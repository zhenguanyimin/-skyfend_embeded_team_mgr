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ED59" w14:textId="77777777" w:rsidR="00C616FA" w:rsidRPr="00140055" w:rsidRDefault="00C616FA" w:rsidP="00C616FA">
      <w:pPr>
        <w:ind w:firstLine="480"/>
      </w:pPr>
    </w:p>
    <w:p w14:paraId="10859F0E" w14:textId="77777777" w:rsidR="00835E6D" w:rsidRDefault="00835E6D" w:rsidP="004327D9">
      <w:pPr>
        <w:ind w:firstLine="1044"/>
        <w:jc w:val="center"/>
        <w:rPr>
          <w:b/>
          <w:bCs/>
          <w:sz w:val="52"/>
          <w:szCs w:val="52"/>
        </w:rPr>
      </w:pPr>
    </w:p>
    <w:p w14:paraId="1E829AA1" w14:textId="30AC7837" w:rsidR="00DB77EB" w:rsidRPr="00140055" w:rsidRDefault="00173717" w:rsidP="004327D9">
      <w:pPr>
        <w:ind w:firstLine="1044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HRD</w:t>
      </w:r>
      <w:r w:rsidR="00CF5EC1">
        <w:rPr>
          <w:rFonts w:hint="eastAsia"/>
          <w:b/>
          <w:bCs/>
          <w:sz w:val="52"/>
          <w:szCs w:val="52"/>
        </w:rPr>
        <w:t>系统</w:t>
      </w:r>
      <w:r w:rsidR="007F1693">
        <w:rPr>
          <w:rFonts w:hint="eastAsia"/>
          <w:b/>
          <w:bCs/>
          <w:sz w:val="52"/>
          <w:szCs w:val="52"/>
        </w:rPr>
        <w:t>外部需求</w:t>
      </w:r>
      <w:r w:rsidR="00131DDC">
        <w:rPr>
          <w:rFonts w:hint="eastAsia"/>
          <w:b/>
          <w:bCs/>
          <w:sz w:val="52"/>
          <w:szCs w:val="52"/>
        </w:rPr>
        <w:t>说明书</w:t>
      </w:r>
    </w:p>
    <w:p w14:paraId="1372D999" w14:textId="77777777" w:rsidR="004327D9" w:rsidRPr="00140055" w:rsidRDefault="004327D9" w:rsidP="004327D9">
      <w:pPr>
        <w:ind w:firstLine="482"/>
        <w:jc w:val="center"/>
        <w:rPr>
          <w:b/>
          <w:bCs/>
        </w:rPr>
      </w:pPr>
      <w:r w:rsidRPr="00140055">
        <w:rPr>
          <w:b/>
          <w:bCs/>
        </w:rPr>
        <w:t>（仅供内部使用）</w:t>
      </w:r>
    </w:p>
    <w:p w14:paraId="00C3268E" w14:textId="08028C3D" w:rsidR="000E628F" w:rsidRPr="00AE6791" w:rsidRDefault="00735D28" w:rsidP="00C616FA">
      <w:pPr>
        <w:ind w:firstLine="480"/>
      </w:pPr>
      <w:r>
        <w:rPr>
          <w:rFonts w:hint="eastAsia"/>
        </w:rPr>
        <w:t xml:space="preserve"> </w:t>
      </w:r>
    </w:p>
    <w:p w14:paraId="59AAB907" w14:textId="77777777" w:rsidR="00733C52" w:rsidRPr="00140055" w:rsidRDefault="00733C52" w:rsidP="00C616FA">
      <w:pPr>
        <w:ind w:firstLine="480"/>
      </w:pPr>
    </w:p>
    <w:p w14:paraId="0589182A" w14:textId="77777777" w:rsidR="00733C52" w:rsidRPr="00140055" w:rsidRDefault="00733C52" w:rsidP="00C616FA">
      <w:pPr>
        <w:ind w:firstLine="480"/>
      </w:pPr>
    </w:p>
    <w:p w14:paraId="7770C14C" w14:textId="77777777" w:rsidR="00733C52" w:rsidRPr="00140055" w:rsidRDefault="00733C52" w:rsidP="00C616FA">
      <w:pPr>
        <w:ind w:firstLine="480"/>
      </w:pPr>
    </w:p>
    <w:p w14:paraId="3BB469BC" w14:textId="77777777" w:rsidR="00C616FA" w:rsidRPr="00140055" w:rsidRDefault="00C616FA" w:rsidP="00C616FA">
      <w:pPr>
        <w:ind w:firstLine="4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253"/>
      </w:tblGrid>
      <w:tr w:rsidR="004327D9" w:rsidRPr="00140055" w14:paraId="673C2B19" w14:textId="77777777" w:rsidTr="004F707F">
        <w:trPr>
          <w:trHeight w:val="826"/>
        </w:trPr>
        <w:tc>
          <w:tcPr>
            <w:tcW w:w="2088" w:type="dxa"/>
            <w:shd w:val="clear" w:color="auto" w:fill="C0C0C0"/>
            <w:vAlign w:val="center"/>
          </w:tcPr>
          <w:p w14:paraId="13492525" w14:textId="77777777" w:rsidR="004327D9" w:rsidRPr="00140055" w:rsidRDefault="004327D9" w:rsidP="009A7CD9">
            <w:pPr>
              <w:pStyle w:val="ae"/>
              <w:widowControl w:val="0"/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 w:rsidRPr="00140055">
              <w:rPr>
                <w:rFonts w:ascii="Times New Roman" w:hAnsi="Times New Roman"/>
                <w:sz w:val="32"/>
                <w:szCs w:val="32"/>
              </w:rPr>
              <w:t>拟</w:t>
            </w:r>
            <w:r w:rsidR="00BF0734" w:rsidRPr="00140055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140055">
              <w:rPr>
                <w:rFonts w:ascii="Times New Roman" w:hAnsi="Times New Roman"/>
                <w:sz w:val="32"/>
                <w:szCs w:val="32"/>
              </w:rPr>
              <w:t>制</w:t>
            </w:r>
          </w:p>
        </w:tc>
        <w:tc>
          <w:tcPr>
            <w:tcW w:w="6434" w:type="dxa"/>
          </w:tcPr>
          <w:p w14:paraId="7822B9BB" w14:textId="25247F2A" w:rsidR="004327D9" w:rsidRPr="00140055" w:rsidRDefault="004327D9" w:rsidP="004F707F">
            <w:pPr>
              <w:spacing w:line="720" w:lineRule="auto"/>
              <w:ind w:firstLine="480"/>
              <w:jc w:val="left"/>
            </w:pPr>
          </w:p>
        </w:tc>
      </w:tr>
      <w:tr w:rsidR="004327D9" w:rsidRPr="00140055" w14:paraId="76E219C8" w14:textId="77777777" w:rsidTr="004F707F">
        <w:trPr>
          <w:trHeight w:val="868"/>
        </w:trPr>
        <w:tc>
          <w:tcPr>
            <w:tcW w:w="2088" w:type="dxa"/>
            <w:shd w:val="clear" w:color="auto" w:fill="C0C0C0"/>
            <w:vAlign w:val="center"/>
          </w:tcPr>
          <w:p w14:paraId="0A4E5B24" w14:textId="77777777" w:rsidR="004327D9" w:rsidRPr="00140055" w:rsidRDefault="004327D9" w:rsidP="009A7CD9">
            <w:pPr>
              <w:pStyle w:val="ae"/>
              <w:widowControl w:val="0"/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 w:rsidRPr="00140055">
              <w:rPr>
                <w:rFonts w:ascii="Times New Roman" w:hAnsi="Times New Roman"/>
                <w:sz w:val="32"/>
                <w:szCs w:val="32"/>
              </w:rPr>
              <w:t>审</w:t>
            </w:r>
            <w:r w:rsidR="00BF0734" w:rsidRPr="00140055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140055">
              <w:rPr>
                <w:rFonts w:ascii="Times New Roman" w:hAnsi="Times New Roman"/>
                <w:sz w:val="32"/>
                <w:szCs w:val="32"/>
              </w:rPr>
              <w:t>核</w:t>
            </w:r>
          </w:p>
        </w:tc>
        <w:tc>
          <w:tcPr>
            <w:tcW w:w="6434" w:type="dxa"/>
          </w:tcPr>
          <w:p w14:paraId="7B0B2D9F" w14:textId="77777777" w:rsidR="004327D9" w:rsidRPr="00140055" w:rsidRDefault="004327D9" w:rsidP="00D06788">
            <w:pPr>
              <w:ind w:firstLine="480"/>
            </w:pPr>
          </w:p>
        </w:tc>
      </w:tr>
      <w:tr w:rsidR="00210A34" w:rsidRPr="00140055" w14:paraId="21472A48" w14:textId="77777777" w:rsidTr="004F707F">
        <w:trPr>
          <w:trHeight w:val="868"/>
        </w:trPr>
        <w:tc>
          <w:tcPr>
            <w:tcW w:w="2088" w:type="dxa"/>
            <w:shd w:val="clear" w:color="auto" w:fill="C0C0C0"/>
            <w:vAlign w:val="center"/>
          </w:tcPr>
          <w:p w14:paraId="5B03F295" w14:textId="77777777" w:rsidR="00210A34" w:rsidRPr="00140055" w:rsidRDefault="00210A34" w:rsidP="009A7CD9">
            <w:pPr>
              <w:pStyle w:val="ae"/>
              <w:widowControl w:val="0"/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 w:rsidRPr="00140055">
              <w:rPr>
                <w:rFonts w:ascii="Times New Roman" w:hAnsi="Times New Roman"/>
                <w:sz w:val="32"/>
                <w:szCs w:val="32"/>
              </w:rPr>
              <w:t>评</w:t>
            </w:r>
            <w:r w:rsidRPr="00140055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140055">
              <w:rPr>
                <w:rFonts w:ascii="Times New Roman" w:hAnsi="Times New Roman"/>
                <w:sz w:val="32"/>
                <w:szCs w:val="32"/>
              </w:rPr>
              <w:t>审</w:t>
            </w:r>
          </w:p>
        </w:tc>
        <w:tc>
          <w:tcPr>
            <w:tcW w:w="6434" w:type="dxa"/>
          </w:tcPr>
          <w:p w14:paraId="417E31BE" w14:textId="77777777" w:rsidR="00210A34" w:rsidRPr="00140055" w:rsidRDefault="00210A34" w:rsidP="00D06788">
            <w:pPr>
              <w:ind w:firstLine="480"/>
            </w:pPr>
          </w:p>
        </w:tc>
      </w:tr>
      <w:tr w:rsidR="00DB77EB" w:rsidRPr="00140055" w14:paraId="770C0F19" w14:textId="77777777" w:rsidTr="004F707F">
        <w:trPr>
          <w:trHeight w:val="868"/>
        </w:trPr>
        <w:tc>
          <w:tcPr>
            <w:tcW w:w="2088" w:type="dxa"/>
            <w:shd w:val="clear" w:color="auto" w:fill="C0C0C0"/>
            <w:vAlign w:val="center"/>
          </w:tcPr>
          <w:p w14:paraId="422DC0FB" w14:textId="77777777" w:rsidR="00DB77EB" w:rsidRPr="00140055" w:rsidRDefault="00DB77EB" w:rsidP="009A7CD9">
            <w:pPr>
              <w:pStyle w:val="ae"/>
              <w:widowControl w:val="0"/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 w:rsidRPr="00140055">
              <w:rPr>
                <w:rFonts w:ascii="Times New Roman" w:hAnsi="Times New Roman"/>
                <w:sz w:val="32"/>
                <w:szCs w:val="32"/>
              </w:rPr>
              <w:t>质</w:t>
            </w:r>
            <w:r w:rsidRPr="00140055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140055">
              <w:rPr>
                <w:rFonts w:ascii="Times New Roman" w:hAnsi="Times New Roman"/>
                <w:sz w:val="32"/>
                <w:szCs w:val="32"/>
              </w:rPr>
              <w:t>量</w:t>
            </w:r>
          </w:p>
        </w:tc>
        <w:tc>
          <w:tcPr>
            <w:tcW w:w="6434" w:type="dxa"/>
          </w:tcPr>
          <w:p w14:paraId="70513931" w14:textId="77777777" w:rsidR="00DB77EB" w:rsidRPr="00140055" w:rsidRDefault="00DB77EB" w:rsidP="00D06788">
            <w:pPr>
              <w:ind w:firstLine="480"/>
            </w:pPr>
          </w:p>
        </w:tc>
      </w:tr>
      <w:tr w:rsidR="004327D9" w:rsidRPr="00140055" w14:paraId="22075410" w14:textId="77777777" w:rsidTr="004F707F">
        <w:trPr>
          <w:trHeight w:val="968"/>
        </w:trPr>
        <w:tc>
          <w:tcPr>
            <w:tcW w:w="2088" w:type="dxa"/>
            <w:shd w:val="clear" w:color="auto" w:fill="C0C0C0"/>
            <w:vAlign w:val="center"/>
          </w:tcPr>
          <w:p w14:paraId="24AC2D7E" w14:textId="77777777" w:rsidR="004327D9" w:rsidRPr="00140055" w:rsidRDefault="004327D9" w:rsidP="009A7CD9">
            <w:pPr>
              <w:pStyle w:val="ae"/>
              <w:widowControl w:val="0"/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 w:rsidRPr="00140055">
              <w:rPr>
                <w:rFonts w:ascii="Times New Roman" w:hAnsi="Times New Roman"/>
                <w:sz w:val="32"/>
                <w:szCs w:val="32"/>
              </w:rPr>
              <w:t>批</w:t>
            </w:r>
            <w:r w:rsidR="00BF0734" w:rsidRPr="00140055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140055">
              <w:rPr>
                <w:rFonts w:ascii="Times New Roman" w:hAnsi="Times New Roman"/>
                <w:sz w:val="32"/>
                <w:szCs w:val="32"/>
              </w:rPr>
              <w:t>准</w:t>
            </w:r>
          </w:p>
        </w:tc>
        <w:tc>
          <w:tcPr>
            <w:tcW w:w="6434" w:type="dxa"/>
          </w:tcPr>
          <w:p w14:paraId="7C59F48A" w14:textId="77777777" w:rsidR="004327D9" w:rsidRPr="00140055" w:rsidRDefault="004327D9" w:rsidP="00D06788">
            <w:pPr>
              <w:ind w:firstLine="480"/>
            </w:pPr>
          </w:p>
        </w:tc>
      </w:tr>
    </w:tbl>
    <w:p w14:paraId="1C5D3ACD" w14:textId="77777777" w:rsidR="00394AA7" w:rsidRDefault="00394AA7" w:rsidP="00C616FA">
      <w:pPr>
        <w:ind w:firstLine="643"/>
        <w:jc w:val="center"/>
        <w:rPr>
          <w:b/>
          <w:sz w:val="32"/>
          <w:szCs w:val="32"/>
        </w:rPr>
      </w:pPr>
    </w:p>
    <w:p w14:paraId="3FA57D0D" w14:textId="77777777" w:rsidR="00394AA7" w:rsidRDefault="00394AA7" w:rsidP="00C616FA">
      <w:pPr>
        <w:ind w:firstLine="643"/>
        <w:jc w:val="center"/>
        <w:rPr>
          <w:b/>
          <w:sz w:val="32"/>
          <w:szCs w:val="32"/>
        </w:rPr>
      </w:pPr>
    </w:p>
    <w:p w14:paraId="0E309C18" w14:textId="77777777" w:rsidR="00C616FA" w:rsidRPr="00140055" w:rsidRDefault="00C616FA" w:rsidP="00C616FA">
      <w:pPr>
        <w:ind w:firstLine="643"/>
        <w:jc w:val="center"/>
        <w:rPr>
          <w:b/>
          <w:sz w:val="32"/>
          <w:szCs w:val="32"/>
        </w:rPr>
      </w:pPr>
      <w:r w:rsidRPr="00140055">
        <w:rPr>
          <w:b/>
          <w:sz w:val="32"/>
          <w:szCs w:val="32"/>
        </w:rPr>
        <w:lastRenderedPageBreak/>
        <w:t>修订记录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8"/>
        <w:gridCol w:w="1247"/>
        <w:gridCol w:w="939"/>
        <w:gridCol w:w="3442"/>
        <w:gridCol w:w="1420"/>
      </w:tblGrid>
      <w:tr w:rsidR="00394AA7" w:rsidRPr="00140055" w14:paraId="0FD0D235" w14:textId="77777777" w:rsidTr="009278BF"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79E0F39F" w14:textId="77777777" w:rsidR="00C616FA" w:rsidRPr="00140055" w:rsidRDefault="00C616FA" w:rsidP="009278BF">
            <w:pPr>
              <w:ind w:firstLineChars="0" w:firstLine="0"/>
              <w:rPr>
                <w:b/>
              </w:rPr>
            </w:pPr>
            <w:r w:rsidRPr="00140055">
              <w:rPr>
                <w:b/>
              </w:rPr>
              <w:t>修订版本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45EF0FBA" w14:textId="77777777" w:rsidR="00C616FA" w:rsidRPr="00140055" w:rsidRDefault="00C616FA" w:rsidP="009278BF">
            <w:pPr>
              <w:ind w:firstLineChars="82" w:firstLine="198"/>
              <w:rPr>
                <w:b/>
              </w:rPr>
            </w:pPr>
            <w:r w:rsidRPr="00140055">
              <w:rPr>
                <w:b/>
              </w:rPr>
              <w:t>日期</w:t>
            </w:r>
          </w:p>
        </w:tc>
        <w:tc>
          <w:tcPr>
            <w:tcW w:w="93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7F3B1ADF" w14:textId="77777777" w:rsidR="00C616FA" w:rsidRPr="00140055" w:rsidRDefault="00C616FA" w:rsidP="009278BF">
            <w:pPr>
              <w:ind w:firstLineChars="0" w:firstLine="0"/>
              <w:rPr>
                <w:b/>
              </w:rPr>
            </w:pPr>
            <w:r w:rsidRPr="00140055">
              <w:rPr>
                <w:b/>
              </w:rPr>
              <w:t>作者</w:t>
            </w:r>
          </w:p>
        </w:tc>
        <w:tc>
          <w:tcPr>
            <w:tcW w:w="344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982E815" w14:textId="77777777" w:rsidR="00C616FA" w:rsidRPr="00140055" w:rsidRDefault="00E60F6D" w:rsidP="009278BF">
            <w:pPr>
              <w:ind w:firstLineChars="82" w:firstLine="198"/>
              <w:rPr>
                <w:b/>
              </w:rPr>
            </w:pPr>
            <w:r w:rsidRPr="00140055">
              <w:rPr>
                <w:b/>
              </w:rPr>
              <w:t>修改</w:t>
            </w:r>
            <w:r w:rsidR="00C616FA" w:rsidRPr="00140055">
              <w:rPr>
                <w:b/>
              </w:rPr>
              <w:t>描述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4E0E25E6" w14:textId="77777777" w:rsidR="00C616FA" w:rsidRPr="00140055" w:rsidRDefault="00C616FA" w:rsidP="009278BF">
            <w:pPr>
              <w:ind w:firstLineChars="82" w:firstLine="198"/>
              <w:rPr>
                <w:b/>
              </w:rPr>
            </w:pPr>
            <w:r w:rsidRPr="00140055">
              <w:rPr>
                <w:b/>
              </w:rPr>
              <w:t>备注</w:t>
            </w:r>
          </w:p>
        </w:tc>
      </w:tr>
      <w:tr w:rsidR="00394AA7" w:rsidRPr="00140055" w14:paraId="41BB74C6" w14:textId="77777777" w:rsidTr="009278BF">
        <w:tc>
          <w:tcPr>
            <w:tcW w:w="1228" w:type="dxa"/>
            <w:vAlign w:val="center"/>
          </w:tcPr>
          <w:p w14:paraId="591CF313" w14:textId="011B52A5" w:rsidR="00AD502D" w:rsidRPr="00140055" w:rsidRDefault="00AD502D" w:rsidP="00394AA7">
            <w:pPr>
              <w:ind w:firstLineChars="0" w:firstLine="0"/>
              <w:jc w:val="center"/>
            </w:pPr>
          </w:p>
        </w:tc>
        <w:tc>
          <w:tcPr>
            <w:tcW w:w="1247" w:type="dxa"/>
            <w:vAlign w:val="center"/>
          </w:tcPr>
          <w:p w14:paraId="46A6061B" w14:textId="56E3ED81" w:rsidR="00AD502D" w:rsidRPr="00140055" w:rsidRDefault="00AD502D" w:rsidP="00394AA7">
            <w:pPr>
              <w:ind w:firstLineChars="0" w:firstLine="0"/>
            </w:pPr>
          </w:p>
        </w:tc>
        <w:tc>
          <w:tcPr>
            <w:tcW w:w="939" w:type="dxa"/>
            <w:vAlign w:val="center"/>
          </w:tcPr>
          <w:p w14:paraId="6A450A5B" w14:textId="5E0091BD" w:rsidR="00AD502D" w:rsidRPr="00140055" w:rsidRDefault="00AD502D" w:rsidP="00394AA7">
            <w:pPr>
              <w:ind w:firstLineChars="0" w:firstLine="0"/>
            </w:pPr>
          </w:p>
        </w:tc>
        <w:tc>
          <w:tcPr>
            <w:tcW w:w="3442" w:type="dxa"/>
            <w:vAlign w:val="center"/>
          </w:tcPr>
          <w:p w14:paraId="75AB2903" w14:textId="51C06C1E" w:rsidR="00AD502D" w:rsidRPr="00140055" w:rsidRDefault="00AD502D" w:rsidP="00AF7A8B">
            <w:pPr>
              <w:ind w:firstLineChars="0" w:firstLine="0"/>
              <w:jc w:val="center"/>
            </w:pPr>
          </w:p>
        </w:tc>
        <w:tc>
          <w:tcPr>
            <w:tcW w:w="1420" w:type="dxa"/>
            <w:vAlign w:val="center"/>
          </w:tcPr>
          <w:p w14:paraId="42513DC5" w14:textId="6ED7395C" w:rsidR="00AD502D" w:rsidRPr="00140055" w:rsidRDefault="00AD502D" w:rsidP="00AF7A8B">
            <w:pPr>
              <w:ind w:firstLineChars="0" w:firstLine="0"/>
              <w:jc w:val="center"/>
            </w:pPr>
          </w:p>
        </w:tc>
      </w:tr>
      <w:tr w:rsidR="00394AA7" w:rsidRPr="00140055" w14:paraId="3CC331EF" w14:textId="77777777" w:rsidTr="009278BF">
        <w:tc>
          <w:tcPr>
            <w:tcW w:w="1228" w:type="dxa"/>
            <w:vAlign w:val="center"/>
          </w:tcPr>
          <w:p w14:paraId="4F7BB156" w14:textId="7B6754A2" w:rsidR="00AD502D" w:rsidRPr="00140055" w:rsidRDefault="00AD502D" w:rsidP="00394AA7">
            <w:pPr>
              <w:ind w:firstLineChars="0" w:firstLine="0"/>
              <w:jc w:val="center"/>
            </w:pPr>
          </w:p>
        </w:tc>
        <w:tc>
          <w:tcPr>
            <w:tcW w:w="1247" w:type="dxa"/>
            <w:vAlign w:val="center"/>
          </w:tcPr>
          <w:p w14:paraId="574F0F2D" w14:textId="169C0B39" w:rsidR="00AD502D" w:rsidRPr="00140055" w:rsidRDefault="00AD502D" w:rsidP="00394AA7">
            <w:pPr>
              <w:ind w:firstLineChars="0" w:firstLine="0"/>
            </w:pPr>
          </w:p>
        </w:tc>
        <w:tc>
          <w:tcPr>
            <w:tcW w:w="939" w:type="dxa"/>
            <w:vAlign w:val="center"/>
          </w:tcPr>
          <w:p w14:paraId="0F061083" w14:textId="3FA4213E" w:rsidR="00AD502D" w:rsidRPr="00140055" w:rsidRDefault="00AD502D" w:rsidP="00394AA7">
            <w:pPr>
              <w:ind w:firstLineChars="0" w:firstLine="0"/>
            </w:pPr>
          </w:p>
        </w:tc>
        <w:tc>
          <w:tcPr>
            <w:tcW w:w="3442" w:type="dxa"/>
            <w:vAlign w:val="center"/>
          </w:tcPr>
          <w:p w14:paraId="76B418ED" w14:textId="103E432F" w:rsidR="00AD502D" w:rsidRPr="00140055" w:rsidRDefault="00AD502D" w:rsidP="00AF7A8B">
            <w:pPr>
              <w:ind w:firstLineChars="0" w:firstLine="0"/>
              <w:jc w:val="center"/>
            </w:pPr>
          </w:p>
        </w:tc>
        <w:tc>
          <w:tcPr>
            <w:tcW w:w="1420" w:type="dxa"/>
            <w:vAlign w:val="center"/>
          </w:tcPr>
          <w:p w14:paraId="762D23CC" w14:textId="77777777" w:rsidR="00AD502D" w:rsidRPr="00394AA7" w:rsidRDefault="00AD502D" w:rsidP="00AD502D">
            <w:pPr>
              <w:ind w:firstLine="480"/>
            </w:pPr>
          </w:p>
        </w:tc>
      </w:tr>
      <w:tr w:rsidR="00394AA7" w:rsidRPr="00140055" w14:paraId="642243C6" w14:textId="77777777" w:rsidTr="009278BF">
        <w:tc>
          <w:tcPr>
            <w:tcW w:w="1228" w:type="dxa"/>
            <w:vAlign w:val="center"/>
          </w:tcPr>
          <w:p w14:paraId="275F7C29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1247" w:type="dxa"/>
            <w:vAlign w:val="center"/>
          </w:tcPr>
          <w:p w14:paraId="152AFEAC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939" w:type="dxa"/>
            <w:vAlign w:val="center"/>
          </w:tcPr>
          <w:p w14:paraId="2D78D4CB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3442" w:type="dxa"/>
            <w:vAlign w:val="center"/>
          </w:tcPr>
          <w:p w14:paraId="0F882E17" w14:textId="77777777" w:rsidR="00AD502D" w:rsidRPr="00140055" w:rsidRDefault="00AD502D" w:rsidP="00AD502D">
            <w:pPr>
              <w:ind w:firstLine="480"/>
            </w:pPr>
          </w:p>
        </w:tc>
        <w:tc>
          <w:tcPr>
            <w:tcW w:w="1420" w:type="dxa"/>
            <w:vAlign w:val="center"/>
          </w:tcPr>
          <w:p w14:paraId="765CE0A0" w14:textId="77777777" w:rsidR="00AD502D" w:rsidRPr="00140055" w:rsidRDefault="00AD502D" w:rsidP="00AD502D">
            <w:pPr>
              <w:ind w:firstLine="480"/>
            </w:pPr>
          </w:p>
        </w:tc>
      </w:tr>
      <w:tr w:rsidR="00394AA7" w:rsidRPr="00140055" w14:paraId="139CBD3D" w14:textId="77777777" w:rsidTr="009278BF">
        <w:tc>
          <w:tcPr>
            <w:tcW w:w="1228" w:type="dxa"/>
            <w:vAlign w:val="center"/>
          </w:tcPr>
          <w:p w14:paraId="118EE144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1247" w:type="dxa"/>
            <w:vAlign w:val="center"/>
          </w:tcPr>
          <w:p w14:paraId="3164BB7B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939" w:type="dxa"/>
            <w:vAlign w:val="center"/>
          </w:tcPr>
          <w:p w14:paraId="007925FE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3442" w:type="dxa"/>
            <w:vAlign w:val="center"/>
          </w:tcPr>
          <w:p w14:paraId="42B33F9D" w14:textId="77777777" w:rsidR="00AD502D" w:rsidRPr="00140055" w:rsidRDefault="00AD502D" w:rsidP="00AD502D">
            <w:pPr>
              <w:ind w:firstLine="480"/>
            </w:pPr>
          </w:p>
        </w:tc>
        <w:tc>
          <w:tcPr>
            <w:tcW w:w="1420" w:type="dxa"/>
            <w:vAlign w:val="center"/>
          </w:tcPr>
          <w:p w14:paraId="719C48AB" w14:textId="77777777" w:rsidR="00AD502D" w:rsidRPr="00140055" w:rsidRDefault="00AD502D" w:rsidP="00AD502D">
            <w:pPr>
              <w:ind w:firstLine="480"/>
            </w:pPr>
          </w:p>
        </w:tc>
      </w:tr>
      <w:tr w:rsidR="00394AA7" w:rsidRPr="00140055" w14:paraId="5704D4CD" w14:textId="77777777" w:rsidTr="009278BF">
        <w:tc>
          <w:tcPr>
            <w:tcW w:w="1228" w:type="dxa"/>
            <w:vAlign w:val="center"/>
          </w:tcPr>
          <w:p w14:paraId="7F147D09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1247" w:type="dxa"/>
            <w:vAlign w:val="center"/>
          </w:tcPr>
          <w:p w14:paraId="500DC518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939" w:type="dxa"/>
            <w:vAlign w:val="center"/>
          </w:tcPr>
          <w:p w14:paraId="3B4F0941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3442" w:type="dxa"/>
            <w:vAlign w:val="center"/>
          </w:tcPr>
          <w:p w14:paraId="6222CCCA" w14:textId="77777777" w:rsidR="00AD502D" w:rsidRPr="00140055" w:rsidRDefault="00AD502D" w:rsidP="00AD502D">
            <w:pPr>
              <w:ind w:firstLine="480"/>
            </w:pPr>
          </w:p>
        </w:tc>
        <w:tc>
          <w:tcPr>
            <w:tcW w:w="1420" w:type="dxa"/>
            <w:vAlign w:val="center"/>
          </w:tcPr>
          <w:p w14:paraId="6C175AD7" w14:textId="77777777" w:rsidR="00AD502D" w:rsidRPr="00140055" w:rsidRDefault="00AD502D" w:rsidP="00AD502D">
            <w:pPr>
              <w:ind w:firstLine="480"/>
            </w:pPr>
          </w:p>
        </w:tc>
      </w:tr>
      <w:tr w:rsidR="00394AA7" w:rsidRPr="00140055" w14:paraId="630E5989" w14:textId="77777777" w:rsidTr="009278BF">
        <w:tc>
          <w:tcPr>
            <w:tcW w:w="1228" w:type="dxa"/>
            <w:vAlign w:val="center"/>
          </w:tcPr>
          <w:p w14:paraId="6F64AF7C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1247" w:type="dxa"/>
            <w:vAlign w:val="center"/>
          </w:tcPr>
          <w:p w14:paraId="04AD2149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939" w:type="dxa"/>
            <w:vAlign w:val="center"/>
          </w:tcPr>
          <w:p w14:paraId="00E29D1A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3442" w:type="dxa"/>
            <w:vAlign w:val="center"/>
          </w:tcPr>
          <w:p w14:paraId="10B1AF09" w14:textId="77777777" w:rsidR="00AD502D" w:rsidRPr="00140055" w:rsidRDefault="00AD502D" w:rsidP="00AD502D">
            <w:pPr>
              <w:ind w:firstLine="480"/>
            </w:pPr>
          </w:p>
        </w:tc>
        <w:tc>
          <w:tcPr>
            <w:tcW w:w="1420" w:type="dxa"/>
            <w:vAlign w:val="center"/>
          </w:tcPr>
          <w:p w14:paraId="0B94B5C7" w14:textId="77777777" w:rsidR="00AD502D" w:rsidRPr="00140055" w:rsidRDefault="00AD502D" w:rsidP="00AD502D">
            <w:pPr>
              <w:ind w:firstLine="480"/>
            </w:pPr>
          </w:p>
        </w:tc>
      </w:tr>
      <w:tr w:rsidR="00394AA7" w:rsidRPr="00140055" w14:paraId="2535339A" w14:textId="77777777" w:rsidTr="009278BF">
        <w:tc>
          <w:tcPr>
            <w:tcW w:w="1228" w:type="dxa"/>
            <w:vAlign w:val="center"/>
          </w:tcPr>
          <w:p w14:paraId="388DD4D8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1247" w:type="dxa"/>
            <w:vAlign w:val="center"/>
          </w:tcPr>
          <w:p w14:paraId="342B2C33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939" w:type="dxa"/>
            <w:vAlign w:val="center"/>
          </w:tcPr>
          <w:p w14:paraId="774B702C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3442" w:type="dxa"/>
            <w:vAlign w:val="center"/>
          </w:tcPr>
          <w:p w14:paraId="241B4B69" w14:textId="77777777" w:rsidR="00AD502D" w:rsidRPr="00140055" w:rsidRDefault="00AD502D" w:rsidP="00AD502D">
            <w:pPr>
              <w:ind w:firstLine="480"/>
            </w:pPr>
          </w:p>
        </w:tc>
        <w:tc>
          <w:tcPr>
            <w:tcW w:w="1420" w:type="dxa"/>
            <w:vAlign w:val="center"/>
          </w:tcPr>
          <w:p w14:paraId="4628C5B3" w14:textId="77777777" w:rsidR="00AD502D" w:rsidRPr="00140055" w:rsidRDefault="00AD502D" w:rsidP="00AD502D">
            <w:pPr>
              <w:ind w:firstLine="480"/>
            </w:pPr>
          </w:p>
        </w:tc>
      </w:tr>
      <w:tr w:rsidR="00394AA7" w:rsidRPr="00140055" w14:paraId="3E859DC4" w14:textId="77777777" w:rsidTr="009278BF">
        <w:tc>
          <w:tcPr>
            <w:tcW w:w="1228" w:type="dxa"/>
            <w:vAlign w:val="center"/>
          </w:tcPr>
          <w:p w14:paraId="0509710B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1247" w:type="dxa"/>
            <w:vAlign w:val="center"/>
          </w:tcPr>
          <w:p w14:paraId="56425B28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939" w:type="dxa"/>
            <w:vAlign w:val="center"/>
          </w:tcPr>
          <w:p w14:paraId="4AAFF528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3442" w:type="dxa"/>
            <w:vAlign w:val="center"/>
          </w:tcPr>
          <w:p w14:paraId="5B5CE163" w14:textId="77777777" w:rsidR="00AD502D" w:rsidRPr="00140055" w:rsidRDefault="00AD502D" w:rsidP="00AD502D">
            <w:pPr>
              <w:ind w:firstLine="480"/>
            </w:pPr>
          </w:p>
        </w:tc>
        <w:tc>
          <w:tcPr>
            <w:tcW w:w="1420" w:type="dxa"/>
            <w:vAlign w:val="center"/>
          </w:tcPr>
          <w:p w14:paraId="153F7559" w14:textId="77777777" w:rsidR="00AD502D" w:rsidRPr="00140055" w:rsidRDefault="00AD502D" w:rsidP="00AD502D">
            <w:pPr>
              <w:ind w:firstLine="480"/>
            </w:pPr>
          </w:p>
        </w:tc>
      </w:tr>
      <w:tr w:rsidR="00394AA7" w:rsidRPr="00140055" w14:paraId="7CB2AD89" w14:textId="77777777" w:rsidTr="009278BF">
        <w:tc>
          <w:tcPr>
            <w:tcW w:w="1228" w:type="dxa"/>
            <w:vAlign w:val="center"/>
          </w:tcPr>
          <w:p w14:paraId="27023827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1247" w:type="dxa"/>
            <w:vAlign w:val="center"/>
          </w:tcPr>
          <w:p w14:paraId="1B3102BE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939" w:type="dxa"/>
            <w:vAlign w:val="center"/>
          </w:tcPr>
          <w:p w14:paraId="4242ECF1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3442" w:type="dxa"/>
            <w:vAlign w:val="center"/>
          </w:tcPr>
          <w:p w14:paraId="1C88C30D" w14:textId="77777777" w:rsidR="00AD502D" w:rsidRPr="00140055" w:rsidRDefault="00AD502D" w:rsidP="00AD502D">
            <w:pPr>
              <w:ind w:firstLine="480"/>
            </w:pPr>
          </w:p>
        </w:tc>
        <w:tc>
          <w:tcPr>
            <w:tcW w:w="1420" w:type="dxa"/>
            <w:vAlign w:val="center"/>
          </w:tcPr>
          <w:p w14:paraId="45AF99F9" w14:textId="77777777" w:rsidR="00AD502D" w:rsidRPr="00140055" w:rsidRDefault="00AD502D" w:rsidP="00AD502D">
            <w:pPr>
              <w:ind w:firstLine="480"/>
            </w:pPr>
          </w:p>
        </w:tc>
      </w:tr>
      <w:tr w:rsidR="00394AA7" w:rsidRPr="00140055" w14:paraId="1EE8B9A3" w14:textId="77777777" w:rsidTr="009278BF">
        <w:tc>
          <w:tcPr>
            <w:tcW w:w="1228" w:type="dxa"/>
            <w:vAlign w:val="center"/>
          </w:tcPr>
          <w:p w14:paraId="6DB856EE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1247" w:type="dxa"/>
            <w:vAlign w:val="center"/>
          </w:tcPr>
          <w:p w14:paraId="53EBD388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939" w:type="dxa"/>
            <w:vAlign w:val="center"/>
          </w:tcPr>
          <w:p w14:paraId="191EF7FA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3442" w:type="dxa"/>
            <w:vAlign w:val="center"/>
          </w:tcPr>
          <w:p w14:paraId="541BF70E" w14:textId="77777777" w:rsidR="00AD502D" w:rsidRPr="00140055" w:rsidRDefault="00AD502D" w:rsidP="00AD502D">
            <w:pPr>
              <w:ind w:firstLine="480"/>
            </w:pPr>
          </w:p>
        </w:tc>
        <w:tc>
          <w:tcPr>
            <w:tcW w:w="1420" w:type="dxa"/>
            <w:vAlign w:val="center"/>
          </w:tcPr>
          <w:p w14:paraId="4FE1A7A1" w14:textId="77777777" w:rsidR="00AD502D" w:rsidRPr="00140055" w:rsidRDefault="00AD502D" w:rsidP="00AD502D">
            <w:pPr>
              <w:ind w:firstLine="480"/>
            </w:pPr>
          </w:p>
        </w:tc>
      </w:tr>
      <w:tr w:rsidR="00394AA7" w:rsidRPr="00140055" w14:paraId="567AD74E" w14:textId="77777777" w:rsidTr="009278BF">
        <w:tc>
          <w:tcPr>
            <w:tcW w:w="1228" w:type="dxa"/>
            <w:vAlign w:val="center"/>
          </w:tcPr>
          <w:p w14:paraId="61265623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1247" w:type="dxa"/>
            <w:vAlign w:val="center"/>
          </w:tcPr>
          <w:p w14:paraId="16C37833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939" w:type="dxa"/>
            <w:vAlign w:val="center"/>
          </w:tcPr>
          <w:p w14:paraId="63E6FD30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3442" w:type="dxa"/>
            <w:vAlign w:val="center"/>
          </w:tcPr>
          <w:p w14:paraId="2F8C1146" w14:textId="77777777" w:rsidR="00AD502D" w:rsidRPr="00140055" w:rsidRDefault="00AD502D" w:rsidP="00AD502D">
            <w:pPr>
              <w:ind w:firstLine="480"/>
            </w:pPr>
          </w:p>
        </w:tc>
        <w:tc>
          <w:tcPr>
            <w:tcW w:w="1420" w:type="dxa"/>
            <w:vAlign w:val="center"/>
          </w:tcPr>
          <w:p w14:paraId="2B7F876B" w14:textId="77777777" w:rsidR="00AD502D" w:rsidRPr="00140055" w:rsidRDefault="00AD502D" w:rsidP="00AD502D">
            <w:pPr>
              <w:ind w:firstLine="480"/>
            </w:pPr>
          </w:p>
        </w:tc>
      </w:tr>
      <w:tr w:rsidR="00394AA7" w:rsidRPr="00140055" w14:paraId="4549B0D6" w14:textId="77777777" w:rsidTr="009278BF">
        <w:tc>
          <w:tcPr>
            <w:tcW w:w="1228" w:type="dxa"/>
            <w:vAlign w:val="center"/>
          </w:tcPr>
          <w:p w14:paraId="41A2B775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1247" w:type="dxa"/>
            <w:vAlign w:val="center"/>
          </w:tcPr>
          <w:p w14:paraId="1A64E177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939" w:type="dxa"/>
            <w:vAlign w:val="center"/>
          </w:tcPr>
          <w:p w14:paraId="2B2A6387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3442" w:type="dxa"/>
            <w:vAlign w:val="center"/>
          </w:tcPr>
          <w:p w14:paraId="14390EF5" w14:textId="77777777" w:rsidR="00AD502D" w:rsidRPr="00140055" w:rsidRDefault="00AD502D" w:rsidP="00AD502D">
            <w:pPr>
              <w:ind w:firstLine="480"/>
            </w:pPr>
          </w:p>
        </w:tc>
        <w:tc>
          <w:tcPr>
            <w:tcW w:w="1420" w:type="dxa"/>
            <w:vAlign w:val="center"/>
          </w:tcPr>
          <w:p w14:paraId="6BFF8978" w14:textId="77777777" w:rsidR="00AD502D" w:rsidRPr="00140055" w:rsidRDefault="00AD502D" w:rsidP="00AD502D">
            <w:pPr>
              <w:ind w:firstLine="480"/>
            </w:pPr>
          </w:p>
        </w:tc>
      </w:tr>
      <w:tr w:rsidR="00394AA7" w:rsidRPr="00140055" w14:paraId="3F314115" w14:textId="77777777" w:rsidTr="009278BF">
        <w:tc>
          <w:tcPr>
            <w:tcW w:w="1228" w:type="dxa"/>
            <w:vAlign w:val="center"/>
          </w:tcPr>
          <w:p w14:paraId="3711DF7A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1247" w:type="dxa"/>
            <w:vAlign w:val="center"/>
          </w:tcPr>
          <w:p w14:paraId="43B72E13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939" w:type="dxa"/>
            <w:vAlign w:val="center"/>
          </w:tcPr>
          <w:p w14:paraId="656F782D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3442" w:type="dxa"/>
            <w:vAlign w:val="center"/>
          </w:tcPr>
          <w:p w14:paraId="0062380F" w14:textId="77777777" w:rsidR="00AD502D" w:rsidRPr="00140055" w:rsidRDefault="00AD502D" w:rsidP="00AD502D">
            <w:pPr>
              <w:ind w:firstLine="480"/>
            </w:pPr>
          </w:p>
        </w:tc>
        <w:tc>
          <w:tcPr>
            <w:tcW w:w="1420" w:type="dxa"/>
            <w:vAlign w:val="center"/>
          </w:tcPr>
          <w:p w14:paraId="530D4587" w14:textId="77777777" w:rsidR="00AD502D" w:rsidRPr="00140055" w:rsidRDefault="00AD502D" w:rsidP="00AD502D">
            <w:pPr>
              <w:ind w:firstLine="480"/>
            </w:pPr>
          </w:p>
        </w:tc>
      </w:tr>
      <w:tr w:rsidR="00394AA7" w:rsidRPr="00140055" w14:paraId="5F5F3AA2" w14:textId="77777777" w:rsidTr="009278BF">
        <w:tc>
          <w:tcPr>
            <w:tcW w:w="1228" w:type="dxa"/>
            <w:vAlign w:val="center"/>
          </w:tcPr>
          <w:p w14:paraId="157357B1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1247" w:type="dxa"/>
            <w:vAlign w:val="center"/>
          </w:tcPr>
          <w:p w14:paraId="04F7D169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939" w:type="dxa"/>
            <w:vAlign w:val="center"/>
          </w:tcPr>
          <w:p w14:paraId="32294DC9" w14:textId="77777777" w:rsidR="00AD502D" w:rsidRPr="00140055" w:rsidRDefault="00AD502D" w:rsidP="009A7CD9">
            <w:pPr>
              <w:ind w:firstLine="480"/>
              <w:jc w:val="center"/>
            </w:pPr>
          </w:p>
        </w:tc>
        <w:tc>
          <w:tcPr>
            <w:tcW w:w="3442" w:type="dxa"/>
            <w:vAlign w:val="center"/>
          </w:tcPr>
          <w:p w14:paraId="7599EB0A" w14:textId="77777777" w:rsidR="00AD502D" w:rsidRPr="00140055" w:rsidRDefault="00AD502D" w:rsidP="00AD502D">
            <w:pPr>
              <w:ind w:firstLine="480"/>
            </w:pPr>
          </w:p>
        </w:tc>
        <w:tc>
          <w:tcPr>
            <w:tcW w:w="1420" w:type="dxa"/>
            <w:vAlign w:val="center"/>
          </w:tcPr>
          <w:p w14:paraId="2CDAC25D" w14:textId="77777777" w:rsidR="00AD502D" w:rsidRPr="00140055" w:rsidRDefault="00AD502D" w:rsidP="00AD502D">
            <w:pPr>
              <w:ind w:firstLine="480"/>
            </w:pPr>
          </w:p>
        </w:tc>
      </w:tr>
    </w:tbl>
    <w:p w14:paraId="63593250" w14:textId="77777777" w:rsidR="000B0E18" w:rsidRPr="00140055" w:rsidRDefault="000B0E18" w:rsidP="00273BCE">
      <w:pPr>
        <w:ind w:firstLineChars="0" w:firstLine="0"/>
        <w:sectPr w:rsidR="000B0E18" w:rsidRPr="001400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3AE138" w14:textId="70A2C6A7" w:rsidR="00D97330" w:rsidRPr="00140055" w:rsidRDefault="00D97330">
      <w:pPr>
        <w:widowControl/>
        <w:spacing w:before="0" w:after="0" w:line="240" w:lineRule="auto"/>
        <w:ind w:firstLineChars="0" w:firstLine="0"/>
        <w:jc w:val="left"/>
        <w:rPr>
          <w:color w:val="000000"/>
          <w:kern w:val="0"/>
          <w:szCs w:val="21"/>
        </w:rPr>
      </w:pPr>
    </w:p>
    <w:p w14:paraId="54C84789" w14:textId="77777777" w:rsidR="00D97330" w:rsidRPr="00140055" w:rsidRDefault="00D97330" w:rsidP="002F05EE">
      <w:pPr>
        <w:ind w:firstLine="480"/>
      </w:pPr>
    </w:p>
    <w:p w14:paraId="546E8AA6" w14:textId="19BB522A" w:rsidR="00DB77EB" w:rsidRDefault="00131DDC" w:rsidP="002F05EE">
      <w:pPr>
        <w:pStyle w:val="C1"/>
        <w:rPr>
          <w:rFonts w:cs="Times New Roman"/>
        </w:rPr>
      </w:pPr>
      <w:r>
        <w:rPr>
          <w:rFonts w:cs="Times New Roman" w:hint="eastAsia"/>
        </w:rPr>
        <w:t>Tracer</w:t>
      </w:r>
      <w:r w:rsidR="00A44065">
        <w:rPr>
          <w:rFonts w:cs="Times New Roman" w:hint="eastAsia"/>
        </w:rPr>
        <w:t>与</w:t>
      </w:r>
      <w:r w:rsidR="00A44065">
        <w:rPr>
          <w:rFonts w:cs="Times New Roman" w:hint="eastAsia"/>
        </w:rPr>
        <w:t>C</w:t>
      </w:r>
      <w:r w:rsidR="00A44065">
        <w:rPr>
          <w:rFonts w:cs="Times New Roman"/>
        </w:rPr>
        <w:t>2</w:t>
      </w:r>
      <w:r w:rsidR="00A44065">
        <w:rPr>
          <w:rFonts w:cs="Times New Roman" w:hint="eastAsia"/>
        </w:rPr>
        <w:t>交互背景</w:t>
      </w:r>
    </w:p>
    <w:p w14:paraId="3FD8B6F8" w14:textId="3E891F3E" w:rsidR="00A44065" w:rsidRDefault="00A44065" w:rsidP="00A44065">
      <w:pPr>
        <w:ind w:firstLine="480"/>
      </w:pPr>
      <w:r>
        <w:rPr>
          <w:rFonts w:hint="eastAsia"/>
        </w:rPr>
        <w:t>参考</w:t>
      </w:r>
      <w:r>
        <w:rPr>
          <w:rFonts w:hint="eastAsia"/>
        </w:rPr>
        <w:t>S</w:t>
      </w:r>
      <w:r>
        <w:t>HRD100</w:t>
      </w:r>
      <w:r>
        <w:rPr>
          <w:rFonts w:hint="eastAsia"/>
        </w:rPr>
        <w:t>系统设计文档用户使用场景带入相关内容。</w:t>
      </w:r>
    </w:p>
    <w:p w14:paraId="4FBD7D3E" w14:textId="4667F83F" w:rsidR="00A44065" w:rsidRPr="00A44065" w:rsidRDefault="00A44065" w:rsidP="00A44065">
      <w:pPr>
        <w:pStyle w:val="C1"/>
      </w:pPr>
      <w:r>
        <w:rPr>
          <w:rFonts w:hint="eastAsia"/>
        </w:rPr>
        <w:t>Tracer</w:t>
      </w:r>
      <w:r>
        <w:rPr>
          <w:rFonts w:hint="eastAsia"/>
        </w:rPr>
        <w:t>定向侦测功能与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交互</w:t>
      </w:r>
    </w:p>
    <w:p w14:paraId="7003729C" w14:textId="7EE4024F" w:rsidR="00210A34" w:rsidRDefault="00131DDC" w:rsidP="00B73A08">
      <w:pPr>
        <w:pStyle w:val="C2"/>
      </w:pPr>
      <w:r>
        <w:rPr>
          <w:rFonts w:hint="eastAsia"/>
        </w:rPr>
        <w:t>C</w:t>
      </w:r>
      <w:r>
        <w:t>2</w:t>
      </w:r>
      <w:r>
        <w:rPr>
          <w:rFonts w:hint="eastAsia"/>
        </w:rPr>
        <w:t>指示进入</w:t>
      </w:r>
      <w:r>
        <w:rPr>
          <w:rFonts w:hint="eastAsia"/>
        </w:rPr>
        <w:t>/</w:t>
      </w:r>
      <w:r>
        <w:rPr>
          <w:rFonts w:hint="eastAsia"/>
        </w:rPr>
        <w:t>退出定向模式指令</w:t>
      </w:r>
    </w:p>
    <w:p w14:paraId="7D4EC07A" w14:textId="3254641E" w:rsidR="00FE2011" w:rsidRDefault="00980D54" w:rsidP="00FE2011">
      <w:pPr>
        <w:ind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在Tracer侦测到无人机后，C</w:t>
      </w:r>
      <w:r>
        <w:rPr>
          <w:rFonts w:asciiTheme="minorEastAsia" w:eastAsiaTheme="minorEastAsia" w:hAnsiTheme="minorEastAsia"/>
          <w:bCs/>
        </w:rPr>
        <w:t>2</w:t>
      </w:r>
      <w:r>
        <w:rPr>
          <w:rFonts w:asciiTheme="minorEastAsia" w:eastAsiaTheme="minorEastAsia" w:hAnsiTheme="minorEastAsia" w:hint="eastAsia"/>
          <w:bCs/>
        </w:rPr>
        <w:t>有侦测到的无人列表信息，包括频点信息。在列表中，用户触碰列表中任一无人机后，C</w:t>
      </w:r>
      <w:r>
        <w:rPr>
          <w:rFonts w:asciiTheme="minorEastAsia" w:eastAsiaTheme="minorEastAsia" w:hAnsiTheme="minorEastAsia"/>
          <w:bCs/>
        </w:rPr>
        <w:t>2</w:t>
      </w:r>
      <w:r>
        <w:rPr>
          <w:rFonts w:asciiTheme="minorEastAsia" w:eastAsiaTheme="minorEastAsia" w:hAnsiTheme="minorEastAsia" w:hint="eastAsia"/>
          <w:bCs/>
        </w:rPr>
        <w:t>向Tracer发送【进入定向模式指令】，并告知Tracer用户指定的无人机信息（列表中的第几台无人机）。</w:t>
      </w:r>
    </w:p>
    <w:p w14:paraId="17774861" w14:textId="69544500" w:rsidR="00980D54" w:rsidRPr="002C7EA6" w:rsidRDefault="00980D54" w:rsidP="00980D54">
      <w:pPr>
        <w:ind w:firstLine="48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在定向模式中，C</w:t>
      </w:r>
      <w:r>
        <w:rPr>
          <w:rFonts w:asciiTheme="minorEastAsia" w:eastAsiaTheme="minorEastAsia" w:hAnsiTheme="minorEastAsia"/>
          <w:bCs/>
        </w:rPr>
        <w:t>2</w:t>
      </w:r>
      <w:r>
        <w:rPr>
          <w:rFonts w:asciiTheme="minorEastAsia" w:eastAsiaTheme="minorEastAsia" w:hAnsiTheme="minorEastAsia" w:hint="eastAsia"/>
          <w:bCs/>
        </w:rPr>
        <w:t>有退出定向模式开关按钮，用户点击退出按钮，C</w:t>
      </w:r>
      <w:r>
        <w:rPr>
          <w:rFonts w:asciiTheme="minorEastAsia" w:eastAsiaTheme="minorEastAsia" w:hAnsiTheme="minorEastAsia"/>
          <w:bCs/>
        </w:rPr>
        <w:t>2</w:t>
      </w:r>
      <w:r>
        <w:rPr>
          <w:rFonts w:asciiTheme="minorEastAsia" w:eastAsiaTheme="minorEastAsia" w:hAnsiTheme="minorEastAsia" w:hint="eastAsia"/>
          <w:bCs/>
        </w:rPr>
        <w:t>向Tracer发送【退户定向模式指令】。</w:t>
      </w:r>
    </w:p>
    <w:p w14:paraId="362466BB" w14:textId="117ADFBD" w:rsidR="004B3C11" w:rsidRDefault="008042BA" w:rsidP="007F1693">
      <w:pPr>
        <w:pStyle w:val="C2"/>
      </w:pPr>
      <w:r>
        <w:rPr>
          <w:rFonts w:hint="eastAsia"/>
        </w:rPr>
        <w:t>C</w:t>
      </w:r>
      <w:r>
        <w:t>2</w:t>
      </w:r>
      <w:r>
        <w:rPr>
          <w:rFonts w:hint="eastAsia"/>
        </w:rPr>
        <w:t>展示频谱侦测定位信息</w:t>
      </w:r>
    </w:p>
    <w:p w14:paraId="639CE4D1" w14:textId="3DCA9D91" w:rsidR="008042BA" w:rsidRDefault="00FE2011" w:rsidP="008042BA">
      <w:pPr>
        <w:ind w:firstLine="480"/>
      </w:pPr>
      <w:r>
        <w:rPr>
          <w:rFonts w:asciiTheme="minorEastAsia" w:eastAsiaTheme="minorEastAsia" w:hAnsiTheme="minorEastAsia" w:hint="eastAsia"/>
          <w:bCs/>
        </w:rPr>
        <w:t>C</w:t>
      </w:r>
      <w:r>
        <w:rPr>
          <w:rFonts w:asciiTheme="minorEastAsia" w:eastAsiaTheme="minorEastAsia" w:hAnsiTheme="minorEastAsia"/>
          <w:bCs/>
        </w:rPr>
        <w:t>2</w:t>
      </w:r>
      <w:r>
        <w:rPr>
          <w:rFonts w:asciiTheme="minorEastAsia" w:eastAsiaTheme="minorEastAsia" w:hAnsiTheme="minorEastAsia" w:hint="eastAsia"/>
          <w:bCs/>
        </w:rPr>
        <w:t>向Tracer发送【进入定向模式指令】后，</w:t>
      </w:r>
      <w:r>
        <w:rPr>
          <w:rFonts w:hint="eastAsia"/>
        </w:rPr>
        <w:t>Tracer</w:t>
      </w:r>
      <w:r>
        <w:rPr>
          <w:rFonts w:hint="eastAsia"/>
        </w:rPr>
        <w:t>进入定向模式，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也进入定向模式界面。</w:t>
      </w:r>
    </w:p>
    <w:p w14:paraId="183FE492" w14:textId="6D0C0042" w:rsidR="00F71137" w:rsidRDefault="00F71137" w:rsidP="00F71137">
      <w:pPr>
        <w:ind w:firstLineChars="0" w:firstLine="0"/>
        <w:jc w:val="center"/>
      </w:pPr>
      <w:r>
        <w:object w:dxaOrig="5295" w:dyaOrig="4141" w14:anchorId="66307B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9pt;height:206.85pt" o:ole="">
            <v:imagedata r:id="rId14" o:title=""/>
          </v:shape>
          <o:OLEObject Type="Embed" ProgID="Visio.Drawing.15" ShapeID="_x0000_i1025" DrawAspect="Content" ObjectID="_1751099225" r:id="rId15"/>
        </w:object>
      </w:r>
    </w:p>
    <w:p w14:paraId="18E660E5" w14:textId="3BF12E7E" w:rsidR="00B71A55" w:rsidRPr="00B71A55" w:rsidRDefault="00B71A55" w:rsidP="00F71137">
      <w:pPr>
        <w:ind w:firstLineChars="0" w:firstLine="0"/>
        <w:jc w:val="center"/>
        <w:rPr>
          <w:b/>
          <w:bCs/>
        </w:rPr>
      </w:pPr>
      <w:r w:rsidRPr="00B71A55">
        <w:rPr>
          <w:rFonts w:hint="eastAsia"/>
          <w:b/>
          <w:bCs/>
        </w:rPr>
        <w:t>定位展示示意图</w:t>
      </w:r>
    </w:p>
    <w:p w14:paraId="52D24337" w14:textId="0009AFBB" w:rsidR="00FE2011" w:rsidRDefault="00FE2011" w:rsidP="008042BA">
      <w:pPr>
        <w:ind w:firstLine="480"/>
      </w:pPr>
      <w:r>
        <w:rPr>
          <w:rFonts w:hint="eastAsia"/>
        </w:rPr>
        <w:t>C</w:t>
      </w:r>
      <w:r>
        <w:t>2</w:t>
      </w:r>
      <w:r>
        <w:rPr>
          <w:rFonts w:hint="eastAsia"/>
        </w:rPr>
        <w:t>定向模式界面可以展示全向天线信号功率，定向天线信号功率。</w:t>
      </w:r>
    </w:p>
    <w:p w14:paraId="4586CEA9" w14:textId="7FAFC2FC" w:rsidR="00FE2011" w:rsidRDefault="00FE2011" w:rsidP="008042BA">
      <w:pPr>
        <w:ind w:firstLine="480"/>
      </w:pPr>
      <w:r>
        <w:rPr>
          <w:rFonts w:hint="eastAsia"/>
        </w:rPr>
        <w:t>全向天线信号功率以圆表示，半径尺寸表征全向天线信号功率大小，向天线信号功</w:t>
      </w:r>
      <w:r>
        <w:rPr>
          <w:rFonts w:hint="eastAsia"/>
        </w:rPr>
        <w:lastRenderedPageBreak/>
        <w:t>率大小由</w:t>
      </w:r>
      <w:r>
        <w:rPr>
          <w:rFonts w:hint="eastAsia"/>
        </w:rPr>
        <w:t>Tracer</w:t>
      </w:r>
      <w:r>
        <w:rPr>
          <w:rFonts w:hint="eastAsia"/>
        </w:rPr>
        <w:t>提供。</w:t>
      </w:r>
    </w:p>
    <w:p w14:paraId="441C7F39" w14:textId="64836C71" w:rsidR="00FE2011" w:rsidRDefault="00FE2011" w:rsidP="008042BA">
      <w:pPr>
        <w:ind w:firstLine="480"/>
      </w:pPr>
      <w:r>
        <w:rPr>
          <w:rFonts w:hint="eastAsia"/>
        </w:rPr>
        <w:t>定向天线信号功率椭圆表示。</w:t>
      </w:r>
      <w:r>
        <w:rPr>
          <w:rFonts w:hint="eastAsia"/>
        </w:rPr>
        <w:t>Tracer</w:t>
      </w:r>
      <w:r>
        <w:rPr>
          <w:rFonts w:hint="eastAsia"/>
        </w:rPr>
        <w:t>发送定向天线功率同时，发送方位信息，椭圆根据方位信息和定向天线功率逐步刻画。</w:t>
      </w:r>
    </w:p>
    <w:p w14:paraId="6BD2347E" w14:textId="6E01F1DD" w:rsidR="00FE2011" w:rsidRDefault="00FE2011" w:rsidP="008042BA">
      <w:pPr>
        <w:ind w:firstLine="480"/>
      </w:pPr>
      <w:r>
        <w:rPr>
          <w:rFonts w:hint="eastAsia"/>
        </w:rPr>
        <w:t>Tracer</w:t>
      </w:r>
      <w:r>
        <w:rPr>
          <w:rFonts w:hint="eastAsia"/>
        </w:rPr>
        <w:t>在用户完整转动一圈前，就可以确认无人机来向，</w:t>
      </w:r>
      <w:r>
        <w:rPr>
          <w:rFonts w:hint="eastAsia"/>
        </w:rPr>
        <w:t>Tracer</w:t>
      </w:r>
      <w:r>
        <w:rPr>
          <w:rFonts w:hint="eastAsia"/>
        </w:rPr>
        <w:t>在确认来向信息后，后把无人机方位信息一同发给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会在刻画功率圆的界面增加显示方位信息。</w:t>
      </w:r>
    </w:p>
    <w:p w14:paraId="685F3A91" w14:textId="4F80F979" w:rsidR="00F71137" w:rsidRDefault="00401CDA" w:rsidP="00401CDA">
      <w:pPr>
        <w:pStyle w:val="C1"/>
      </w:pPr>
      <w:r>
        <w:rPr>
          <w:rFonts w:hint="eastAsia"/>
        </w:rPr>
        <w:t>调试工具模式</w:t>
      </w:r>
    </w:p>
    <w:p w14:paraId="7C61F5C6" w14:textId="0E184EA6" w:rsidR="00401CDA" w:rsidRDefault="00A80417" w:rsidP="00F87CF3">
      <w:pPr>
        <w:pStyle w:val="C2"/>
      </w:pPr>
      <w:r>
        <w:rPr>
          <w:rFonts w:hint="eastAsia"/>
        </w:rPr>
        <w:t>调试工具背景</w:t>
      </w:r>
    </w:p>
    <w:p w14:paraId="4103872E" w14:textId="02B54ED4" w:rsidR="00A80417" w:rsidRDefault="00A80417" w:rsidP="00A80417">
      <w:pPr>
        <w:ind w:firstLine="480"/>
      </w:pPr>
      <w:r>
        <w:rPr>
          <w:rFonts w:hint="eastAsia"/>
        </w:rPr>
        <w:t>Tracer</w:t>
      </w:r>
      <w:r>
        <w:rPr>
          <w:rFonts w:hint="eastAsia"/>
        </w:rPr>
        <w:t>调试过程中，有需求查看</w:t>
      </w:r>
      <w:r>
        <w:rPr>
          <w:rFonts w:hint="eastAsia"/>
        </w:rPr>
        <w:t>Tracer</w:t>
      </w:r>
      <w:r>
        <w:rPr>
          <w:rFonts w:hint="eastAsia"/>
        </w:rPr>
        <w:t>系统内部信息。信息多是无线通信类数据，需要以二维图形的方式在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展示。</w:t>
      </w:r>
    </w:p>
    <w:p w14:paraId="4174C489" w14:textId="6A8D093E" w:rsidR="00A80417" w:rsidRDefault="00A80417" w:rsidP="00A80417">
      <w:pPr>
        <w:ind w:firstLine="480"/>
      </w:pPr>
      <w:r>
        <w:rPr>
          <w:rFonts w:hint="eastAsia"/>
        </w:rPr>
        <w:t>以上调试信息只为研发内部使用，普通用户不可见。</w:t>
      </w:r>
    </w:p>
    <w:p w14:paraId="4193C36D" w14:textId="77777777" w:rsidR="00F813A1" w:rsidRDefault="00F813A1" w:rsidP="00F813A1">
      <w:pPr>
        <w:ind w:firstLine="480"/>
      </w:pPr>
    </w:p>
    <w:p w14:paraId="5ABE0795" w14:textId="68B5B550" w:rsidR="00F813A1" w:rsidRDefault="00F813A1" w:rsidP="00F813A1">
      <w:pPr>
        <w:pStyle w:val="C2"/>
      </w:pPr>
      <w:r w:rsidRPr="00F813A1">
        <w:rPr>
          <w:rFonts w:hint="eastAsia"/>
        </w:rPr>
        <w:t>统计环境信号功率（时域）</w:t>
      </w:r>
    </w:p>
    <w:p w14:paraId="2FD684AD" w14:textId="63CC0458" w:rsidR="000328DC" w:rsidRDefault="000328DC" w:rsidP="000328DC">
      <w:pPr>
        <w:ind w:firstLine="480"/>
      </w:pPr>
      <w:r w:rsidRPr="000328DC">
        <w:rPr>
          <w:rFonts w:hint="eastAsia"/>
        </w:rPr>
        <w:t>ADC</w:t>
      </w:r>
      <w:r w:rsidRPr="000328DC">
        <w:rPr>
          <w:rFonts w:hint="eastAsia"/>
        </w:rPr>
        <w:t>数据，周期统计</w:t>
      </w:r>
      <w:r w:rsidRPr="000328DC">
        <w:rPr>
          <w:rFonts w:hint="eastAsia"/>
        </w:rPr>
        <w:t>T0</w:t>
      </w:r>
      <w:r w:rsidRPr="000328DC">
        <w:rPr>
          <w:rFonts w:hint="eastAsia"/>
        </w:rPr>
        <w:t>时间段内，</w:t>
      </w:r>
      <w:r w:rsidRPr="000328DC">
        <w:rPr>
          <w:rFonts w:hint="eastAsia"/>
        </w:rPr>
        <w:t>BB</w:t>
      </w:r>
      <w:r w:rsidRPr="000328DC">
        <w:rPr>
          <w:rFonts w:hint="eastAsia"/>
        </w:rPr>
        <w:t>接收数字信号的功率；包括</w:t>
      </w:r>
      <w:r w:rsidRPr="000328DC">
        <w:rPr>
          <w:rFonts w:hint="eastAsia"/>
        </w:rPr>
        <w:t>CH1 CH2</w:t>
      </w:r>
      <w:r w:rsidRPr="000328DC">
        <w:rPr>
          <w:rFonts w:hint="eastAsia"/>
        </w:rPr>
        <w:t>。</w:t>
      </w:r>
    </w:p>
    <w:p w14:paraId="0311C7D3" w14:textId="77777777" w:rsidR="000328DC" w:rsidRDefault="000328DC" w:rsidP="000328DC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）上位机刻画二维图像，</w:t>
      </w:r>
      <w:r>
        <w:rPr>
          <w:rFonts w:hint="eastAsia"/>
        </w:rPr>
        <w:t>x</w:t>
      </w:r>
      <w:r>
        <w:rPr>
          <w:rFonts w:hint="eastAsia"/>
        </w:rPr>
        <w:t>轴时间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轴功率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5C2B9DCD" w14:textId="77777777" w:rsidR="000328DC" w:rsidRDefault="000328DC" w:rsidP="000328DC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</w:t>
      </w:r>
      <w:r>
        <w:rPr>
          <w:rFonts w:hint="eastAsia"/>
        </w:rPr>
        <w:t>尺度范围</w:t>
      </w:r>
      <w:r>
        <w:rPr>
          <w:rFonts w:hint="eastAsia"/>
        </w:rPr>
        <w:t xml:space="preserve"> [t0 - T0*N </w:t>
      </w:r>
      <w:r>
        <w:rPr>
          <w:rFonts w:hint="eastAsia"/>
        </w:rPr>
        <w:t>，</w:t>
      </w:r>
      <w:r>
        <w:rPr>
          <w:rFonts w:hint="eastAsia"/>
        </w:rPr>
        <w:t>t0]</w:t>
      </w:r>
      <w:r>
        <w:rPr>
          <w:rFonts w:hint="eastAsia"/>
        </w:rPr>
        <w:t>；</w:t>
      </w:r>
    </w:p>
    <w:p w14:paraId="1051AB80" w14:textId="77777777" w:rsidR="000328DC" w:rsidRDefault="000328DC" w:rsidP="000328DC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）即统计当前时刻到之前的</w:t>
      </w:r>
      <w:r>
        <w:rPr>
          <w:rFonts w:hint="eastAsia"/>
        </w:rPr>
        <w:t>N</w:t>
      </w:r>
      <w:r>
        <w:rPr>
          <w:rFonts w:hint="eastAsia"/>
        </w:rPr>
        <w:t>个统计周期的结果；</w:t>
      </w:r>
    </w:p>
    <w:p w14:paraId="4936A78F" w14:textId="282D18CE" w:rsidR="000328DC" w:rsidRPr="000328DC" w:rsidRDefault="000328DC" w:rsidP="000328DC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）看到的是功率在时间轴上滑动的效果。</w:t>
      </w:r>
    </w:p>
    <w:p w14:paraId="4FDB8149" w14:textId="0B635FA7" w:rsidR="00A80417" w:rsidRDefault="00F813A1" w:rsidP="00F813A1">
      <w:pPr>
        <w:pStyle w:val="C2"/>
      </w:pPr>
      <w:r w:rsidRPr="00F813A1">
        <w:rPr>
          <w:rFonts w:hint="eastAsia"/>
        </w:rPr>
        <w:t>统计环境信号功率（频域）</w:t>
      </w:r>
    </w:p>
    <w:p w14:paraId="32E06C65" w14:textId="2EB090B3" w:rsidR="000328DC" w:rsidRDefault="000328DC" w:rsidP="000328DC">
      <w:pPr>
        <w:ind w:firstLine="480"/>
      </w:pPr>
      <w:r w:rsidRPr="000328DC">
        <w:rPr>
          <w:rFonts w:hint="eastAsia"/>
        </w:rPr>
        <w:t>ADC</w:t>
      </w:r>
      <w:r w:rsidRPr="000328DC">
        <w:rPr>
          <w:rFonts w:hint="eastAsia"/>
        </w:rPr>
        <w:t>数据，周期统计</w:t>
      </w:r>
      <w:r w:rsidRPr="000328DC">
        <w:rPr>
          <w:rFonts w:hint="eastAsia"/>
        </w:rPr>
        <w:t>T1</w:t>
      </w:r>
      <w:r w:rsidRPr="000328DC">
        <w:rPr>
          <w:rFonts w:hint="eastAsia"/>
        </w:rPr>
        <w:t>时间段内，</w:t>
      </w:r>
      <w:r w:rsidRPr="000328DC">
        <w:rPr>
          <w:rFonts w:hint="eastAsia"/>
        </w:rPr>
        <w:t>BB</w:t>
      </w:r>
      <w:r w:rsidRPr="000328DC">
        <w:rPr>
          <w:rFonts w:hint="eastAsia"/>
        </w:rPr>
        <w:t>接收数字信号的频谱；包括</w:t>
      </w:r>
      <w:r w:rsidRPr="000328DC">
        <w:rPr>
          <w:rFonts w:hint="eastAsia"/>
        </w:rPr>
        <w:t>CH1 CH2</w:t>
      </w:r>
      <w:r w:rsidRPr="000328DC">
        <w:rPr>
          <w:rFonts w:hint="eastAsia"/>
        </w:rPr>
        <w:t>。</w:t>
      </w:r>
    </w:p>
    <w:p w14:paraId="3F4ADF0A" w14:textId="77777777" w:rsidR="000328DC" w:rsidRDefault="000328DC" w:rsidP="000328DC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）上位机刻画二维图像，</w:t>
      </w:r>
      <w:r>
        <w:rPr>
          <w:rFonts w:hint="eastAsia"/>
        </w:rPr>
        <w:t>x</w:t>
      </w:r>
      <w:r>
        <w:rPr>
          <w:rFonts w:hint="eastAsia"/>
        </w:rPr>
        <w:t>轴为频率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轴功率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365B51FC" w14:textId="77777777" w:rsidR="000328DC" w:rsidRDefault="000328DC" w:rsidP="000328DC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</w:t>
      </w:r>
      <w:r>
        <w:rPr>
          <w:rFonts w:hint="eastAsia"/>
        </w:rPr>
        <w:t>尺度范围</w:t>
      </w:r>
      <w:r>
        <w:rPr>
          <w:rFonts w:hint="eastAsia"/>
        </w:rPr>
        <w:t>[-25.6MHz, 25.6MHz]</w:t>
      </w:r>
    </w:p>
    <w:p w14:paraId="6864F1BB" w14:textId="77777777" w:rsidR="000328DC" w:rsidRDefault="000328DC" w:rsidP="000328DC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）即统计接收带宽内信号频谱；</w:t>
      </w:r>
    </w:p>
    <w:p w14:paraId="4D673576" w14:textId="039A9430" w:rsidR="000328DC" w:rsidRPr="000328DC" w:rsidRDefault="000328DC" w:rsidP="000328DC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）看到的是动态刷新的效果。</w:t>
      </w:r>
    </w:p>
    <w:p w14:paraId="1BD09BDF" w14:textId="37816384" w:rsidR="00F813A1" w:rsidRDefault="00F813A1" w:rsidP="00F813A1">
      <w:pPr>
        <w:pStyle w:val="C2"/>
      </w:pPr>
      <w:r w:rsidRPr="00F813A1">
        <w:rPr>
          <w:rFonts w:hint="eastAsia"/>
        </w:rPr>
        <w:t>统计</w:t>
      </w:r>
      <w:r w:rsidRPr="00F813A1">
        <w:rPr>
          <w:rFonts w:hint="eastAsia"/>
        </w:rPr>
        <w:t>burst</w:t>
      </w:r>
      <w:r w:rsidRPr="00F813A1">
        <w:rPr>
          <w:rFonts w:hint="eastAsia"/>
        </w:rPr>
        <w:t>信号功率（时域）</w:t>
      </w:r>
    </w:p>
    <w:p w14:paraId="46C9B4D3" w14:textId="11E5891A" w:rsidR="000328DC" w:rsidRDefault="000328DC" w:rsidP="000328DC">
      <w:pPr>
        <w:ind w:firstLine="480"/>
      </w:pPr>
      <w:r w:rsidRPr="000328DC">
        <w:rPr>
          <w:rFonts w:hint="eastAsia"/>
        </w:rPr>
        <w:lastRenderedPageBreak/>
        <w:t>统计</w:t>
      </w:r>
      <w:r w:rsidRPr="000328DC">
        <w:rPr>
          <w:rFonts w:hint="eastAsia"/>
        </w:rPr>
        <w:t>burst</w:t>
      </w:r>
      <w:r w:rsidRPr="000328DC">
        <w:rPr>
          <w:rFonts w:hint="eastAsia"/>
        </w:rPr>
        <w:t>信号时域功率；包括</w:t>
      </w:r>
      <w:r w:rsidRPr="000328DC">
        <w:rPr>
          <w:rFonts w:hint="eastAsia"/>
        </w:rPr>
        <w:t>CH1 CH2</w:t>
      </w:r>
      <w:r w:rsidRPr="000328DC">
        <w:rPr>
          <w:rFonts w:hint="eastAsia"/>
        </w:rPr>
        <w:t>。</w:t>
      </w:r>
    </w:p>
    <w:p w14:paraId="6AE5E9C9" w14:textId="77777777" w:rsidR="000328DC" w:rsidRDefault="000328DC" w:rsidP="000328DC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）上位机刻画二维图像，</w:t>
      </w:r>
      <w:r>
        <w:rPr>
          <w:rFonts w:hint="eastAsia"/>
        </w:rPr>
        <w:t>x</w:t>
      </w:r>
      <w:r>
        <w:rPr>
          <w:rFonts w:hint="eastAsia"/>
        </w:rPr>
        <w:t>轴时间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轴功率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1146C6FF" w14:textId="77777777" w:rsidR="000328DC" w:rsidRDefault="000328DC" w:rsidP="000328DC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</w:t>
      </w:r>
      <w:r>
        <w:rPr>
          <w:rFonts w:hint="eastAsia"/>
        </w:rPr>
        <w:t>尺度范围</w:t>
      </w:r>
      <w:r>
        <w:rPr>
          <w:rFonts w:hint="eastAsia"/>
        </w:rPr>
        <w:t>600us</w:t>
      </w:r>
    </w:p>
    <w:p w14:paraId="20618134" w14:textId="634CEB98" w:rsidR="000328DC" w:rsidRPr="000328DC" w:rsidRDefault="000328DC" w:rsidP="000328DC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）看到的是动态刷新的效果。</w:t>
      </w:r>
    </w:p>
    <w:p w14:paraId="0014DE52" w14:textId="65DA071C" w:rsidR="00F813A1" w:rsidRPr="00A80417" w:rsidRDefault="007D312F" w:rsidP="00F813A1">
      <w:pPr>
        <w:pStyle w:val="C2"/>
        <w:rPr>
          <w:rFonts w:hint="eastAsia"/>
        </w:rPr>
      </w:pPr>
      <w:r>
        <w:rPr>
          <w:rFonts w:hint="eastAsia"/>
        </w:rPr>
        <w:t>（优先）</w:t>
      </w:r>
      <w:r w:rsidR="00F813A1" w:rsidRPr="00A80417">
        <w:rPr>
          <w:rFonts w:hint="eastAsia"/>
        </w:rPr>
        <w:t>统计</w:t>
      </w:r>
      <w:r w:rsidR="00F813A1" w:rsidRPr="00A80417">
        <w:rPr>
          <w:rFonts w:hint="eastAsia"/>
        </w:rPr>
        <w:t>burst</w:t>
      </w:r>
      <w:r w:rsidR="00F813A1" w:rsidRPr="00A80417">
        <w:rPr>
          <w:rFonts w:hint="eastAsia"/>
        </w:rPr>
        <w:t>信号功率（频域）</w:t>
      </w:r>
    </w:p>
    <w:p w14:paraId="3BA1A178" w14:textId="77777777" w:rsidR="00F813A1" w:rsidRDefault="00F813A1" w:rsidP="00F813A1">
      <w:pPr>
        <w:ind w:firstLine="480"/>
      </w:pPr>
      <w:r>
        <w:rPr>
          <w:rFonts w:hint="eastAsia"/>
        </w:rPr>
        <w:t>统计</w:t>
      </w:r>
      <w:r>
        <w:rPr>
          <w:rFonts w:hint="eastAsia"/>
        </w:rPr>
        <w:t>burst</w:t>
      </w:r>
      <w:r>
        <w:rPr>
          <w:rFonts w:hint="eastAsia"/>
        </w:rPr>
        <w:t>信号频谱功率；包括</w:t>
      </w:r>
      <w:r>
        <w:rPr>
          <w:rFonts w:hint="eastAsia"/>
        </w:rPr>
        <w:t>CH1 CH2</w:t>
      </w:r>
      <w:r>
        <w:rPr>
          <w:rFonts w:hint="eastAsia"/>
        </w:rPr>
        <w:t>，</w:t>
      </w:r>
      <w:r>
        <w:rPr>
          <w:rFonts w:hint="eastAsia"/>
        </w:rPr>
        <w:t>MIMO</w:t>
      </w:r>
      <w:r>
        <w:rPr>
          <w:rFonts w:hint="eastAsia"/>
        </w:rPr>
        <w:t>合路信号三个图。比较</w:t>
      </w:r>
      <w:r>
        <w:rPr>
          <w:rFonts w:hint="eastAsia"/>
        </w:rPr>
        <w:t xml:space="preserve">CH1 CH2 </w:t>
      </w:r>
      <w:r>
        <w:rPr>
          <w:rFonts w:hint="eastAsia"/>
        </w:rPr>
        <w:t>和</w:t>
      </w:r>
      <w:r>
        <w:rPr>
          <w:rFonts w:hint="eastAsia"/>
        </w:rPr>
        <w:t>MIMO</w:t>
      </w:r>
      <w:r>
        <w:rPr>
          <w:rFonts w:hint="eastAsia"/>
        </w:rPr>
        <w:t>输出的频谱，可以确认</w:t>
      </w:r>
      <w:r>
        <w:rPr>
          <w:rFonts w:hint="eastAsia"/>
        </w:rPr>
        <w:t xml:space="preserve">MIMO </w:t>
      </w:r>
      <w:r>
        <w:rPr>
          <w:rFonts w:hint="eastAsia"/>
        </w:rPr>
        <w:t>的系统贡献。</w:t>
      </w:r>
    </w:p>
    <w:p w14:paraId="42BC3C7B" w14:textId="77777777" w:rsidR="00F813A1" w:rsidRDefault="00F813A1" w:rsidP="00F813A1">
      <w:pPr>
        <w:ind w:firstLine="480"/>
        <w:rPr>
          <w:rFonts w:hint="eastAsia"/>
        </w:rPr>
      </w:pPr>
      <w:r>
        <w:rPr>
          <w:rFonts w:hint="eastAsia"/>
        </w:rPr>
        <w:t>图像描述：</w:t>
      </w:r>
    </w:p>
    <w:p w14:paraId="4A691186" w14:textId="77777777" w:rsidR="00F813A1" w:rsidRDefault="00F813A1" w:rsidP="00F813A1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）上位机刻画二维图像，</w:t>
      </w:r>
      <w:r>
        <w:rPr>
          <w:rFonts w:hint="eastAsia"/>
        </w:rPr>
        <w:t>x</w:t>
      </w:r>
      <w:r>
        <w:rPr>
          <w:rFonts w:hint="eastAsia"/>
        </w:rPr>
        <w:t>轴为频率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轴功率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3BD22F86" w14:textId="77777777" w:rsidR="00F813A1" w:rsidRDefault="00F813A1" w:rsidP="00F813A1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</w:t>
      </w:r>
      <w:r>
        <w:rPr>
          <w:rFonts w:hint="eastAsia"/>
        </w:rPr>
        <w:t>尺度范围</w:t>
      </w:r>
      <w:r>
        <w:rPr>
          <w:rFonts w:hint="eastAsia"/>
        </w:rPr>
        <w:t>[-25.6MHz, 25.6MHz]</w:t>
      </w:r>
      <w:r>
        <w:rPr>
          <w:rFonts w:hint="eastAsia"/>
        </w:rPr>
        <w:t>。</w:t>
      </w:r>
    </w:p>
    <w:p w14:paraId="09760C76" w14:textId="77777777" w:rsidR="00F813A1" w:rsidRDefault="00F813A1" w:rsidP="00F813A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）看到的是动态刷新的效果。</w:t>
      </w:r>
    </w:p>
    <w:p w14:paraId="10C8CA1C" w14:textId="77777777" w:rsidR="00F813A1" w:rsidRDefault="00F813A1" w:rsidP="00F813A1">
      <w:pPr>
        <w:ind w:firstLine="480"/>
        <w:rPr>
          <w:rFonts w:hint="eastAsia"/>
        </w:rPr>
      </w:pPr>
      <w:r>
        <w:rPr>
          <w:rFonts w:hint="eastAsia"/>
        </w:rPr>
        <w:t>CH1 CH2</w:t>
      </w:r>
      <w:r>
        <w:rPr>
          <w:rFonts w:hint="eastAsia"/>
        </w:rPr>
        <w:t>，</w:t>
      </w:r>
      <w:r>
        <w:rPr>
          <w:rFonts w:hint="eastAsia"/>
        </w:rPr>
        <w:t>MIMO</w:t>
      </w:r>
      <w:r>
        <w:rPr>
          <w:rFonts w:hint="eastAsia"/>
        </w:rPr>
        <w:t>合路信号三个图形式相同，每个频谱类似如下。</w:t>
      </w:r>
    </w:p>
    <w:p w14:paraId="01FE5357" w14:textId="77777777" w:rsidR="00F813A1" w:rsidRPr="00A80417" w:rsidRDefault="00F813A1" w:rsidP="00F813A1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4CFE8CE" wp14:editId="0722E329">
            <wp:extent cx="2211288" cy="1740089"/>
            <wp:effectExtent l="0" t="0" r="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25B8120C-37A2-0E37-C4AB-DE46A86E4C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25B8120C-37A2-0E37-C4AB-DE46A86E4C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428" cy="17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FF8A" w14:textId="53454647" w:rsidR="00F813A1" w:rsidRDefault="00E03C9F" w:rsidP="00F813A1">
      <w:pPr>
        <w:pStyle w:val="C2"/>
      </w:pPr>
      <w:r>
        <w:rPr>
          <w:rFonts w:hint="eastAsia"/>
        </w:rPr>
        <w:t>（优先）</w:t>
      </w:r>
      <w:r w:rsidR="00F813A1" w:rsidRPr="00F813A1">
        <w:rPr>
          <w:rFonts w:hint="eastAsia"/>
        </w:rPr>
        <w:t>统计</w:t>
      </w:r>
      <w:r w:rsidR="00F813A1" w:rsidRPr="00F813A1">
        <w:rPr>
          <w:rFonts w:hint="eastAsia"/>
        </w:rPr>
        <w:t>9</w:t>
      </w:r>
      <w:r w:rsidR="00F813A1" w:rsidRPr="00F813A1">
        <w:rPr>
          <w:rFonts w:hint="eastAsia"/>
        </w:rPr>
        <w:t>个</w:t>
      </w:r>
      <w:r w:rsidR="00F813A1" w:rsidRPr="00F813A1">
        <w:rPr>
          <w:rFonts w:hint="eastAsia"/>
        </w:rPr>
        <w:t>symbol</w:t>
      </w:r>
      <w:r w:rsidR="00F813A1" w:rsidRPr="00F813A1">
        <w:rPr>
          <w:rFonts w:hint="eastAsia"/>
        </w:rPr>
        <w:t>频谱，统计信噪比</w:t>
      </w:r>
    </w:p>
    <w:p w14:paraId="56DE3037" w14:textId="02C74788" w:rsidR="000328DC" w:rsidRDefault="000328DC" w:rsidP="000328DC">
      <w:pPr>
        <w:ind w:firstLine="480"/>
      </w:pPr>
      <w:r w:rsidRPr="000328DC">
        <w:rPr>
          <w:rFonts w:hint="eastAsia"/>
        </w:rPr>
        <w:t>统计</w:t>
      </w:r>
      <w:r w:rsidRPr="000328DC">
        <w:rPr>
          <w:rFonts w:hint="eastAsia"/>
        </w:rPr>
        <w:t xml:space="preserve">burst 9 symbol </w:t>
      </w:r>
      <w:r w:rsidRPr="000328DC">
        <w:rPr>
          <w:rFonts w:hint="eastAsia"/>
        </w:rPr>
        <w:t>频谱，统计信噪比。</w:t>
      </w:r>
    </w:p>
    <w:p w14:paraId="018D4206" w14:textId="77777777" w:rsidR="000328DC" w:rsidRDefault="000328DC" w:rsidP="000328DC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）上位机刻画二维图像，</w:t>
      </w:r>
      <w:r>
        <w:rPr>
          <w:rFonts w:hint="eastAsia"/>
        </w:rPr>
        <w:t>x</w:t>
      </w:r>
      <w:r>
        <w:rPr>
          <w:rFonts w:hint="eastAsia"/>
        </w:rPr>
        <w:t>轴为频率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轴功率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232AA3FE" w14:textId="77777777" w:rsidR="000328DC" w:rsidRDefault="000328DC" w:rsidP="000328DC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</w:t>
      </w:r>
      <w:r>
        <w:rPr>
          <w:rFonts w:hint="eastAsia"/>
        </w:rPr>
        <w:t>尺度范围</w:t>
      </w:r>
      <w:r>
        <w:rPr>
          <w:rFonts w:hint="eastAsia"/>
        </w:rPr>
        <w:t>[-25.6MHz, 25.6MHz]</w:t>
      </w:r>
      <w:r>
        <w:rPr>
          <w:rFonts w:hint="eastAsia"/>
        </w:rPr>
        <w:t>。</w:t>
      </w:r>
    </w:p>
    <w:p w14:paraId="255A7ACC" w14:textId="35E20983" w:rsidR="000328DC" w:rsidRPr="000328DC" w:rsidRDefault="000328DC" w:rsidP="000328DC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）看到的是动态刷新的效果。</w:t>
      </w:r>
    </w:p>
    <w:p w14:paraId="63F4B3E1" w14:textId="3A4A0766" w:rsidR="00E94A7E" w:rsidRDefault="007D312F" w:rsidP="00E94A7E">
      <w:pPr>
        <w:pStyle w:val="C2"/>
      </w:pPr>
      <w:r>
        <w:rPr>
          <w:rFonts w:hint="eastAsia"/>
        </w:rPr>
        <w:t>（优先）</w:t>
      </w:r>
      <w:r w:rsidR="00E94A7E" w:rsidRPr="00A80417">
        <w:rPr>
          <w:rFonts w:hint="eastAsia"/>
        </w:rPr>
        <w:t>统计星座图</w:t>
      </w:r>
    </w:p>
    <w:p w14:paraId="3DA5B87F" w14:textId="77777777" w:rsidR="00E94A7E" w:rsidRDefault="00E94A7E" w:rsidP="00E94A7E">
      <w:pPr>
        <w:ind w:firstLine="480"/>
      </w:pPr>
      <w:r>
        <w:rPr>
          <w:rFonts w:hint="eastAsia"/>
        </w:rPr>
        <w:lastRenderedPageBreak/>
        <w:t>统计</w:t>
      </w:r>
      <w:r>
        <w:rPr>
          <w:rFonts w:hint="eastAsia"/>
        </w:rPr>
        <w:t>busrt</w:t>
      </w:r>
      <w:r>
        <w:rPr>
          <w:rFonts w:hint="eastAsia"/>
        </w:rPr>
        <w:t>数据，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symbole</w:t>
      </w:r>
      <w:r>
        <w:rPr>
          <w:rFonts w:hint="eastAsia"/>
        </w:rPr>
        <w:t>的星座图，计算</w:t>
      </w:r>
      <w:r>
        <w:rPr>
          <w:rFonts w:hint="eastAsia"/>
        </w:rPr>
        <w:t>EVM</w:t>
      </w:r>
      <w:r>
        <w:rPr>
          <w:rFonts w:hint="eastAsia"/>
        </w:rPr>
        <w:t>。展示效果如图：</w:t>
      </w:r>
    </w:p>
    <w:p w14:paraId="19A3C059" w14:textId="77777777" w:rsidR="00E94A7E" w:rsidRDefault="00E94A7E" w:rsidP="00E94A7E">
      <w:pPr>
        <w:ind w:firstLine="480"/>
        <w:jc w:val="center"/>
      </w:pPr>
      <w:r>
        <w:rPr>
          <w:noProof/>
        </w:rPr>
        <w:drawing>
          <wp:inline distT="0" distB="0" distL="0" distR="0" wp14:anchorId="3A16D280" wp14:editId="18964CDF">
            <wp:extent cx="4292220" cy="3309833"/>
            <wp:effectExtent l="0" t="0" r="0" b="508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337FED4-3211-1BB0-ED05-15E3DC2D60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337FED4-3211-1BB0-ED05-15E3DC2D60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038" cy="33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A551" w14:textId="2B1238D2" w:rsidR="00F813A1" w:rsidRDefault="00120093" w:rsidP="00120093">
      <w:pPr>
        <w:pStyle w:val="C2"/>
      </w:pPr>
      <w:r w:rsidRPr="00120093">
        <w:rPr>
          <w:rFonts w:hint="eastAsia"/>
        </w:rPr>
        <w:t>统计</w:t>
      </w:r>
      <w:r w:rsidRPr="00120093">
        <w:rPr>
          <w:rFonts w:hint="eastAsia"/>
        </w:rPr>
        <w:t>P</w:t>
      </w:r>
      <w:r w:rsidRPr="00120093">
        <w:rPr>
          <w:rFonts w:hint="eastAsia"/>
        </w:rPr>
        <w:t>相关峰质量</w:t>
      </w:r>
    </w:p>
    <w:p w14:paraId="69BF5440" w14:textId="77777777" w:rsidR="00120093" w:rsidRDefault="00120093" w:rsidP="00120093">
      <w:pPr>
        <w:ind w:firstLine="480"/>
        <w:rPr>
          <w:rFonts w:hint="eastAsia"/>
        </w:rPr>
      </w:pPr>
      <w:r>
        <w:rPr>
          <w:rFonts w:hint="eastAsia"/>
        </w:rPr>
        <w:t>统计相关运算，相关峰前后</w:t>
      </w:r>
      <w:r>
        <w:rPr>
          <w:rFonts w:hint="eastAsia"/>
        </w:rPr>
        <w:t>1000</w:t>
      </w:r>
      <w:r>
        <w:rPr>
          <w:rFonts w:hint="eastAsia"/>
        </w:rPr>
        <w:t>点的计算结果。</w:t>
      </w:r>
    </w:p>
    <w:p w14:paraId="192BB8D0" w14:textId="6C1004AC" w:rsidR="00120093" w:rsidRDefault="00120093" w:rsidP="00120093">
      <w:pPr>
        <w:ind w:firstLine="480"/>
      </w:pPr>
      <w:r>
        <w:rPr>
          <w:rFonts w:hint="eastAsia"/>
        </w:rPr>
        <w:t>相关峰越都陡峭，说明质量越好。</w:t>
      </w:r>
    </w:p>
    <w:p w14:paraId="2D8AE646" w14:textId="53FEE091" w:rsidR="000328DC" w:rsidRPr="00120093" w:rsidRDefault="000328DC" w:rsidP="00120093">
      <w:pPr>
        <w:ind w:firstLine="480"/>
        <w:rPr>
          <w:rFonts w:hint="eastAsia"/>
        </w:rPr>
      </w:pPr>
      <w:r w:rsidRPr="000328DC">
        <w:rPr>
          <w:rFonts w:hint="eastAsia"/>
        </w:rPr>
        <w:t>1</w:t>
      </w:r>
      <w:r w:rsidRPr="000328DC">
        <w:rPr>
          <w:rFonts w:hint="eastAsia"/>
        </w:rPr>
        <w:t>）上位机刻画二维图像，</w:t>
      </w:r>
      <w:r w:rsidRPr="000328DC">
        <w:rPr>
          <w:rFonts w:hint="eastAsia"/>
        </w:rPr>
        <w:t>x</w:t>
      </w:r>
      <w:r w:rsidRPr="000328DC">
        <w:rPr>
          <w:rFonts w:hint="eastAsia"/>
        </w:rPr>
        <w:t>轴为</w:t>
      </w:r>
      <w:r w:rsidRPr="000328DC">
        <w:rPr>
          <w:rFonts w:hint="eastAsia"/>
        </w:rPr>
        <w:t>t</w:t>
      </w:r>
      <w:r w:rsidRPr="000328DC">
        <w:rPr>
          <w:rFonts w:hint="eastAsia"/>
        </w:rPr>
        <w:t>，</w:t>
      </w:r>
      <w:r w:rsidRPr="000328DC">
        <w:rPr>
          <w:rFonts w:hint="eastAsia"/>
        </w:rPr>
        <w:t>y</w:t>
      </w:r>
      <w:r w:rsidRPr="000328DC">
        <w:rPr>
          <w:rFonts w:hint="eastAsia"/>
        </w:rPr>
        <w:t>轴为相关运算功率结果。</w:t>
      </w:r>
    </w:p>
    <w:sectPr w:rsidR="000328DC" w:rsidRPr="00120093" w:rsidSect="001D6127">
      <w:headerReference w:type="default" r:id="rId18"/>
      <w:footerReference w:type="default" r:id="rId19"/>
      <w:pgSz w:w="11906" w:h="16838"/>
      <w:pgMar w:top="1381" w:right="1361" w:bottom="1440" w:left="1361" w:header="851" w:footer="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04060" w14:textId="77777777" w:rsidR="006C7277" w:rsidRDefault="006C7277">
      <w:pPr>
        <w:ind w:firstLine="480"/>
      </w:pPr>
      <w:r>
        <w:separator/>
      </w:r>
    </w:p>
  </w:endnote>
  <w:endnote w:type="continuationSeparator" w:id="0">
    <w:p w14:paraId="3ECB693F" w14:textId="77777777" w:rsidR="006C7277" w:rsidRDefault="006C72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7CDE" w14:textId="77777777" w:rsidR="002F05EE" w:rsidRDefault="002F05EE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54649" w14:textId="77777777" w:rsidR="002F05EE" w:rsidRDefault="002F05EE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67CC5" w14:textId="4D7D0B0E" w:rsidR="0074368D" w:rsidRPr="0074368D" w:rsidRDefault="0074368D">
    <w:pPr>
      <w:pStyle w:val="ab"/>
      <w:ind w:firstLine="360"/>
    </w:pPr>
    <w:r>
      <w:rPr>
        <w:rFonts w:ascii="宋体" w:hAnsi="宋体" w:hint="eastAsia"/>
      </w:rPr>
      <w:t>本资料及其包含的所有内容为深圳市</w:t>
    </w:r>
    <w:r w:rsidR="00B12C35">
      <w:rPr>
        <w:rFonts w:ascii="宋体" w:hAnsi="宋体" w:hint="eastAsia"/>
      </w:rPr>
      <w:t>塞防</w:t>
    </w:r>
    <w:r>
      <w:rPr>
        <w:rFonts w:ascii="宋体" w:hAnsi="宋体" w:hint="eastAsia"/>
      </w:rPr>
      <w:t>科技有限公司所有，受中国法律及适用之国际公约中相关法律的保护。未经道通书面授权，任何人不得以任何形式复制、传播、散布、改动或以其它方式使用本资料的部分或全部内容，违者将被依法追究责任。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F5E3" w14:textId="2229238E" w:rsidR="000B0E18" w:rsidRPr="0074368D" w:rsidRDefault="0074368D" w:rsidP="000B0E18">
    <w:pPr>
      <w:pStyle w:val="ab"/>
      <w:ind w:firstLine="360"/>
    </w:pPr>
    <w:r>
      <w:rPr>
        <w:rFonts w:ascii="宋体" w:hAnsi="宋体" w:hint="eastAsia"/>
      </w:rPr>
      <w:t>本资料及其包含的所有内容为深圳市</w:t>
    </w:r>
    <w:r w:rsidR="00B12C35">
      <w:rPr>
        <w:rFonts w:ascii="宋体" w:hAnsi="宋体" w:hint="eastAsia"/>
      </w:rPr>
      <w:t>塞防</w:t>
    </w:r>
    <w:r>
      <w:rPr>
        <w:rFonts w:ascii="宋体" w:hAnsi="宋体" w:hint="eastAsia"/>
      </w:rPr>
      <w:t>科技有限公司所有，受中国法律及适用之国际公约中相关法律的保护。未经道通书面授权，任何人不得以任何形式复制、传播、散布、改动或以其它方式使用本资料的部分或全部内容，违者将被依法追究责任。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D9E47" w14:textId="77777777" w:rsidR="006C7277" w:rsidRDefault="006C7277">
      <w:pPr>
        <w:ind w:firstLine="480"/>
      </w:pPr>
      <w:r>
        <w:separator/>
      </w:r>
    </w:p>
  </w:footnote>
  <w:footnote w:type="continuationSeparator" w:id="0">
    <w:p w14:paraId="6E476B62" w14:textId="77777777" w:rsidR="006C7277" w:rsidRDefault="006C72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B2F4C" w14:textId="77777777" w:rsidR="002F05EE" w:rsidRDefault="002F05EE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986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706"/>
      <w:gridCol w:w="1361"/>
      <w:gridCol w:w="2841"/>
    </w:tblGrid>
    <w:tr w:rsidR="009278BF" w:rsidRPr="009278BF" w14:paraId="34562C31" w14:textId="77777777" w:rsidTr="00131DDC">
      <w:trPr>
        <w:trHeight w:hRule="exact" w:val="270"/>
        <w:jc w:val="center"/>
      </w:trPr>
      <w:tc>
        <w:tcPr>
          <w:tcW w:w="5706" w:type="dxa"/>
          <w:vMerge w:val="restart"/>
          <w:vAlign w:val="center"/>
        </w:tcPr>
        <w:p w14:paraId="065E63B6" w14:textId="62101F8F" w:rsidR="009278BF" w:rsidRPr="009278BF" w:rsidRDefault="00B12C35" w:rsidP="009278BF">
          <w:pPr>
            <w:tabs>
              <w:tab w:val="left" w:pos="2130"/>
            </w:tabs>
            <w:spacing w:before="0" w:after="0"/>
            <w:ind w:firstLineChars="0" w:firstLine="0"/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1F979402" wp14:editId="097808D8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:a16="http://schemas.microsoft.com/office/drawing/2014/main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7891" cy="482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6E23F8D5" w14:textId="77777777" w:rsidR="009278BF" w:rsidRPr="009278BF" w:rsidRDefault="009278BF" w:rsidP="009278BF">
          <w:pPr>
            <w:spacing w:before="0" w:after="0"/>
            <w:ind w:firstLineChars="0" w:firstLine="0"/>
            <w:rPr>
              <w:rFonts w:ascii="宋体" w:hAnsi="宋体"/>
              <w:sz w:val="21"/>
              <w:szCs w:val="21"/>
            </w:rPr>
          </w:pPr>
          <w:r w:rsidRPr="009278BF">
            <w:rPr>
              <w:rFonts w:ascii="宋体" w:hAnsi="宋体" w:hint="eastAsia"/>
              <w:sz w:val="21"/>
              <w:szCs w:val="21"/>
            </w:rPr>
            <w:t>文件名称：</w:t>
          </w:r>
        </w:p>
      </w:tc>
      <w:tc>
        <w:tcPr>
          <w:tcW w:w="2841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53C6B12" w14:textId="638C997D" w:rsidR="009278BF" w:rsidRDefault="0031117E" w:rsidP="00CF5EC1">
          <w:pPr>
            <w:spacing w:before="0" w:after="0"/>
            <w:ind w:firstLineChars="0" w:firstLine="0"/>
            <w:rPr>
              <w:rFonts w:ascii="宋体" w:hAnsi="宋体"/>
              <w:b/>
              <w:sz w:val="21"/>
              <w:szCs w:val="21"/>
            </w:rPr>
          </w:pPr>
          <w:r>
            <w:rPr>
              <w:rFonts w:ascii="宋体" w:hAnsi="宋体" w:hint="eastAsia"/>
              <w:b/>
              <w:sz w:val="21"/>
              <w:szCs w:val="21"/>
            </w:rPr>
            <w:t>S</w:t>
          </w:r>
          <w:r>
            <w:rPr>
              <w:rFonts w:ascii="宋体" w:hAnsi="宋体"/>
              <w:b/>
              <w:sz w:val="21"/>
              <w:szCs w:val="21"/>
            </w:rPr>
            <w:t>HRD</w:t>
          </w:r>
          <w:r w:rsidR="00CF5EC1">
            <w:rPr>
              <w:rFonts w:ascii="宋体" w:hAnsi="宋体"/>
              <w:b/>
              <w:sz w:val="21"/>
              <w:szCs w:val="21"/>
            </w:rPr>
            <w:t>系统</w:t>
          </w:r>
          <w:r w:rsidR="00131DDC">
            <w:rPr>
              <w:rFonts w:ascii="宋体" w:hAnsi="宋体" w:hint="eastAsia"/>
              <w:b/>
              <w:sz w:val="21"/>
              <w:szCs w:val="21"/>
            </w:rPr>
            <w:t>外部需求说名明书</w:t>
          </w:r>
        </w:p>
        <w:p w14:paraId="750DFAA9" w14:textId="21D57AD9" w:rsidR="00131DDC" w:rsidRPr="009278BF" w:rsidRDefault="00131DDC" w:rsidP="00CF5EC1">
          <w:pPr>
            <w:spacing w:before="0" w:after="0"/>
            <w:ind w:firstLineChars="0" w:firstLine="0"/>
            <w:rPr>
              <w:rFonts w:ascii="宋体" w:hAnsi="宋体"/>
              <w:b/>
              <w:sz w:val="21"/>
              <w:szCs w:val="21"/>
            </w:rPr>
          </w:pPr>
        </w:p>
      </w:tc>
    </w:tr>
    <w:tr w:rsidR="009278BF" w:rsidRPr="009278BF" w14:paraId="25FFE85C" w14:textId="77777777" w:rsidTr="00131DDC">
      <w:trPr>
        <w:trHeight w:hRule="exact" w:val="270"/>
        <w:jc w:val="center"/>
      </w:trPr>
      <w:tc>
        <w:tcPr>
          <w:tcW w:w="5706" w:type="dxa"/>
          <w:vMerge/>
          <w:vAlign w:val="center"/>
        </w:tcPr>
        <w:p w14:paraId="68EA24F2" w14:textId="77777777" w:rsidR="009278BF" w:rsidRPr="009278BF" w:rsidRDefault="009278BF" w:rsidP="009278BF">
          <w:pPr>
            <w:spacing w:before="0" w:after="0" w:line="300" w:lineRule="exact"/>
            <w:ind w:firstLineChars="0" w:firstLine="0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361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79984D40" w14:textId="77777777" w:rsidR="009278BF" w:rsidRPr="009278BF" w:rsidRDefault="009278BF" w:rsidP="009278BF">
          <w:pPr>
            <w:spacing w:before="0" w:after="0"/>
            <w:ind w:firstLineChars="0" w:firstLine="0"/>
            <w:rPr>
              <w:rFonts w:ascii="宋体" w:hAnsi="宋体"/>
              <w:sz w:val="21"/>
              <w:szCs w:val="21"/>
            </w:rPr>
          </w:pPr>
          <w:r w:rsidRPr="009278BF">
            <w:rPr>
              <w:rFonts w:ascii="宋体" w:hAnsi="宋体" w:hint="eastAsia"/>
              <w:sz w:val="21"/>
              <w:szCs w:val="21"/>
            </w:rPr>
            <w:t>文件编号:</w:t>
          </w:r>
        </w:p>
      </w:tc>
      <w:tc>
        <w:tcPr>
          <w:tcW w:w="2841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62D87B52" w14:textId="77777777" w:rsidR="009278BF" w:rsidRPr="009278BF" w:rsidRDefault="009278BF" w:rsidP="009278BF">
          <w:pPr>
            <w:spacing w:before="0" w:after="0"/>
            <w:ind w:firstLineChars="0" w:firstLine="0"/>
            <w:rPr>
              <w:rFonts w:ascii="宋体" w:hAnsi="宋体"/>
              <w:sz w:val="21"/>
              <w:szCs w:val="21"/>
            </w:rPr>
          </w:pPr>
        </w:p>
      </w:tc>
    </w:tr>
    <w:tr w:rsidR="009278BF" w:rsidRPr="009278BF" w14:paraId="52C20426" w14:textId="77777777" w:rsidTr="00131DDC">
      <w:trPr>
        <w:trHeight w:hRule="exact" w:val="270"/>
        <w:jc w:val="center"/>
      </w:trPr>
      <w:tc>
        <w:tcPr>
          <w:tcW w:w="5706" w:type="dxa"/>
          <w:vMerge/>
        </w:tcPr>
        <w:p w14:paraId="6581D6A7" w14:textId="77777777" w:rsidR="009278BF" w:rsidRPr="009278BF" w:rsidRDefault="009278BF" w:rsidP="009278BF">
          <w:pPr>
            <w:spacing w:before="0" w:after="0"/>
            <w:ind w:firstLineChars="0" w:firstLine="0"/>
            <w:rPr>
              <w:rFonts w:ascii="Arial" w:hAnsi="Arial"/>
              <w:sz w:val="20"/>
            </w:rPr>
          </w:pPr>
        </w:p>
      </w:tc>
      <w:tc>
        <w:tcPr>
          <w:tcW w:w="1361" w:type="dxa"/>
          <w:tcBorders>
            <w:right w:val="single" w:sz="4" w:space="0" w:color="auto"/>
          </w:tcBorders>
          <w:vAlign w:val="center"/>
        </w:tcPr>
        <w:p w14:paraId="4114BE94" w14:textId="77777777" w:rsidR="009278BF" w:rsidRPr="009278BF" w:rsidRDefault="009278BF" w:rsidP="009278BF">
          <w:pPr>
            <w:spacing w:before="0" w:after="0"/>
            <w:ind w:firstLineChars="0" w:firstLine="0"/>
            <w:rPr>
              <w:rFonts w:ascii="宋体" w:hAnsi="宋体"/>
              <w:sz w:val="21"/>
              <w:szCs w:val="21"/>
            </w:rPr>
          </w:pPr>
          <w:r w:rsidRPr="009278BF">
            <w:rPr>
              <w:rFonts w:ascii="宋体" w:hAnsi="宋体" w:hint="eastAsia"/>
              <w:sz w:val="21"/>
              <w:szCs w:val="21"/>
            </w:rPr>
            <w:t>版    本：</w:t>
          </w:r>
        </w:p>
      </w:tc>
      <w:tc>
        <w:tcPr>
          <w:tcW w:w="2841" w:type="dxa"/>
          <w:tcBorders>
            <w:left w:val="single" w:sz="4" w:space="0" w:color="auto"/>
          </w:tcBorders>
          <w:vAlign w:val="center"/>
        </w:tcPr>
        <w:p w14:paraId="53DFFB8C" w14:textId="27EED115" w:rsidR="009278BF" w:rsidRPr="009278BF" w:rsidRDefault="009278BF" w:rsidP="009278BF">
          <w:pPr>
            <w:spacing w:before="0" w:after="0"/>
            <w:ind w:firstLineChars="0" w:firstLine="0"/>
            <w:rPr>
              <w:rFonts w:ascii="宋体" w:hAnsi="宋体"/>
              <w:sz w:val="21"/>
              <w:szCs w:val="21"/>
            </w:rPr>
          </w:pPr>
          <w:r w:rsidRPr="009278BF">
            <w:rPr>
              <w:rFonts w:ascii="宋体" w:hAnsi="宋体"/>
              <w:sz w:val="21"/>
              <w:szCs w:val="21"/>
            </w:rPr>
            <w:t>V</w:t>
          </w:r>
          <w:r w:rsidR="0031117E">
            <w:rPr>
              <w:rFonts w:ascii="宋体" w:hAnsi="宋体"/>
              <w:sz w:val="21"/>
              <w:szCs w:val="21"/>
            </w:rPr>
            <w:t>1</w:t>
          </w:r>
          <w:r w:rsidRPr="009278BF">
            <w:rPr>
              <w:rFonts w:ascii="宋体" w:hAnsi="宋体"/>
              <w:sz w:val="21"/>
              <w:szCs w:val="21"/>
            </w:rPr>
            <w:t>.0</w:t>
          </w:r>
        </w:p>
      </w:tc>
    </w:tr>
    <w:tr w:rsidR="009278BF" w:rsidRPr="009278BF" w14:paraId="7FDE44EA" w14:textId="77777777" w:rsidTr="00131DDC">
      <w:trPr>
        <w:trHeight w:hRule="exact" w:val="270"/>
        <w:jc w:val="center"/>
      </w:trPr>
      <w:tc>
        <w:tcPr>
          <w:tcW w:w="5706" w:type="dxa"/>
          <w:vMerge/>
        </w:tcPr>
        <w:p w14:paraId="7825FAEC" w14:textId="77777777" w:rsidR="009278BF" w:rsidRPr="009278BF" w:rsidRDefault="009278BF" w:rsidP="009278BF">
          <w:pPr>
            <w:spacing w:before="0" w:after="0"/>
            <w:ind w:firstLineChars="0" w:firstLine="0"/>
            <w:rPr>
              <w:rFonts w:ascii="Arial" w:hAnsi="Arial"/>
              <w:sz w:val="20"/>
            </w:rPr>
          </w:pPr>
        </w:p>
      </w:tc>
      <w:tc>
        <w:tcPr>
          <w:tcW w:w="1361" w:type="dxa"/>
          <w:tcBorders>
            <w:right w:val="single" w:sz="4" w:space="0" w:color="auto"/>
          </w:tcBorders>
          <w:vAlign w:val="center"/>
        </w:tcPr>
        <w:p w14:paraId="641816C2" w14:textId="77777777" w:rsidR="009278BF" w:rsidRPr="009278BF" w:rsidRDefault="009278BF" w:rsidP="009278BF">
          <w:pPr>
            <w:spacing w:before="0" w:after="0"/>
            <w:ind w:firstLineChars="0" w:firstLine="0"/>
            <w:rPr>
              <w:rFonts w:ascii="Arial" w:hAnsi="Arial"/>
              <w:sz w:val="21"/>
              <w:szCs w:val="21"/>
            </w:rPr>
          </w:pPr>
          <w:r w:rsidRPr="009278BF">
            <w:rPr>
              <w:rFonts w:ascii="宋体" w:hAnsi="宋体" w:hint="eastAsia"/>
              <w:sz w:val="21"/>
              <w:szCs w:val="21"/>
            </w:rPr>
            <w:t>页    数：</w:t>
          </w:r>
          <w:r w:rsidRPr="009278BF">
            <w:rPr>
              <w:rFonts w:ascii="Arial" w:hAnsi="Arial"/>
              <w:sz w:val="21"/>
              <w:szCs w:val="21"/>
              <w:lang w:val="zh-CN"/>
            </w:rPr>
            <w:t xml:space="preserve"> </w:t>
          </w:r>
        </w:p>
      </w:tc>
      <w:tc>
        <w:tcPr>
          <w:tcW w:w="2841" w:type="dxa"/>
          <w:tcBorders>
            <w:left w:val="single" w:sz="4" w:space="0" w:color="auto"/>
          </w:tcBorders>
          <w:vAlign w:val="center"/>
        </w:tcPr>
        <w:p w14:paraId="0B2E0764" w14:textId="140C4EEA" w:rsidR="009278BF" w:rsidRPr="009278BF" w:rsidRDefault="009278BF" w:rsidP="009278BF">
          <w:pPr>
            <w:spacing w:before="0" w:after="0"/>
            <w:ind w:firstLineChars="0" w:firstLine="0"/>
            <w:rPr>
              <w:rFonts w:ascii="Arial" w:hAnsi="Arial"/>
              <w:sz w:val="21"/>
              <w:szCs w:val="21"/>
            </w:rPr>
          </w:pPr>
          <w:r w:rsidRPr="009278BF">
            <w:rPr>
              <w:rFonts w:ascii="宋体" w:hAnsi="宋体"/>
              <w:sz w:val="21"/>
              <w:szCs w:val="21"/>
            </w:rPr>
            <w:fldChar w:fldCharType="begin"/>
          </w:r>
          <w:r w:rsidRPr="009278BF">
            <w:rPr>
              <w:rFonts w:ascii="宋体" w:hAnsi="宋体"/>
              <w:sz w:val="21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 w:val="21"/>
              <w:szCs w:val="21"/>
            </w:rPr>
            <w:fldChar w:fldCharType="separate"/>
          </w:r>
          <w:r w:rsidR="00BF364B">
            <w:rPr>
              <w:rFonts w:ascii="宋体" w:hAnsi="宋体"/>
              <w:noProof/>
              <w:sz w:val="21"/>
              <w:szCs w:val="21"/>
            </w:rPr>
            <w:t>3</w:t>
          </w:r>
          <w:r w:rsidRPr="009278BF">
            <w:rPr>
              <w:rFonts w:ascii="宋体" w:hAnsi="宋体"/>
              <w:sz w:val="21"/>
              <w:szCs w:val="21"/>
            </w:rPr>
            <w:fldChar w:fldCharType="end"/>
          </w:r>
          <w:r w:rsidR="002335E7">
            <w:rPr>
              <w:rFonts w:ascii="宋体" w:hAnsi="宋体"/>
              <w:sz w:val="21"/>
              <w:szCs w:val="21"/>
              <w:lang w:val="zh-CN"/>
            </w:rPr>
            <w:t>/</w:t>
          </w:r>
          <w:r w:rsidRPr="009278BF">
            <w:rPr>
              <w:rFonts w:ascii="宋体" w:hAnsi="宋体"/>
              <w:sz w:val="21"/>
              <w:szCs w:val="21"/>
            </w:rPr>
            <w:fldChar w:fldCharType="begin"/>
          </w:r>
          <w:r w:rsidRPr="009278BF">
            <w:rPr>
              <w:rFonts w:ascii="宋体" w:hAnsi="宋体"/>
              <w:sz w:val="21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 w:val="21"/>
              <w:szCs w:val="21"/>
            </w:rPr>
            <w:fldChar w:fldCharType="separate"/>
          </w:r>
          <w:r w:rsidR="00BF364B">
            <w:rPr>
              <w:rFonts w:ascii="宋体" w:hAnsi="宋体"/>
              <w:noProof/>
              <w:sz w:val="21"/>
              <w:szCs w:val="21"/>
            </w:rPr>
            <w:t>47</w:t>
          </w:r>
          <w:r w:rsidRPr="009278BF">
            <w:rPr>
              <w:rFonts w:ascii="宋体" w:hAnsi="宋体"/>
              <w:sz w:val="21"/>
              <w:szCs w:val="21"/>
            </w:rPr>
            <w:fldChar w:fldCharType="end"/>
          </w:r>
        </w:p>
      </w:tc>
    </w:tr>
  </w:tbl>
  <w:p w14:paraId="0D06D10D" w14:textId="77777777" w:rsidR="009278BF" w:rsidRPr="009278BF" w:rsidRDefault="009278BF" w:rsidP="009278BF">
    <w:pPr>
      <w:pStyle w:val="a9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C593" w14:textId="2657E195" w:rsidR="0074368D" w:rsidRPr="0074368D" w:rsidRDefault="00B12C35" w:rsidP="009278BF">
    <w:pPr>
      <w:pStyle w:val="a9"/>
      <w:ind w:firstLine="360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75EA99" wp14:editId="635C71CA">
          <wp:simplePos x="0" y="0"/>
          <wp:positionH relativeFrom="column">
            <wp:posOffset>38922</wp:posOffset>
          </wp:positionH>
          <wp:positionV relativeFrom="paragraph">
            <wp:posOffset>-144035</wp:posOffset>
          </wp:positionV>
          <wp:extent cx="1473200" cy="376161"/>
          <wp:effectExtent l="0" t="0" r="0" b="5080"/>
          <wp:wrapNone/>
          <wp:docPr id="14" name="图片 6">
            <a:extLst xmlns:a="http://schemas.openxmlformats.org/drawingml/2006/main">
              <a:ext uri="{FF2B5EF4-FFF2-40B4-BE49-F238E27FC236}">
                <a16:creationId xmlns:a16="http://schemas.microsoft.com/office/drawing/2014/main" id="{20FE5217-F0E4-4EA8-A748-31E70914A07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>
                    <a:extLst>
                      <a:ext uri="{FF2B5EF4-FFF2-40B4-BE49-F238E27FC236}">
                        <a16:creationId xmlns:a16="http://schemas.microsoft.com/office/drawing/2014/main" id="{20FE5217-F0E4-4EA8-A748-31E70914A07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200" cy="376161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74368D">
      <w:rPr>
        <w:rFonts w:hint="eastAsia"/>
      </w:rPr>
      <w:t xml:space="preserve">                            </w:t>
    </w:r>
    <w:r w:rsidR="009278BF">
      <w:rPr>
        <w:rFonts w:hint="eastAsia"/>
      </w:rPr>
      <w:t xml:space="preserve">                         </w:t>
    </w:r>
    <w:r w:rsidR="009278BF">
      <w:t xml:space="preserve"> </w:t>
    </w:r>
    <w:r w:rsidR="0074368D">
      <w:rPr>
        <w:rFonts w:hint="eastAsia"/>
      </w:rPr>
      <w:t xml:space="preserve"> </w:t>
    </w:r>
    <w:r w:rsidR="0074368D">
      <w:rPr>
        <w:rFonts w:hint="eastAsia"/>
        <w:b/>
        <w:sz w:val="24"/>
        <w:szCs w:val="24"/>
      </w:rPr>
      <w:t>第</w:t>
    </w:r>
    <w:r w:rsidR="0074368D" w:rsidRPr="00406764">
      <w:rPr>
        <w:b/>
        <w:sz w:val="24"/>
        <w:szCs w:val="24"/>
      </w:rPr>
      <w:fldChar w:fldCharType="begin"/>
    </w:r>
    <w:r w:rsidR="0074368D" w:rsidRPr="00406764">
      <w:rPr>
        <w:b/>
        <w:sz w:val="24"/>
        <w:szCs w:val="24"/>
      </w:rPr>
      <w:instrText>PAGE</w:instrText>
    </w:r>
    <w:r w:rsidR="0074368D" w:rsidRPr="00406764">
      <w:rPr>
        <w:b/>
        <w:sz w:val="24"/>
        <w:szCs w:val="24"/>
      </w:rPr>
      <w:fldChar w:fldCharType="separate"/>
    </w:r>
    <w:r w:rsidR="00BF364B">
      <w:rPr>
        <w:b/>
        <w:noProof/>
        <w:sz w:val="24"/>
        <w:szCs w:val="24"/>
      </w:rPr>
      <w:t>4</w:t>
    </w:r>
    <w:r w:rsidR="0074368D" w:rsidRPr="00406764">
      <w:rPr>
        <w:b/>
        <w:sz w:val="24"/>
        <w:szCs w:val="24"/>
      </w:rPr>
      <w:fldChar w:fldCharType="end"/>
    </w:r>
    <w:r w:rsidR="0074368D">
      <w:rPr>
        <w:rFonts w:hint="eastAsia"/>
        <w:b/>
        <w:sz w:val="24"/>
        <w:szCs w:val="24"/>
      </w:rPr>
      <w:t>页</w:t>
    </w:r>
    <w:r w:rsidR="0074368D" w:rsidRPr="00406764">
      <w:rPr>
        <w:b/>
        <w:sz w:val="24"/>
        <w:szCs w:val="24"/>
        <w:lang w:val="zh-CN"/>
      </w:rPr>
      <w:t xml:space="preserve"> </w:t>
    </w:r>
    <w:r w:rsidR="0074368D" w:rsidRPr="00406764">
      <w:rPr>
        <w:rFonts w:hint="eastAsia"/>
        <w:b/>
        <w:sz w:val="24"/>
        <w:szCs w:val="24"/>
        <w:lang w:val="zh-CN"/>
      </w:rPr>
      <w:t>/</w:t>
    </w:r>
    <w:r w:rsidR="0074368D" w:rsidRPr="00406764">
      <w:rPr>
        <w:rFonts w:hint="eastAsia"/>
        <w:b/>
        <w:sz w:val="24"/>
        <w:szCs w:val="24"/>
      </w:rPr>
      <w:t>共</w:t>
    </w:r>
    <w:r w:rsidR="0074368D" w:rsidRPr="00406764">
      <w:rPr>
        <w:b/>
        <w:sz w:val="24"/>
        <w:szCs w:val="24"/>
      </w:rPr>
      <w:t xml:space="preserve"> </w:t>
    </w:r>
    <w:r w:rsidR="0074368D">
      <w:rPr>
        <w:b/>
        <w:sz w:val="24"/>
        <w:szCs w:val="24"/>
      </w:rPr>
      <w:fldChar w:fldCharType="begin"/>
    </w:r>
    <w:r w:rsidR="0074368D" w:rsidRPr="00406764">
      <w:rPr>
        <w:b/>
        <w:sz w:val="24"/>
        <w:szCs w:val="24"/>
      </w:rPr>
      <w:instrText>NUMPAGES</w:instrText>
    </w:r>
    <w:r w:rsidR="0074368D">
      <w:rPr>
        <w:b/>
        <w:sz w:val="24"/>
        <w:szCs w:val="24"/>
      </w:rPr>
      <w:fldChar w:fldCharType="separate"/>
    </w:r>
    <w:r w:rsidR="00BF364B">
      <w:rPr>
        <w:b/>
        <w:noProof/>
        <w:sz w:val="24"/>
        <w:szCs w:val="24"/>
      </w:rPr>
      <w:t>47</w:t>
    </w:r>
    <w:r w:rsidR="0074368D">
      <w:rPr>
        <w:b/>
        <w:sz w:val="24"/>
        <w:szCs w:val="24"/>
      </w:rPr>
      <w:fldChar w:fldCharType="end"/>
    </w:r>
    <w:r w:rsidR="0074368D">
      <w:rPr>
        <w:rFonts w:hint="eastAsia"/>
        <w:b/>
        <w:sz w:val="24"/>
        <w:szCs w:val="24"/>
      </w:rPr>
      <w:t>页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B13F" w14:textId="4326CC45" w:rsidR="000B0E18" w:rsidRPr="002F05EE" w:rsidRDefault="00B12C35" w:rsidP="002F05EE">
    <w:pPr>
      <w:pStyle w:val="a9"/>
      <w:ind w:firstLineChars="111"/>
      <w:jc w:val="both"/>
    </w:pPr>
    <w:r>
      <w:rPr>
        <w:noProof/>
      </w:rPr>
      <w:drawing>
        <wp:inline distT="0" distB="0" distL="0" distR="0" wp14:anchorId="42774556" wp14:editId="74ABDF03">
          <wp:extent cx="1473200" cy="376161"/>
          <wp:effectExtent l="0" t="0" r="0" b="5080"/>
          <wp:docPr id="15" name="图片 6">
            <a:extLst xmlns:a="http://schemas.openxmlformats.org/drawingml/2006/main">
              <a:ext uri="{FF2B5EF4-FFF2-40B4-BE49-F238E27FC236}">
                <a16:creationId xmlns:a16="http://schemas.microsoft.com/office/drawing/2014/main" id="{20FE5217-F0E4-4EA8-A748-31E70914A07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>
                    <a:extLst>
                      <a:ext uri="{FF2B5EF4-FFF2-40B4-BE49-F238E27FC236}">
                        <a16:creationId xmlns:a16="http://schemas.microsoft.com/office/drawing/2014/main" id="{20FE5217-F0E4-4EA8-A748-31E70914A07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200" cy="376161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  <w:r w:rsidR="002F05EE">
      <w:rPr>
        <w:rFonts w:hint="eastAsia"/>
        <w:lang w:eastAsia="zh-CN"/>
      </w:rPr>
      <w:t xml:space="preserve"> </w:t>
    </w:r>
    <w:r w:rsidR="002F05EE">
      <w:rPr>
        <w:lang w:eastAsia="zh-CN"/>
      </w:rPr>
      <w:t xml:space="preserve">                                                       </w:t>
    </w:r>
    <w:r w:rsidR="002F05EE">
      <w:rPr>
        <w:rFonts w:hint="eastAsia"/>
        <w:b/>
        <w:sz w:val="24"/>
        <w:szCs w:val="24"/>
      </w:rPr>
      <w:t>第</w:t>
    </w:r>
    <w:r w:rsidR="002F05EE" w:rsidRPr="00406764">
      <w:rPr>
        <w:b/>
        <w:sz w:val="24"/>
        <w:szCs w:val="24"/>
      </w:rPr>
      <w:fldChar w:fldCharType="begin"/>
    </w:r>
    <w:r w:rsidR="002F05EE" w:rsidRPr="00406764">
      <w:rPr>
        <w:b/>
        <w:sz w:val="24"/>
        <w:szCs w:val="24"/>
      </w:rPr>
      <w:instrText>PAGE</w:instrText>
    </w:r>
    <w:r w:rsidR="002F05EE" w:rsidRPr="00406764">
      <w:rPr>
        <w:b/>
        <w:sz w:val="24"/>
        <w:szCs w:val="24"/>
      </w:rPr>
      <w:fldChar w:fldCharType="separate"/>
    </w:r>
    <w:r w:rsidR="00BF364B">
      <w:rPr>
        <w:b/>
        <w:noProof/>
        <w:sz w:val="24"/>
        <w:szCs w:val="24"/>
      </w:rPr>
      <w:t>12</w:t>
    </w:r>
    <w:r w:rsidR="002F05EE" w:rsidRPr="00406764">
      <w:rPr>
        <w:b/>
        <w:sz w:val="24"/>
        <w:szCs w:val="24"/>
      </w:rPr>
      <w:fldChar w:fldCharType="end"/>
    </w:r>
    <w:r w:rsidR="002F05EE">
      <w:rPr>
        <w:rFonts w:hint="eastAsia"/>
        <w:b/>
        <w:sz w:val="24"/>
        <w:szCs w:val="24"/>
      </w:rPr>
      <w:t>页</w:t>
    </w:r>
    <w:r w:rsidR="002F05EE" w:rsidRPr="00406764">
      <w:rPr>
        <w:rFonts w:hint="eastAsia"/>
        <w:b/>
        <w:sz w:val="24"/>
        <w:szCs w:val="24"/>
        <w:lang w:val="zh-CN"/>
      </w:rPr>
      <w:t>/</w:t>
    </w:r>
    <w:r w:rsidR="002F05EE" w:rsidRPr="00406764">
      <w:rPr>
        <w:rFonts w:hint="eastAsia"/>
        <w:b/>
        <w:sz w:val="24"/>
        <w:szCs w:val="24"/>
      </w:rPr>
      <w:t>共</w:t>
    </w:r>
    <w:r w:rsidR="002F05EE">
      <w:rPr>
        <w:b/>
        <w:sz w:val="24"/>
        <w:szCs w:val="24"/>
      </w:rPr>
      <w:fldChar w:fldCharType="begin"/>
    </w:r>
    <w:r w:rsidR="002F05EE" w:rsidRPr="00406764">
      <w:rPr>
        <w:b/>
        <w:sz w:val="24"/>
        <w:szCs w:val="24"/>
      </w:rPr>
      <w:instrText>NUMPAGES</w:instrText>
    </w:r>
    <w:r w:rsidR="002F05EE">
      <w:rPr>
        <w:b/>
        <w:sz w:val="24"/>
        <w:szCs w:val="24"/>
      </w:rPr>
      <w:fldChar w:fldCharType="separate"/>
    </w:r>
    <w:r w:rsidR="00BF364B">
      <w:rPr>
        <w:b/>
        <w:noProof/>
        <w:sz w:val="24"/>
        <w:szCs w:val="24"/>
      </w:rPr>
      <w:t>47</w:t>
    </w:r>
    <w:r w:rsidR="002F05EE">
      <w:rPr>
        <w:b/>
        <w:sz w:val="24"/>
        <w:szCs w:val="24"/>
      </w:rPr>
      <w:fldChar w:fldCharType="end"/>
    </w:r>
    <w:r w:rsidR="002F05EE">
      <w:rPr>
        <w:b/>
        <w:sz w:val="24"/>
        <w:szCs w:val="24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478"/>
    <w:multiLevelType w:val="hybridMultilevel"/>
    <w:tmpl w:val="1FFA286A"/>
    <w:lvl w:ilvl="0" w:tplc="B3765A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540507"/>
    <w:multiLevelType w:val="hybridMultilevel"/>
    <w:tmpl w:val="90E298F8"/>
    <w:lvl w:ilvl="0" w:tplc="83CA749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673D20"/>
    <w:multiLevelType w:val="hybridMultilevel"/>
    <w:tmpl w:val="36FA68E6"/>
    <w:lvl w:ilvl="0" w:tplc="DA84AABA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C2B7746"/>
    <w:multiLevelType w:val="multilevel"/>
    <w:tmpl w:val="39EA5848"/>
    <w:lvl w:ilvl="0">
      <w:start w:val="1"/>
      <w:numFmt w:val="decimal"/>
      <w:pStyle w:val="C1"/>
      <w:lvlText w:val="%1."/>
      <w:lvlJc w:val="left"/>
      <w:pPr>
        <w:ind w:left="425" w:hanging="425"/>
      </w:pPr>
    </w:lvl>
    <w:lvl w:ilvl="1">
      <w:start w:val="1"/>
      <w:numFmt w:val="decimal"/>
      <w:pStyle w:val="C2"/>
      <w:lvlText w:val="%1.%2."/>
      <w:lvlJc w:val="left"/>
      <w:pPr>
        <w:ind w:left="567" w:hanging="567"/>
      </w:pPr>
    </w:lvl>
    <w:lvl w:ilvl="2">
      <w:start w:val="1"/>
      <w:numFmt w:val="decimal"/>
      <w:pStyle w:val="C3"/>
      <w:lvlText w:val="%1.%2.%3."/>
      <w:lvlJc w:val="left"/>
      <w:pPr>
        <w:ind w:left="709" w:hanging="709"/>
      </w:pPr>
    </w:lvl>
    <w:lvl w:ilvl="3">
      <w:start w:val="1"/>
      <w:numFmt w:val="decimal"/>
      <w:pStyle w:val="C4"/>
      <w:lvlText w:val="%1.%2.%3.%4."/>
      <w:lvlJc w:val="left"/>
      <w:pPr>
        <w:ind w:left="851" w:hanging="851"/>
      </w:pPr>
    </w:lvl>
    <w:lvl w:ilvl="4">
      <w:start w:val="1"/>
      <w:numFmt w:val="decimal"/>
      <w:pStyle w:val="C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CF0048C"/>
    <w:multiLevelType w:val="hybridMultilevel"/>
    <w:tmpl w:val="D9542E28"/>
    <w:lvl w:ilvl="0" w:tplc="CF50A6C2">
      <w:start w:val="1"/>
      <w:numFmt w:val="upperLetter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DB4620D"/>
    <w:multiLevelType w:val="multilevel"/>
    <w:tmpl w:val="E1424B7E"/>
    <w:lvl w:ilvl="0">
      <w:start w:val="1"/>
      <w:numFmt w:val="decimal"/>
      <w:pStyle w:val="D1"/>
      <w:suff w:val="nothing"/>
      <w:lvlText w:val="%1　"/>
      <w:lvlJc w:val="left"/>
      <w:pPr>
        <w:ind w:left="0" w:firstLine="0"/>
      </w:pPr>
      <w:rPr>
        <w:rFonts w:ascii="Times New Roman" w:eastAsia="黑体" w:hAnsi="Times New Roman" w:hint="default"/>
      </w:rPr>
    </w:lvl>
    <w:lvl w:ilvl="1">
      <w:start w:val="1"/>
      <w:numFmt w:val="decimal"/>
      <w:pStyle w:val="D2"/>
      <w:suff w:val="nothing"/>
      <w:lvlText w:val="%1.%2　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D3"/>
      <w:suff w:val="nothing"/>
      <w:lvlText w:val="%1.%2.%3　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D4"/>
      <w:suff w:val="nothing"/>
      <w:lvlText w:val="%1.%2.%3.%4　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pStyle w:val="D5"/>
      <w:suff w:val="nothing"/>
      <w:lvlText w:val="%1.%2.%3.%4.%5　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pStyle w:val="D6"/>
      <w:suff w:val="nothing"/>
      <w:lvlText w:val="%1.%2.%3.%4.%5.%6　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16AF710C"/>
    <w:multiLevelType w:val="hybridMultilevel"/>
    <w:tmpl w:val="764CB18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1ED3462"/>
    <w:multiLevelType w:val="hybridMultilevel"/>
    <w:tmpl w:val="EE46711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420472"/>
    <w:multiLevelType w:val="hybridMultilevel"/>
    <w:tmpl w:val="93D6E79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225B3790"/>
    <w:multiLevelType w:val="hybridMultilevel"/>
    <w:tmpl w:val="808E29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A9F4180"/>
    <w:multiLevelType w:val="hybridMultilevel"/>
    <w:tmpl w:val="4C105E0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8F704F88">
      <w:start w:val="1"/>
      <w:numFmt w:val="lowerLetter"/>
      <w:lvlText w:val="%2)"/>
      <w:lvlJc w:val="left"/>
      <w:pPr>
        <w:ind w:left="1360" w:hanging="440"/>
      </w:pPr>
      <w:rPr>
        <w:color w:val="000000" w:themeColor="text1"/>
      </w:rPr>
    </w:lvl>
    <w:lvl w:ilvl="2" w:tplc="04090011">
      <w:start w:val="1"/>
      <w:numFmt w:val="decimal"/>
      <w:lvlText w:val="%3)"/>
      <w:lvlJc w:val="lef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2DAD00D6"/>
    <w:multiLevelType w:val="hybridMultilevel"/>
    <w:tmpl w:val="4C105E0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8F704F88">
      <w:start w:val="1"/>
      <w:numFmt w:val="lowerLetter"/>
      <w:lvlText w:val="%2)"/>
      <w:lvlJc w:val="left"/>
      <w:pPr>
        <w:ind w:left="1360" w:hanging="440"/>
      </w:pPr>
      <w:rPr>
        <w:color w:val="000000" w:themeColor="text1"/>
      </w:rPr>
    </w:lvl>
    <w:lvl w:ilvl="2" w:tplc="04090011">
      <w:start w:val="1"/>
      <w:numFmt w:val="decimal"/>
      <w:lvlText w:val="%3)"/>
      <w:lvlJc w:val="lef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303105BA"/>
    <w:multiLevelType w:val="hybridMultilevel"/>
    <w:tmpl w:val="9E34D96A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3F63356"/>
    <w:multiLevelType w:val="hybridMultilevel"/>
    <w:tmpl w:val="2B56CF2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" w15:restartNumberingAfterBreak="0">
    <w:nsid w:val="34DD4745"/>
    <w:multiLevelType w:val="hybridMultilevel"/>
    <w:tmpl w:val="53A0AECE"/>
    <w:lvl w:ilvl="0" w:tplc="7F624B2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AFF1644"/>
    <w:multiLevelType w:val="hybridMultilevel"/>
    <w:tmpl w:val="F12CCF90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3B2A00A3"/>
    <w:multiLevelType w:val="hybridMultilevel"/>
    <w:tmpl w:val="4C105E0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8F704F88">
      <w:start w:val="1"/>
      <w:numFmt w:val="lowerLetter"/>
      <w:lvlText w:val="%2)"/>
      <w:lvlJc w:val="left"/>
      <w:pPr>
        <w:ind w:left="1360" w:hanging="440"/>
      </w:pPr>
      <w:rPr>
        <w:color w:val="000000" w:themeColor="text1"/>
      </w:rPr>
    </w:lvl>
    <w:lvl w:ilvl="2" w:tplc="04090011">
      <w:start w:val="1"/>
      <w:numFmt w:val="decimal"/>
      <w:lvlText w:val="%3)"/>
      <w:lvlJc w:val="lef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3D302D83"/>
    <w:multiLevelType w:val="hybridMultilevel"/>
    <w:tmpl w:val="F96E9E1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8" w15:restartNumberingAfterBreak="0">
    <w:nsid w:val="423A6F33"/>
    <w:multiLevelType w:val="hybridMultilevel"/>
    <w:tmpl w:val="6DF0325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654455D"/>
    <w:multiLevelType w:val="hybridMultilevel"/>
    <w:tmpl w:val="4C105E0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8F704F88">
      <w:start w:val="1"/>
      <w:numFmt w:val="lowerLetter"/>
      <w:lvlText w:val="%2)"/>
      <w:lvlJc w:val="left"/>
      <w:pPr>
        <w:ind w:left="1360" w:hanging="440"/>
      </w:pPr>
      <w:rPr>
        <w:color w:val="000000" w:themeColor="text1"/>
      </w:rPr>
    </w:lvl>
    <w:lvl w:ilvl="2" w:tplc="04090011">
      <w:start w:val="1"/>
      <w:numFmt w:val="decimal"/>
      <w:lvlText w:val="%3)"/>
      <w:lvlJc w:val="lef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46A55D91"/>
    <w:multiLevelType w:val="hybridMultilevel"/>
    <w:tmpl w:val="832A5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FB3DC7"/>
    <w:multiLevelType w:val="hybridMultilevel"/>
    <w:tmpl w:val="98BA95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AEE45F6"/>
    <w:multiLevelType w:val="hybridMultilevel"/>
    <w:tmpl w:val="AA30A1CE"/>
    <w:lvl w:ilvl="0" w:tplc="90D6C636">
      <w:start w:val="1"/>
      <w:numFmt w:val="decimal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2054065"/>
    <w:multiLevelType w:val="hybridMultilevel"/>
    <w:tmpl w:val="2C0E7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6076D7"/>
    <w:multiLevelType w:val="hybridMultilevel"/>
    <w:tmpl w:val="4670BCD4"/>
    <w:lvl w:ilvl="0" w:tplc="DB3883C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6" w15:restartNumberingAfterBreak="0">
    <w:nsid w:val="5B034EE1"/>
    <w:multiLevelType w:val="hybridMultilevel"/>
    <w:tmpl w:val="87F8BC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7" w15:restartNumberingAfterBreak="0">
    <w:nsid w:val="5E5103BB"/>
    <w:multiLevelType w:val="hybridMultilevel"/>
    <w:tmpl w:val="A58C891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8" w15:restartNumberingAfterBreak="0">
    <w:nsid w:val="5FA63740"/>
    <w:multiLevelType w:val="hybridMultilevel"/>
    <w:tmpl w:val="1FFA286A"/>
    <w:lvl w:ilvl="0" w:tplc="B3765A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2291AD9"/>
    <w:multiLevelType w:val="hybridMultilevel"/>
    <w:tmpl w:val="198A181A"/>
    <w:lvl w:ilvl="0" w:tplc="A3C0692C">
      <w:start w:val="1"/>
      <w:numFmt w:val="upperLetter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58748EA"/>
    <w:multiLevelType w:val="hybridMultilevel"/>
    <w:tmpl w:val="93F0DCFE"/>
    <w:lvl w:ilvl="0" w:tplc="9732DAA0">
      <w:start w:val="1"/>
      <w:numFmt w:val="lowerLetter"/>
      <w:lvlText w:val="%1)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A4B7AF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DF47542"/>
    <w:multiLevelType w:val="hybridMultilevel"/>
    <w:tmpl w:val="F12CCF90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3" w15:restartNumberingAfterBreak="0">
    <w:nsid w:val="704319B7"/>
    <w:multiLevelType w:val="hybridMultilevel"/>
    <w:tmpl w:val="00C028F0"/>
    <w:lvl w:ilvl="0" w:tplc="8EB2EEE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4" w15:restartNumberingAfterBreak="0">
    <w:nsid w:val="709B4512"/>
    <w:multiLevelType w:val="hybridMultilevel"/>
    <w:tmpl w:val="D1D2EFB2"/>
    <w:lvl w:ilvl="0" w:tplc="F2A4FCB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574170966">
    <w:abstractNumId w:val="19"/>
  </w:num>
  <w:num w:numId="2" w16cid:durableId="1254556493">
    <w:abstractNumId w:val="31"/>
  </w:num>
  <w:num w:numId="3" w16cid:durableId="1406414385">
    <w:abstractNumId w:val="3"/>
  </w:num>
  <w:num w:numId="4" w16cid:durableId="1597513557">
    <w:abstractNumId w:val="6"/>
  </w:num>
  <w:num w:numId="5" w16cid:durableId="933635685">
    <w:abstractNumId w:val="0"/>
  </w:num>
  <w:num w:numId="6" w16cid:durableId="185024393">
    <w:abstractNumId w:val="28"/>
  </w:num>
  <w:num w:numId="7" w16cid:durableId="1499224546">
    <w:abstractNumId w:val="3"/>
  </w:num>
  <w:num w:numId="8" w16cid:durableId="2057384949">
    <w:abstractNumId w:val="34"/>
  </w:num>
  <w:num w:numId="9" w16cid:durableId="17237515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9265228">
    <w:abstractNumId w:val="4"/>
  </w:num>
  <w:num w:numId="11" w16cid:durableId="2001033377">
    <w:abstractNumId w:val="1"/>
  </w:num>
  <w:num w:numId="12" w16cid:durableId="1816296494">
    <w:abstractNumId w:val="29"/>
  </w:num>
  <w:num w:numId="13" w16cid:durableId="840316176">
    <w:abstractNumId w:val="3"/>
  </w:num>
  <w:num w:numId="14" w16cid:durableId="1056392416">
    <w:abstractNumId w:val="3"/>
  </w:num>
  <w:num w:numId="15" w16cid:durableId="1312566397">
    <w:abstractNumId w:val="3"/>
  </w:num>
  <w:num w:numId="16" w16cid:durableId="1428959277">
    <w:abstractNumId w:val="3"/>
  </w:num>
  <w:num w:numId="17" w16cid:durableId="183906795">
    <w:abstractNumId w:val="3"/>
  </w:num>
  <w:num w:numId="18" w16cid:durableId="766578093">
    <w:abstractNumId w:val="30"/>
  </w:num>
  <w:num w:numId="19" w16cid:durableId="293369545">
    <w:abstractNumId w:val="18"/>
  </w:num>
  <w:num w:numId="20" w16cid:durableId="489910324">
    <w:abstractNumId w:val="3"/>
  </w:num>
  <w:num w:numId="21" w16cid:durableId="1464034164">
    <w:abstractNumId w:val="3"/>
  </w:num>
  <w:num w:numId="22" w16cid:durableId="72357895">
    <w:abstractNumId w:val="3"/>
  </w:num>
  <w:num w:numId="23" w16cid:durableId="419641947">
    <w:abstractNumId w:val="3"/>
  </w:num>
  <w:num w:numId="24" w16cid:durableId="1848985161">
    <w:abstractNumId w:val="12"/>
  </w:num>
  <w:num w:numId="25" w16cid:durableId="1286548615">
    <w:abstractNumId w:val="7"/>
  </w:num>
  <w:num w:numId="26" w16cid:durableId="755177032">
    <w:abstractNumId w:val="2"/>
  </w:num>
  <w:num w:numId="27" w16cid:durableId="1321032926">
    <w:abstractNumId w:val="25"/>
  </w:num>
  <w:num w:numId="28" w16cid:durableId="58478806">
    <w:abstractNumId w:val="5"/>
  </w:num>
  <w:num w:numId="29" w16cid:durableId="2030717200">
    <w:abstractNumId w:val="8"/>
  </w:num>
  <w:num w:numId="30" w16cid:durableId="1715500242">
    <w:abstractNumId w:val="27"/>
  </w:num>
  <w:num w:numId="31" w16cid:durableId="12712753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56553643">
    <w:abstractNumId w:val="26"/>
  </w:num>
  <w:num w:numId="33" w16cid:durableId="21399117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47993699">
    <w:abstractNumId w:val="17"/>
  </w:num>
  <w:num w:numId="35" w16cid:durableId="1743673689">
    <w:abstractNumId w:val="23"/>
  </w:num>
  <w:num w:numId="36" w16cid:durableId="34475936">
    <w:abstractNumId w:val="9"/>
  </w:num>
  <w:num w:numId="37" w16cid:durableId="2127499943">
    <w:abstractNumId w:val="13"/>
  </w:num>
  <w:num w:numId="38" w16cid:durableId="1646088375">
    <w:abstractNumId w:val="16"/>
  </w:num>
  <w:num w:numId="39" w16cid:durableId="1251238625">
    <w:abstractNumId w:val="32"/>
  </w:num>
  <w:num w:numId="40" w16cid:durableId="503788902">
    <w:abstractNumId w:val="15"/>
  </w:num>
  <w:num w:numId="41" w16cid:durableId="1202325434">
    <w:abstractNumId w:val="14"/>
  </w:num>
  <w:num w:numId="42" w16cid:durableId="696852927">
    <w:abstractNumId w:val="24"/>
  </w:num>
  <w:num w:numId="43" w16cid:durableId="1184589030">
    <w:abstractNumId w:val="21"/>
  </w:num>
  <w:num w:numId="44" w16cid:durableId="580483914">
    <w:abstractNumId w:val="10"/>
  </w:num>
  <w:num w:numId="45" w16cid:durableId="712730226">
    <w:abstractNumId w:val="20"/>
  </w:num>
  <w:num w:numId="46" w16cid:durableId="1930578408">
    <w:abstractNumId w:val="11"/>
  </w:num>
  <w:num w:numId="47" w16cid:durableId="411121530">
    <w:abstractNumId w:val="22"/>
  </w:num>
  <w:num w:numId="48" w16cid:durableId="1010959181">
    <w:abstractNumId w:val="33"/>
  </w:num>
  <w:num w:numId="49" w16cid:durableId="6846706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9670842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DA"/>
    <w:rsid w:val="00001B72"/>
    <w:rsid w:val="000058AC"/>
    <w:rsid w:val="00006026"/>
    <w:rsid w:val="00007EE2"/>
    <w:rsid w:val="00011610"/>
    <w:rsid w:val="0001227B"/>
    <w:rsid w:val="000139DB"/>
    <w:rsid w:val="0001457E"/>
    <w:rsid w:val="00016C17"/>
    <w:rsid w:val="00017F1A"/>
    <w:rsid w:val="00020E0E"/>
    <w:rsid w:val="00022D61"/>
    <w:rsid w:val="000258F9"/>
    <w:rsid w:val="00026B7E"/>
    <w:rsid w:val="00026D2F"/>
    <w:rsid w:val="0003088A"/>
    <w:rsid w:val="00031F85"/>
    <w:rsid w:val="000328DC"/>
    <w:rsid w:val="00032EBB"/>
    <w:rsid w:val="0003431B"/>
    <w:rsid w:val="00037070"/>
    <w:rsid w:val="0003779B"/>
    <w:rsid w:val="00041F88"/>
    <w:rsid w:val="00042854"/>
    <w:rsid w:val="000432B1"/>
    <w:rsid w:val="00047C15"/>
    <w:rsid w:val="000523FC"/>
    <w:rsid w:val="00055E73"/>
    <w:rsid w:val="000560E4"/>
    <w:rsid w:val="00056A41"/>
    <w:rsid w:val="00060737"/>
    <w:rsid w:val="00060F6D"/>
    <w:rsid w:val="0006371F"/>
    <w:rsid w:val="0006446E"/>
    <w:rsid w:val="00071829"/>
    <w:rsid w:val="000726F7"/>
    <w:rsid w:val="00073043"/>
    <w:rsid w:val="00073856"/>
    <w:rsid w:val="00073E87"/>
    <w:rsid w:val="00081C16"/>
    <w:rsid w:val="00082B51"/>
    <w:rsid w:val="00083E78"/>
    <w:rsid w:val="000841E2"/>
    <w:rsid w:val="00085476"/>
    <w:rsid w:val="000855E4"/>
    <w:rsid w:val="00087A5A"/>
    <w:rsid w:val="00092929"/>
    <w:rsid w:val="000929B5"/>
    <w:rsid w:val="00093DDB"/>
    <w:rsid w:val="00094EEB"/>
    <w:rsid w:val="0009501F"/>
    <w:rsid w:val="000953AC"/>
    <w:rsid w:val="0009765C"/>
    <w:rsid w:val="000A04BD"/>
    <w:rsid w:val="000A0969"/>
    <w:rsid w:val="000A09FB"/>
    <w:rsid w:val="000A1433"/>
    <w:rsid w:val="000A167F"/>
    <w:rsid w:val="000A27FA"/>
    <w:rsid w:val="000A285F"/>
    <w:rsid w:val="000A2ACC"/>
    <w:rsid w:val="000A556D"/>
    <w:rsid w:val="000A6496"/>
    <w:rsid w:val="000A7D23"/>
    <w:rsid w:val="000B02A5"/>
    <w:rsid w:val="000B056B"/>
    <w:rsid w:val="000B0E18"/>
    <w:rsid w:val="000B104F"/>
    <w:rsid w:val="000B2637"/>
    <w:rsid w:val="000B3ED5"/>
    <w:rsid w:val="000B4D7B"/>
    <w:rsid w:val="000B6B6C"/>
    <w:rsid w:val="000C0EAC"/>
    <w:rsid w:val="000C2F54"/>
    <w:rsid w:val="000C3CFE"/>
    <w:rsid w:val="000C48D0"/>
    <w:rsid w:val="000C5CE4"/>
    <w:rsid w:val="000D6B54"/>
    <w:rsid w:val="000D7AE4"/>
    <w:rsid w:val="000D7E68"/>
    <w:rsid w:val="000E3BD0"/>
    <w:rsid w:val="000E628F"/>
    <w:rsid w:val="000E7449"/>
    <w:rsid w:val="000E7EE8"/>
    <w:rsid w:val="000F139C"/>
    <w:rsid w:val="000F3E05"/>
    <w:rsid w:val="000F47F5"/>
    <w:rsid w:val="000F4A2C"/>
    <w:rsid w:val="000F5B07"/>
    <w:rsid w:val="000F62B5"/>
    <w:rsid w:val="000F6859"/>
    <w:rsid w:val="001027DC"/>
    <w:rsid w:val="001045B8"/>
    <w:rsid w:val="001063F2"/>
    <w:rsid w:val="001071A1"/>
    <w:rsid w:val="001105CA"/>
    <w:rsid w:val="001117EF"/>
    <w:rsid w:val="00111EFE"/>
    <w:rsid w:val="00114D8C"/>
    <w:rsid w:val="00117D9E"/>
    <w:rsid w:val="00120093"/>
    <w:rsid w:val="00120E97"/>
    <w:rsid w:val="00122712"/>
    <w:rsid w:val="00124239"/>
    <w:rsid w:val="001246AF"/>
    <w:rsid w:val="001253FF"/>
    <w:rsid w:val="00125C20"/>
    <w:rsid w:val="001279B9"/>
    <w:rsid w:val="00127BDF"/>
    <w:rsid w:val="00131DDC"/>
    <w:rsid w:val="0013273A"/>
    <w:rsid w:val="00135141"/>
    <w:rsid w:val="00135DC5"/>
    <w:rsid w:val="00136707"/>
    <w:rsid w:val="0013787C"/>
    <w:rsid w:val="00137B21"/>
    <w:rsid w:val="00137DCC"/>
    <w:rsid w:val="00140055"/>
    <w:rsid w:val="00140FD0"/>
    <w:rsid w:val="0014318B"/>
    <w:rsid w:val="00143327"/>
    <w:rsid w:val="00143A5B"/>
    <w:rsid w:val="0014424B"/>
    <w:rsid w:val="00145461"/>
    <w:rsid w:val="00145A12"/>
    <w:rsid w:val="00146F7D"/>
    <w:rsid w:val="001475AF"/>
    <w:rsid w:val="0015084A"/>
    <w:rsid w:val="00150A7D"/>
    <w:rsid w:val="00151489"/>
    <w:rsid w:val="00152568"/>
    <w:rsid w:val="00152FBD"/>
    <w:rsid w:val="0015314E"/>
    <w:rsid w:val="00153890"/>
    <w:rsid w:val="0015671A"/>
    <w:rsid w:val="0015714E"/>
    <w:rsid w:val="00157308"/>
    <w:rsid w:val="0015740A"/>
    <w:rsid w:val="0015758F"/>
    <w:rsid w:val="00162828"/>
    <w:rsid w:val="0016486D"/>
    <w:rsid w:val="00164E78"/>
    <w:rsid w:val="00165FFB"/>
    <w:rsid w:val="00166694"/>
    <w:rsid w:val="00167969"/>
    <w:rsid w:val="001713E9"/>
    <w:rsid w:val="001732C5"/>
    <w:rsid w:val="00173531"/>
    <w:rsid w:val="00173717"/>
    <w:rsid w:val="00173867"/>
    <w:rsid w:val="00175A4F"/>
    <w:rsid w:val="001763C8"/>
    <w:rsid w:val="0017745F"/>
    <w:rsid w:val="0018154C"/>
    <w:rsid w:val="00181650"/>
    <w:rsid w:val="0018267A"/>
    <w:rsid w:val="00183333"/>
    <w:rsid w:val="00183C1B"/>
    <w:rsid w:val="00183C54"/>
    <w:rsid w:val="00185436"/>
    <w:rsid w:val="00192235"/>
    <w:rsid w:val="001931A4"/>
    <w:rsid w:val="0019623A"/>
    <w:rsid w:val="00197CFF"/>
    <w:rsid w:val="001A1DA8"/>
    <w:rsid w:val="001A3197"/>
    <w:rsid w:val="001A3B17"/>
    <w:rsid w:val="001A5D3C"/>
    <w:rsid w:val="001A5D84"/>
    <w:rsid w:val="001A7E0A"/>
    <w:rsid w:val="001B20D4"/>
    <w:rsid w:val="001B4741"/>
    <w:rsid w:val="001B4B09"/>
    <w:rsid w:val="001B5D08"/>
    <w:rsid w:val="001B5E64"/>
    <w:rsid w:val="001B60FF"/>
    <w:rsid w:val="001B619D"/>
    <w:rsid w:val="001B61DD"/>
    <w:rsid w:val="001C23EF"/>
    <w:rsid w:val="001C42A7"/>
    <w:rsid w:val="001C640B"/>
    <w:rsid w:val="001D04CC"/>
    <w:rsid w:val="001D3714"/>
    <w:rsid w:val="001D4991"/>
    <w:rsid w:val="001D6127"/>
    <w:rsid w:val="001D6D00"/>
    <w:rsid w:val="001E1A02"/>
    <w:rsid w:val="001E7B71"/>
    <w:rsid w:val="001E7E3E"/>
    <w:rsid w:val="001F06FB"/>
    <w:rsid w:val="001F2FF4"/>
    <w:rsid w:val="001F31E0"/>
    <w:rsid w:val="001F3241"/>
    <w:rsid w:val="001F5525"/>
    <w:rsid w:val="001F57BE"/>
    <w:rsid w:val="001F624A"/>
    <w:rsid w:val="001F74FA"/>
    <w:rsid w:val="0020077B"/>
    <w:rsid w:val="002021B1"/>
    <w:rsid w:val="00202A61"/>
    <w:rsid w:val="002078FE"/>
    <w:rsid w:val="00207EB1"/>
    <w:rsid w:val="00210967"/>
    <w:rsid w:val="00210A34"/>
    <w:rsid w:val="00213698"/>
    <w:rsid w:val="002144CA"/>
    <w:rsid w:val="00214657"/>
    <w:rsid w:val="00214CBC"/>
    <w:rsid w:val="00214E8B"/>
    <w:rsid w:val="0021531E"/>
    <w:rsid w:val="00215F8F"/>
    <w:rsid w:val="00216B4A"/>
    <w:rsid w:val="00220226"/>
    <w:rsid w:val="00223768"/>
    <w:rsid w:val="002251E7"/>
    <w:rsid w:val="00225293"/>
    <w:rsid w:val="0022659F"/>
    <w:rsid w:val="002300EA"/>
    <w:rsid w:val="00231B55"/>
    <w:rsid w:val="002335E7"/>
    <w:rsid w:val="00235188"/>
    <w:rsid w:val="00235CBE"/>
    <w:rsid w:val="00242434"/>
    <w:rsid w:val="002514DF"/>
    <w:rsid w:val="002516C3"/>
    <w:rsid w:val="002570A9"/>
    <w:rsid w:val="00257668"/>
    <w:rsid w:val="00260904"/>
    <w:rsid w:val="00261E6B"/>
    <w:rsid w:val="00262C97"/>
    <w:rsid w:val="002656D6"/>
    <w:rsid w:val="00265B26"/>
    <w:rsid w:val="00265C8E"/>
    <w:rsid w:val="00265F8C"/>
    <w:rsid w:val="0026614F"/>
    <w:rsid w:val="00267B97"/>
    <w:rsid w:val="00272A77"/>
    <w:rsid w:val="002737C5"/>
    <w:rsid w:val="00273BCE"/>
    <w:rsid w:val="0027449D"/>
    <w:rsid w:val="002778FF"/>
    <w:rsid w:val="0028101B"/>
    <w:rsid w:val="00281407"/>
    <w:rsid w:val="0028209A"/>
    <w:rsid w:val="00282F26"/>
    <w:rsid w:val="00285C1F"/>
    <w:rsid w:val="00285CC4"/>
    <w:rsid w:val="00286886"/>
    <w:rsid w:val="002912E3"/>
    <w:rsid w:val="002921DA"/>
    <w:rsid w:val="0029245D"/>
    <w:rsid w:val="00292F99"/>
    <w:rsid w:val="00293AF0"/>
    <w:rsid w:val="00293B67"/>
    <w:rsid w:val="002947F2"/>
    <w:rsid w:val="00295289"/>
    <w:rsid w:val="0029540C"/>
    <w:rsid w:val="0029589E"/>
    <w:rsid w:val="00297310"/>
    <w:rsid w:val="00297656"/>
    <w:rsid w:val="00297822"/>
    <w:rsid w:val="002A007F"/>
    <w:rsid w:val="002A0980"/>
    <w:rsid w:val="002A122F"/>
    <w:rsid w:val="002A203A"/>
    <w:rsid w:val="002A2A60"/>
    <w:rsid w:val="002A2ECC"/>
    <w:rsid w:val="002A6CD5"/>
    <w:rsid w:val="002A7124"/>
    <w:rsid w:val="002B0301"/>
    <w:rsid w:val="002B129B"/>
    <w:rsid w:val="002B2244"/>
    <w:rsid w:val="002B3166"/>
    <w:rsid w:val="002B4DCC"/>
    <w:rsid w:val="002B524F"/>
    <w:rsid w:val="002B783B"/>
    <w:rsid w:val="002C166A"/>
    <w:rsid w:val="002C273D"/>
    <w:rsid w:val="002C6B07"/>
    <w:rsid w:val="002C7EA6"/>
    <w:rsid w:val="002D41E8"/>
    <w:rsid w:val="002D4809"/>
    <w:rsid w:val="002D6251"/>
    <w:rsid w:val="002D7F08"/>
    <w:rsid w:val="002E0D9F"/>
    <w:rsid w:val="002E1B13"/>
    <w:rsid w:val="002E1C6E"/>
    <w:rsid w:val="002E24A9"/>
    <w:rsid w:val="002E342C"/>
    <w:rsid w:val="002E4FCD"/>
    <w:rsid w:val="002F05EE"/>
    <w:rsid w:val="002F0904"/>
    <w:rsid w:val="002F30A8"/>
    <w:rsid w:val="002F4032"/>
    <w:rsid w:val="002F55CC"/>
    <w:rsid w:val="002F55D3"/>
    <w:rsid w:val="002F6A23"/>
    <w:rsid w:val="0030156E"/>
    <w:rsid w:val="003023B5"/>
    <w:rsid w:val="00302CFB"/>
    <w:rsid w:val="00304D45"/>
    <w:rsid w:val="0030518A"/>
    <w:rsid w:val="00306621"/>
    <w:rsid w:val="00306A1C"/>
    <w:rsid w:val="00306CA1"/>
    <w:rsid w:val="0031117E"/>
    <w:rsid w:val="0031179C"/>
    <w:rsid w:val="00311A56"/>
    <w:rsid w:val="00313973"/>
    <w:rsid w:val="00313C73"/>
    <w:rsid w:val="00314348"/>
    <w:rsid w:val="0031468F"/>
    <w:rsid w:val="00314A82"/>
    <w:rsid w:val="00315582"/>
    <w:rsid w:val="00316B1E"/>
    <w:rsid w:val="003242B5"/>
    <w:rsid w:val="003251E5"/>
    <w:rsid w:val="003274BC"/>
    <w:rsid w:val="0032785D"/>
    <w:rsid w:val="003313ED"/>
    <w:rsid w:val="003324D4"/>
    <w:rsid w:val="003334F7"/>
    <w:rsid w:val="00337BDC"/>
    <w:rsid w:val="00337E50"/>
    <w:rsid w:val="00342C01"/>
    <w:rsid w:val="003439EA"/>
    <w:rsid w:val="003449D4"/>
    <w:rsid w:val="00346A22"/>
    <w:rsid w:val="003518FB"/>
    <w:rsid w:val="00351948"/>
    <w:rsid w:val="00355149"/>
    <w:rsid w:val="00360DCF"/>
    <w:rsid w:val="0036149E"/>
    <w:rsid w:val="003634EA"/>
    <w:rsid w:val="00364252"/>
    <w:rsid w:val="00367EE0"/>
    <w:rsid w:val="00372C21"/>
    <w:rsid w:val="00373456"/>
    <w:rsid w:val="00373923"/>
    <w:rsid w:val="003751A1"/>
    <w:rsid w:val="00375CAF"/>
    <w:rsid w:val="003769BC"/>
    <w:rsid w:val="00377577"/>
    <w:rsid w:val="00386731"/>
    <w:rsid w:val="00390721"/>
    <w:rsid w:val="00390AAD"/>
    <w:rsid w:val="00391649"/>
    <w:rsid w:val="00392363"/>
    <w:rsid w:val="00393640"/>
    <w:rsid w:val="00394AA7"/>
    <w:rsid w:val="00396310"/>
    <w:rsid w:val="003A190D"/>
    <w:rsid w:val="003A361E"/>
    <w:rsid w:val="003A3DD1"/>
    <w:rsid w:val="003A6075"/>
    <w:rsid w:val="003A7034"/>
    <w:rsid w:val="003B1651"/>
    <w:rsid w:val="003B2348"/>
    <w:rsid w:val="003B4552"/>
    <w:rsid w:val="003B458C"/>
    <w:rsid w:val="003B4C4F"/>
    <w:rsid w:val="003B560A"/>
    <w:rsid w:val="003B76AE"/>
    <w:rsid w:val="003C19E9"/>
    <w:rsid w:val="003C229F"/>
    <w:rsid w:val="003C25E4"/>
    <w:rsid w:val="003C3E4C"/>
    <w:rsid w:val="003C67E8"/>
    <w:rsid w:val="003C6FE9"/>
    <w:rsid w:val="003C7132"/>
    <w:rsid w:val="003C718B"/>
    <w:rsid w:val="003C7DB0"/>
    <w:rsid w:val="003D03ED"/>
    <w:rsid w:val="003D2703"/>
    <w:rsid w:val="003D2E8D"/>
    <w:rsid w:val="003D38A3"/>
    <w:rsid w:val="003D5E3E"/>
    <w:rsid w:val="003E15AB"/>
    <w:rsid w:val="003E171D"/>
    <w:rsid w:val="003E2CA0"/>
    <w:rsid w:val="003E47A2"/>
    <w:rsid w:val="003E498E"/>
    <w:rsid w:val="003E6DBB"/>
    <w:rsid w:val="003E782E"/>
    <w:rsid w:val="003F0084"/>
    <w:rsid w:val="003F0271"/>
    <w:rsid w:val="003F0F0E"/>
    <w:rsid w:val="003F369C"/>
    <w:rsid w:val="003F3E41"/>
    <w:rsid w:val="003F5EC5"/>
    <w:rsid w:val="003F70BD"/>
    <w:rsid w:val="00401CDA"/>
    <w:rsid w:val="00402B85"/>
    <w:rsid w:val="00402EE1"/>
    <w:rsid w:val="00403A97"/>
    <w:rsid w:val="00403B31"/>
    <w:rsid w:val="00405B8A"/>
    <w:rsid w:val="00406A48"/>
    <w:rsid w:val="004104BC"/>
    <w:rsid w:val="0041212E"/>
    <w:rsid w:val="004124BB"/>
    <w:rsid w:val="00412F44"/>
    <w:rsid w:val="00414881"/>
    <w:rsid w:val="00414B54"/>
    <w:rsid w:val="00414DEE"/>
    <w:rsid w:val="00415BA6"/>
    <w:rsid w:val="00416873"/>
    <w:rsid w:val="0042194D"/>
    <w:rsid w:val="00422069"/>
    <w:rsid w:val="00422910"/>
    <w:rsid w:val="00422A72"/>
    <w:rsid w:val="00422CB4"/>
    <w:rsid w:val="00425754"/>
    <w:rsid w:val="00427A55"/>
    <w:rsid w:val="00431353"/>
    <w:rsid w:val="004327D9"/>
    <w:rsid w:val="00432AED"/>
    <w:rsid w:val="00433357"/>
    <w:rsid w:val="00434CDE"/>
    <w:rsid w:val="004359B1"/>
    <w:rsid w:val="00437B20"/>
    <w:rsid w:val="004418C8"/>
    <w:rsid w:val="004479EE"/>
    <w:rsid w:val="004516A4"/>
    <w:rsid w:val="00452BA0"/>
    <w:rsid w:val="00453DD2"/>
    <w:rsid w:val="00454401"/>
    <w:rsid w:val="004551EE"/>
    <w:rsid w:val="0045566A"/>
    <w:rsid w:val="00460476"/>
    <w:rsid w:val="004659D3"/>
    <w:rsid w:val="00467B99"/>
    <w:rsid w:val="004714F6"/>
    <w:rsid w:val="00472987"/>
    <w:rsid w:val="00472EC1"/>
    <w:rsid w:val="00473CFD"/>
    <w:rsid w:val="004742D1"/>
    <w:rsid w:val="00477D18"/>
    <w:rsid w:val="00480A4D"/>
    <w:rsid w:val="00481C92"/>
    <w:rsid w:val="00483318"/>
    <w:rsid w:val="00485BD4"/>
    <w:rsid w:val="004924AE"/>
    <w:rsid w:val="00492A94"/>
    <w:rsid w:val="0049303F"/>
    <w:rsid w:val="0049307A"/>
    <w:rsid w:val="004930EB"/>
    <w:rsid w:val="00493CCF"/>
    <w:rsid w:val="00494A18"/>
    <w:rsid w:val="0049550A"/>
    <w:rsid w:val="004956C3"/>
    <w:rsid w:val="00495D65"/>
    <w:rsid w:val="00497202"/>
    <w:rsid w:val="004A1B51"/>
    <w:rsid w:val="004A1D80"/>
    <w:rsid w:val="004A2A28"/>
    <w:rsid w:val="004A3A18"/>
    <w:rsid w:val="004A3D69"/>
    <w:rsid w:val="004A67AE"/>
    <w:rsid w:val="004A7CAD"/>
    <w:rsid w:val="004B0966"/>
    <w:rsid w:val="004B0D10"/>
    <w:rsid w:val="004B15E1"/>
    <w:rsid w:val="004B2E95"/>
    <w:rsid w:val="004B3400"/>
    <w:rsid w:val="004B3C11"/>
    <w:rsid w:val="004B444F"/>
    <w:rsid w:val="004C0318"/>
    <w:rsid w:val="004C475B"/>
    <w:rsid w:val="004C4C6E"/>
    <w:rsid w:val="004C5BCB"/>
    <w:rsid w:val="004D13BD"/>
    <w:rsid w:val="004D1AB6"/>
    <w:rsid w:val="004D1B5D"/>
    <w:rsid w:val="004D28AE"/>
    <w:rsid w:val="004D3620"/>
    <w:rsid w:val="004D3F61"/>
    <w:rsid w:val="004D7BC6"/>
    <w:rsid w:val="004E0962"/>
    <w:rsid w:val="004E15B4"/>
    <w:rsid w:val="004E2222"/>
    <w:rsid w:val="004E338B"/>
    <w:rsid w:val="004E3DDE"/>
    <w:rsid w:val="004E3F70"/>
    <w:rsid w:val="004E5F92"/>
    <w:rsid w:val="004E6468"/>
    <w:rsid w:val="004E7C48"/>
    <w:rsid w:val="004E7F8D"/>
    <w:rsid w:val="004F0451"/>
    <w:rsid w:val="004F1FF2"/>
    <w:rsid w:val="004F3EA6"/>
    <w:rsid w:val="004F4564"/>
    <w:rsid w:val="004F6759"/>
    <w:rsid w:val="004F707F"/>
    <w:rsid w:val="005007EF"/>
    <w:rsid w:val="005028BF"/>
    <w:rsid w:val="00503495"/>
    <w:rsid w:val="00503FCC"/>
    <w:rsid w:val="005046BD"/>
    <w:rsid w:val="00504733"/>
    <w:rsid w:val="00504E67"/>
    <w:rsid w:val="00505762"/>
    <w:rsid w:val="00510CE4"/>
    <w:rsid w:val="0051205C"/>
    <w:rsid w:val="00512814"/>
    <w:rsid w:val="00513686"/>
    <w:rsid w:val="00514526"/>
    <w:rsid w:val="00514C6E"/>
    <w:rsid w:val="005207C1"/>
    <w:rsid w:val="00520EA2"/>
    <w:rsid w:val="005227BE"/>
    <w:rsid w:val="00523F30"/>
    <w:rsid w:val="005244B9"/>
    <w:rsid w:val="00524D1B"/>
    <w:rsid w:val="00525610"/>
    <w:rsid w:val="00526C8B"/>
    <w:rsid w:val="00533AE2"/>
    <w:rsid w:val="00534B2D"/>
    <w:rsid w:val="0053571B"/>
    <w:rsid w:val="005409D3"/>
    <w:rsid w:val="00540EA9"/>
    <w:rsid w:val="00544693"/>
    <w:rsid w:val="00544AC8"/>
    <w:rsid w:val="00545E9A"/>
    <w:rsid w:val="00547B18"/>
    <w:rsid w:val="00551142"/>
    <w:rsid w:val="005634CA"/>
    <w:rsid w:val="005645F8"/>
    <w:rsid w:val="00564E32"/>
    <w:rsid w:val="00565480"/>
    <w:rsid w:val="00574CEE"/>
    <w:rsid w:val="005755F1"/>
    <w:rsid w:val="005759ED"/>
    <w:rsid w:val="005820F3"/>
    <w:rsid w:val="00586C8B"/>
    <w:rsid w:val="00587F81"/>
    <w:rsid w:val="00590DF3"/>
    <w:rsid w:val="005910FE"/>
    <w:rsid w:val="0059183E"/>
    <w:rsid w:val="00592CFF"/>
    <w:rsid w:val="00595577"/>
    <w:rsid w:val="00596396"/>
    <w:rsid w:val="0059699A"/>
    <w:rsid w:val="0059738B"/>
    <w:rsid w:val="00597F23"/>
    <w:rsid w:val="005A0A28"/>
    <w:rsid w:val="005A0CCD"/>
    <w:rsid w:val="005A0F32"/>
    <w:rsid w:val="005A17D1"/>
    <w:rsid w:val="005A3EB5"/>
    <w:rsid w:val="005A48AE"/>
    <w:rsid w:val="005A53B7"/>
    <w:rsid w:val="005A5C48"/>
    <w:rsid w:val="005C1EB4"/>
    <w:rsid w:val="005C36F5"/>
    <w:rsid w:val="005C4BF1"/>
    <w:rsid w:val="005C66F6"/>
    <w:rsid w:val="005C6CAB"/>
    <w:rsid w:val="005C78F1"/>
    <w:rsid w:val="005C7934"/>
    <w:rsid w:val="005C7D39"/>
    <w:rsid w:val="005C7F4D"/>
    <w:rsid w:val="005D1A0A"/>
    <w:rsid w:val="005D24C4"/>
    <w:rsid w:val="005D2DD0"/>
    <w:rsid w:val="005D3BC2"/>
    <w:rsid w:val="005D449B"/>
    <w:rsid w:val="005D6303"/>
    <w:rsid w:val="005D7815"/>
    <w:rsid w:val="005D7FCD"/>
    <w:rsid w:val="005E03FE"/>
    <w:rsid w:val="005E063D"/>
    <w:rsid w:val="005E0B01"/>
    <w:rsid w:val="005E11C9"/>
    <w:rsid w:val="005E51F7"/>
    <w:rsid w:val="005E6525"/>
    <w:rsid w:val="005F6FD6"/>
    <w:rsid w:val="005F71DD"/>
    <w:rsid w:val="005F774C"/>
    <w:rsid w:val="00600E62"/>
    <w:rsid w:val="00601289"/>
    <w:rsid w:val="00602D98"/>
    <w:rsid w:val="006052A2"/>
    <w:rsid w:val="00610526"/>
    <w:rsid w:val="00610E77"/>
    <w:rsid w:val="0061149C"/>
    <w:rsid w:val="006119AB"/>
    <w:rsid w:val="00613554"/>
    <w:rsid w:val="00616625"/>
    <w:rsid w:val="00621C58"/>
    <w:rsid w:val="0062207A"/>
    <w:rsid w:val="0062274A"/>
    <w:rsid w:val="00622CE3"/>
    <w:rsid w:val="00622D7C"/>
    <w:rsid w:val="0062406F"/>
    <w:rsid w:val="0062604E"/>
    <w:rsid w:val="00626691"/>
    <w:rsid w:val="0062753D"/>
    <w:rsid w:val="00631729"/>
    <w:rsid w:val="00631AB2"/>
    <w:rsid w:val="0063707E"/>
    <w:rsid w:val="00640219"/>
    <w:rsid w:val="006423B0"/>
    <w:rsid w:val="00642D85"/>
    <w:rsid w:val="00644C58"/>
    <w:rsid w:val="0065223E"/>
    <w:rsid w:val="006541BB"/>
    <w:rsid w:val="00654822"/>
    <w:rsid w:val="00657DBE"/>
    <w:rsid w:val="0066015F"/>
    <w:rsid w:val="006626D1"/>
    <w:rsid w:val="00665375"/>
    <w:rsid w:val="0066621F"/>
    <w:rsid w:val="00666841"/>
    <w:rsid w:val="00666B7C"/>
    <w:rsid w:val="006670C6"/>
    <w:rsid w:val="00670249"/>
    <w:rsid w:val="00670A02"/>
    <w:rsid w:val="00670A72"/>
    <w:rsid w:val="0067385F"/>
    <w:rsid w:val="00673A37"/>
    <w:rsid w:val="00675D0A"/>
    <w:rsid w:val="00677268"/>
    <w:rsid w:val="00680489"/>
    <w:rsid w:val="00683BCC"/>
    <w:rsid w:val="00685742"/>
    <w:rsid w:val="006879A7"/>
    <w:rsid w:val="00693E00"/>
    <w:rsid w:val="0069520A"/>
    <w:rsid w:val="0069690C"/>
    <w:rsid w:val="00697467"/>
    <w:rsid w:val="006A0E4D"/>
    <w:rsid w:val="006A1259"/>
    <w:rsid w:val="006A41DF"/>
    <w:rsid w:val="006A4E21"/>
    <w:rsid w:val="006A5A53"/>
    <w:rsid w:val="006A6EFA"/>
    <w:rsid w:val="006A6EFD"/>
    <w:rsid w:val="006B1350"/>
    <w:rsid w:val="006B3459"/>
    <w:rsid w:val="006B4276"/>
    <w:rsid w:val="006B59AA"/>
    <w:rsid w:val="006B62F2"/>
    <w:rsid w:val="006B737F"/>
    <w:rsid w:val="006B7CFC"/>
    <w:rsid w:val="006C431A"/>
    <w:rsid w:val="006C49E2"/>
    <w:rsid w:val="006C5FAA"/>
    <w:rsid w:val="006C7277"/>
    <w:rsid w:val="006D2C58"/>
    <w:rsid w:val="006D3A76"/>
    <w:rsid w:val="006D406D"/>
    <w:rsid w:val="006D4648"/>
    <w:rsid w:val="006D4F69"/>
    <w:rsid w:val="006D6079"/>
    <w:rsid w:val="006D7028"/>
    <w:rsid w:val="006E0C22"/>
    <w:rsid w:val="006E19C7"/>
    <w:rsid w:val="006E7AAB"/>
    <w:rsid w:val="006E7D30"/>
    <w:rsid w:val="006F09C5"/>
    <w:rsid w:val="006F25E9"/>
    <w:rsid w:val="006F3DC9"/>
    <w:rsid w:val="006F65BE"/>
    <w:rsid w:val="006F7B00"/>
    <w:rsid w:val="00701777"/>
    <w:rsid w:val="00705AF4"/>
    <w:rsid w:val="00706CB8"/>
    <w:rsid w:val="007074BD"/>
    <w:rsid w:val="00710E30"/>
    <w:rsid w:val="00714326"/>
    <w:rsid w:val="0071569F"/>
    <w:rsid w:val="00716949"/>
    <w:rsid w:val="00716A55"/>
    <w:rsid w:val="00724E26"/>
    <w:rsid w:val="00726F7F"/>
    <w:rsid w:val="00730D82"/>
    <w:rsid w:val="00731208"/>
    <w:rsid w:val="007313B5"/>
    <w:rsid w:val="00733C52"/>
    <w:rsid w:val="007353C0"/>
    <w:rsid w:val="00735D28"/>
    <w:rsid w:val="00736738"/>
    <w:rsid w:val="00737DBB"/>
    <w:rsid w:val="00742502"/>
    <w:rsid w:val="0074368D"/>
    <w:rsid w:val="00743846"/>
    <w:rsid w:val="0074582A"/>
    <w:rsid w:val="00751930"/>
    <w:rsid w:val="007533E6"/>
    <w:rsid w:val="0075715F"/>
    <w:rsid w:val="007613A7"/>
    <w:rsid w:val="00761807"/>
    <w:rsid w:val="00762E9F"/>
    <w:rsid w:val="007636DA"/>
    <w:rsid w:val="00763B32"/>
    <w:rsid w:val="00763FB5"/>
    <w:rsid w:val="0076402F"/>
    <w:rsid w:val="00764AE9"/>
    <w:rsid w:val="00765828"/>
    <w:rsid w:val="007658FE"/>
    <w:rsid w:val="007676DA"/>
    <w:rsid w:val="00767F0A"/>
    <w:rsid w:val="00770887"/>
    <w:rsid w:val="007716B4"/>
    <w:rsid w:val="007727EF"/>
    <w:rsid w:val="00772D40"/>
    <w:rsid w:val="00773752"/>
    <w:rsid w:val="00773EBD"/>
    <w:rsid w:val="0077572C"/>
    <w:rsid w:val="00775DF5"/>
    <w:rsid w:val="0078061A"/>
    <w:rsid w:val="007820CD"/>
    <w:rsid w:val="00782106"/>
    <w:rsid w:val="00784931"/>
    <w:rsid w:val="007854BD"/>
    <w:rsid w:val="007873E5"/>
    <w:rsid w:val="00787556"/>
    <w:rsid w:val="00791B96"/>
    <w:rsid w:val="00793A4D"/>
    <w:rsid w:val="00793E5A"/>
    <w:rsid w:val="007A2BEE"/>
    <w:rsid w:val="007A4C49"/>
    <w:rsid w:val="007A5182"/>
    <w:rsid w:val="007A75AC"/>
    <w:rsid w:val="007B0D32"/>
    <w:rsid w:val="007B0F94"/>
    <w:rsid w:val="007B1854"/>
    <w:rsid w:val="007B1A1D"/>
    <w:rsid w:val="007B1A51"/>
    <w:rsid w:val="007B2B5E"/>
    <w:rsid w:val="007B50ED"/>
    <w:rsid w:val="007B6D6B"/>
    <w:rsid w:val="007C04B0"/>
    <w:rsid w:val="007C10E8"/>
    <w:rsid w:val="007C1731"/>
    <w:rsid w:val="007C2092"/>
    <w:rsid w:val="007C6764"/>
    <w:rsid w:val="007C76EF"/>
    <w:rsid w:val="007C78C3"/>
    <w:rsid w:val="007C7B2A"/>
    <w:rsid w:val="007D312F"/>
    <w:rsid w:val="007D48BB"/>
    <w:rsid w:val="007D548E"/>
    <w:rsid w:val="007D5A1D"/>
    <w:rsid w:val="007D5DD4"/>
    <w:rsid w:val="007E0EB7"/>
    <w:rsid w:val="007E241F"/>
    <w:rsid w:val="007E55E2"/>
    <w:rsid w:val="007E5DB1"/>
    <w:rsid w:val="007E6E9D"/>
    <w:rsid w:val="007E758F"/>
    <w:rsid w:val="007F0AB8"/>
    <w:rsid w:val="007F1611"/>
    <w:rsid w:val="007F1693"/>
    <w:rsid w:val="007F16BC"/>
    <w:rsid w:val="007F1D58"/>
    <w:rsid w:val="007F6ABE"/>
    <w:rsid w:val="00802382"/>
    <w:rsid w:val="008041E3"/>
    <w:rsid w:val="008042BA"/>
    <w:rsid w:val="008043F4"/>
    <w:rsid w:val="008058E3"/>
    <w:rsid w:val="00805A56"/>
    <w:rsid w:val="0080678B"/>
    <w:rsid w:val="0080760C"/>
    <w:rsid w:val="00807694"/>
    <w:rsid w:val="00807BCB"/>
    <w:rsid w:val="00811708"/>
    <w:rsid w:val="00811B96"/>
    <w:rsid w:val="008122BD"/>
    <w:rsid w:val="00812979"/>
    <w:rsid w:val="00813AAB"/>
    <w:rsid w:val="008152F5"/>
    <w:rsid w:val="00815AE7"/>
    <w:rsid w:val="00815B47"/>
    <w:rsid w:val="0081654B"/>
    <w:rsid w:val="008169D2"/>
    <w:rsid w:val="00825426"/>
    <w:rsid w:val="00825BE1"/>
    <w:rsid w:val="00827EF5"/>
    <w:rsid w:val="008328AE"/>
    <w:rsid w:val="00835CA2"/>
    <w:rsid w:val="00835E6D"/>
    <w:rsid w:val="008364E1"/>
    <w:rsid w:val="00836858"/>
    <w:rsid w:val="00842BBD"/>
    <w:rsid w:val="0084368C"/>
    <w:rsid w:val="008449E1"/>
    <w:rsid w:val="008508FA"/>
    <w:rsid w:val="0085109B"/>
    <w:rsid w:val="00851AA5"/>
    <w:rsid w:val="008548EA"/>
    <w:rsid w:val="0085617C"/>
    <w:rsid w:val="008606E4"/>
    <w:rsid w:val="00862236"/>
    <w:rsid w:val="00862A60"/>
    <w:rsid w:val="00862AB5"/>
    <w:rsid w:val="008639DE"/>
    <w:rsid w:val="008662D8"/>
    <w:rsid w:val="00871149"/>
    <w:rsid w:val="008721C8"/>
    <w:rsid w:val="00872A3A"/>
    <w:rsid w:val="008746BB"/>
    <w:rsid w:val="00874901"/>
    <w:rsid w:val="00876A8C"/>
    <w:rsid w:val="00876DC1"/>
    <w:rsid w:val="00883668"/>
    <w:rsid w:val="00884C1D"/>
    <w:rsid w:val="00886C68"/>
    <w:rsid w:val="00891875"/>
    <w:rsid w:val="00891DD3"/>
    <w:rsid w:val="008953C1"/>
    <w:rsid w:val="008956BC"/>
    <w:rsid w:val="00895A63"/>
    <w:rsid w:val="008A1C8C"/>
    <w:rsid w:val="008A2965"/>
    <w:rsid w:val="008A2E46"/>
    <w:rsid w:val="008A4B47"/>
    <w:rsid w:val="008A5A1C"/>
    <w:rsid w:val="008B10D3"/>
    <w:rsid w:val="008B31C9"/>
    <w:rsid w:val="008B671C"/>
    <w:rsid w:val="008B755D"/>
    <w:rsid w:val="008B7D45"/>
    <w:rsid w:val="008C0EE1"/>
    <w:rsid w:val="008C2315"/>
    <w:rsid w:val="008C733D"/>
    <w:rsid w:val="008D018F"/>
    <w:rsid w:val="008D0945"/>
    <w:rsid w:val="008D1130"/>
    <w:rsid w:val="008D340D"/>
    <w:rsid w:val="008D4261"/>
    <w:rsid w:val="008D5136"/>
    <w:rsid w:val="008D660B"/>
    <w:rsid w:val="008E0E4F"/>
    <w:rsid w:val="008E1674"/>
    <w:rsid w:val="008E2C28"/>
    <w:rsid w:val="008E3C8D"/>
    <w:rsid w:val="008E61C8"/>
    <w:rsid w:val="008E61E8"/>
    <w:rsid w:val="008E66EB"/>
    <w:rsid w:val="008E6CA4"/>
    <w:rsid w:val="008F02B9"/>
    <w:rsid w:val="008F60CD"/>
    <w:rsid w:val="00900368"/>
    <w:rsid w:val="009008B2"/>
    <w:rsid w:val="00901011"/>
    <w:rsid w:val="009013C4"/>
    <w:rsid w:val="00903F8A"/>
    <w:rsid w:val="00905B7B"/>
    <w:rsid w:val="00905EA7"/>
    <w:rsid w:val="00910615"/>
    <w:rsid w:val="0091258B"/>
    <w:rsid w:val="00912D00"/>
    <w:rsid w:val="009170B9"/>
    <w:rsid w:val="00917C54"/>
    <w:rsid w:val="0092064A"/>
    <w:rsid w:val="00921062"/>
    <w:rsid w:val="0092106E"/>
    <w:rsid w:val="00924D2C"/>
    <w:rsid w:val="00924D6D"/>
    <w:rsid w:val="00926767"/>
    <w:rsid w:val="009274F4"/>
    <w:rsid w:val="009278BF"/>
    <w:rsid w:val="00927A95"/>
    <w:rsid w:val="0093027D"/>
    <w:rsid w:val="00932A13"/>
    <w:rsid w:val="00932FF1"/>
    <w:rsid w:val="00934142"/>
    <w:rsid w:val="0093667B"/>
    <w:rsid w:val="00936FFF"/>
    <w:rsid w:val="00941C87"/>
    <w:rsid w:val="009425EA"/>
    <w:rsid w:val="00946309"/>
    <w:rsid w:val="0094676B"/>
    <w:rsid w:val="00946F9C"/>
    <w:rsid w:val="0095036F"/>
    <w:rsid w:val="009507E3"/>
    <w:rsid w:val="00950981"/>
    <w:rsid w:val="00956530"/>
    <w:rsid w:val="00957B6B"/>
    <w:rsid w:val="00961A73"/>
    <w:rsid w:val="00962F3F"/>
    <w:rsid w:val="009652EF"/>
    <w:rsid w:val="00970D03"/>
    <w:rsid w:val="00970F8B"/>
    <w:rsid w:val="0097273B"/>
    <w:rsid w:val="009746AA"/>
    <w:rsid w:val="00977B20"/>
    <w:rsid w:val="00980299"/>
    <w:rsid w:val="00980BD7"/>
    <w:rsid w:val="00980D54"/>
    <w:rsid w:val="0098458E"/>
    <w:rsid w:val="009859ED"/>
    <w:rsid w:val="00986C75"/>
    <w:rsid w:val="009870E9"/>
    <w:rsid w:val="009914A9"/>
    <w:rsid w:val="0099312F"/>
    <w:rsid w:val="00995416"/>
    <w:rsid w:val="00996B4A"/>
    <w:rsid w:val="009A1151"/>
    <w:rsid w:val="009A272D"/>
    <w:rsid w:val="009A2C63"/>
    <w:rsid w:val="009A499F"/>
    <w:rsid w:val="009A4FA0"/>
    <w:rsid w:val="009A5664"/>
    <w:rsid w:val="009A6537"/>
    <w:rsid w:val="009A72EB"/>
    <w:rsid w:val="009A7CD9"/>
    <w:rsid w:val="009B186F"/>
    <w:rsid w:val="009B1B28"/>
    <w:rsid w:val="009B347E"/>
    <w:rsid w:val="009B6694"/>
    <w:rsid w:val="009D20D7"/>
    <w:rsid w:val="009D22B1"/>
    <w:rsid w:val="009D3A30"/>
    <w:rsid w:val="009D5CC1"/>
    <w:rsid w:val="009D683C"/>
    <w:rsid w:val="009E070B"/>
    <w:rsid w:val="009E093B"/>
    <w:rsid w:val="009E223E"/>
    <w:rsid w:val="009E28CA"/>
    <w:rsid w:val="009E36F9"/>
    <w:rsid w:val="009E3A3E"/>
    <w:rsid w:val="009E499F"/>
    <w:rsid w:val="009E50A7"/>
    <w:rsid w:val="009E583F"/>
    <w:rsid w:val="009E58AD"/>
    <w:rsid w:val="009E682A"/>
    <w:rsid w:val="009E6A88"/>
    <w:rsid w:val="009E6E0A"/>
    <w:rsid w:val="009E6E1D"/>
    <w:rsid w:val="009F1AA1"/>
    <w:rsid w:val="009F35F1"/>
    <w:rsid w:val="009F434A"/>
    <w:rsid w:val="00A02C69"/>
    <w:rsid w:val="00A05986"/>
    <w:rsid w:val="00A05DEF"/>
    <w:rsid w:val="00A06E39"/>
    <w:rsid w:val="00A06EE8"/>
    <w:rsid w:val="00A074AC"/>
    <w:rsid w:val="00A074D0"/>
    <w:rsid w:val="00A104FD"/>
    <w:rsid w:val="00A10BD8"/>
    <w:rsid w:val="00A10DE8"/>
    <w:rsid w:val="00A1354E"/>
    <w:rsid w:val="00A147C1"/>
    <w:rsid w:val="00A15122"/>
    <w:rsid w:val="00A160F0"/>
    <w:rsid w:val="00A2270C"/>
    <w:rsid w:val="00A229BF"/>
    <w:rsid w:val="00A306EB"/>
    <w:rsid w:val="00A32A52"/>
    <w:rsid w:val="00A34427"/>
    <w:rsid w:val="00A41345"/>
    <w:rsid w:val="00A44065"/>
    <w:rsid w:val="00A46490"/>
    <w:rsid w:val="00A471AB"/>
    <w:rsid w:val="00A5142D"/>
    <w:rsid w:val="00A51531"/>
    <w:rsid w:val="00A53380"/>
    <w:rsid w:val="00A545EE"/>
    <w:rsid w:val="00A548B3"/>
    <w:rsid w:val="00A55319"/>
    <w:rsid w:val="00A55C66"/>
    <w:rsid w:val="00A56E31"/>
    <w:rsid w:val="00A570C8"/>
    <w:rsid w:val="00A575B0"/>
    <w:rsid w:val="00A60122"/>
    <w:rsid w:val="00A605DC"/>
    <w:rsid w:val="00A618BD"/>
    <w:rsid w:val="00A6237C"/>
    <w:rsid w:val="00A6276C"/>
    <w:rsid w:val="00A629E0"/>
    <w:rsid w:val="00A678A1"/>
    <w:rsid w:val="00A71109"/>
    <w:rsid w:val="00A71688"/>
    <w:rsid w:val="00A72855"/>
    <w:rsid w:val="00A72A88"/>
    <w:rsid w:val="00A734FA"/>
    <w:rsid w:val="00A775D1"/>
    <w:rsid w:val="00A80417"/>
    <w:rsid w:val="00A80750"/>
    <w:rsid w:val="00A831AA"/>
    <w:rsid w:val="00A857D6"/>
    <w:rsid w:val="00A85F62"/>
    <w:rsid w:val="00A86054"/>
    <w:rsid w:val="00A924FD"/>
    <w:rsid w:val="00A93231"/>
    <w:rsid w:val="00A9345C"/>
    <w:rsid w:val="00A96572"/>
    <w:rsid w:val="00A96662"/>
    <w:rsid w:val="00A96BCC"/>
    <w:rsid w:val="00A9764A"/>
    <w:rsid w:val="00AA25ED"/>
    <w:rsid w:val="00AA2EDC"/>
    <w:rsid w:val="00AA40D5"/>
    <w:rsid w:val="00AA5489"/>
    <w:rsid w:val="00AA56DB"/>
    <w:rsid w:val="00AA64A1"/>
    <w:rsid w:val="00AA6B59"/>
    <w:rsid w:val="00AB0798"/>
    <w:rsid w:val="00AB2D92"/>
    <w:rsid w:val="00AB4C27"/>
    <w:rsid w:val="00AB4EF3"/>
    <w:rsid w:val="00AB60F6"/>
    <w:rsid w:val="00AB7077"/>
    <w:rsid w:val="00AB7401"/>
    <w:rsid w:val="00AC0CEE"/>
    <w:rsid w:val="00AC471E"/>
    <w:rsid w:val="00AC48EF"/>
    <w:rsid w:val="00AC5D1B"/>
    <w:rsid w:val="00AC5DEA"/>
    <w:rsid w:val="00AD118B"/>
    <w:rsid w:val="00AD18E4"/>
    <w:rsid w:val="00AD22B9"/>
    <w:rsid w:val="00AD40D0"/>
    <w:rsid w:val="00AD502D"/>
    <w:rsid w:val="00AE00D6"/>
    <w:rsid w:val="00AE0FCA"/>
    <w:rsid w:val="00AE2E3B"/>
    <w:rsid w:val="00AE4B56"/>
    <w:rsid w:val="00AE6138"/>
    <w:rsid w:val="00AE6791"/>
    <w:rsid w:val="00AF4DDD"/>
    <w:rsid w:val="00AF574F"/>
    <w:rsid w:val="00AF613C"/>
    <w:rsid w:val="00AF6932"/>
    <w:rsid w:val="00AF6F61"/>
    <w:rsid w:val="00AF7A8B"/>
    <w:rsid w:val="00B014B8"/>
    <w:rsid w:val="00B03A20"/>
    <w:rsid w:val="00B047B0"/>
    <w:rsid w:val="00B04E9C"/>
    <w:rsid w:val="00B0670C"/>
    <w:rsid w:val="00B07235"/>
    <w:rsid w:val="00B1019D"/>
    <w:rsid w:val="00B1080E"/>
    <w:rsid w:val="00B10D43"/>
    <w:rsid w:val="00B117DB"/>
    <w:rsid w:val="00B12C35"/>
    <w:rsid w:val="00B133F6"/>
    <w:rsid w:val="00B136F5"/>
    <w:rsid w:val="00B137B0"/>
    <w:rsid w:val="00B150C6"/>
    <w:rsid w:val="00B15B02"/>
    <w:rsid w:val="00B16EDC"/>
    <w:rsid w:val="00B16FA0"/>
    <w:rsid w:val="00B17613"/>
    <w:rsid w:val="00B214EC"/>
    <w:rsid w:val="00B2282B"/>
    <w:rsid w:val="00B235B7"/>
    <w:rsid w:val="00B23A2A"/>
    <w:rsid w:val="00B24FE6"/>
    <w:rsid w:val="00B26020"/>
    <w:rsid w:val="00B30E42"/>
    <w:rsid w:val="00B31CF7"/>
    <w:rsid w:val="00B32E14"/>
    <w:rsid w:val="00B334D8"/>
    <w:rsid w:val="00B3369F"/>
    <w:rsid w:val="00B3607F"/>
    <w:rsid w:val="00B37020"/>
    <w:rsid w:val="00B3702F"/>
    <w:rsid w:val="00B40C35"/>
    <w:rsid w:val="00B4166C"/>
    <w:rsid w:val="00B4489B"/>
    <w:rsid w:val="00B44E3B"/>
    <w:rsid w:val="00B55725"/>
    <w:rsid w:val="00B5671F"/>
    <w:rsid w:val="00B56EBB"/>
    <w:rsid w:val="00B57102"/>
    <w:rsid w:val="00B57684"/>
    <w:rsid w:val="00B60447"/>
    <w:rsid w:val="00B61414"/>
    <w:rsid w:val="00B621B8"/>
    <w:rsid w:val="00B6416A"/>
    <w:rsid w:val="00B64CDA"/>
    <w:rsid w:val="00B65A1E"/>
    <w:rsid w:val="00B66B35"/>
    <w:rsid w:val="00B670CC"/>
    <w:rsid w:val="00B706F5"/>
    <w:rsid w:val="00B70880"/>
    <w:rsid w:val="00B71A55"/>
    <w:rsid w:val="00B73A08"/>
    <w:rsid w:val="00B744AD"/>
    <w:rsid w:val="00B759B5"/>
    <w:rsid w:val="00B80328"/>
    <w:rsid w:val="00B8135F"/>
    <w:rsid w:val="00B81E01"/>
    <w:rsid w:val="00B8228D"/>
    <w:rsid w:val="00B8314A"/>
    <w:rsid w:val="00B83ABA"/>
    <w:rsid w:val="00B908BF"/>
    <w:rsid w:val="00B91661"/>
    <w:rsid w:val="00B92867"/>
    <w:rsid w:val="00B92F1A"/>
    <w:rsid w:val="00B95266"/>
    <w:rsid w:val="00B95A00"/>
    <w:rsid w:val="00B96672"/>
    <w:rsid w:val="00BA1EA6"/>
    <w:rsid w:val="00BA32E0"/>
    <w:rsid w:val="00BA418F"/>
    <w:rsid w:val="00BA5275"/>
    <w:rsid w:val="00BA710C"/>
    <w:rsid w:val="00BA7D68"/>
    <w:rsid w:val="00BB2359"/>
    <w:rsid w:val="00BB3B36"/>
    <w:rsid w:val="00BB51B0"/>
    <w:rsid w:val="00BB5CC9"/>
    <w:rsid w:val="00BB7D40"/>
    <w:rsid w:val="00BC2901"/>
    <w:rsid w:val="00BC3E27"/>
    <w:rsid w:val="00BC4DB3"/>
    <w:rsid w:val="00BC6FDA"/>
    <w:rsid w:val="00BC7C3C"/>
    <w:rsid w:val="00BD0DC0"/>
    <w:rsid w:val="00BD2752"/>
    <w:rsid w:val="00BD2E6D"/>
    <w:rsid w:val="00BD5DE2"/>
    <w:rsid w:val="00BD61DA"/>
    <w:rsid w:val="00BD7070"/>
    <w:rsid w:val="00BE0FDC"/>
    <w:rsid w:val="00BE17FA"/>
    <w:rsid w:val="00BE4E81"/>
    <w:rsid w:val="00BE5976"/>
    <w:rsid w:val="00BF0734"/>
    <w:rsid w:val="00BF1B7F"/>
    <w:rsid w:val="00BF364B"/>
    <w:rsid w:val="00BF624B"/>
    <w:rsid w:val="00BF7C0A"/>
    <w:rsid w:val="00C00B1F"/>
    <w:rsid w:val="00C03F4D"/>
    <w:rsid w:val="00C052AB"/>
    <w:rsid w:val="00C0709A"/>
    <w:rsid w:val="00C07330"/>
    <w:rsid w:val="00C10D86"/>
    <w:rsid w:val="00C12678"/>
    <w:rsid w:val="00C13A79"/>
    <w:rsid w:val="00C13D83"/>
    <w:rsid w:val="00C143F6"/>
    <w:rsid w:val="00C164F7"/>
    <w:rsid w:val="00C1788B"/>
    <w:rsid w:val="00C20DA9"/>
    <w:rsid w:val="00C22451"/>
    <w:rsid w:val="00C24659"/>
    <w:rsid w:val="00C259C1"/>
    <w:rsid w:val="00C27025"/>
    <w:rsid w:val="00C30145"/>
    <w:rsid w:val="00C325BD"/>
    <w:rsid w:val="00C33560"/>
    <w:rsid w:val="00C345C3"/>
    <w:rsid w:val="00C35040"/>
    <w:rsid w:val="00C351BF"/>
    <w:rsid w:val="00C3698A"/>
    <w:rsid w:val="00C40575"/>
    <w:rsid w:val="00C437DF"/>
    <w:rsid w:val="00C45782"/>
    <w:rsid w:val="00C47A03"/>
    <w:rsid w:val="00C503C8"/>
    <w:rsid w:val="00C53124"/>
    <w:rsid w:val="00C542DE"/>
    <w:rsid w:val="00C54D50"/>
    <w:rsid w:val="00C55BB2"/>
    <w:rsid w:val="00C604A4"/>
    <w:rsid w:val="00C611EB"/>
    <w:rsid w:val="00C61515"/>
    <w:rsid w:val="00C61684"/>
    <w:rsid w:val="00C616FA"/>
    <w:rsid w:val="00C61DBC"/>
    <w:rsid w:val="00C626B4"/>
    <w:rsid w:val="00C62FC9"/>
    <w:rsid w:val="00C65D4F"/>
    <w:rsid w:val="00C6695B"/>
    <w:rsid w:val="00C7050C"/>
    <w:rsid w:val="00C72BE7"/>
    <w:rsid w:val="00C73965"/>
    <w:rsid w:val="00C73A17"/>
    <w:rsid w:val="00C7574C"/>
    <w:rsid w:val="00C757AA"/>
    <w:rsid w:val="00C765F0"/>
    <w:rsid w:val="00C76C65"/>
    <w:rsid w:val="00C826F9"/>
    <w:rsid w:val="00C831D6"/>
    <w:rsid w:val="00C833D2"/>
    <w:rsid w:val="00C83738"/>
    <w:rsid w:val="00C92BCB"/>
    <w:rsid w:val="00C940A9"/>
    <w:rsid w:val="00C94E5D"/>
    <w:rsid w:val="00C95E88"/>
    <w:rsid w:val="00C961C4"/>
    <w:rsid w:val="00CA05C5"/>
    <w:rsid w:val="00CA1402"/>
    <w:rsid w:val="00CA3395"/>
    <w:rsid w:val="00CA6D90"/>
    <w:rsid w:val="00CA72A4"/>
    <w:rsid w:val="00CB05F5"/>
    <w:rsid w:val="00CB0945"/>
    <w:rsid w:val="00CB2FED"/>
    <w:rsid w:val="00CB5837"/>
    <w:rsid w:val="00CB59C5"/>
    <w:rsid w:val="00CC197B"/>
    <w:rsid w:val="00CC1B59"/>
    <w:rsid w:val="00CC25EC"/>
    <w:rsid w:val="00CC2671"/>
    <w:rsid w:val="00CC283A"/>
    <w:rsid w:val="00CC3580"/>
    <w:rsid w:val="00CC3E17"/>
    <w:rsid w:val="00CC4535"/>
    <w:rsid w:val="00CC68EE"/>
    <w:rsid w:val="00CC7691"/>
    <w:rsid w:val="00CC7767"/>
    <w:rsid w:val="00CD0214"/>
    <w:rsid w:val="00CD40FF"/>
    <w:rsid w:val="00CD4826"/>
    <w:rsid w:val="00CE063E"/>
    <w:rsid w:val="00CE23B7"/>
    <w:rsid w:val="00CE2622"/>
    <w:rsid w:val="00CE5903"/>
    <w:rsid w:val="00CE7BA9"/>
    <w:rsid w:val="00CE7D4A"/>
    <w:rsid w:val="00CF0FC0"/>
    <w:rsid w:val="00CF242D"/>
    <w:rsid w:val="00CF49AF"/>
    <w:rsid w:val="00CF5EC1"/>
    <w:rsid w:val="00CF709B"/>
    <w:rsid w:val="00D00001"/>
    <w:rsid w:val="00D00684"/>
    <w:rsid w:val="00D01CE8"/>
    <w:rsid w:val="00D01DE3"/>
    <w:rsid w:val="00D02FD1"/>
    <w:rsid w:val="00D03754"/>
    <w:rsid w:val="00D03B95"/>
    <w:rsid w:val="00D05C79"/>
    <w:rsid w:val="00D05CF5"/>
    <w:rsid w:val="00D0604F"/>
    <w:rsid w:val="00D06788"/>
    <w:rsid w:val="00D074AE"/>
    <w:rsid w:val="00D14B5F"/>
    <w:rsid w:val="00D15081"/>
    <w:rsid w:val="00D15511"/>
    <w:rsid w:val="00D16799"/>
    <w:rsid w:val="00D1684C"/>
    <w:rsid w:val="00D21DBF"/>
    <w:rsid w:val="00D22149"/>
    <w:rsid w:val="00D22BC4"/>
    <w:rsid w:val="00D22FB5"/>
    <w:rsid w:val="00D24462"/>
    <w:rsid w:val="00D27A62"/>
    <w:rsid w:val="00D30035"/>
    <w:rsid w:val="00D30558"/>
    <w:rsid w:val="00D30C8B"/>
    <w:rsid w:val="00D33DB5"/>
    <w:rsid w:val="00D340E4"/>
    <w:rsid w:val="00D34AA2"/>
    <w:rsid w:val="00D34D51"/>
    <w:rsid w:val="00D3788E"/>
    <w:rsid w:val="00D40506"/>
    <w:rsid w:val="00D415BF"/>
    <w:rsid w:val="00D42934"/>
    <w:rsid w:val="00D42D9D"/>
    <w:rsid w:val="00D43B91"/>
    <w:rsid w:val="00D441B3"/>
    <w:rsid w:val="00D44A75"/>
    <w:rsid w:val="00D500D3"/>
    <w:rsid w:val="00D50F17"/>
    <w:rsid w:val="00D53721"/>
    <w:rsid w:val="00D5417C"/>
    <w:rsid w:val="00D55771"/>
    <w:rsid w:val="00D60B7E"/>
    <w:rsid w:val="00D66C90"/>
    <w:rsid w:val="00D675BC"/>
    <w:rsid w:val="00D704B1"/>
    <w:rsid w:val="00D71A73"/>
    <w:rsid w:val="00D7275A"/>
    <w:rsid w:val="00D73406"/>
    <w:rsid w:val="00D7559D"/>
    <w:rsid w:val="00D76729"/>
    <w:rsid w:val="00D76CFE"/>
    <w:rsid w:val="00D7773D"/>
    <w:rsid w:val="00D8040B"/>
    <w:rsid w:val="00D80CD1"/>
    <w:rsid w:val="00D817A8"/>
    <w:rsid w:val="00D84F70"/>
    <w:rsid w:val="00D859A5"/>
    <w:rsid w:val="00D86F36"/>
    <w:rsid w:val="00D90093"/>
    <w:rsid w:val="00D91DF9"/>
    <w:rsid w:val="00D91ED7"/>
    <w:rsid w:val="00D95F59"/>
    <w:rsid w:val="00D97330"/>
    <w:rsid w:val="00D97DEA"/>
    <w:rsid w:val="00DA0DD8"/>
    <w:rsid w:val="00DA157E"/>
    <w:rsid w:val="00DA591F"/>
    <w:rsid w:val="00DB1EC3"/>
    <w:rsid w:val="00DB2CE8"/>
    <w:rsid w:val="00DB52BE"/>
    <w:rsid w:val="00DB5C0A"/>
    <w:rsid w:val="00DB76F0"/>
    <w:rsid w:val="00DB77EB"/>
    <w:rsid w:val="00DC53FE"/>
    <w:rsid w:val="00DC6AD0"/>
    <w:rsid w:val="00DC6D71"/>
    <w:rsid w:val="00DC6F87"/>
    <w:rsid w:val="00DC7595"/>
    <w:rsid w:val="00DD010B"/>
    <w:rsid w:val="00DD0746"/>
    <w:rsid w:val="00DD11C4"/>
    <w:rsid w:val="00DD37EA"/>
    <w:rsid w:val="00DD531A"/>
    <w:rsid w:val="00DD6BAB"/>
    <w:rsid w:val="00DD7A53"/>
    <w:rsid w:val="00DE0EBC"/>
    <w:rsid w:val="00DE2E68"/>
    <w:rsid w:val="00DE734E"/>
    <w:rsid w:val="00DE7538"/>
    <w:rsid w:val="00DF00E7"/>
    <w:rsid w:val="00DF0409"/>
    <w:rsid w:val="00DF090E"/>
    <w:rsid w:val="00DF47E5"/>
    <w:rsid w:val="00DF49F1"/>
    <w:rsid w:val="00DF5514"/>
    <w:rsid w:val="00DF580F"/>
    <w:rsid w:val="00DF5B1C"/>
    <w:rsid w:val="00DF7099"/>
    <w:rsid w:val="00E00203"/>
    <w:rsid w:val="00E00299"/>
    <w:rsid w:val="00E00DC1"/>
    <w:rsid w:val="00E01798"/>
    <w:rsid w:val="00E03C9F"/>
    <w:rsid w:val="00E03D25"/>
    <w:rsid w:val="00E05339"/>
    <w:rsid w:val="00E05F11"/>
    <w:rsid w:val="00E06786"/>
    <w:rsid w:val="00E07389"/>
    <w:rsid w:val="00E11BFA"/>
    <w:rsid w:val="00E11CD8"/>
    <w:rsid w:val="00E12399"/>
    <w:rsid w:val="00E124F7"/>
    <w:rsid w:val="00E16E3A"/>
    <w:rsid w:val="00E2047E"/>
    <w:rsid w:val="00E216E7"/>
    <w:rsid w:val="00E22352"/>
    <w:rsid w:val="00E27C44"/>
    <w:rsid w:val="00E30A6C"/>
    <w:rsid w:val="00E31785"/>
    <w:rsid w:val="00E33BEB"/>
    <w:rsid w:val="00E34836"/>
    <w:rsid w:val="00E3560A"/>
    <w:rsid w:val="00E35692"/>
    <w:rsid w:val="00E3657F"/>
    <w:rsid w:val="00E3768B"/>
    <w:rsid w:val="00E458F1"/>
    <w:rsid w:val="00E45C41"/>
    <w:rsid w:val="00E4651A"/>
    <w:rsid w:val="00E46997"/>
    <w:rsid w:val="00E50A0C"/>
    <w:rsid w:val="00E51800"/>
    <w:rsid w:val="00E51D95"/>
    <w:rsid w:val="00E51DE0"/>
    <w:rsid w:val="00E53637"/>
    <w:rsid w:val="00E567A7"/>
    <w:rsid w:val="00E568C5"/>
    <w:rsid w:val="00E60758"/>
    <w:rsid w:val="00E60A5D"/>
    <w:rsid w:val="00E60B07"/>
    <w:rsid w:val="00E60B6E"/>
    <w:rsid w:val="00E60F6D"/>
    <w:rsid w:val="00E623C9"/>
    <w:rsid w:val="00E633D0"/>
    <w:rsid w:val="00E639DC"/>
    <w:rsid w:val="00E64393"/>
    <w:rsid w:val="00E655C7"/>
    <w:rsid w:val="00E67F92"/>
    <w:rsid w:val="00E70B2B"/>
    <w:rsid w:val="00E710A3"/>
    <w:rsid w:val="00E738EA"/>
    <w:rsid w:val="00E7403C"/>
    <w:rsid w:val="00E74F9C"/>
    <w:rsid w:val="00E762E5"/>
    <w:rsid w:val="00E76E01"/>
    <w:rsid w:val="00E82931"/>
    <w:rsid w:val="00E855AD"/>
    <w:rsid w:val="00E85681"/>
    <w:rsid w:val="00E876BE"/>
    <w:rsid w:val="00E94A7E"/>
    <w:rsid w:val="00E956F0"/>
    <w:rsid w:val="00E97E4C"/>
    <w:rsid w:val="00EA283F"/>
    <w:rsid w:val="00EA440C"/>
    <w:rsid w:val="00EA521E"/>
    <w:rsid w:val="00EA5D69"/>
    <w:rsid w:val="00EB0AAA"/>
    <w:rsid w:val="00EB45E5"/>
    <w:rsid w:val="00EB541B"/>
    <w:rsid w:val="00EB5C6E"/>
    <w:rsid w:val="00EB7320"/>
    <w:rsid w:val="00EB7C63"/>
    <w:rsid w:val="00EC3E37"/>
    <w:rsid w:val="00EC4139"/>
    <w:rsid w:val="00EC778A"/>
    <w:rsid w:val="00ED0579"/>
    <w:rsid w:val="00ED2E3C"/>
    <w:rsid w:val="00ED3080"/>
    <w:rsid w:val="00ED4F63"/>
    <w:rsid w:val="00ED5734"/>
    <w:rsid w:val="00EE2451"/>
    <w:rsid w:val="00EE2888"/>
    <w:rsid w:val="00EE2FA2"/>
    <w:rsid w:val="00EE4822"/>
    <w:rsid w:val="00EE5013"/>
    <w:rsid w:val="00EE54E8"/>
    <w:rsid w:val="00EE6B39"/>
    <w:rsid w:val="00EF1510"/>
    <w:rsid w:val="00EF27C6"/>
    <w:rsid w:val="00EF349B"/>
    <w:rsid w:val="00EF4C30"/>
    <w:rsid w:val="00EF5436"/>
    <w:rsid w:val="00EF5827"/>
    <w:rsid w:val="00F01BED"/>
    <w:rsid w:val="00F043F7"/>
    <w:rsid w:val="00F04C1D"/>
    <w:rsid w:val="00F05DFD"/>
    <w:rsid w:val="00F124F8"/>
    <w:rsid w:val="00F13D07"/>
    <w:rsid w:val="00F13D28"/>
    <w:rsid w:val="00F145BA"/>
    <w:rsid w:val="00F14A8F"/>
    <w:rsid w:val="00F15D01"/>
    <w:rsid w:val="00F17345"/>
    <w:rsid w:val="00F22FD8"/>
    <w:rsid w:val="00F24456"/>
    <w:rsid w:val="00F26ED3"/>
    <w:rsid w:val="00F27B96"/>
    <w:rsid w:val="00F31B83"/>
    <w:rsid w:val="00F3252D"/>
    <w:rsid w:val="00F32B92"/>
    <w:rsid w:val="00F3484C"/>
    <w:rsid w:val="00F35412"/>
    <w:rsid w:val="00F3785D"/>
    <w:rsid w:val="00F424AD"/>
    <w:rsid w:val="00F43A1C"/>
    <w:rsid w:val="00F446B4"/>
    <w:rsid w:val="00F47EA2"/>
    <w:rsid w:val="00F501DA"/>
    <w:rsid w:val="00F537EC"/>
    <w:rsid w:val="00F567AD"/>
    <w:rsid w:val="00F5738E"/>
    <w:rsid w:val="00F602BD"/>
    <w:rsid w:val="00F612E2"/>
    <w:rsid w:val="00F63380"/>
    <w:rsid w:val="00F64A56"/>
    <w:rsid w:val="00F6561F"/>
    <w:rsid w:val="00F71137"/>
    <w:rsid w:val="00F813A1"/>
    <w:rsid w:val="00F816D2"/>
    <w:rsid w:val="00F83EEE"/>
    <w:rsid w:val="00F87CF3"/>
    <w:rsid w:val="00F905DA"/>
    <w:rsid w:val="00F91F9E"/>
    <w:rsid w:val="00F92841"/>
    <w:rsid w:val="00F92E0C"/>
    <w:rsid w:val="00F93F6A"/>
    <w:rsid w:val="00F96B95"/>
    <w:rsid w:val="00F97F9B"/>
    <w:rsid w:val="00FA099C"/>
    <w:rsid w:val="00FA1455"/>
    <w:rsid w:val="00FA24CB"/>
    <w:rsid w:val="00FA397C"/>
    <w:rsid w:val="00FA3FF0"/>
    <w:rsid w:val="00FB1943"/>
    <w:rsid w:val="00FB1E8E"/>
    <w:rsid w:val="00FB25E5"/>
    <w:rsid w:val="00FB521B"/>
    <w:rsid w:val="00FB5638"/>
    <w:rsid w:val="00FB5BCE"/>
    <w:rsid w:val="00FB5D2B"/>
    <w:rsid w:val="00FB7E92"/>
    <w:rsid w:val="00FC1BFA"/>
    <w:rsid w:val="00FC2A3D"/>
    <w:rsid w:val="00FC2B0D"/>
    <w:rsid w:val="00FC44A9"/>
    <w:rsid w:val="00FC5D80"/>
    <w:rsid w:val="00FD1F26"/>
    <w:rsid w:val="00FD3C6C"/>
    <w:rsid w:val="00FD4C06"/>
    <w:rsid w:val="00FD7524"/>
    <w:rsid w:val="00FE0C1D"/>
    <w:rsid w:val="00FE1C64"/>
    <w:rsid w:val="00FE2011"/>
    <w:rsid w:val="00FE27E4"/>
    <w:rsid w:val="00FE6EE5"/>
    <w:rsid w:val="00FF22AD"/>
    <w:rsid w:val="00FF5791"/>
    <w:rsid w:val="00FF75AF"/>
    <w:rsid w:val="00FF7864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405553"/>
  <w15:chartTrackingRefBased/>
  <w15:docId w15:val="{95F8E39C-85E4-4580-9D1E-8316BBDA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5B26"/>
    <w:pPr>
      <w:widowControl w:val="0"/>
      <w:spacing w:before="120" w:after="120" w:line="360" w:lineRule="auto"/>
      <w:ind w:firstLineChars="200" w:firstLine="200"/>
      <w:jc w:val="both"/>
    </w:pPr>
    <w:rPr>
      <w:kern w:val="21"/>
      <w:sz w:val="24"/>
      <w:szCs w:val="24"/>
    </w:rPr>
  </w:style>
  <w:style w:type="paragraph" w:styleId="1">
    <w:name w:val="heading 1"/>
    <w:basedOn w:val="a"/>
    <w:next w:val="a"/>
    <w:rsid w:val="00C616FA"/>
    <w:pPr>
      <w:keepNext/>
      <w:keepLines/>
      <w:numPr>
        <w:numId w:val="2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rsid w:val="00C616FA"/>
    <w:pPr>
      <w:keepNext/>
      <w:keepLines/>
      <w:numPr>
        <w:ilvl w:val="1"/>
        <w:numId w:val="2"/>
      </w:numPr>
      <w:spacing w:before="240" w:after="60"/>
      <w:jc w:val="left"/>
      <w:outlineLvl w:val="1"/>
    </w:pPr>
    <w:rPr>
      <w:b/>
      <w:bCs/>
      <w:kern w:val="24"/>
      <w:szCs w:val="32"/>
    </w:rPr>
  </w:style>
  <w:style w:type="paragraph" w:styleId="3">
    <w:name w:val="heading 3"/>
    <w:basedOn w:val="a"/>
    <w:next w:val="a"/>
    <w:rsid w:val="0069690C"/>
    <w:pPr>
      <w:keepNext/>
      <w:keepLines/>
      <w:numPr>
        <w:ilvl w:val="2"/>
        <w:numId w:val="2"/>
      </w:numPr>
      <w:tabs>
        <w:tab w:val="left" w:pos="720"/>
      </w:tabs>
      <w:spacing w:before="240" w:after="60"/>
      <w:jc w:val="left"/>
      <w:outlineLvl w:val="2"/>
    </w:pPr>
    <w:rPr>
      <w:b/>
    </w:rPr>
  </w:style>
  <w:style w:type="paragraph" w:styleId="4">
    <w:name w:val="heading 4"/>
    <w:basedOn w:val="a"/>
    <w:next w:val="a"/>
    <w:rsid w:val="00C616FA"/>
    <w:pPr>
      <w:keepNext/>
      <w:keepLines/>
      <w:numPr>
        <w:ilvl w:val="3"/>
        <w:numId w:val="2"/>
      </w:numPr>
      <w:spacing w:before="240" w:after="60"/>
      <w:jc w:val="left"/>
      <w:outlineLvl w:val="3"/>
    </w:pPr>
    <w:rPr>
      <w:b/>
      <w:bCs/>
      <w:kern w:val="24"/>
      <w:szCs w:val="28"/>
    </w:rPr>
  </w:style>
  <w:style w:type="paragraph" w:styleId="50">
    <w:name w:val="heading 5"/>
    <w:aliases w:val="heading 5"/>
    <w:basedOn w:val="a"/>
    <w:next w:val="a"/>
    <w:link w:val="51"/>
    <w:rsid w:val="00C345C3"/>
    <w:pPr>
      <w:widowControl/>
      <w:numPr>
        <w:ilvl w:val="4"/>
        <w:numId w:val="2"/>
      </w:numPr>
      <w:spacing w:before="240" w:after="60"/>
      <w:jc w:val="left"/>
      <w:outlineLvl w:val="4"/>
    </w:pPr>
    <w:rPr>
      <w:kern w:val="0"/>
      <w:sz w:val="22"/>
      <w:szCs w:val="20"/>
      <w:lang w:val="en-GB" w:eastAsia="x-none"/>
    </w:rPr>
  </w:style>
  <w:style w:type="paragraph" w:styleId="6">
    <w:name w:val="heading 6"/>
    <w:aliases w:val="heading 6"/>
    <w:basedOn w:val="a"/>
    <w:next w:val="a"/>
    <w:link w:val="60"/>
    <w:rsid w:val="00C345C3"/>
    <w:pPr>
      <w:widowControl/>
      <w:numPr>
        <w:ilvl w:val="5"/>
        <w:numId w:val="2"/>
      </w:numPr>
      <w:spacing w:before="240" w:after="60"/>
      <w:jc w:val="left"/>
      <w:outlineLvl w:val="5"/>
    </w:pPr>
    <w:rPr>
      <w:i/>
      <w:kern w:val="0"/>
      <w:sz w:val="22"/>
      <w:szCs w:val="20"/>
      <w:lang w:val="en-GB" w:eastAsia="x-none"/>
    </w:rPr>
  </w:style>
  <w:style w:type="paragraph" w:styleId="7">
    <w:name w:val="heading 7"/>
    <w:aliases w:val="heading 7"/>
    <w:basedOn w:val="a"/>
    <w:next w:val="a"/>
    <w:link w:val="70"/>
    <w:rsid w:val="00C345C3"/>
    <w:pPr>
      <w:widowControl/>
      <w:numPr>
        <w:ilvl w:val="6"/>
        <w:numId w:val="2"/>
      </w:numPr>
      <w:spacing w:before="240" w:after="60"/>
      <w:jc w:val="left"/>
      <w:outlineLvl w:val="6"/>
    </w:pPr>
    <w:rPr>
      <w:kern w:val="0"/>
      <w:sz w:val="20"/>
      <w:szCs w:val="20"/>
      <w:lang w:val="en-GB" w:eastAsia="x-none"/>
    </w:rPr>
  </w:style>
  <w:style w:type="paragraph" w:styleId="8">
    <w:name w:val="heading 8"/>
    <w:aliases w:val="heading 8"/>
    <w:basedOn w:val="a"/>
    <w:next w:val="a"/>
    <w:link w:val="80"/>
    <w:rsid w:val="00C345C3"/>
    <w:pPr>
      <w:widowControl/>
      <w:numPr>
        <w:ilvl w:val="7"/>
        <w:numId w:val="2"/>
      </w:numPr>
      <w:spacing w:before="240" w:after="60"/>
      <w:jc w:val="left"/>
      <w:outlineLvl w:val="7"/>
    </w:pPr>
    <w:rPr>
      <w:i/>
      <w:kern w:val="0"/>
      <w:sz w:val="20"/>
      <w:szCs w:val="20"/>
      <w:lang w:val="en-GB" w:eastAsia="x-none"/>
    </w:rPr>
  </w:style>
  <w:style w:type="paragraph" w:styleId="9">
    <w:name w:val="heading 9"/>
    <w:aliases w:val="heading 9"/>
    <w:basedOn w:val="a"/>
    <w:next w:val="a"/>
    <w:link w:val="90"/>
    <w:rsid w:val="00C345C3"/>
    <w:pPr>
      <w:widowControl/>
      <w:numPr>
        <w:ilvl w:val="8"/>
        <w:numId w:val="2"/>
      </w:numPr>
      <w:spacing w:before="240" w:after="60"/>
      <w:jc w:val="left"/>
      <w:outlineLvl w:val="8"/>
    </w:pPr>
    <w:rPr>
      <w:b/>
      <w:i/>
      <w:kern w:val="0"/>
      <w:sz w:val="18"/>
      <w:szCs w:val="20"/>
      <w:lang w:val="en-GB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1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link w:val="Char"/>
    <w:rsid w:val="00C616FA"/>
    <w:rPr>
      <w:i/>
      <w:color w:val="0000FF"/>
      <w:lang w:val="x-none" w:eastAsia="x-none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TOC2">
    <w:name w:val="toc 2"/>
    <w:basedOn w:val="a"/>
    <w:next w:val="a"/>
    <w:autoRedefine/>
    <w:uiPriority w:val="39"/>
    <w:rsid w:val="00273BCE"/>
    <w:pPr>
      <w:tabs>
        <w:tab w:val="left" w:pos="840"/>
        <w:tab w:val="left" w:pos="1470"/>
        <w:tab w:val="right" w:leader="dot" w:pos="8296"/>
      </w:tabs>
      <w:spacing w:line="240" w:lineRule="auto"/>
      <w:ind w:left="210" w:firstLine="480"/>
      <w:jc w:val="left"/>
    </w:pPr>
    <w:rPr>
      <w:rFonts w:ascii="楷体_GB2312" w:eastAsia="楷体_GB2312"/>
      <w:smallCaps/>
      <w:noProof/>
      <w:kern w:val="2"/>
    </w:rPr>
  </w:style>
  <w:style w:type="paragraph" w:styleId="TOC1">
    <w:name w:val="toc 1"/>
    <w:basedOn w:val="a"/>
    <w:next w:val="a"/>
    <w:autoRedefine/>
    <w:uiPriority w:val="39"/>
    <w:rsid w:val="00273BCE"/>
    <w:pPr>
      <w:tabs>
        <w:tab w:val="left" w:pos="420"/>
        <w:tab w:val="left" w:pos="1260"/>
        <w:tab w:val="right" w:leader="dot" w:pos="8296"/>
      </w:tabs>
      <w:spacing w:line="240" w:lineRule="auto"/>
      <w:ind w:firstLine="562"/>
      <w:jc w:val="left"/>
    </w:pPr>
    <w:rPr>
      <w:rFonts w:ascii="宋体" w:hAnsi="宋体" w:cs="Arial"/>
      <w:b/>
      <w:bCs/>
      <w:noProof/>
      <w:kern w:val="2"/>
      <w:sz w:val="28"/>
      <w:szCs w:val="28"/>
    </w:rPr>
  </w:style>
  <w:style w:type="paragraph" w:styleId="TOC3">
    <w:name w:val="toc 3"/>
    <w:basedOn w:val="a"/>
    <w:next w:val="a"/>
    <w:autoRedefine/>
    <w:uiPriority w:val="39"/>
    <w:rsid w:val="00C616FA"/>
    <w:pPr>
      <w:spacing w:line="240" w:lineRule="auto"/>
      <w:ind w:left="420"/>
      <w:jc w:val="left"/>
    </w:pPr>
    <w:rPr>
      <w:i/>
      <w:iCs/>
      <w:kern w:val="2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uiPriority w:val="39"/>
    <w:rsid w:val="008953C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aa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b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c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d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e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f">
    <w:name w:val="annotation text"/>
    <w:basedOn w:val="a"/>
    <w:link w:val="af0"/>
    <w:semiHidden/>
    <w:rsid w:val="00D95F59"/>
    <w:pPr>
      <w:jc w:val="left"/>
    </w:pPr>
  </w:style>
  <w:style w:type="paragraph" w:styleId="af1">
    <w:name w:val="annotation subject"/>
    <w:basedOn w:val="af"/>
    <w:next w:val="af"/>
    <w:semiHidden/>
    <w:rsid w:val="00D95F59"/>
    <w:rPr>
      <w:b/>
      <w:bCs/>
    </w:rPr>
  </w:style>
  <w:style w:type="paragraph" w:styleId="af2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1">
    <w:name w:val="标题 5 字符"/>
    <w:aliases w:val="heading 5 字符"/>
    <w:link w:val="50"/>
    <w:rsid w:val="00C345C3"/>
    <w:rPr>
      <w:sz w:val="22"/>
      <w:lang w:val="en-GB" w:eastAsia="x-none"/>
    </w:rPr>
  </w:style>
  <w:style w:type="character" w:customStyle="1" w:styleId="60">
    <w:name w:val="标题 6 字符"/>
    <w:aliases w:val="heading 6 字符"/>
    <w:link w:val="6"/>
    <w:rsid w:val="00C345C3"/>
    <w:rPr>
      <w:i/>
      <w:sz w:val="22"/>
      <w:lang w:val="en-GB" w:eastAsia="x-none"/>
    </w:rPr>
  </w:style>
  <w:style w:type="character" w:customStyle="1" w:styleId="70">
    <w:name w:val="标题 7 字符"/>
    <w:aliases w:val="heading 7 字符"/>
    <w:link w:val="7"/>
    <w:rsid w:val="00C345C3"/>
    <w:rPr>
      <w:lang w:val="en-GB" w:eastAsia="x-none"/>
    </w:rPr>
  </w:style>
  <w:style w:type="character" w:customStyle="1" w:styleId="80">
    <w:name w:val="标题 8 字符"/>
    <w:aliases w:val="heading 8 字符"/>
    <w:link w:val="8"/>
    <w:rsid w:val="00C345C3"/>
    <w:rPr>
      <w:i/>
      <w:lang w:val="en-GB" w:eastAsia="x-none"/>
    </w:rPr>
  </w:style>
  <w:style w:type="character" w:customStyle="1" w:styleId="90">
    <w:name w:val="标题 9 字符"/>
    <w:aliases w:val="heading 9 字符"/>
    <w:link w:val="9"/>
    <w:rsid w:val="00C345C3"/>
    <w:rPr>
      <w:b/>
      <w:i/>
      <w:sz w:val="18"/>
      <w:lang w:val="en-GB" w:eastAsia="x-none"/>
    </w:rPr>
  </w:style>
  <w:style w:type="paragraph" w:customStyle="1" w:styleId="af3">
    <w:name w:val="缺省文本"/>
    <w:basedOn w:val="a"/>
    <w:rsid w:val="00C345C3"/>
    <w:pPr>
      <w:autoSpaceDE w:val="0"/>
      <w:autoSpaceDN w:val="0"/>
      <w:adjustRightInd w:val="0"/>
      <w:jc w:val="left"/>
    </w:pPr>
    <w:rPr>
      <w:kern w:val="0"/>
      <w:szCs w:val="20"/>
    </w:rPr>
  </w:style>
  <w:style w:type="paragraph" w:styleId="af4">
    <w:name w:val="Body Text"/>
    <w:basedOn w:val="a"/>
    <w:link w:val="af5"/>
    <w:rsid w:val="00C345C3"/>
    <w:rPr>
      <w:lang w:val="x-none" w:eastAsia="x-none"/>
    </w:rPr>
  </w:style>
  <w:style w:type="character" w:customStyle="1" w:styleId="af5">
    <w:name w:val="正文文本 字符"/>
    <w:link w:val="af4"/>
    <w:rsid w:val="00C345C3"/>
    <w:rPr>
      <w:rFonts w:ascii="Arial" w:hAnsi="Arial"/>
      <w:kern w:val="21"/>
      <w:sz w:val="21"/>
      <w:szCs w:val="24"/>
    </w:rPr>
  </w:style>
  <w:style w:type="paragraph" w:styleId="af6">
    <w:name w:val="Body Text First Indent"/>
    <w:basedOn w:val="a"/>
    <w:link w:val="af7"/>
    <w:rsid w:val="00C345C3"/>
    <w:pPr>
      <w:autoSpaceDE w:val="0"/>
      <w:autoSpaceDN w:val="0"/>
      <w:adjustRightInd w:val="0"/>
      <w:ind w:left="1134"/>
    </w:pPr>
    <w:rPr>
      <w:kern w:val="0"/>
      <w:szCs w:val="20"/>
    </w:rPr>
  </w:style>
  <w:style w:type="character" w:customStyle="1" w:styleId="af7">
    <w:name w:val="正文文本首行缩进 字符"/>
    <w:basedOn w:val="af5"/>
    <w:link w:val="af6"/>
    <w:rsid w:val="00C345C3"/>
    <w:rPr>
      <w:rFonts w:ascii="Arial" w:hAnsi="Arial"/>
      <w:kern w:val="21"/>
      <w:sz w:val="21"/>
      <w:szCs w:val="24"/>
    </w:rPr>
  </w:style>
  <w:style w:type="character" w:customStyle="1" w:styleId="Char">
    <w:name w:val="正文提示 Char"/>
    <w:link w:val="a3"/>
    <w:rsid w:val="00C345C3"/>
    <w:rPr>
      <w:rFonts w:ascii="Arial" w:hAnsi="Arial"/>
      <w:i/>
      <w:color w:val="0000FF"/>
      <w:kern w:val="21"/>
      <w:sz w:val="21"/>
      <w:szCs w:val="24"/>
    </w:rPr>
  </w:style>
  <w:style w:type="character" w:customStyle="1" w:styleId="aa">
    <w:name w:val="页眉 字符"/>
    <w:link w:val="a9"/>
    <w:uiPriority w:val="99"/>
    <w:rsid w:val="0074368D"/>
    <w:rPr>
      <w:rFonts w:ascii="Arial" w:hAnsi="Arial"/>
      <w:kern w:val="21"/>
      <w:sz w:val="18"/>
      <w:szCs w:val="18"/>
    </w:rPr>
  </w:style>
  <w:style w:type="paragraph" w:customStyle="1" w:styleId="artcon">
    <w:name w:val="artcon"/>
    <w:basedOn w:val="a"/>
    <w:rsid w:val="0052561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im-content1">
    <w:name w:val="im-content1"/>
    <w:rsid w:val="00304D45"/>
    <w:rPr>
      <w:vanish w:val="0"/>
      <w:webHidden w:val="0"/>
      <w:color w:val="000000"/>
      <w:specVanish w:val="0"/>
    </w:rPr>
  </w:style>
  <w:style w:type="paragraph" w:styleId="af8">
    <w:name w:val="Normal (Web)"/>
    <w:basedOn w:val="a"/>
    <w:uiPriority w:val="99"/>
    <w:unhideWhenUsed/>
    <w:rsid w:val="00304D4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af9">
    <w:name w:val="参数值"/>
    <w:basedOn w:val="a"/>
    <w:rsid w:val="00304D45"/>
    <w:pPr>
      <w:spacing w:line="200" w:lineRule="exact"/>
    </w:pPr>
    <w:rPr>
      <w:kern w:val="2"/>
      <w:sz w:val="18"/>
      <w:szCs w:val="22"/>
    </w:rPr>
  </w:style>
  <w:style w:type="paragraph" w:styleId="afa">
    <w:name w:val="List Paragraph"/>
    <w:aliases w:val="（黄底红字）,M列出段落,段落-二代,编号a.,正文内容"/>
    <w:basedOn w:val="a"/>
    <w:link w:val="afb"/>
    <w:uiPriority w:val="34"/>
    <w:qFormat/>
    <w:rsid w:val="00EC4139"/>
    <w:pPr>
      <w:spacing w:line="240" w:lineRule="auto"/>
      <w:ind w:firstLine="420"/>
    </w:pPr>
    <w:rPr>
      <w:rFonts w:ascii="等线" w:eastAsia="等线" w:hAnsi="等线"/>
      <w:kern w:val="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DB77EB"/>
    <w:pPr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C1">
    <w:name w:val="C标题1"/>
    <w:next w:val="a"/>
    <w:link w:val="C1Char"/>
    <w:qFormat/>
    <w:rsid w:val="002F05EE"/>
    <w:pPr>
      <w:numPr>
        <w:numId w:val="3"/>
      </w:numPr>
      <w:spacing w:line="360" w:lineRule="auto"/>
      <w:ind w:left="0" w:firstLine="0"/>
      <w:outlineLvl w:val="0"/>
    </w:pPr>
    <w:rPr>
      <w:rFonts w:cstheme="minorBidi"/>
      <w:b/>
      <w:kern w:val="2"/>
      <w:sz w:val="32"/>
      <w:szCs w:val="32"/>
    </w:rPr>
  </w:style>
  <w:style w:type="paragraph" w:customStyle="1" w:styleId="C2">
    <w:name w:val="C标题2"/>
    <w:next w:val="a"/>
    <w:link w:val="C2Char"/>
    <w:qFormat/>
    <w:rsid w:val="002F05EE"/>
    <w:pPr>
      <w:numPr>
        <w:ilvl w:val="1"/>
        <w:numId w:val="3"/>
      </w:numPr>
      <w:spacing w:line="360" w:lineRule="auto"/>
      <w:outlineLvl w:val="1"/>
    </w:pPr>
    <w:rPr>
      <w:rFonts w:cstheme="minorBidi"/>
      <w:b/>
      <w:kern w:val="2"/>
      <w:sz w:val="24"/>
      <w:szCs w:val="22"/>
    </w:rPr>
  </w:style>
  <w:style w:type="character" w:customStyle="1" w:styleId="C1Char">
    <w:name w:val="C标题1 Char"/>
    <w:basedOn w:val="a0"/>
    <w:link w:val="C1"/>
    <w:rsid w:val="002F05EE"/>
    <w:rPr>
      <w:rFonts w:cstheme="minorBidi"/>
      <w:b/>
      <w:kern w:val="2"/>
      <w:sz w:val="32"/>
      <w:szCs w:val="32"/>
    </w:rPr>
  </w:style>
  <w:style w:type="paragraph" w:customStyle="1" w:styleId="C3">
    <w:name w:val="C标题3"/>
    <w:next w:val="a"/>
    <w:link w:val="C3Char"/>
    <w:qFormat/>
    <w:rsid w:val="00761807"/>
    <w:pPr>
      <w:numPr>
        <w:ilvl w:val="2"/>
        <w:numId w:val="3"/>
      </w:numPr>
      <w:tabs>
        <w:tab w:val="num" w:pos="360"/>
      </w:tabs>
      <w:spacing w:line="360" w:lineRule="auto"/>
      <w:ind w:left="0" w:firstLine="0"/>
      <w:outlineLvl w:val="2"/>
    </w:pPr>
    <w:rPr>
      <w:rFonts w:cstheme="minorBidi"/>
      <w:b/>
      <w:kern w:val="2"/>
      <w:sz w:val="24"/>
      <w:szCs w:val="22"/>
    </w:rPr>
  </w:style>
  <w:style w:type="character" w:customStyle="1" w:styleId="C2Char">
    <w:name w:val="C标题2 Char"/>
    <w:basedOn w:val="a0"/>
    <w:link w:val="C2"/>
    <w:rsid w:val="002F05EE"/>
    <w:rPr>
      <w:rFonts w:cstheme="minorBidi"/>
      <w:b/>
      <w:kern w:val="2"/>
      <w:sz w:val="24"/>
      <w:szCs w:val="22"/>
    </w:rPr>
  </w:style>
  <w:style w:type="paragraph" w:customStyle="1" w:styleId="C4">
    <w:name w:val="C标题4"/>
    <w:next w:val="a"/>
    <w:qFormat/>
    <w:rsid w:val="00AB60F6"/>
    <w:pPr>
      <w:numPr>
        <w:ilvl w:val="3"/>
        <w:numId w:val="3"/>
      </w:numPr>
      <w:tabs>
        <w:tab w:val="num" w:pos="360"/>
      </w:tabs>
      <w:spacing w:line="360" w:lineRule="auto"/>
      <w:ind w:left="0" w:firstLine="0"/>
      <w:outlineLvl w:val="3"/>
    </w:pPr>
    <w:rPr>
      <w:rFonts w:cstheme="minorBidi"/>
      <w:kern w:val="2"/>
      <w:sz w:val="24"/>
      <w:szCs w:val="22"/>
    </w:rPr>
  </w:style>
  <w:style w:type="character" w:customStyle="1" w:styleId="C3Char">
    <w:name w:val="C标题3 Char"/>
    <w:basedOn w:val="C2Char"/>
    <w:link w:val="C3"/>
    <w:rsid w:val="00761807"/>
    <w:rPr>
      <w:rFonts w:cstheme="minorBidi"/>
      <w:b/>
      <w:kern w:val="2"/>
      <w:sz w:val="24"/>
      <w:szCs w:val="22"/>
    </w:rPr>
  </w:style>
  <w:style w:type="paragraph" w:customStyle="1" w:styleId="C5">
    <w:name w:val="C标题5"/>
    <w:basedOn w:val="C4"/>
    <w:next w:val="a"/>
    <w:qFormat/>
    <w:rsid w:val="009425EA"/>
    <w:pPr>
      <w:numPr>
        <w:ilvl w:val="4"/>
      </w:numPr>
      <w:tabs>
        <w:tab w:val="num" w:pos="360"/>
      </w:tabs>
      <w:ind w:left="0" w:firstLine="0"/>
      <w:outlineLvl w:val="4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GF">
    <w:name w:val="1.GF报告正文"/>
    <w:basedOn w:val="a"/>
    <w:rsid w:val="00493CCF"/>
    <w:pPr>
      <w:widowControl/>
      <w:spacing w:before="0" w:after="0" w:line="360" w:lineRule="atLeast"/>
      <w:ind w:firstLineChars="0" w:firstLine="432"/>
    </w:pPr>
    <w:rPr>
      <w:rFonts w:ascii="宋体"/>
      <w:kern w:val="0"/>
      <w:sz w:val="21"/>
      <w:szCs w:val="20"/>
    </w:rPr>
  </w:style>
  <w:style w:type="paragraph" w:customStyle="1" w:styleId="Char0">
    <w:name w:val="Char"/>
    <w:basedOn w:val="a"/>
    <w:autoRedefine/>
    <w:rsid w:val="00493CCF"/>
    <w:pPr>
      <w:widowControl/>
      <w:tabs>
        <w:tab w:val="left" w:pos="480"/>
      </w:tabs>
      <w:topLinePunct/>
      <w:adjustRightInd w:val="0"/>
      <w:snapToGrid w:val="0"/>
      <w:spacing w:before="0" w:afterLines="50" w:after="50"/>
      <w:contextualSpacing/>
      <w:textAlignment w:val="baseline"/>
    </w:pPr>
    <w:rPr>
      <w:rFonts w:eastAsia="黑体"/>
      <w:snapToGrid w:val="0"/>
      <w:kern w:val="0"/>
      <w:szCs w:val="20"/>
    </w:rPr>
  </w:style>
  <w:style w:type="paragraph" w:customStyle="1" w:styleId="Char1">
    <w:name w:val="Char"/>
    <w:basedOn w:val="a"/>
    <w:autoRedefine/>
    <w:rsid w:val="00D05CF5"/>
    <w:pPr>
      <w:widowControl/>
      <w:tabs>
        <w:tab w:val="left" w:pos="480"/>
      </w:tabs>
      <w:topLinePunct/>
      <w:adjustRightInd w:val="0"/>
      <w:snapToGrid w:val="0"/>
      <w:spacing w:before="0" w:afterLines="50" w:after="50"/>
      <w:contextualSpacing/>
      <w:textAlignment w:val="baseline"/>
    </w:pPr>
    <w:rPr>
      <w:rFonts w:eastAsia="黑体"/>
      <w:snapToGrid w:val="0"/>
      <w:kern w:val="0"/>
      <w:szCs w:val="20"/>
    </w:rPr>
  </w:style>
  <w:style w:type="paragraph" w:customStyle="1" w:styleId="Char2">
    <w:name w:val="Char"/>
    <w:basedOn w:val="a"/>
    <w:autoRedefine/>
    <w:rsid w:val="00874901"/>
    <w:pPr>
      <w:widowControl/>
      <w:tabs>
        <w:tab w:val="left" w:pos="480"/>
      </w:tabs>
      <w:topLinePunct/>
      <w:adjustRightInd w:val="0"/>
      <w:snapToGrid w:val="0"/>
      <w:spacing w:before="0" w:afterLines="50" w:after="50"/>
      <w:contextualSpacing/>
      <w:textAlignment w:val="baseline"/>
    </w:pPr>
    <w:rPr>
      <w:rFonts w:eastAsia="黑体"/>
      <w:snapToGrid w:val="0"/>
      <w:kern w:val="0"/>
      <w:szCs w:val="20"/>
    </w:rPr>
  </w:style>
  <w:style w:type="character" w:customStyle="1" w:styleId="afb">
    <w:name w:val="列表段落 字符"/>
    <w:aliases w:val="（黄底红字） 字符,M列出段落 字符,段落-二代 字符,编号a. 字符,正文内容 字符"/>
    <w:basedOn w:val="a0"/>
    <w:link w:val="afa"/>
    <w:uiPriority w:val="34"/>
    <w:rsid w:val="000B02A5"/>
    <w:rPr>
      <w:rFonts w:ascii="等线" w:eastAsia="等线" w:hAnsi="等线"/>
      <w:kern w:val="2"/>
      <w:sz w:val="24"/>
      <w:szCs w:val="22"/>
    </w:rPr>
  </w:style>
  <w:style w:type="character" w:customStyle="1" w:styleId="af0">
    <w:name w:val="批注文字 字符"/>
    <w:basedOn w:val="a0"/>
    <w:link w:val="af"/>
    <w:semiHidden/>
    <w:rsid w:val="00BB7D40"/>
    <w:rPr>
      <w:kern w:val="21"/>
      <w:sz w:val="24"/>
      <w:szCs w:val="24"/>
    </w:rPr>
  </w:style>
  <w:style w:type="paragraph" w:styleId="afc">
    <w:name w:val="Revision"/>
    <w:hidden/>
    <w:uiPriority w:val="99"/>
    <w:semiHidden/>
    <w:rsid w:val="009A4FA0"/>
    <w:rPr>
      <w:kern w:val="21"/>
      <w:sz w:val="24"/>
      <w:szCs w:val="24"/>
    </w:rPr>
  </w:style>
  <w:style w:type="character" w:customStyle="1" w:styleId="fontstyle01">
    <w:name w:val="fontstyle01"/>
    <w:basedOn w:val="a0"/>
    <w:rsid w:val="004E2222"/>
    <w:rPr>
      <w:rFonts w:ascii="Calibri" w:hAnsi="Calibri" w:cs="Calibri" w:hint="default"/>
      <w:b w:val="0"/>
      <w:bCs w:val="0"/>
      <w:i w:val="0"/>
      <w:iCs w:val="0"/>
      <w:color w:val="0C0C0C"/>
      <w:sz w:val="22"/>
      <w:szCs w:val="22"/>
    </w:rPr>
  </w:style>
  <w:style w:type="character" w:styleId="afd">
    <w:name w:val="Unresolved Mention"/>
    <w:basedOn w:val="a0"/>
    <w:uiPriority w:val="99"/>
    <w:semiHidden/>
    <w:unhideWhenUsed/>
    <w:rsid w:val="00E45C41"/>
    <w:rPr>
      <w:color w:val="605E5C"/>
      <w:shd w:val="clear" w:color="auto" w:fill="E1DFDD"/>
    </w:rPr>
  </w:style>
  <w:style w:type="paragraph" w:styleId="afe">
    <w:name w:val="No Spacing"/>
    <w:uiPriority w:val="1"/>
    <w:qFormat/>
    <w:rsid w:val="00C351BF"/>
    <w:pPr>
      <w:widowControl w:val="0"/>
      <w:ind w:firstLineChars="200" w:firstLine="200"/>
      <w:jc w:val="both"/>
    </w:pPr>
    <w:rPr>
      <w:kern w:val="21"/>
      <w:sz w:val="24"/>
      <w:szCs w:val="24"/>
    </w:rPr>
  </w:style>
  <w:style w:type="character" w:styleId="aff">
    <w:name w:val="Strong"/>
    <w:basedOn w:val="a0"/>
    <w:uiPriority w:val="22"/>
    <w:qFormat/>
    <w:rsid w:val="00C351BF"/>
    <w:rPr>
      <w:b/>
      <w:bCs/>
    </w:rPr>
  </w:style>
  <w:style w:type="paragraph" w:customStyle="1" w:styleId="D">
    <w:name w:val="[D]正文"/>
    <w:basedOn w:val="a"/>
    <w:qFormat/>
    <w:rsid w:val="0075715F"/>
    <w:pPr>
      <w:spacing w:before="0" w:after="0"/>
      <w:ind w:firstLine="560"/>
    </w:pPr>
    <w:rPr>
      <w:rFonts w:cstheme="minorBidi"/>
      <w:kern w:val="2"/>
      <w:szCs w:val="28"/>
      <w14:ligatures w14:val="standardContextual"/>
    </w:rPr>
  </w:style>
  <w:style w:type="paragraph" w:customStyle="1" w:styleId="D1">
    <w:name w:val="[D]标题1"/>
    <w:next w:val="D"/>
    <w:qFormat/>
    <w:rsid w:val="0075715F"/>
    <w:pPr>
      <w:numPr>
        <w:numId w:val="28"/>
      </w:numPr>
      <w:spacing w:beforeLines="50" w:before="50" w:afterLines="50" w:after="50"/>
      <w:outlineLvl w:val="0"/>
    </w:pPr>
    <w:rPr>
      <w:rFonts w:eastAsia="黑体" w:cstheme="minorBidi"/>
      <w:kern w:val="2"/>
      <w:sz w:val="24"/>
      <w:szCs w:val="24"/>
      <w14:ligatures w14:val="standardContextual"/>
    </w:rPr>
  </w:style>
  <w:style w:type="paragraph" w:customStyle="1" w:styleId="D2">
    <w:name w:val="[D]标题2"/>
    <w:next w:val="D"/>
    <w:qFormat/>
    <w:rsid w:val="0075715F"/>
    <w:pPr>
      <w:numPr>
        <w:ilvl w:val="1"/>
        <w:numId w:val="28"/>
      </w:numPr>
      <w:spacing w:beforeLines="50" w:before="50" w:afterLines="50" w:after="50"/>
      <w:jc w:val="both"/>
      <w:outlineLvl w:val="1"/>
    </w:pPr>
    <w:rPr>
      <w:rFonts w:eastAsia="黑体" w:cstheme="minorBidi"/>
      <w:kern w:val="2"/>
      <w:sz w:val="24"/>
      <w:szCs w:val="24"/>
      <w14:ligatures w14:val="standardContextual"/>
    </w:rPr>
  </w:style>
  <w:style w:type="paragraph" w:customStyle="1" w:styleId="D3">
    <w:name w:val="[D]标题3"/>
    <w:next w:val="D"/>
    <w:qFormat/>
    <w:rsid w:val="0075715F"/>
    <w:pPr>
      <w:numPr>
        <w:ilvl w:val="2"/>
        <w:numId w:val="28"/>
      </w:numPr>
      <w:spacing w:beforeLines="50" w:before="50" w:afterLines="50" w:after="50"/>
      <w:jc w:val="both"/>
      <w:outlineLvl w:val="2"/>
    </w:pPr>
    <w:rPr>
      <w:rFonts w:eastAsia="黑体" w:cstheme="minorBidi"/>
      <w:kern w:val="2"/>
      <w:sz w:val="24"/>
      <w:szCs w:val="24"/>
      <w14:ligatures w14:val="standardContextual"/>
    </w:rPr>
  </w:style>
  <w:style w:type="paragraph" w:customStyle="1" w:styleId="D4">
    <w:name w:val="[D]标题4"/>
    <w:next w:val="D"/>
    <w:qFormat/>
    <w:rsid w:val="0075715F"/>
    <w:pPr>
      <w:numPr>
        <w:ilvl w:val="3"/>
        <w:numId w:val="28"/>
      </w:numPr>
      <w:spacing w:beforeLines="50" w:before="50" w:afterLines="50" w:after="50"/>
      <w:jc w:val="both"/>
      <w:outlineLvl w:val="3"/>
    </w:pPr>
    <w:rPr>
      <w:rFonts w:eastAsia="黑体" w:cstheme="minorBidi"/>
      <w:kern w:val="2"/>
      <w:sz w:val="24"/>
      <w:szCs w:val="24"/>
      <w14:ligatures w14:val="standardContextual"/>
    </w:rPr>
  </w:style>
  <w:style w:type="paragraph" w:customStyle="1" w:styleId="D5">
    <w:name w:val="[D]标题5"/>
    <w:next w:val="D"/>
    <w:qFormat/>
    <w:rsid w:val="0075715F"/>
    <w:pPr>
      <w:numPr>
        <w:ilvl w:val="4"/>
        <w:numId w:val="28"/>
      </w:numPr>
      <w:spacing w:beforeLines="50" w:before="50" w:afterLines="50" w:after="50"/>
      <w:jc w:val="both"/>
      <w:outlineLvl w:val="4"/>
    </w:pPr>
    <w:rPr>
      <w:rFonts w:eastAsia="黑体" w:cstheme="minorBidi"/>
      <w:kern w:val="2"/>
      <w:sz w:val="24"/>
      <w:szCs w:val="24"/>
      <w14:ligatures w14:val="standardContextual"/>
    </w:rPr>
  </w:style>
  <w:style w:type="paragraph" w:customStyle="1" w:styleId="D6">
    <w:name w:val="[D]标题6"/>
    <w:next w:val="D"/>
    <w:qFormat/>
    <w:rsid w:val="0075715F"/>
    <w:pPr>
      <w:numPr>
        <w:ilvl w:val="5"/>
        <w:numId w:val="28"/>
      </w:numPr>
      <w:spacing w:beforeLines="50" w:before="50" w:afterLines="50" w:after="50"/>
      <w:jc w:val="both"/>
      <w:outlineLvl w:val="5"/>
      <w15:collapsed/>
    </w:pPr>
    <w:rPr>
      <w:rFonts w:eastAsia="黑体" w:cstheme="minorBidi"/>
      <w:kern w:val="2"/>
      <w:sz w:val="24"/>
      <w:szCs w:val="24"/>
      <w14:ligatures w14:val="standardContextual"/>
    </w:rPr>
  </w:style>
  <w:style w:type="paragraph" w:customStyle="1" w:styleId="D0">
    <w:name w:val="[D]插图"/>
    <w:next w:val="D"/>
    <w:qFormat/>
    <w:rsid w:val="0075715F"/>
    <w:pPr>
      <w:keepNext/>
      <w:spacing w:beforeLines="50" w:before="50"/>
      <w:jc w:val="center"/>
    </w:pPr>
    <w:rPr>
      <w:rFonts w:cstheme="minorBidi"/>
      <w:kern w:val="2"/>
      <w:sz w:val="24"/>
      <w:szCs w:val="28"/>
      <w14:ligatures w14:val="standardContextual"/>
    </w:rPr>
  </w:style>
  <w:style w:type="paragraph" w:styleId="aff0">
    <w:name w:val="caption"/>
    <w:basedOn w:val="a"/>
    <w:next w:val="a"/>
    <w:uiPriority w:val="35"/>
    <w:unhideWhenUsed/>
    <w:qFormat/>
    <w:rsid w:val="0075715F"/>
    <w:pPr>
      <w:spacing w:beforeLines="50" w:before="50" w:afterLines="50" w:after="50" w:line="240" w:lineRule="auto"/>
      <w:ind w:firstLineChars="0" w:firstLine="0"/>
      <w:jc w:val="center"/>
    </w:pPr>
    <w:rPr>
      <w:rFonts w:eastAsia="黑体" w:cstheme="majorBidi"/>
      <w:kern w:val="2"/>
      <w:sz w:val="20"/>
      <w:szCs w:val="20"/>
      <w14:ligatures w14:val="standardContextual"/>
    </w:rPr>
  </w:style>
  <w:style w:type="character" w:styleId="aff1">
    <w:name w:val="Subtle Emphasis"/>
    <w:basedOn w:val="a0"/>
    <w:uiPriority w:val="19"/>
    <w:qFormat/>
    <w:rsid w:val="00A06E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3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5110C-3778-48F7-91D3-532659C7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60063</TotalTime>
  <Pages>6</Pages>
  <Words>248</Words>
  <Characters>1414</Characters>
  <Application>Microsoft Office Word</Application>
  <DocSecurity>0</DocSecurity>
  <Lines>11</Lines>
  <Paragraphs>3</Paragraphs>
  <ScaleCrop>false</ScaleCrop>
  <Company>www.xunchi.com</Company>
  <LinksUpToDate>false</LinksUpToDate>
  <CharactersWithSpaces>1659</CharactersWithSpaces>
  <SharedDoc>false</SharedDoc>
  <HLinks>
    <vt:vector size="108" baseType="variant">
      <vt:variant>
        <vt:i4>2883629</vt:i4>
      </vt:variant>
      <vt:variant>
        <vt:i4>108</vt:i4>
      </vt:variant>
      <vt:variant>
        <vt:i4>0</vt:i4>
      </vt:variant>
      <vt:variant>
        <vt:i4>5</vt:i4>
      </vt:variant>
      <vt:variant>
        <vt:lpwstr>https://docs.microsoft.com/en-us/xamarin/xamarin-forms/enterprise-application-patterns/mvvm</vt:lpwstr>
      </vt:variant>
      <vt:variant>
        <vt:lpwstr/>
      </vt:variant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_Toc46339214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_Toc46339213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_Toc46339212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_Toc46339211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_Toc46339210</vt:lpwstr>
      </vt:variant>
      <vt:variant>
        <vt:i4>1638462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_Toc46339209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_Toc46339208</vt:lpwstr>
      </vt:variant>
      <vt:variant>
        <vt:i4>1507390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_Toc46339207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_Toc46339206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_Toc46339205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_Toc46339204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_Toc46339203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_Toc46339202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_Toc46339201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_Toc46339200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_Toc46339199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_Toc46339198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pxiang彭想</dc:creator>
  <cp:keywords/>
  <dc:description/>
  <cp:lastModifiedBy>李吉星</cp:lastModifiedBy>
  <cp:revision>1232</cp:revision>
  <dcterms:created xsi:type="dcterms:W3CDTF">2020-12-23T04:14:00Z</dcterms:created>
  <dcterms:modified xsi:type="dcterms:W3CDTF">2023-07-17T03:41:00Z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