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C6471" w14:textId="77777777" w:rsidR="00C616FA" w:rsidRDefault="00C616FA" w:rsidP="00C616FA">
      <w:pPr>
        <w:rPr>
          <w:rFonts w:ascii="宋体" w:hAnsi="宋体"/>
        </w:rPr>
      </w:pPr>
    </w:p>
    <w:p w14:paraId="165DB039" w14:textId="77777777" w:rsidR="009C4FEE" w:rsidRPr="0083385F" w:rsidRDefault="009C4FEE" w:rsidP="00C616FA">
      <w:pPr>
        <w:rPr>
          <w:rFonts w:ascii="宋体" w:hAnsi="宋体"/>
        </w:rPr>
      </w:pPr>
    </w:p>
    <w:p w14:paraId="7DA6238E" w14:textId="77777777" w:rsidR="005C36F5" w:rsidRPr="0083385F" w:rsidRDefault="005C36F5" w:rsidP="00D22BC4">
      <w:pPr>
        <w:pStyle w:val="ac"/>
        <w:jc w:val="both"/>
        <w:outlineLvl w:val="0"/>
        <w:rPr>
          <w:rFonts w:ascii="宋体" w:eastAsia="宋体" w:hAnsi="宋体"/>
        </w:rPr>
      </w:pPr>
    </w:p>
    <w:p w14:paraId="69AEFCFD" w14:textId="34C88BCD" w:rsidR="002711D5" w:rsidRPr="0083385F" w:rsidRDefault="00F44C95" w:rsidP="002711D5">
      <w:pPr>
        <w:jc w:val="center"/>
        <w:rPr>
          <w:rFonts w:ascii="宋体" w:hAnsi="宋体"/>
          <w:b/>
          <w:sz w:val="56"/>
          <w:szCs w:val="56"/>
        </w:rPr>
      </w:pPr>
      <w:proofErr w:type="spellStart"/>
      <w:r w:rsidRPr="00F44C95">
        <w:rPr>
          <w:rFonts w:ascii="宋体" w:hAnsi="宋体" w:hint="eastAsia"/>
          <w:b/>
          <w:sz w:val="56"/>
          <w:szCs w:val="56"/>
        </w:rPr>
        <w:t>xilinx</w:t>
      </w:r>
      <w:proofErr w:type="spellEnd"/>
      <w:r w:rsidRPr="00F44C95">
        <w:rPr>
          <w:rFonts w:ascii="宋体" w:hAnsi="宋体" w:hint="eastAsia"/>
          <w:b/>
          <w:sz w:val="56"/>
          <w:szCs w:val="56"/>
        </w:rPr>
        <w:t>加密方案实现及验证说明V1.0</w:t>
      </w:r>
    </w:p>
    <w:p w14:paraId="792C603B" w14:textId="77777777" w:rsidR="004327D9" w:rsidRPr="0083385F" w:rsidRDefault="004327D9" w:rsidP="004327D9">
      <w:pPr>
        <w:jc w:val="center"/>
        <w:rPr>
          <w:rFonts w:ascii="宋体" w:hAnsi="宋体"/>
          <w:b/>
          <w:bCs/>
          <w:sz w:val="24"/>
        </w:rPr>
      </w:pPr>
    </w:p>
    <w:p w14:paraId="3674ADF9" w14:textId="77777777" w:rsidR="00C616FA" w:rsidRPr="0083385F" w:rsidRDefault="00C616FA" w:rsidP="00C616FA">
      <w:pPr>
        <w:rPr>
          <w:rFonts w:ascii="宋体" w:hAnsi="宋体"/>
        </w:rPr>
      </w:pPr>
    </w:p>
    <w:p w14:paraId="3542EAB8" w14:textId="77777777" w:rsidR="00C616FA" w:rsidRPr="0083385F" w:rsidRDefault="00C616FA" w:rsidP="00C616FA">
      <w:pPr>
        <w:rPr>
          <w:rFonts w:ascii="宋体" w:hAnsi="宋体"/>
          <w:b/>
          <w:bCs/>
          <w:sz w:val="32"/>
        </w:rPr>
      </w:pPr>
    </w:p>
    <w:p w14:paraId="633376B3" w14:textId="77777777" w:rsidR="000E628F" w:rsidRPr="00B05A09" w:rsidRDefault="000E628F" w:rsidP="00C616FA">
      <w:pPr>
        <w:rPr>
          <w:rFonts w:ascii="宋体" w:hAnsi="宋体" w:cs="Arial"/>
        </w:rPr>
      </w:pPr>
    </w:p>
    <w:p w14:paraId="485D9368" w14:textId="77777777" w:rsidR="00733C52" w:rsidRPr="0083385F" w:rsidRDefault="00733C52" w:rsidP="00C616FA">
      <w:pPr>
        <w:rPr>
          <w:rFonts w:ascii="宋体" w:hAnsi="宋体" w:cs="Arial"/>
        </w:rPr>
      </w:pPr>
    </w:p>
    <w:p w14:paraId="48ECE994" w14:textId="77777777" w:rsidR="00733C52" w:rsidRPr="0083385F" w:rsidRDefault="00733C52" w:rsidP="00C616FA">
      <w:pPr>
        <w:rPr>
          <w:rFonts w:ascii="宋体" w:hAnsi="宋体" w:cs="Arial"/>
        </w:rPr>
      </w:pPr>
    </w:p>
    <w:p w14:paraId="43C9A2B7" w14:textId="77777777" w:rsidR="00733C52" w:rsidRPr="0083385F" w:rsidRDefault="00733C52" w:rsidP="00C616FA">
      <w:pPr>
        <w:rPr>
          <w:rFonts w:ascii="宋体" w:hAnsi="宋体" w:cs="Arial"/>
        </w:rPr>
      </w:pPr>
    </w:p>
    <w:p w14:paraId="2974190E" w14:textId="77777777" w:rsidR="00C616FA" w:rsidRPr="0083385F" w:rsidRDefault="00C616FA" w:rsidP="00C616FA">
      <w:pPr>
        <w:rPr>
          <w:rFonts w:ascii="宋体" w:hAnsi="宋体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6254"/>
      </w:tblGrid>
      <w:tr w:rsidR="004327D9" w:rsidRPr="0083385F" w14:paraId="1A5D8989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65F1E801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拟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制</w:t>
            </w:r>
          </w:p>
        </w:tc>
        <w:tc>
          <w:tcPr>
            <w:tcW w:w="6434" w:type="dxa"/>
          </w:tcPr>
          <w:p w14:paraId="0C5E57D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122A0146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117214DB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审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核</w:t>
            </w:r>
          </w:p>
        </w:tc>
        <w:tc>
          <w:tcPr>
            <w:tcW w:w="6434" w:type="dxa"/>
          </w:tcPr>
          <w:p w14:paraId="6096BEFE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  <w:tr w:rsidR="0003088B" w:rsidRPr="0083385F" w14:paraId="2BC052C0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707F9C97" w14:textId="77777777" w:rsidR="0003088B" w:rsidRPr="0083385F" w:rsidRDefault="0003088B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会签</w:t>
            </w:r>
          </w:p>
        </w:tc>
        <w:tc>
          <w:tcPr>
            <w:tcW w:w="6434" w:type="dxa"/>
          </w:tcPr>
          <w:p w14:paraId="6AA7359A" w14:textId="77777777" w:rsidR="0003088B" w:rsidRPr="0083385F" w:rsidRDefault="0003088B" w:rsidP="00D06788">
            <w:pPr>
              <w:rPr>
                <w:rFonts w:ascii="宋体" w:hAnsi="宋体" w:cs="Arial"/>
              </w:rPr>
            </w:pPr>
          </w:p>
        </w:tc>
      </w:tr>
      <w:tr w:rsidR="004327D9" w:rsidRPr="0083385F" w14:paraId="003C8EDC" w14:textId="77777777" w:rsidTr="009A7CD9">
        <w:trPr>
          <w:trHeight w:val="1361"/>
        </w:trPr>
        <w:tc>
          <w:tcPr>
            <w:tcW w:w="2088" w:type="dxa"/>
            <w:shd w:val="clear" w:color="auto" w:fill="C0C0C0"/>
            <w:vAlign w:val="center"/>
          </w:tcPr>
          <w:p w14:paraId="0C33689E" w14:textId="77777777" w:rsidR="004327D9" w:rsidRPr="0083385F" w:rsidRDefault="004327D9" w:rsidP="009A7CD9">
            <w:pPr>
              <w:pStyle w:val="ad"/>
              <w:widowControl w:val="0"/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  <w:r w:rsidRPr="0083385F">
              <w:rPr>
                <w:rFonts w:ascii="宋体" w:hAnsi="宋体" w:cs="Arial" w:hint="eastAsia"/>
                <w:sz w:val="28"/>
                <w:szCs w:val="28"/>
              </w:rPr>
              <w:t>批</w:t>
            </w:r>
            <w:r w:rsidR="00BF0734" w:rsidRPr="0083385F">
              <w:rPr>
                <w:rFonts w:ascii="宋体" w:hAnsi="宋体" w:cs="Arial" w:hint="eastAsia"/>
                <w:sz w:val="28"/>
                <w:szCs w:val="28"/>
              </w:rPr>
              <w:t xml:space="preserve"> </w:t>
            </w:r>
            <w:r w:rsidRPr="0083385F">
              <w:rPr>
                <w:rFonts w:ascii="宋体" w:hAnsi="宋体" w:cs="Arial" w:hint="eastAsia"/>
                <w:sz w:val="28"/>
                <w:szCs w:val="28"/>
              </w:rPr>
              <w:t>准</w:t>
            </w:r>
          </w:p>
        </w:tc>
        <w:tc>
          <w:tcPr>
            <w:tcW w:w="6434" w:type="dxa"/>
          </w:tcPr>
          <w:p w14:paraId="2B413936" w14:textId="77777777" w:rsidR="004327D9" w:rsidRPr="0083385F" w:rsidRDefault="004327D9" w:rsidP="00D06788">
            <w:pPr>
              <w:rPr>
                <w:rFonts w:ascii="宋体" w:hAnsi="宋体" w:cs="Arial"/>
              </w:rPr>
            </w:pPr>
          </w:p>
        </w:tc>
      </w:tr>
    </w:tbl>
    <w:p w14:paraId="2E4130EA" w14:textId="77777777" w:rsidR="00815B47" w:rsidRPr="0083385F" w:rsidRDefault="00815B47" w:rsidP="00C616FA">
      <w:pPr>
        <w:rPr>
          <w:rFonts w:ascii="宋体" w:hAnsi="宋体" w:cs="Arial"/>
        </w:rPr>
      </w:pPr>
    </w:p>
    <w:p w14:paraId="15FE542F" w14:textId="77777777" w:rsidR="00C616FA" w:rsidRDefault="00C616FA" w:rsidP="00C616FA">
      <w:pPr>
        <w:rPr>
          <w:rFonts w:ascii="宋体" w:hAnsi="宋体" w:cs="Arial"/>
        </w:rPr>
      </w:pPr>
    </w:p>
    <w:p w14:paraId="58F04266" w14:textId="77777777" w:rsidR="00C616FA" w:rsidRPr="0083385F" w:rsidRDefault="00174548" w:rsidP="00174548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4302D28" w14:textId="77777777" w:rsidR="00C616FA" w:rsidRPr="0083385F" w:rsidRDefault="00C616FA" w:rsidP="00C616FA">
      <w:pPr>
        <w:jc w:val="center"/>
        <w:rPr>
          <w:rFonts w:ascii="宋体" w:hAnsi="宋体"/>
          <w:b/>
          <w:sz w:val="32"/>
          <w:szCs w:val="32"/>
        </w:rPr>
      </w:pPr>
      <w:r w:rsidRPr="0083385F">
        <w:rPr>
          <w:rFonts w:ascii="宋体" w:hAnsi="宋体" w:hint="eastAsia"/>
          <w:b/>
          <w:sz w:val="32"/>
          <w:szCs w:val="32"/>
        </w:rPr>
        <w:lastRenderedPageBreak/>
        <w:t>修订记录</w:t>
      </w:r>
    </w:p>
    <w:p w14:paraId="174112CD" w14:textId="77777777" w:rsidR="00BF0734" w:rsidRPr="0083385F" w:rsidRDefault="00BF0734" w:rsidP="00C616FA"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27"/>
        <w:gridCol w:w="1266"/>
        <w:gridCol w:w="889"/>
        <w:gridCol w:w="3477"/>
        <w:gridCol w:w="1417"/>
      </w:tblGrid>
      <w:tr w:rsidR="008C4381" w:rsidRPr="0083385F" w14:paraId="1A96CB82" w14:textId="77777777" w:rsidTr="009A7CD9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367B0FF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修订版本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2A1FB013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1CB297BB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354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A7397B6" w14:textId="77777777" w:rsidR="00C616FA" w:rsidRPr="0083385F" w:rsidRDefault="00E60F6D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修改</w:t>
            </w:r>
            <w:r w:rsidR="00C616FA" w:rsidRPr="0083385F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E6E6E6"/>
            <w:vAlign w:val="center"/>
          </w:tcPr>
          <w:p w14:paraId="0F8FCC21" w14:textId="77777777" w:rsidR="00C616FA" w:rsidRPr="0083385F" w:rsidRDefault="00C616FA" w:rsidP="009A7CD9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备注</w:t>
            </w:r>
          </w:p>
        </w:tc>
      </w:tr>
      <w:tr w:rsidR="00AD502D" w:rsidRPr="0083385F" w14:paraId="056C3191" w14:textId="77777777" w:rsidTr="009A7CD9">
        <w:tc>
          <w:tcPr>
            <w:tcW w:w="1240" w:type="dxa"/>
            <w:vAlign w:val="center"/>
          </w:tcPr>
          <w:p w14:paraId="2609F293" w14:textId="77777777" w:rsidR="00AD502D" w:rsidRPr="0083385F" w:rsidRDefault="002711D5" w:rsidP="00B272FC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V</w:t>
            </w:r>
            <w:r w:rsidRPr="0083385F">
              <w:rPr>
                <w:rFonts w:ascii="宋体" w:hAnsi="宋体"/>
              </w:rPr>
              <w:t>1.0</w:t>
            </w:r>
          </w:p>
        </w:tc>
        <w:tc>
          <w:tcPr>
            <w:tcW w:w="1260" w:type="dxa"/>
            <w:vAlign w:val="center"/>
          </w:tcPr>
          <w:p w14:paraId="66ABBBA7" w14:textId="00F24B47" w:rsidR="00AD502D" w:rsidRPr="0083385F" w:rsidRDefault="002711D5" w:rsidP="00694636">
            <w:pPr>
              <w:jc w:val="center"/>
              <w:rPr>
                <w:rFonts w:ascii="宋体" w:hAnsi="宋体"/>
              </w:rPr>
            </w:pPr>
            <w:r w:rsidRPr="0083385F">
              <w:rPr>
                <w:rFonts w:ascii="宋体" w:hAnsi="宋体" w:hint="eastAsia"/>
              </w:rPr>
              <w:t>2</w:t>
            </w:r>
            <w:r w:rsidRPr="0083385F">
              <w:rPr>
                <w:rFonts w:ascii="宋体" w:hAnsi="宋体"/>
              </w:rPr>
              <w:t>023</w:t>
            </w:r>
            <w:r w:rsidR="008C4381">
              <w:rPr>
                <w:rFonts w:ascii="宋体" w:hAnsi="宋体" w:hint="eastAsia"/>
              </w:rPr>
              <w:t>.</w:t>
            </w:r>
            <w:r w:rsidRPr="0083385F">
              <w:rPr>
                <w:rFonts w:ascii="宋体" w:hAnsi="宋体"/>
              </w:rPr>
              <w:t>0</w:t>
            </w:r>
            <w:r w:rsidR="00F44C95">
              <w:rPr>
                <w:rFonts w:ascii="宋体" w:hAnsi="宋体"/>
              </w:rPr>
              <w:t>8</w:t>
            </w:r>
            <w:r w:rsidR="008C4381">
              <w:rPr>
                <w:rFonts w:ascii="宋体" w:hAnsi="宋体"/>
              </w:rPr>
              <w:t>.</w:t>
            </w:r>
            <w:r w:rsidR="00F44C95">
              <w:rPr>
                <w:rFonts w:ascii="宋体" w:hAnsi="宋体"/>
              </w:rPr>
              <w:t>11</w:t>
            </w:r>
          </w:p>
        </w:tc>
        <w:tc>
          <w:tcPr>
            <w:tcW w:w="900" w:type="dxa"/>
            <w:vAlign w:val="center"/>
          </w:tcPr>
          <w:p w14:paraId="654AF618" w14:textId="74FEF0AF" w:rsidR="00AD502D" w:rsidRPr="0083385F" w:rsidRDefault="0007597C" w:rsidP="009A7CD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黄成伟</w:t>
            </w:r>
          </w:p>
        </w:tc>
        <w:tc>
          <w:tcPr>
            <w:tcW w:w="3548" w:type="dxa"/>
            <w:vAlign w:val="center"/>
          </w:tcPr>
          <w:p w14:paraId="07CFDD4D" w14:textId="77777777" w:rsidR="00AD502D" w:rsidRPr="0083385F" w:rsidRDefault="002711D5" w:rsidP="00DC1D36">
            <w:pPr>
              <w:rPr>
                <w:rFonts w:ascii="宋体" w:hAnsi="宋体"/>
              </w:rPr>
            </w:pPr>
            <w:r w:rsidRPr="0083385F">
              <w:rPr>
                <w:rFonts w:ascii="宋体" w:hAnsi="宋体"/>
              </w:rPr>
              <w:t>初始版本</w:t>
            </w:r>
          </w:p>
        </w:tc>
        <w:tc>
          <w:tcPr>
            <w:tcW w:w="1440" w:type="dxa"/>
            <w:vAlign w:val="center"/>
          </w:tcPr>
          <w:p w14:paraId="4C6979A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01D2FFD" w14:textId="77777777" w:rsidTr="009A7CD9">
        <w:tc>
          <w:tcPr>
            <w:tcW w:w="1240" w:type="dxa"/>
            <w:vAlign w:val="center"/>
          </w:tcPr>
          <w:p w14:paraId="22B648D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616212C" w14:textId="682FD9F7" w:rsidR="00AD502D" w:rsidRPr="0083385F" w:rsidRDefault="00AD502D" w:rsidP="00C033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037B7C" w14:textId="7179C963" w:rsidR="00AD502D" w:rsidRPr="0083385F" w:rsidRDefault="00AD502D" w:rsidP="008C4381">
            <w:pPr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52A53078" w14:textId="77777777" w:rsidR="00AD502D" w:rsidRPr="0083385F" w:rsidRDefault="00AD502D" w:rsidP="00C0338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26413F11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7500640" w14:textId="77777777" w:rsidTr="009A7CD9">
        <w:tc>
          <w:tcPr>
            <w:tcW w:w="1240" w:type="dxa"/>
            <w:vAlign w:val="center"/>
          </w:tcPr>
          <w:p w14:paraId="6AC6DB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69D8AD8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88625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0D47699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7AA9CD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58E389EE" w14:textId="77777777" w:rsidTr="009A7CD9">
        <w:tc>
          <w:tcPr>
            <w:tcW w:w="1240" w:type="dxa"/>
            <w:vAlign w:val="center"/>
          </w:tcPr>
          <w:p w14:paraId="140CA1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3A7825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C41550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166965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7A2BA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2518618" w14:textId="77777777" w:rsidTr="009A7CD9">
        <w:tc>
          <w:tcPr>
            <w:tcW w:w="1240" w:type="dxa"/>
            <w:vAlign w:val="center"/>
          </w:tcPr>
          <w:p w14:paraId="2C2F470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CC5A48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35458A9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36C0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AB3E47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57EB5E" w14:textId="77777777" w:rsidTr="009A7CD9">
        <w:tc>
          <w:tcPr>
            <w:tcW w:w="1240" w:type="dxa"/>
            <w:vAlign w:val="center"/>
          </w:tcPr>
          <w:p w14:paraId="6C923C2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119B008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182E81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660DA0C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3DCD8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8E81C9E" w14:textId="77777777" w:rsidTr="009A7CD9">
        <w:tc>
          <w:tcPr>
            <w:tcW w:w="1240" w:type="dxa"/>
            <w:vAlign w:val="center"/>
          </w:tcPr>
          <w:p w14:paraId="59ED4DC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FCE13A6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FD4BC4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F476B5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EF0037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B2205A3" w14:textId="77777777" w:rsidTr="009A7CD9">
        <w:tc>
          <w:tcPr>
            <w:tcW w:w="1240" w:type="dxa"/>
            <w:vAlign w:val="center"/>
          </w:tcPr>
          <w:p w14:paraId="3B9E9C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EEDC3C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27BCFA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32DB16C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04F46F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AB6E5DF" w14:textId="77777777" w:rsidTr="009A7CD9">
        <w:tc>
          <w:tcPr>
            <w:tcW w:w="1240" w:type="dxa"/>
            <w:vAlign w:val="center"/>
          </w:tcPr>
          <w:p w14:paraId="733F2AB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956628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20FC4B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1FA863C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52FC78E6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29FB9BDA" w14:textId="77777777" w:rsidTr="009A7CD9">
        <w:tc>
          <w:tcPr>
            <w:tcW w:w="1240" w:type="dxa"/>
            <w:vAlign w:val="center"/>
          </w:tcPr>
          <w:p w14:paraId="159D7F7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562EED50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152F90B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28F2D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8F7EAE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00D236" w14:textId="77777777" w:rsidTr="009A7CD9">
        <w:tc>
          <w:tcPr>
            <w:tcW w:w="1240" w:type="dxa"/>
            <w:vAlign w:val="center"/>
          </w:tcPr>
          <w:p w14:paraId="3496BE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60F947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6EBEB8A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25BE8CF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1A33103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5264F91" w14:textId="77777777" w:rsidTr="009A7CD9">
        <w:tc>
          <w:tcPr>
            <w:tcW w:w="1240" w:type="dxa"/>
            <w:vAlign w:val="center"/>
          </w:tcPr>
          <w:p w14:paraId="1E8D341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2A1515D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05F4137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F9B1903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7C1B7A0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D9A2C4E" w14:textId="77777777" w:rsidTr="009A7CD9">
        <w:tc>
          <w:tcPr>
            <w:tcW w:w="1240" w:type="dxa"/>
            <w:vAlign w:val="center"/>
          </w:tcPr>
          <w:p w14:paraId="69C7377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AA8404E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3B7A2EA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76F1B5C9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1D7C480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AC3FBB0" w14:textId="77777777" w:rsidTr="009A7CD9">
        <w:tc>
          <w:tcPr>
            <w:tcW w:w="1240" w:type="dxa"/>
            <w:vAlign w:val="center"/>
          </w:tcPr>
          <w:p w14:paraId="5EA282F4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1B86A395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73E55E9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D7289C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E1BC792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349D5637" w14:textId="77777777" w:rsidTr="009A7CD9">
        <w:tc>
          <w:tcPr>
            <w:tcW w:w="1240" w:type="dxa"/>
            <w:vAlign w:val="center"/>
          </w:tcPr>
          <w:p w14:paraId="5B9B6BFF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748B066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1481856C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47E83835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32C11708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4CC0B5C1" w14:textId="77777777" w:rsidTr="009A7CD9">
        <w:tc>
          <w:tcPr>
            <w:tcW w:w="1240" w:type="dxa"/>
            <w:vAlign w:val="center"/>
          </w:tcPr>
          <w:p w14:paraId="13013A53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31273A6D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48F92AE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9EEFE4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009E1CBA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  <w:tr w:rsidR="00AD502D" w:rsidRPr="0083385F" w14:paraId="6F2F14B8" w14:textId="77777777" w:rsidTr="009A7CD9">
        <w:tc>
          <w:tcPr>
            <w:tcW w:w="1240" w:type="dxa"/>
            <w:vAlign w:val="center"/>
          </w:tcPr>
          <w:p w14:paraId="18099112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Align w:val="center"/>
          </w:tcPr>
          <w:p w14:paraId="420F2A51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14:paraId="5AD749E7" w14:textId="77777777" w:rsidR="00AD502D" w:rsidRPr="0083385F" w:rsidRDefault="00AD502D" w:rsidP="009A7CD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8" w:type="dxa"/>
            <w:vAlign w:val="center"/>
          </w:tcPr>
          <w:p w14:paraId="103B1304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  <w:tc>
          <w:tcPr>
            <w:tcW w:w="1440" w:type="dxa"/>
            <w:vAlign w:val="center"/>
          </w:tcPr>
          <w:p w14:paraId="455529BD" w14:textId="77777777" w:rsidR="00AD502D" w:rsidRPr="0083385F" w:rsidRDefault="00AD502D" w:rsidP="00AD502D">
            <w:pPr>
              <w:rPr>
                <w:rFonts w:ascii="宋体" w:hAnsi="宋体"/>
              </w:rPr>
            </w:pPr>
          </w:p>
        </w:tc>
      </w:tr>
    </w:tbl>
    <w:p w14:paraId="7C3AC79C" w14:textId="77777777" w:rsidR="00C616FA" w:rsidRPr="0083385F" w:rsidRDefault="00C616FA" w:rsidP="007F1611">
      <w:pPr>
        <w:jc w:val="center"/>
        <w:rPr>
          <w:rFonts w:ascii="宋体" w:hAnsi="宋体"/>
        </w:rPr>
      </w:pPr>
    </w:p>
    <w:p w14:paraId="760893BF" w14:textId="77777777" w:rsidR="000B0E18" w:rsidRPr="0083385F" w:rsidRDefault="000B0E18" w:rsidP="000B0E18">
      <w:pPr>
        <w:rPr>
          <w:rFonts w:ascii="宋体" w:hAnsi="宋体"/>
        </w:rPr>
        <w:sectPr w:rsidR="000B0E18" w:rsidRPr="0083385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18EBC4" w14:textId="77777777" w:rsidR="000C12CF" w:rsidRPr="0083385F" w:rsidRDefault="000C12CF" w:rsidP="000C12CF">
      <w:pPr>
        <w:pStyle w:val="TOC"/>
        <w:jc w:val="center"/>
        <w:rPr>
          <w:rFonts w:ascii="宋体" w:hAnsi="宋体"/>
          <w:color w:val="auto"/>
        </w:rPr>
      </w:pPr>
      <w:bookmarkStart w:id="0" w:name="_Toc211151418"/>
      <w:r w:rsidRPr="0083385F">
        <w:rPr>
          <w:rFonts w:ascii="宋体" w:hAnsi="宋体"/>
          <w:color w:val="auto"/>
          <w:lang w:val="zh-CN"/>
        </w:rPr>
        <w:lastRenderedPageBreak/>
        <w:t>目录</w:t>
      </w:r>
    </w:p>
    <w:p w14:paraId="30697303" w14:textId="77777777" w:rsidR="00503CC5" w:rsidRDefault="00932911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83385F">
        <w:rPr>
          <w:rFonts w:ascii="宋体" w:hAnsi="宋体"/>
          <w:b w:val="0"/>
          <w:bCs w:val="0"/>
          <w:caps w:val="0"/>
        </w:rPr>
        <w:fldChar w:fldCharType="begin"/>
      </w:r>
      <w:r w:rsidRPr="0083385F">
        <w:rPr>
          <w:rFonts w:ascii="宋体" w:hAnsi="宋体"/>
          <w:b w:val="0"/>
          <w:bCs w:val="0"/>
          <w:caps w:val="0"/>
        </w:rPr>
        <w:instrText xml:space="preserve"> TOC \o "1-3" \h \z \u </w:instrText>
      </w:r>
      <w:r w:rsidRPr="0083385F">
        <w:rPr>
          <w:rFonts w:ascii="宋体" w:hAnsi="宋体"/>
          <w:b w:val="0"/>
          <w:bCs w:val="0"/>
          <w:caps w:val="0"/>
        </w:rPr>
        <w:fldChar w:fldCharType="separate"/>
      </w:r>
      <w:hyperlink w:anchor="_Toc141202412" w:history="1">
        <w:r w:rsidR="00503CC5" w:rsidRPr="00144C99">
          <w:rPr>
            <w:rStyle w:val="a6"/>
            <w:rFonts w:ascii="宋体" w:hAnsi="宋体"/>
            <w:noProof/>
          </w:rPr>
          <w:t>1</w:t>
        </w:r>
        <w:r w:rsidR="00503C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引言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_Toc141202412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2</w:t>
        </w:r>
        <w:r w:rsidR="00503CC5">
          <w:rPr>
            <w:noProof/>
            <w:webHidden/>
          </w:rPr>
          <w:fldChar w:fldCharType="end"/>
        </w:r>
      </w:hyperlink>
    </w:p>
    <w:p w14:paraId="586DF429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3" w:history="1">
        <w:r w:rsidR="00503CC5" w:rsidRPr="00144C99">
          <w:rPr>
            <w:rStyle w:val="a6"/>
            <w:rFonts w:ascii="宋体" w:hAnsi="宋体"/>
            <w:noProof/>
          </w:rPr>
          <w:t>1.1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目的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_Toc141202413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2</w:t>
        </w:r>
        <w:r w:rsidR="00503CC5">
          <w:rPr>
            <w:noProof/>
            <w:webHidden/>
          </w:rPr>
          <w:fldChar w:fldCharType="end"/>
        </w:r>
      </w:hyperlink>
    </w:p>
    <w:p w14:paraId="0D3CA579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4" w:history="1">
        <w:r w:rsidR="00503CC5" w:rsidRPr="00144C99">
          <w:rPr>
            <w:rStyle w:val="a6"/>
            <w:rFonts w:ascii="宋体" w:hAnsi="宋体"/>
            <w:noProof/>
          </w:rPr>
          <w:t>1.2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范围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_Toc141202414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2</w:t>
        </w:r>
        <w:r w:rsidR="00503CC5">
          <w:rPr>
            <w:noProof/>
            <w:webHidden/>
          </w:rPr>
          <w:fldChar w:fldCharType="end"/>
        </w:r>
      </w:hyperlink>
    </w:p>
    <w:p w14:paraId="6AA4C335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5" w:history="1">
        <w:r w:rsidR="00503CC5" w:rsidRPr="00144C99">
          <w:rPr>
            <w:rStyle w:val="a6"/>
            <w:rFonts w:ascii="宋体" w:hAnsi="宋体"/>
            <w:noProof/>
          </w:rPr>
          <w:t>1.3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缩略语定义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_Toc141202415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2</w:t>
        </w:r>
        <w:r w:rsidR="00503CC5">
          <w:rPr>
            <w:noProof/>
            <w:webHidden/>
          </w:rPr>
          <w:fldChar w:fldCharType="end"/>
        </w:r>
      </w:hyperlink>
    </w:p>
    <w:p w14:paraId="4DE1C78E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6" w:history="1">
        <w:r w:rsidR="00503CC5" w:rsidRPr="00144C99">
          <w:rPr>
            <w:rStyle w:val="a6"/>
            <w:rFonts w:ascii="宋体" w:hAnsi="宋体"/>
            <w:noProof/>
          </w:rPr>
          <w:t>1.4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参考资料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_Toc141202416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2</w:t>
        </w:r>
        <w:r w:rsidR="00503CC5">
          <w:rPr>
            <w:noProof/>
            <w:webHidden/>
          </w:rPr>
          <w:fldChar w:fldCharType="end"/>
        </w:r>
      </w:hyperlink>
    </w:p>
    <w:p w14:paraId="69B183BA" w14:textId="77777777" w:rsidR="00503CC5" w:rsidRDefault="00014A10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1202417" w:history="1">
        <w:r w:rsidR="00503CC5" w:rsidRPr="00144C99">
          <w:rPr>
            <w:rStyle w:val="a6"/>
            <w:rFonts w:ascii="宋体" w:hAnsi="宋体"/>
            <w:noProof/>
          </w:rPr>
          <w:t>2</w:t>
        </w:r>
        <w:r w:rsidR="00503C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需求概述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_Toc141202417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2</w:t>
        </w:r>
        <w:r w:rsidR="00503CC5">
          <w:rPr>
            <w:noProof/>
            <w:webHidden/>
          </w:rPr>
          <w:fldChar w:fldCharType="end"/>
        </w:r>
      </w:hyperlink>
    </w:p>
    <w:p w14:paraId="5A175B0C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8" w:history="1">
        <w:r w:rsidR="00503CC5" w:rsidRPr="00144C99">
          <w:rPr>
            <w:rStyle w:val="a6"/>
            <w:rFonts w:ascii="宋体" w:hAnsi="宋体"/>
            <w:noProof/>
          </w:rPr>
          <w:t>2.1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功能需求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_Toc141202418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3</w:t>
        </w:r>
        <w:r w:rsidR="00503CC5">
          <w:rPr>
            <w:noProof/>
            <w:webHidden/>
          </w:rPr>
          <w:fldChar w:fldCharType="end"/>
        </w:r>
      </w:hyperlink>
    </w:p>
    <w:p w14:paraId="4D0CCB74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19" w:history="1">
        <w:r w:rsidR="00503CC5" w:rsidRPr="00144C99">
          <w:rPr>
            <w:rStyle w:val="a6"/>
            <w:rFonts w:ascii="宋体" w:hAnsi="宋体"/>
            <w:noProof/>
          </w:rPr>
          <w:t>2.2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接口需求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_Toc141202419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3</w:t>
        </w:r>
        <w:r w:rsidR="00503CC5">
          <w:rPr>
            <w:noProof/>
            <w:webHidden/>
          </w:rPr>
          <w:fldChar w:fldCharType="end"/>
        </w:r>
      </w:hyperlink>
    </w:p>
    <w:p w14:paraId="7EE5F0C9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0" w:history="1">
        <w:r w:rsidR="00503CC5" w:rsidRPr="00144C99">
          <w:rPr>
            <w:rStyle w:val="a6"/>
            <w:rFonts w:ascii="宋体" w:hAnsi="宋体"/>
            <w:noProof/>
          </w:rPr>
          <w:t>2.3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性能需求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_Toc141202420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3</w:t>
        </w:r>
        <w:r w:rsidR="00503CC5">
          <w:rPr>
            <w:noProof/>
            <w:webHidden/>
          </w:rPr>
          <w:fldChar w:fldCharType="end"/>
        </w:r>
      </w:hyperlink>
    </w:p>
    <w:p w14:paraId="56535271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1" w:history="1">
        <w:r w:rsidR="00503CC5" w:rsidRPr="00144C99">
          <w:rPr>
            <w:rStyle w:val="a6"/>
            <w:rFonts w:ascii="宋体" w:hAnsi="宋体"/>
            <w:noProof/>
          </w:rPr>
          <w:t>2.4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边界需求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_Toc141202421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3</w:t>
        </w:r>
        <w:r w:rsidR="00503CC5">
          <w:rPr>
            <w:noProof/>
            <w:webHidden/>
          </w:rPr>
          <w:fldChar w:fldCharType="end"/>
        </w:r>
      </w:hyperlink>
    </w:p>
    <w:p w14:paraId="558EA9F7" w14:textId="77777777" w:rsidR="00503CC5" w:rsidRDefault="00014A10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1202422" w:history="1">
        <w:r w:rsidR="00503CC5" w:rsidRPr="00144C99">
          <w:rPr>
            <w:rStyle w:val="a6"/>
            <w:rFonts w:ascii="宋体" w:hAnsi="宋体"/>
            <w:noProof/>
            <w:lang w:val="en-GB"/>
          </w:rPr>
          <w:t>3</w:t>
        </w:r>
        <w:r w:rsidR="00503C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  <w:lang w:val="en-GB"/>
          </w:rPr>
          <w:t>移植说明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_Toc141202422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3</w:t>
        </w:r>
        <w:r w:rsidR="00503CC5">
          <w:rPr>
            <w:noProof/>
            <w:webHidden/>
          </w:rPr>
          <w:fldChar w:fldCharType="end"/>
        </w:r>
      </w:hyperlink>
    </w:p>
    <w:p w14:paraId="5D1B5EAB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3" w:history="1">
        <w:r w:rsidR="00503CC5" w:rsidRPr="00144C99">
          <w:rPr>
            <w:rStyle w:val="a6"/>
            <w:rFonts w:ascii="宋体" w:hAnsi="宋体"/>
            <w:noProof/>
          </w:rPr>
          <w:t>3.1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移植工作简介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_Toc141202423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3</w:t>
        </w:r>
        <w:r w:rsidR="00503CC5">
          <w:rPr>
            <w:noProof/>
            <w:webHidden/>
          </w:rPr>
          <w:fldChar w:fldCharType="end"/>
        </w:r>
      </w:hyperlink>
    </w:p>
    <w:p w14:paraId="7E0B9C36" w14:textId="77777777" w:rsidR="00503CC5" w:rsidRDefault="00014A10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4" w:history="1">
        <w:r w:rsidR="00503CC5"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503CC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hint="eastAsia"/>
            <w:noProof/>
          </w:rPr>
          <w:t>函数的远程调用及核间参数的传递原理说明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_Toc141202424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3</w:t>
        </w:r>
        <w:r w:rsidR="00503CC5">
          <w:rPr>
            <w:noProof/>
            <w:webHidden/>
          </w:rPr>
          <w:fldChar w:fldCharType="end"/>
        </w:r>
      </w:hyperlink>
    </w:p>
    <w:p w14:paraId="1E74B882" w14:textId="77777777" w:rsidR="00503CC5" w:rsidRDefault="00014A10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5" w:history="1">
        <w:r w:rsidR="00503CC5"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503CC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移植所需完成的工作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_Toc141202425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4</w:t>
        </w:r>
        <w:r w:rsidR="00503CC5">
          <w:rPr>
            <w:noProof/>
            <w:webHidden/>
          </w:rPr>
          <w:fldChar w:fldCharType="end"/>
        </w:r>
      </w:hyperlink>
    </w:p>
    <w:p w14:paraId="7ED7147C" w14:textId="77777777" w:rsidR="00503CC5" w:rsidRDefault="00014A10">
      <w:pPr>
        <w:pStyle w:val="20"/>
        <w:tabs>
          <w:tab w:val="left" w:pos="84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41202426" w:history="1">
        <w:r w:rsidR="00503CC5" w:rsidRPr="00144C99">
          <w:rPr>
            <w:rStyle w:val="a6"/>
            <w:rFonts w:ascii="宋体" w:hAnsi="宋体"/>
            <w:noProof/>
          </w:rPr>
          <w:t>3.2</w:t>
        </w:r>
        <w:r w:rsidR="00503C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</w:rPr>
          <w:t>移植的具体实现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_Toc141202426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5</w:t>
        </w:r>
        <w:r w:rsidR="00503CC5">
          <w:rPr>
            <w:noProof/>
            <w:webHidden/>
          </w:rPr>
          <w:fldChar w:fldCharType="end"/>
        </w:r>
      </w:hyperlink>
    </w:p>
    <w:p w14:paraId="1C39E145" w14:textId="77777777" w:rsidR="00503CC5" w:rsidRDefault="00014A10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7" w:history="1">
        <w:r w:rsidR="00503CC5"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503CC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bCs/>
            <w:noProof/>
          </w:rPr>
          <w:t>A53_0</w:t>
        </w:r>
        <w:r w:rsidR="00503CC5" w:rsidRPr="00144C99">
          <w:rPr>
            <w:rStyle w:val="a6"/>
            <w:rFonts w:hint="eastAsia"/>
            <w:bCs/>
            <w:noProof/>
          </w:rPr>
          <w:t>核代码调整内容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_Toc141202427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5</w:t>
        </w:r>
        <w:r w:rsidR="00503CC5">
          <w:rPr>
            <w:noProof/>
            <w:webHidden/>
          </w:rPr>
          <w:fldChar w:fldCharType="end"/>
        </w:r>
      </w:hyperlink>
    </w:p>
    <w:p w14:paraId="7383D03B" w14:textId="77777777" w:rsidR="00503CC5" w:rsidRDefault="00014A10">
      <w:pPr>
        <w:pStyle w:val="30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41202428" w:history="1">
        <w:r w:rsidR="00503CC5" w:rsidRPr="00144C99">
          <w:rPr>
            <w:rStyle w:val="a6"/>
            <w:rFonts w:ascii="宋体" w:hAnsi="宋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503CC5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bCs/>
            <w:noProof/>
          </w:rPr>
          <w:t>A53_3</w:t>
        </w:r>
        <w:r w:rsidR="00503CC5" w:rsidRPr="00144C99">
          <w:rPr>
            <w:rStyle w:val="a6"/>
            <w:rFonts w:hint="eastAsia"/>
            <w:bCs/>
            <w:noProof/>
          </w:rPr>
          <w:t>核代码的调整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_Toc141202428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7</w:t>
        </w:r>
        <w:r w:rsidR="00503CC5">
          <w:rPr>
            <w:noProof/>
            <w:webHidden/>
          </w:rPr>
          <w:fldChar w:fldCharType="end"/>
        </w:r>
      </w:hyperlink>
    </w:p>
    <w:p w14:paraId="22D8622B" w14:textId="77777777" w:rsidR="00503CC5" w:rsidRDefault="00014A10">
      <w:pPr>
        <w:pStyle w:val="10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41202429" w:history="1">
        <w:r w:rsidR="00503CC5" w:rsidRPr="00144C99">
          <w:rPr>
            <w:rStyle w:val="a6"/>
            <w:rFonts w:ascii="宋体" w:hAnsi="宋体"/>
            <w:noProof/>
            <w:lang w:val="en-GB"/>
          </w:rPr>
          <w:t>4</w:t>
        </w:r>
        <w:r w:rsidR="00503C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03CC5" w:rsidRPr="00144C99">
          <w:rPr>
            <w:rStyle w:val="a6"/>
            <w:rFonts w:ascii="宋体" w:hAnsi="宋体" w:hint="eastAsia"/>
            <w:noProof/>
            <w:lang w:val="en-GB"/>
          </w:rPr>
          <w:t>附件</w:t>
        </w:r>
        <w:r w:rsidR="00503CC5">
          <w:rPr>
            <w:noProof/>
            <w:webHidden/>
          </w:rPr>
          <w:tab/>
        </w:r>
        <w:r w:rsidR="00503CC5">
          <w:rPr>
            <w:noProof/>
            <w:webHidden/>
          </w:rPr>
          <w:fldChar w:fldCharType="begin"/>
        </w:r>
        <w:r w:rsidR="00503CC5">
          <w:rPr>
            <w:noProof/>
            <w:webHidden/>
          </w:rPr>
          <w:instrText xml:space="preserve"> PAGEREF _Toc141202429 \h </w:instrText>
        </w:r>
        <w:r w:rsidR="00503CC5">
          <w:rPr>
            <w:noProof/>
            <w:webHidden/>
          </w:rPr>
        </w:r>
        <w:r w:rsidR="00503CC5">
          <w:rPr>
            <w:noProof/>
            <w:webHidden/>
          </w:rPr>
          <w:fldChar w:fldCharType="separate"/>
        </w:r>
        <w:r w:rsidR="00503CC5">
          <w:rPr>
            <w:noProof/>
            <w:webHidden/>
          </w:rPr>
          <w:t>9</w:t>
        </w:r>
        <w:r w:rsidR="00503CC5">
          <w:rPr>
            <w:noProof/>
            <w:webHidden/>
          </w:rPr>
          <w:fldChar w:fldCharType="end"/>
        </w:r>
      </w:hyperlink>
    </w:p>
    <w:p w14:paraId="33D8C229" w14:textId="1CBB7696" w:rsidR="000C12CF" w:rsidRPr="0083385F" w:rsidRDefault="00932911" w:rsidP="000C12CF">
      <w:pPr>
        <w:rPr>
          <w:rFonts w:ascii="宋体" w:hAnsi="宋体"/>
        </w:rPr>
      </w:pPr>
      <w:r w:rsidRPr="0083385F">
        <w:rPr>
          <w:rFonts w:ascii="宋体" w:hAnsi="宋体"/>
          <w:b/>
          <w:bCs/>
          <w:caps/>
          <w:sz w:val="20"/>
          <w:szCs w:val="20"/>
        </w:rPr>
        <w:fldChar w:fldCharType="end"/>
      </w:r>
    </w:p>
    <w:p w14:paraId="1D9D5C7D" w14:textId="77777777" w:rsidR="000D60ED" w:rsidRPr="0083385F" w:rsidRDefault="000C12CF" w:rsidP="000D60ED">
      <w:pPr>
        <w:pStyle w:val="1"/>
        <w:rPr>
          <w:rFonts w:ascii="宋体" w:hAnsi="宋体"/>
        </w:rPr>
      </w:pPr>
      <w:r w:rsidRPr="0083385F">
        <w:rPr>
          <w:rFonts w:ascii="宋体" w:hAnsi="宋体"/>
        </w:rPr>
        <w:br w:type="page"/>
      </w:r>
      <w:bookmarkStart w:id="1" w:name="_Toc273194093"/>
      <w:bookmarkStart w:id="2" w:name="_Toc141202412"/>
      <w:r w:rsidR="000D60ED" w:rsidRPr="0083385F">
        <w:rPr>
          <w:rFonts w:ascii="宋体" w:hAnsi="宋体" w:hint="eastAsia"/>
        </w:rPr>
        <w:lastRenderedPageBreak/>
        <w:t>引言</w:t>
      </w:r>
      <w:bookmarkEnd w:id="0"/>
      <w:bookmarkEnd w:id="1"/>
      <w:bookmarkEnd w:id="2"/>
    </w:p>
    <w:p w14:paraId="38F1E6BA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3" w:name="_Toc211151419"/>
      <w:bookmarkStart w:id="4" w:name="_Toc273194094"/>
      <w:bookmarkStart w:id="5" w:name="_Toc141202413"/>
      <w:r w:rsidRPr="0083385F">
        <w:rPr>
          <w:rFonts w:ascii="宋体" w:hAnsi="宋体" w:hint="eastAsia"/>
        </w:rPr>
        <w:t>目的</w:t>
      </w:r>
      <w:bookmarkEnd w:id="3"/>
      <w:bookmarkEnd w:id="4"/>
      <w:bookmarkEnd w:id="5"/>
    </w:p>
    <w:p w14:paraId="332D33B4" w14:textId="6B709852" w:rsidR="002711D5" w:rsidRPr="0083385F" w:rsidRDefault="002711D5" w:rsidP="002711D5">
      <w:pPr>
        <w:ind w:firstLineChars="200" w:firstLine="420"/>
        <w:jc w:val="left"/>
        <w:rPr>
          <w:rFonts w:ascii="宋体" w:hAnsi="宋体"/>
        </w:rPr>
      </w:pPr>
      <w:bookmarkStart w:id="6" w:name="_Toc211151420"/>
      <w:bookmarkStart w:id="7" w:name="_Toc273194095"/>
      <w:r w:rsidRPr="0083385F">
        <w:rPr>
          <w:rFonts w:ascii="宋体" w:hAnsi="宋体"/>
        </w:rPr>
        <w:t>本文</w:t>
      </w:r>
      <w:r w:rsidR="003B7D6D">
        <w:rPr>
          <w:rFonts w:ascii="宋体" w:hAnsi="宋体" w:hint="eastAsia"/>
        </w:rPr>
        <w:t>用于说明</w:t>
      </w:r>
      <w:proofErr w:type="spellStart"/>
      <w:r w:rsidR="00F44C95" w:rsidRPr="00F44C95">
        <w:rPr>
          <w:rFonts w:ascii="宋体" w:hAnsi="宋体" w:hint="eastAsia"/>
        </w:rPr>
        <w:t>xilinx</w:t>
      </w:r>
      <w:proofErr w:type="spellEnd"/>
      <w:r w:rsidR="00F44C95">
        <w:rPr>
          <w:rFonts w:ascii="宋体" w:hAnsi="宋体" w:hint="eastAsia"/>
        </w:rPr>
        <w:t>加密方案实现及验证</w:t>
      </w:r>
      <w:r w:rsidR="0007597C">
        <w:rPr>
          <w:rFonts w:ascii="宋体" w:hAnsi="宋体" w:hint="eastAsia"/>
        </w:rPr>
        <w:t>过程</w:t>
      </w:r>
      <w:r w:rsidRPr="0083385F">
        <w:rPr>
          <w:rFonts w:ascii="宋体" w:hAnsi="宋体" w:hint="eastAsia"/>
        </w:rPr>
        <w:t>，</w:t>
      </w:r>
      <w:proofErr w:type="gramStart"/>
      <w:r w:rsidRPr="0083385F">
        <w:rPr>
          <w:rFonts w:ascii="宋体" w:hAnsi="宋体"/>
        </w:rPr>
        <w:t>供项目</w:t>
      </w:r>
      <w:proofErr w:type="gramEnd"/>
      <w:r w:rsidRPr="0083385F">
        <w:rPr>
          <w:rFonts w:ascii="宋体" w:hAnsi="宋体"/>
        </w:rPr>
        <w:t>组开发人员和软件维护人员阅读。</w:t>
      </w:r>
      <w:r w:rsidRPr="0083385F">
        <w:rPr>
          <w:rFonts w:ascii="宋体" w:hAnsi="宋体" w:hint="eastAsia"/>
        </w:rPr>
        <w:t xml:space="preserve"> </w:t>
      </w:r>
      <w:r w:rsidRPr="0083385F">
        <w:rPr>
          <w:rFonts w:ascii="宋体" w:hAnsi="宋体"/>
        </w:rPr>
        <w:t xml:space="preserve">  </w:t>
      </w:r>
    </w:p>
    <w:p w14:paraId="68255AD4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8" w:name="_Toc141202414"/>
      <w:r w:rsidRPr="0083385F">
        <w:rPr>
          <w:rFonts w:ascii="宋体" w:hAnsi="宋体" w:hint="eastAsia"/>
        </w:rPr>
        <w:t>范围</w:t>
      </w:r>
      <w:bookmarkEnd w:id="6"/>
      <w:bookmarkEnd w:id="7"/>
      <w:bookmarkEnd w:id="8"/>
    </w:p>
    <w:p w14:paraId="7C1A5A11" w14:textId="29B19791" w:rsidR="00875A45" w:rsidRPr="0083385F" w:rsidRDefault="00DB6F02" w:rsidP="00875A45">
      <w:pPr>
        <w:ind w:firstLine="480"/>
        <w:rPr>
          <w:rFonts w:ascii="宋体" w:hAnsi="宋体"/>
        </w:rPr>
      </w:pPr>
      <w:bookmarkStart w:id="9" w:name="_Toc211151421"/>
      <w:bookmarkStart w:id="10" w:name="_Toc273194096"/>
      <w:r w:rsidRPr="00A82929">
        <w:rPr>
          <w:rFonts w:hint="eastAsia"/>
        </w:rPr>
        <w:t>本文档只限于塞</w:t>
      </w:r>
      <w:proofErr w:type="gramStart"/>
      <w:r w:rsidRPr="00A82929">
        <w:rPr>
          <w:rFonts w:hint="eastAsia"/>
        </w:rPr>
        <w:t>防科技</w:t>
      </w:r>
      <w:proofErr w:type="gramEnd"/>
      <w:r w:rsidRPr="00A82929">
        <w:rPr>
          <w:rFonts w:hint="eastAsia"/>
        </w:rPr>
        <w:t>项目组研发、测试、产品以及项目相关人员作为内部信息对齐使用，未经公司批准以及书面授权不允许任何人以任何形式对本文档复制、传播、改动。</w:t>
      </w:r>
    </w:p>
    <w:p w14:paraId="19FE4353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1" w:name="_Toc141202415"/>
      <w:r w:rsidRPr="0083385F">
        <w:rPr>
          <w:rFonts w:ascii="宋体" w:hAnsi="宋体" w:hint="eastAsia"/>
        </w:rPr>
        <w:t>缩略语定义</w:t>
      </w:r>
      <w:bookmarkEnd w:id="9"/>
      <w:bookmarkEnd w:id="10"/>
      <w:bookmarkEnd w:id="1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548"/>
        <w:gridCol w:w="3682"/>
        <w:gridCol w:w="3827"/>
      </w:tblGrid>
      <w:tr w:rsidR="000D60ED" w:rsidRPr="0083385F" w14:paraId="71621971" w14:textId="77777777" w:rsidTr="00291F2D">
        <w:tc>
          <w:tcPr>
            <w:tcW w:w="1548" w:type="dxa"/>
            <w:vAlign w:val="center"/>
          </w:tcPr>
          <w:p w14:paraId="4A699873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缩略语</w:t>
            </w:r>
          </w:p>
        </w:tc>
        <w:tc>
          <w:tcPr>
            <w:tcW w:w="3682" w:type="dxa"/>
            <w:vAlign w:val="center"/>
          </w:tcPr>
          <w:p w14:paraId="500A50B0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全称</w:t>
            </w:r>
          </w:p>
        </w:tc>
        <w:tc>
          <w:tcPr>
            <w:tcW w:w="3827" w:type="dxa"/>
            <w:vAlign w:val="center"/>
          </w:tcPr>
          <w:p w14:paraId="36C652C5" w14:textId="77777777" w:rsidR="000D60ED" w:rsidRPr="0083385F" w:rsidRDefault="000D60ED" w:rsidP="000D60ED">
            <w:pPr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描述</w:t>
            </w:r>
          </w:p>
        </w:tc>
      </w:tr>
      <w:tr w:rsidR="00A75DA9" w:rsidRPr="0083385F" w14:paraId="3B942CE7" w14:textId="77777777" w:rsidTr="00291F2D">
        <w:tc>
          <w:tcPr>
            <w:tcW w:w="1548" w:type="dxa"/>
            <w:vAlign w:val="center"/>
          </w:tcPr>
          <w:p w14:paraId="5B770800" w14:textId="1805E3D0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007ABCE6" w14:textId="538B09DA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7FAD6F4F" w14:textId="6510E0C0" w:rsidR="00A75DA9" w:rsidRPr="0083385F" w:rsidRDefault="00A75DA9" w:rsidP="00A75DA9">
            <w:pPr>
              <w:jc w:val="center"/>
              <w:rPr>
                <w:rFonts w:ascii="宋体" w:hAnsi="宋体"/>
              </w:rPr>
            </w:pPr>
          </w:p>
        </w:tc>
      </w:tr>
      <w:tr w:rsidR="004B68F0" w:rsidRPr="0083385F" w14:paraId="7EF6C8AF" w14:textId="77777777" w:rsidTr="00291F2D">
        <w:tc>
          <w:tcPr>
            <w:tcW w:w="1548" w:type="dxa"/>
            <w:vAlign w:val="center"/>
          </w:tcPr>
          <w:p w14:paraId="3A20244F" w14:textId="3417FB87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E1DC3A3" w14:textId="10DE1D55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56E7355B" w14:textId="35016074" w:rsidR="004B68F0" w:rsidRDefault="004B68F0" w:rsidP="00A75DA9">
            <w:pPr>
              <w:jc w:val="center"/>
              <w:rPr>
                <w:rFonts w:ascii="宋体" w:hAnsi="宋体"/>
              </w:rPr>
            </w:pPr>
          </w:p>
        </w:tc>
      </w:tr>
      <w:tr w:rsidR="00D6054B" w:rsidRPr="0083385F" w14:paraId="2473CDD6" w14:textId="77777777" w:rsidTr="00291F2D">
        <w:tc>
          <w:tcPr>
            <w:tcW w:w="1548" w:type="dxa"/>
            <w:vAlign w:val="center"/>
          </w:tcPr>
          <w:p w14:paraId="3838DD25" w14:textId="3F1A4842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2" w:type="dxa"/>
            <w:vAlign w:val="center"/>
          </w:tcPr>
          <w:p w14:paraId="7888A5CF" w14:textId="3F9E8327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827" w:type="dxa"/>
            <w:vAlign w:val="center"/>
          </w:tcPr>
          <w:p w14:paraId="2D4E0072" w14:textId="171945FC" w:rsidR="00D6054B" w:rsidRDefault="00D6054B" w:rsidP="00A75DA9">
            <w:pPr>
              <w:jc w:val="center"/>
              <w:rPr>
                <w:rFonts w:ascii="宋体" w:hAnsi="宋体"/>
              </w:rPr>
            </w:pPr>
          </w:p>
        </w:tc>
      </w:tr>
    </w:tbl>
    <w:p w14:paraId="3E8B5B08" w14:textId="77777777" w:rsidR="000D60ED" w:rsidRPr="0083385F" w:rsidRDefault="000D60ED" w:rsidP="000D60ED">
      <w:pPr>
        <w:pStyle w:val="2"/>
        <w:rPr>
          <w:rFonts w:ascii="宋体" w:hAnsi="宋体"/>
        </w:rPr>
      </w:pPr>
      <w:bookmarkStart w:id="12" w:name="_Toc141202416"/>
      <w:r w:rsidRPr="0083385F">
        <w:rPr>
          <w:rFonts w:ascii="宋体" w:hAnsi="宋体" w:hint="eastAsia"/>
        </w:rPr>
        <w:t>参考资料</w:t>
      </w:r>
      <w:bookmarkEnd w:id="1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931"/>
        <w:gridCol w:w="2126"/>
      </w:tblGrid>
      <w:tr w:rsidR="00B272FC" w:rsidRPr="0083385F" w14:paraId="41DCAB7B" w14:textId="77777777" w:rsidTr="00291F2D">
        <w:tc>
          <w:tcPr>
            <w:tcW w:w="69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33015D4" w14:textId="77777777" w:rsidR="00B272FC" w:rsidRPr="0083385F" w:rsidRDefault="00B272FC" w:rsidP="000D60ED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6C22A46" w14:textId="77777777" w:rsidR="00B272FC" w:rsidRPr="0083385F" w:rsidRDefault="00B272FC" w:rsidP="00B272FC">
            <w:pPr>
              <w:spacing w:line="240" w:lineRule="auto"/>
              <w:ind w:left="40" w:right="40"/>
              <w:jc w:val="center"/>
              <w:rPr>
                <w:rFonts w:ascii="宋体" w:hAnsi="宋体"/>
                <w:b/>
              </w:rPr>
            </w:pPr>
            <w:r w:rsidRPr="0083385F">
              <w:rPr>
                <w:rFonts w:ascii="宋体" w:hAnsi="宋体" w:hint="eastAsia"/>
                <w:b/>
              </w:rPr>
              <w:t>版本</w:t>
            </w:r>
          </w:p>
        </w:tc>
      </w:tr>
      <w:tr w:rsidR="00E717E5" w:rsidRPr="0083385F" w14:paraId="66FA3FA7" w14:textId="77777777" w:rsidTr="00291F2D">
        <w:tc>
          <w:tcPr>
            <w:tcW w:w="693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AB5551" w14:textId="7D19C4E7" w:rsidR="00E717E5" w:rsidRPr="0083385F" w:rsidRDefault="00E717E5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4CF4D0C7" w14:textId="77777777" w:rsidR="00E717E5" w:rsidRPr="0083385F" w:rsidRDefault="00E717E5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1B13B1CC" w14:textId="77777777" w:rsidTr="00291F2D">
        <w:tc>
          <w:tcPr>
            <w:tcW w:w="69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8CFF2" w14:textId="26688D50" w:rsidR="00D06CBE" w:rsidRPr="0083385F" w:rsidRDefault="00D06CBE" w:rsidP="0068241E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4FE4E6E" w14:textId="4D3FDF5B" w:rsidR="00D06CBE" w:rsidRPr="0083385F" w:rsidRDefault="00D06CBE" w:rsidP="007313F1">
            <w:pPr>
              <w:jc w:val="left"/>
              <w:rPr>
                <w:rFonts w:ascii="宋体" w:hAnsi="宋体"/>
              </w:rPr>
            </w:pPr>
          </w:p>
        </w:tc>
      </w:tr>
      <w:tr w:rsidR="00D06CBE" w:rsidRPr="00085BE4" w14:paraId="7997CED2" w14:textId="77777777" w:rsidTr="00291F2D">
        <w:tc>
          <w:tcPr>
            <w:tcW w:w="6931" w:type="dxa"/>
            <w:tcBorders>
              <w:top w:val="single" w:sz="4" w:space="0" w:color="auto"/>
            </w:tcBorders>
            <w:vAlign w:val="center"/>
          </w:tcPr>
          <w:p w14:paraId="5D989ECC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310E116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  <w:tr w:rsidR="00D06CBE" w:rsidRPr="0083385F" w14:paraId="60554B7E" w14:textId="77777777" w:rsidTr="00291F2D">
        <w:tc>
          <w:tcPr>
            <w:tcW w:w="6931" w:type="dxa"/>
            <w:vAlign w:val="center"/>
          </w:tcPr>
          <w:p w14:paraId="4FE65995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53077661" w14:textId="77777777" w:rsidR="00D06CBE" w:rsidRPr="0083385F" w:rsidRDefault="00D06CBE" w:rsidP="00CB6EC7">
            <w:pPr>
              <w:jc w:val="left"/>
              <w:rPr>
                <w:rFonts w:ascii="宋体" w:hAnsi="宋体"/>
              </w:rPr>
            </w:pPr>
          </w:p>
        </w:tc>
      </w:tr>
    </w:tbl>
    <w:p w14:paraId="433DFBF6" w14:textId="27CE7894" w:rsidR="000D60ED" w:rsidRDefault="00A15DFB" w:rsidP="000D60ED">
      <w:pPr>
        <w:pStyle w:val="1"/>
        <w:ind w:left="0" w:firstLine="0"/>
        <w:rPr>
          <w:rFonts w:ascii="宋体" w:hAnsi="宋体"/>
        </w:rPr>
      </w:pPr>
      <w:bookmarkStart w:id="13" w:name="_Toc141202417"/>
      <w:r>
        <w:rPr>
          <w:rFonts w:ascii="宋体" w:hAnsi="宋体" w:hint="eastAsia"/>
        </w:rPr>
        <w:t>需求概述</w:t>
      </w:r>
      <w:bookmarkEnd w:id="13"/>
    </w:p>
    <w:p w14:paraId="29647143" w14:textId="4B7B7690" w:rsidR="0007597C" w:rsidRPr="0007597C" w:rsidRDefault="00F44C95" w:rsidP="005122A3">
      <w:pPr>
        <w:pStyle w:val="af2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采用</w:t>
      </w:r>
      <w:proofErr w:type="spellStart"/>
      <w:r>
        <w:rPr>
          <w:rFonts w:hint="eastAsia"/>
          <w:bCs/>
          <w:szCs w:val="21"/>
        </w:rPr>
        <w:t>xi</w:t>
      </w:r>
      <w:r>
        <w:rPr>
          <w:bCs/>
          <w:szCs w:val="21"/>
        </w:rPr>
        <w:t>linx</w:t>
      </w:r>
      <w:proofErr w:type="spellEnd"/>
      <w:r>
        <w:rPr>
          <w:rFonts w:hint="eastAsia"/>
          <w:bCs/>
          <w:szCs w:val="21"/>
        </w:rPr>
        <w:t>加密方案，实现对应用程序的加密和加密后程序的正常运行</w:t>
      </w:r>
    </w:p>
    <w:p w14:paraId="168C6A45" w14:textId="36F7E7C9" w:rsidR="002B262C" w:rsidRDefault="00A15DFB" w:rsidP="002B262C">
      <w:pPr>
        <w:pStyle w:val="2"/>
        <w:rPr>
          <w:rFonts w:ascii="宋体" w:hAnsi="宋体"/>
        </w:rPr>
      </w:pPr>
      <w:bookmarkStart w:id="14" w:name="_Toc141202418"/>
      <w:r>
        <w:rPr>
          <w:rFonts w:ascii="宋体" w:hAnsi="宋体" w:hint="eastAsia"/>
        </w:rPr>
        <w:t>功能需求</w:t>
      </w:r>
      <w:bookmarkEnd w:id="14"/>
    </w:p>
    <w:p w14:paraId="60DFB09B" w14:textId="17CA7344" w:rsidR="009C4FEE" w:rsidRPr="009C4FEE" w:rsidRDefault="0007597C" w:rsidP="0007597C">
      <w:pPr>
        <w:ind w:firstLineChars="200" w:firstLine="420"/>
      </w:pPr>
      <w:r>
        <w:rPr>
          <w:rFonts w:hint="eastAsia"/>
        </w:rPr>
        <w:t>本</w:t>
      </w:r>
      <w:r w:rsidR="00F44C95">
        <w:rPr>
          <w:rFonts w:hint="eastAsia"/>
        </w:rPr>
        <w:t>方案</w:t>
      </w:r>
      <w:r>
        <w:rPr>
          <w:rFonts w:hint="eastAsia"/>
        </w:rPr>
        <w:t>不涉及到新功能的开发</w:t>
      </w:r>
    </w:p>
    <w:p w14:paraId="254A72A0" w14:textId="0F854692" w:rsidR="00F05E84" w:rsidRDefault="00F05E84" w:rsidP="00F05E84">
      <w:pPr>
        <w:jc w:val="center"/>
      </w:pPr>
    </w:p>
    <w:p w14:paraId="2124FF73" w14:textId="6F4B428D" w:rsidR="00DF3507" w:rsidRDefault="00DF3507" w:rsidP="00DF3507">
      <w:pPr>
        <w:pStyle w:val="2"/>
        <w:rPr>
          <w:rFonts w:ascii="宋体" w:hAnsi="宋体"/>
        </w:rPr>
      </w:pPr>
      <w:bookmarkStart w:id="15" w:name="_Toc141202419"/>
      <w:r>
        <w:rPr>
          <w:rFonts w:ascii="宋体" w:hAnsi="宋体" w:hint="eastAsia"/>
        </w:rPr>
        <w:lastRenderedPageBreak/>
        <w:t>接口需求</w:t>
      </w:r>
      <w:bookmarkEnd w:id="15"/>
    </w:p>
    <w:p w14:paraId="139E4904" w14:textId="608CAFCB" w:rsidR="0025616B" w:rsidRPr="0007597C" w:rsidRDefault="00F44C95" w:rsidP="0007597C">
      <w:pPr>
        <w:ind w:firstLineChars="200" w:firstLine="420"/>
      </w:pPr>
      <w:r>
        <w:rPr>
          <w:rFonts w:hint="eastAsia"/>
        </w:rPr>
        <w:t>本方案</w:t>
      </w:r>
      <w:r w:rsidR="0007597C">
        <w:rPr>
          <w:rFonts w:hint="eastAsia"/>
        </w:rPr>
        <w:t>不涉及到新的接口设计</w:t>
      </w:r>
    </w:p>
    <w:p w14:paraId="1F79A74C" w14:textId="7013BFEC" w:rsidR="003029E6" w:rsidRDefault="00A15DFB" w:rsidP="003029E6">
      <w:pPr>
        <w:pStyle w:val="2"/>
        <w:rPr>
          <w:rFonts w:ascii="宋体" w:hAnsi="宋体"/>
        </w:rPr>
      </w:pPr>
      <w:bookmarkStart w:id="16" w:name="_Toc141202420"/>
      <w:r>
        <w:rPr>
          <w:rFonts w:ascii="宋体" w:hAnsi="宋体" w:hint="eastAsia"/>
        </w:rPr>
        <w:t>性能需求</w:t>
      </w:r>
      <w:bookmarkEnd w:id="16"/>
    </w:p>
    <w:p w14:paraId="53582813" w14:textId="7A0FEE4E" w:rsidR="0007597C" w:rsidRPr="0007597C" w:rsidRDefault="00F44C95" w:rsidP="0007597C">
      <w:pPr>
        <w:ind w:firstLine="420"/>
      </w:pPr>
      <w:r>
        <w:rPr>
          <w:rFonts w:hint="eastAsia"/>
        </w:rPr>
        <w:t>五</w:t>
      </w:r>
    </w:p>
    <w:p w14:paraId="78568D59" w14:textId="1FD61930" w:rsidR="00A15DFB" w:rsidRDefault="00A15DFB" w:rsidP="00A15DFB">
      <w:pPr>
        <w:pStyle w:val="2"/>
        <w:rPr>
          <w:rFonts w:ascii="宋体" w:hAnsi="宋体"/>
        </w:rPr>
      </w:pPr>
      <w:bookmarkStart w:id="17" w:name="_Toc141202421"/>
      <w:r>
        <w:rPr>
          <w:rFonts w:ascii="宋体" w:hAnsi="宋体" w:hint="eastAsia"/>
        </w:rPr>
        <w:t>边界需求</w:t>
      </w:r>
      <w:bookmarkEnd w:id="17"/>
    </w:p>
    <w:p w14:paraId="34B14633" w14:textId="19948315" w:rsidR="0007597C" w:rsidRPr="0007597C" w:rsidRDefault="0007597C" w:rsidP="0007597C">
      <w:pPr>
        <w:ind w:left="420"/>
      </w:pPr>
      <w:r>
        <w:rPr>
          <w:rFonts w:hint="eastAsia"/>
        </w:rPr>
        <w:t>无</w:t>
      </w:r>
    </w:p>
    <w:p w14:paraId="22DC5389" w14:textId="0750037F" w:rsidR="00966459" w:rsidRDefault="00F44C95" w:rsidP="00966459">
      <w:pPr>
        <w:pStyle w:val="1"/>
        <w:rPr>
          <w:rFonts w:ascii="宋体" w:hAnsi="宋体"/>
          <w:lang w:val="en-GB"/>
        </w:rPr>
      </w:pPr>
      <w:proofErr w:type="spellStart"/>
      <w:r>
        <w:rPr>
          <w:rFonts w:hint="eastAsia"/>
          <w:bCs w:val="0"/>
          <w:szCs w:val="21"/>
        </w:rPr>
        <w:t>xi</w:t>
      </w:r>
      <w:r>
        <w:rPr>
          <w:bCs w:val="0"/>
          <w:szCs w:val="21"/>
        </w:rPr>
        <w:t>linx</w:t>
      </w:r>
      <w:proofErr w:type="spellEnd"/>
      <w:r>
        <w:rPr>
          <w:rFonts w:hint="eastAsia"/>
          <w:bCs w:val="0"/>
          <w:szCs w:val="21"/>
        </w:rPr>
        <w:t>加密方案</w:t>
      </w:r>
    </w:p>
    <w:p w14:paraId="6B3D7B8E" w14:textId="72A04132" w:rsidR="008D654C" w:rsidRDefault="00F44C95" w:rsidP="008D654C">
      <w:pPr>
        <w:pStyle w:val="2"/>
        <w:rPr>
          <w:rFonts w:ascii="宋体" w:hAnsi="宋体"/>
        </w:rPr>
      </w:pPr>
      <w:proofErr w:type="spellStart"/>
      <w:r>
        <w:rPr>
          <w:rFonts w:hint="eastAsia"/>
          <w:bCs w:val="0"/>
          <w:szCs w:val="21"/>
        </w:rPr>
        <w:t>xi</w:t>
      </w:r>
      <w:r>
        <w:rPr>
          <w:bCs w:val="0"/>
          <w:szCs w:val="21"/>
        </w:rPr>
        <w:t>linx</w:t>
      </w:r>
      <w:proofErr w:type="spellEnd"/>
      <w:r>
        <w:rPr>
          <w:rFonts w:hint="eastAsia"/>
          <w:bCs w:val="0"/>
          <w:szCs w:val="21"/>
        </w:rPr>
        <w:t>加密方案</w:t>
      </w:r>
      <w:r>
        <w:rPr>
          <w:rFonts w:hint="eastAsia"/>
          <w:bCs w:val="0"/>
          <w:szCs w:val="21"/>
        </w:rPr>
        <w:t>原理</w:t>
      </w:r>
    </w:p>
    <w:p w14:paraId="0447062A" w14:textId="312D9F65" w:rsidR="00F44C95" w:rsidRDefault="00F44C95" w:rsidP="00F44C95">
      <w:pPr>
        <w:pStyle w:val="3"/>
        <w:tabs>
          <w:tab w:val="clear" w:pos="1134"/>
          <w:tab w:val="num" w:pos="425"/>
        </w:tabs>
        <w:ind w:left="425"/>
      </w:pPr>
      <w:r>
        <w:rPr>
          <w:rFonts w:hint="eastAsia"/>
        </w:rPr>
        <w:t>加密过程</w:t>
      </w:r>
    </w:p>
    <w:p w14:paraId="3E48BA36" w14:textId="6B4A83A7" w:rsidR="00F44C95" w:rsidRPr="00F44C95" w:rsidRDefault="00F44C95" w:rsidP="00F44C95">
      <w:pPr>
        <w:rPr>
          <w:rFonts w:hint="eastAsia"/>
        </w:rPr>
      </w:pPr>
      <w:r>
        <w:rPr>
          <w:noProof/>
        </w:rPr>
        <w:drawing>
          <wp:inline distT="0" distB="0" distL="0" distR="0" wp14:anchorId="24A97E1A" wp14:editId="699A8681">
            <wp:extent cx="5831840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765D" w14:textId="4348312D" w:rsidR="008D654C" w:rsidRDefault="00F44C95" w:rsidP="008D654C">
      <w:pPr>
        <w:pStyle w:val="3"/>
        <w:tabs>
          <w:tab w:val="clear" w:pos="1134"/>
          <w:tab w:val="num" w:pos="425"/>
        </w:tabs>
        <w:ind w:left="425"/>
      </w:pPr>
      <w:r>
        <w:rPr>
          <w:rFonts w:hint="eastAsia"/>
        </w:rPr>
        <w:lastRenderedPageBreak/>
        <w:t>解密过程</w:t>
      </w:r>
    </w:p>
    <w:p w14:paraId="54EC3200" w14:textId="6F94DC30" w:rsidR="00F44C95" w:rsidRPr="00F44C95" w:rsidRDefault="00F44C95" w:rsidP="00F44C95">
      <w:pPr>
        <w:rPr>
          <w:rFonts w:hint="eastAsia"/>
        </w:rPr>
      </w:pPr>
      <w:r>
        <w:rPr>
          <w:noProof/>
        </w:rPr>
        <w:drawing>
          <wp:inline distT="0" distB="0" distL="0" distR="0" wp14:anchorId="3CD007D6" wp14:editId="5FD4AD36">
            <wp:extent cx="5831840" cy="19951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1A6B" w14:textId="16630AB8" w:rsidR="0007597C" w:rsidRDefault="0007597C" w:rsidP="008D654C"/>
    <w:p w14:paraId="797D7D5E" w14:textId="6A30BD5A" w:rsidR="00165B76" w:rsidRDefault="00F44C95" w:rsidP="008845F0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加密相关文件的准备</w:t>
      </w:r>
    </w:p>
    <w:p w14:paraId="5DCE4C26" w14:textId="1A039A81" w:rsidR="00F44C95" w:rsidRPr="00F44C95" w:rsidRDefault="00F44C95" w:rsidP="00F44C95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xi</w:t>
      </w:r>
      <w:r>
        <w:t>linx</w:t>
      </w:r>
      <w:proofErr w:type="spellEnd"/>
      <w:r>
        <w:rPr>
          <w:rFonts w:hint="eastAsia"/>
        </w:rPr>
        <w:t>的加密方案需要准备下列内容：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AES</w:t>
      </w:r>
      <w:r>
        <w:t xml:space="preserve"> key</w:t>
      </w:r>
      <w:proofErr w:type="gramStart"/>
      <w:r>
        <w:rPr>
          <w:rFonts w:hint="eastAsia"/>
        </w:rPr>
        <w:t>烧写程序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加密的</w:t>
      </w:r>
      <w:r>
        <w:rPr>
          <w:rFonts w:hint="eastAsia"/>
        </w:rPr>
        <w:t>Boot</w:t>
      </w:r>
      <w:r>
        <w:rPr>
          <w:rFonts w:hint="eastAsia"/>
        </w:rPr>
        <w:t>升级程序，使用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加密的应用程序</w:t>
      </w:r>
    </w:p>
    <w:p w14:paraId="59461670" w14:textId="5B27ED29" w:rsidR="008845F0" w:rsidRDefault="00F44C95" w:rsidP="008845F0">
      <w:pPr>
        <w:pStyle w:val="3"/>
      </w:pP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的生成</w:t>
      </w:r>
    </w:p>
    <w:p w14:paraId="1897A9D0" w14:textId="40C98DF2" w:rsidR="00F44C95" w:rsidRPr="00F44C95" w:rsidRDefault="00F44C95" w:rsidP="00F44C95">
      <w:pPr>
        <w:ind w:left="709"/>
        <w:rPr>
          <w:rFonts w:hint="eastAsia"/>
        </w:rPr>
      </w:pPr>
      <w:r>
        <w:rPr>
          <w:rFonts w:hint="eastAsia"/>
        </w:rPr>
        <w:t>可以选用不同的工具生成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，长度为</w:t>
      </w:r>
      <w:r>
        <w:rPr>
          <w:rFonts w:hint="eastAsia"/>
        </w:rPr>
        <w:t>256</w:t>
      </w:r>
      <w:r>
        <w:t>bit</w:t>
      </w:r>
      <w:r>
        <w:t>。</w:t>
      </w:r>
    </w:p>
    <w:p w14:paraId="52E0651F" w14:textId="665046B7" w:rsidR="008845F0" w:rsidRDefault="00F44C95" w:rsidP="008845F0">
      <w:pPr>
        <w:pStyle w:val="3"/>
      </w:pPr>
      <w:r>
        <w:rPr>
          <w:rFonts w:hint="eastAsia"/>
        </w:rPr>
        <w:t>AES</w:t>
      </w:r>
      <w:r>
        <w:t xml:space="preserve"> key</w:t>
      </w:r>
      <w:proofErr w:type="gramStart"/>
      <w:r>
        <w:rPr>
          <w:rFonts w:hint="eastAsia"/>
        </w:rPr>
        <w:t>烧写程序</w:t>
      </w:r>
      <w:proofErr w:type="gramEnd"/>
    </w:p>
    <w:p w14:paraId="33746779" w14:textId="47E6F1FE" w:rsidR="00F44C95" w:rsidRDefault="00F44C95" w:rsidP="00F44C95">
      <w:pPr>
        <w:ind w:firstLine="420"/>
      </w:pPr>
      <w:r>
        <w:rPr>
          <w:rFonts w:hint="eastAsia"/>
        </w:rPr>
        <w:t>程序项目的生成和编译参见文档《</w:t>
      </w:r>
      <w:r w:rsidRPr="00F44C95">
        <w:t>xapp1319-zynq-usp-prog-nvm.pdf</w:t>
      </w:r>
      <w:r>
        <w:rPr>
          <w:rFonts w:hint="eastAsia"/>
        </w:rPr>
        <w:t>》的</w:t>
      </w:r>
      <w:r w:rsidRPr="00F44C95">
        <w:t>Programming the AES Key in BBRAM</w:t>
      </w:r>
      <w:r>
        <w:t>、</w:t>
      </w:r>
      <w:r>
        <w:t xml:space="preserve">Programming </w:t>
      </w:r>
      <w:proofErr w:type="spellStart"/>
      <w:r>
        <w:t>eFUSEs</w:t>
      </w:r>
      <w:proofErr w:type="spellEnd"/>
      <w:r>
        <w:t xml:space="preserve"> for AES and RSA Cryptographic</w:t>
      </w:r>
      <w:r>
        <w:t xml:space="preserve"> </w:t>
      </w:r>
      <w:r>
        <w:t>Functions</w:t>
      </w:r>
      <w:r>
        <w:rPr>
          <w:rFonts w:hint="eastAsia"/>
        </w:rPr>
        <w:t>两节，编译项目前需要用上一步生成的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代替原头文件中的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，在本方案中使用</w:t>
      </w:r>
      <w:proofErr w:type="spellStart"/>
      <w:r>
        <w:t>eFUSEs</w:t>
      </w:r>
      <w:proofErr w:type="spellEnd"/>
      <w:r>
        <w:rPr>
          <w:rFonts w:hint="eastAsia"/>
        </w:rPr>
        <w:t>保存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，</w:t>
      </w:r>
      <w:proofErr w:type="spellStart"/>
      <w:r w:rsidRPr="00F44C95">
        <w:rPr>
          <w:color w:val="FF0000"/>
        </w:rPr>
        <w:t>eFUSEs</w:t>
      </w:r>
      <w:proofErr w:type="spellEnd"/>
      <w:proofErr w:type="gramStart"/>
      <w:r w:rsidRPr="00F44C95">
        <w:rPr>
          <w:rFonts w:hint="eastAsia"/>
          <w:color w:val="FF0000"/>
        </w:rPr>
        <w:t>只能烧写一次</w:t>
      </w:r>
      <w:proofErr w:type="gramEnd"/>
      <w:r>
        <w:rPr>
          <w:rFonts w:hint="eastAsia"/>
        </w:rPr>
        <w:t>。</w:t>
      </w:r>
    </w:p>
    <w:p w14:paraId="01DE7F0F" w14:textId="49A083B3" w:rsidR="00F44C95" w:rsidRDefault="00F44C95" w:rsidP="00F44C9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加密</w:t>
      </w:r>
      <w:r>
        <w:rPr>
          <w:rFonts w:hint="eastAsia"/>
        </w:rPr>
        <w:t>Boot</w:t>
      </w:r>
      <w:r>
        <w:rPr>
          <w:rFonts w:hint="eastAsia"/>
        </w:rPr>
        <w:t>升级程序</w:t>
      </w:r>
    </w:p>
    <w:p w14:paraId="4FBD177F" w14:textId="6218866C" w:rsidR="00F44C95" w:rsidRDefault="00F44C95" w:rsidP="00F44C95">
      <w:pPr>
        <w:ind w:firstLine="42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F44C95">
        <w:instrText>https://adasgitlab.autel.com/aeag/aeag100_upgrade.git</w:instrText>
      </w:r>
      <w:r>
        <w:instrText xml:space="preserve">" </w:instrText>
      </w:r>
      <w:r>
        <w:fldChar w:fldCharType="separate"/>
      </w:r>
      <w:r w:rsidRPr="003E6EE5">
        <w:rPr>
          <w:rStyle w:val="a6"/>
        </w:rPr>
        <w:t>https://adasgitlab.autel.com/aeag/aeag100_upgrade.git</w:t>
      </w:r>
      <w:r>
        <w:fldChar w:fldCharType="end"/>
      </w:r>
      <w:r>
        <w:rPr>
          <w:rFonts w:hint="eastAsia"/>
        </w:rPr>
        <w:t>中的项目，生成</w:t>
      </w:r>
      <w:r>
        <w:rPr>
          <w:rFonts w:hint="eastAsia"/>
        </w:rPr>
        <w:t>boot</w:t>
      </w:r>
      <w:r>
        <w:rPr>
          <w:rFonts w:hint="eastAsia"/>
        </w:rPr>
        <w:t>程序后，使用</w:t>
      </w:r>
      <w:proofErr w:type="spellStart"/>
      <w:r>
        <w:rPr>
          <w:rFonts w:hint="eastAsia"/>
        </w:rPr>
        <w:t>vi</w:t>
      </w:r>
      <w:r>
        <w:t>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bo</w:t>
      </w:r>
      <w:r>
        <w:t>ot image</w:t>
      </w:r>
      <w:r>
        <w:rPr>
          <w:rFonts w:hint="eastAsia"/>
        </w:rPr>
        <w:t>生成</w:t>
      </w:r>
      <w:r>
        <w:rPr>
          <w:rFonts w:hint="eastAsia"/>
        </w:rPr>
        <w:t>boot</w:t>
      </w:r>
      <w:r>
        <w:rPr>
          <w:rFonts w:hint="eastAsia"/>
        </w:rPr>
        <w:t>的</w:t>
      </w:r>
      <w:r>
        <w:rPr>
          <w:rFonts w:hint="eastAsia"/>
        </w:rPr>
        <w:t>im</w:t>
      </w:r>
      <w:r>
        <w:t>age</w:t>
      </w:r>
      <w:r>
        <w:rPr>
          <w:rFonts w:hint="eastAsia"/>
        </w:rPr>
        <w:t>文件，</w:t>
      </w:r>
      <w:r>
        <w:rPr>
          <w:rFonts w:hint="eastAsia"/>
        </w:rPr>
        <w:t>im</w:t>
      </w:r>
      <w:r>
        <w:t>age</w:t>
      </w:r>
      <w:r>
        <w:rPr>
          <w:rFonts w:hint="eastAsia"/>
        </w:rPr>
        <w:t>的所有文件均进行加密，文件加密时需要选取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文件</w:t>
      </w:r>
      <w:r w:rsidR="0011021B">
        <w:rPr>
          <w:rFonts w:hint="eastAsia"/>
        </w:rPr>
        <w:t>（</w:t>
      </w:r>
      <w:r w:rsidR="0011021B">
        <w:rPr>
          <w:rFonts w:hint="eastAsia"/>
        </w:rPr>
        <w:t>key</w:t>
      </w:r>
      <w:r w:rsidR="0011021B">
        <w:rPr>
          <w:rFonts w:hint="eastAsia"/>
        </w:rPr>
        <w:t>文件格式参加压缩包</w:t>
      </w:r>
      <w:r w:rsidR="0011021B" w:rsidRPr="0011021B">
        <w:t>xapp1319-zynq-usp-prog-nvm.zip</w:t>
      </w:r>
      <w:r w:rsidR="0011021B">
        <w:rPr>
          <w:rFonts w:hint="eastAsia"/>
        </w:rPr>
        <w:t>）</w:t>
      </w:r>
      <w:r>
        <w:rPr>
          <w:rFonts w:hint="eastAsia"/>
        </w:rPr>
        <w:t>，不同文件</w:t>
      </w:r>
      <w:r>
        <w:rPr>
          <w:rFonts w:hint="eastAsia"/>
        </w:rPr>
        <w:t>key</w:t>
      </w:r>
      <w:r>
        <w:rPr>
          <w:rFonts w:hint="eastAsia"/>
        </w:rPr>
        <w:t>文件的内容相同、</w:t>
      </w:r>
      <w:r>
        <w:rPr>
          <w:rFonts w:hint="eastAsia"/>
        </w:rPr>
        <w:t>key</w:t>
      </w:r>
      <w:r w:rsidR="00F45271">
        <w:rPr>
          <w:rFonts w:hint="eastAsia"/>
        </w:rPr>
        <w:t>同</w:t>
      </w:r>
      <w:r w:rsidR="00F45271">
        <w:rPr>
          <w:rFonts w:hint="eastAsia"/>
        </w:rPr>
        <w:t>AES</w:t>
      </w:r>
      <w:r w:rsidR="00F45271">
        <w:t xml:space="preserve"> key</w:t>
      </w:r>
      <w:r w:rsidR="00F45271">
        <w:rPr>
          <w:rFonts w:hint="eastAsia"/>
        </w:rPr>
        <w:t>烧写程序</w:t>
      </w:r>
      <w:r w:rsidR="00F45271">
        <w:rPr>
          <w:rFonts w:hint="eastAsia"/>
        </w:rPr>
        <w:t>中的</w:t>
      </w:r>
      <w:r w:rsidR="00F45271">
        <w:rPr>
          <w:rFonts w:hint="eastAsia"/>
        </w:rPr>
        <w:t>key</w:t>
      </w:r>
      <w:r w:rsidR="00F45271">
        <w:rPr>
          <w:rFonts w:hint="eastAsia"/>
        </w:rPr>
        <w:t>一致</w:t>
      </w:r>
      <w:r>
        <w:rPr>
          <w:rFonts w:hint="eastAsia"/>
        </w:rPr>
        <w:t>，但</w:t>
      </w:r>
      <w:r>
        <w:rPr>
          <w:rFonts w:hint="eastAsia"/>
        </w:rPr>
        <w:t>key</w:t>
      </w:r>
      <w:r>
        <w:rPr>
          <w:rFonts w:hint="eastAsia"/>
        </w:rPr>
        <w:t>文件名不同，</w:t>
      </w:r>
      <w:bookmarkStart w:id="18" w:name="_GoBack"/>
      <w:bookmarkEnd w:id="18"/>
      <w:proofErr w:type="spellStart"/>
      <w:r>
        <w:rPr>
          <w:rFonts w:hint="eastAsia"/>
        </w:rPr>
        <w:t>fs</w:t>
      </w:r>
      <w:r>
        <w:t>bl</w:t>
      </w:r>
      <w:proofErr w:type="spellEnd"/>
      <w:r>
        <w:t>（</w:t>
      </w:r>
      <w:proofErr w:type="spellStart"/>
      <w:r>
        <w:rPr>
          <w:rFonts w:hint="eastAsia"/>
        </w:rPr>
        <w:t>boot</w:t>
      </w:r>
      <w:r>
        <w:t>loader</w:t>
      </w:r>
      <w:proofErr w:type="spellEnd"/>
      <w:r>
        <w:t>）</w:t>
      </w:r>
      <w:r>
        <w:rPr>
          <w:rFonts w:hint="eastAsia"/>
        </w:rPr>
        <w:t>文</w:t>
      </w:r>
      <w:r>
        <w:rPr>
          <w:rFonts w:hint="eastAsia"/>
        </w:rPr>
        <w:lastRenderedPageBreak/>
        <w:t>件必须加密，界面如下所示：</w:t>
      </w:r>
    </w:p>
    <w:p w14:paraId="60A416AC" w14:textId="2D121A5A" w:rsidR="00F44C95" w:rsidRDefault="000637E9" w:rsidP="00F44C9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A89B308" wp14:editId="441239B4">
            <wp:extent cx="5831840" cy="60928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540F" w14:textId="77777777" w:rsidR="00F44C95" w:rsidRDefault="00F44C95" w:rsidP="00F44C95">
      <w:pPr>
        <w:ind w:firstLine="420"/>
      </w:pPr>
    </w:p>
    <w:p w14:paraId="572866C1" w14:textId="2E86A2F0" w:rsidR="00F44C95" w:rsidRDefault="00F44C95" w:rsidP="00F44C9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加密</w:t>
      </w:r>
      <w:r>
        <w:t>APP</w:t>
      </w:r>
      <w:r>
        <w:rPr>
          <w:rFonts w:hint="eastAsia"/>
        </w:rPr>
        <w:t>程序</w:t>
      </w:r>
    </w:p>
    <w:p w14:paraId="131483AA" w14:textId="40352537" w:rsidR="00F44C95" w:rsidRDefault="00F44C95" w:rsidP="00F44C95"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项目</w:t>
      </w:r>
      <w:r>
        <w:rPr>
          <w:rFonts w:hint="eastAsia"/>
        </w:rPr>
        <w:t>编译完成后</w:t>
      </w:r>
      <w:r>
        <w:rPr>
          <w:rFonts w:hint="eastAsia"/>
        </w:rPr>
        <w:t>，</w:t>
      </w:r>
      <w:r>
        <w:rPr>
          <w:rFonts w:hint="eastAsia"/>
        </w:rPr>
        <w:t>同样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vi</w:t>
      </w:r>
      <w:r>
        <w:t>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bo</w:t>
      </w:r>
      <w:r>
        <w:t>ot image</w:t>
      </w:r>
      <w:r>
        <w:rPr>
          <w:rFonts w:hint="eastAsia"/>
        </w:rPr>
        <w:t>生成</w:t>
      </w:r>
      <w:r w:rsidR="00F45271"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im</w:t>
      </w:r>
      <w:r>
        <w:t>age</w:t>
      </w:r>
      <w:r>
        <w:rPr>
          <w:rFonts w:hint="eastAsia"/>
        </w:rPr>
        <w:t>文件，</w:t>
      </w:r>
      <w:r>
        <w:rPr>
          <w:rFonts w:hint="eastAsia"/>
        </w:rPr>
        <w:t>im</w:t>
      </w:r>
      <w:r>
        <w:t>age</w:t>
      </w:r>
      <w:r>
        <w:rPr>
          <w:rFonts w:hint="eastAsia"/>
        </w:rPr>
        <w:t>的所有文件均进行加密，文件加密时需要选取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文件，不同文件</w:t>
      </w:r>
      <w:r>
        <w:rPr>
          <w:rFonts w:hint="eastAsia"/>
        </w:rPr>
        <w:t>key</w:t>
      </w:r>
      <w:r>
        <w:rPr>
          <w:rFonts w:hint="eastAsia"/>
        </w:rPr>
        <w:t>文件的内容相同、</w:t>
      </w:r>
      <w:r w:rsidR="00F45271">
        <w:rPr>
          <w:rFonts w:hint="eastAsia"/>
        </w:rPr>
        <w:t>key</w:t>
      </w:r>
      <w:r w:rsidR="00F45271">
        <w:rPr>
          <w:rFonts w:hint="eastAsia"/>
        </w:rPr>
        <w:t>同</w:t>
      </w:r>
      <w:r w:rsidR="00F45271">
        <w:rPr>
          <w:rFonts w:hint="eastAsia"/>
        </w:rPr>
        <w:t>AES</w:t>
      </w:r>
      <w:r w:rsidR="00F45271">
        <w:t xml:space="preserve"> key</w:t>
      </w:r>
      <w:proofErr w:type="gramStart"/>
      <w:r w:rsidR="00F45271">
        <w:rPr>
          <w:rFonts w:hint="eastAsia"/>
        </w:rPr>
        <w:t>烧写程序</w:t>
      </w:r>
      <w:proofErr w:type="gramEnd"/>
      <w:r w:rsidR="00F45271">
        <w:rPr>
          <w:rFonts w:hint="eastAsia"/>
        </w:rPr>
        <w:t>中的</w:t>
      </w:r>
      <w:r w:rsidR="00F45271">
        <w:rPr>
          <w:rFonts w:hint="eastAsia"/>
        </w:rPr>
        <w:t>key</w:t>
      </w:r>
      <w:r w:rsidR="00F45271">
        <w:rPr>
          <w:rFonts w:hint="eastAsia"/>
        </w:rPr>
        <w:t>一致</w:t>
      </w:r>
      <w:r>
        <w:rPr>
          <w:rFonts w:hint="eastAsia"/>
        </w:rPr>
        <w:t>，但</w:t>
      </w:r>
      <w:r>
        <w:rPr>
          <w:rFonts w:hint="eastAsia"/>
        </w:rPr>
        <w:t>key</w:t>
      </w:r>
      <w:r>
        <w:rPr>
          <w:rFonts w:hint="eastAsia"/>
        </w:rPr>
        <w:t>文件名不同，</w:t>
      </w:r>
      <w:proofErr w:type="spellStart"/>
      <w:r>
        <w:rPr>
          <w:rFonts w:hint="eastAsia"/>
        </w:rPr>
        <w:t>fs</w:t>
      </w:r>
      <w:r>
        <w:t>bl</w:t>
      </w:r>
      <w:proofErr w:type="spellEnd"/>
      <w:r>
        <w:t>（</w:t>
      </w:r>
      <w:proofErr w:type="spellStart"/>
      <w:r>
        <w:rPr>
          <w:rFonts w:hint="eastAsia"/>
        </w:rPr>
        <w:t>boot</w:t>
      </w:r>
      <w:r>
        <w:t>loader</w:t>
      </w:r>
      <w:proofErr w:type="spellEnd"/>
      <w:r>
        <w:t>）</w:t>
      </w:r>
      <w:r>
        <w:rPr>
          <w:rFonts w:hint="eastAsia"/>
        </w:rPr>
        <w:t>文件必须加密，</w:t>
      </w:r>
      <w:r w:rsidR="00F45271" w:rsidRPr="00F45271">
        <w:rPr>
          <w:rFonts w:hint="eastAsia"/>
          <w:color w:val="FF0000"/>
        </w:rPr>
        <w:t>需要注意，如果</w:t>
      </w:r>
      <w:r w:rsidR="00F45271" w:rsidRPr="00F45271">
        <w:rPr>
          <w:rFonts w:hint="eastAsia"/>
          <w:color w:val="FF0000"/>
        </w:rPr>
        <w:lastRenderedPageBreak/>
        <w:t>生成的</w:t>
      </w:r>
      <w:r w:rsidR="00F45271" w:rsidRPr="00F45271">
        <w:rPr>
          <w:rFonts w:hint="eastAsia"/>
          <w:color w:val="FF0000"/>
        </w:rPr>
        <w:t>APP</w:t>
      </w:r>
      <w:r w:rsidR="00F45271" w:rsidRPr="00F45271">
        <w:rPr>
          <w:color w:val="FF0000"/>
        </w:rPr>
        <w:t xml:space="preserve"> image</w:t>
      </w:r>
      <w:r w:rsidR="00F45271" w:rsidRPr="00F45271">
        <w:rPr>
          <w:rFonts w:hint="eastAsia"/>
          <w:color w:val="FF0000"/>
        </w:rPr>
        <w:t>文件大于</w:t>
      </w:r>
      <w:r w:rsidR="00F45271" w:rsidRPr="00F45271">
        <w:rPr>
          <w:rFonts w:hint="eastAsia"/>
          <w:color w:val="FF0000"/>
        </w:rPr>
        <w:t>16M</w:t>
      </w:r>
      <w:r w:rsidR="00F45271" w:rsidRPr="00F45271">
        <w:rPr>
          <w:color w:val="FF0000"/>
        </w:rPr>
        <w:t>，</w:t>
      </w:r>
      <w:r w:rsidR="00F45271" w:rsidRPr="00F45271">
        <w:rPr>
          <w:rFonts w:hint="eastAsia"/>
          <w:color w:val="FF0000"/>
        </w:rPr>
        <w:t>有可能不能启动</w:t>
      </w:r>
      <w:r w:rsidR="00F45271">
        <w:rPr>
          <w:rFonts w:hint="eastAsia"/>
        </w:rPr>
        <w:t>，</w:t>
      </w:r>
      <w:r>
        <w:rPr>
          <w:rFonts w:hint="eastAsia"/>
        </w:rPr>
        <w:t>界面如下所示</w:t>
      </w:r>
      <w:r>
        <w:rPr>
          <w:rFonts w:hint="eastAsia"/>
        </w:rPr>
        <w:t>：</w:t>
      </w:r>
    </w:p>
    <w:p w14:paraId="18EE2EFB" w14:textId="00E5342F" w:rsidR="00F44C95" w:rsidRPr="00F45271" w:rsidRDefault="00F45271" w:rsidP="00F44C9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40F9A61" wp14:editId="6DC528A4">
            <wp:extent cx="5831840" cy="60928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785" w14:textId="2FB8A018" w:rsidR="00F102B2" w:rsidRPr="00F102B2" w:rsidRDefault="000637E9" w:rsidP="00F102B2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加密方案验证</w:t>
      </w:r>
    </w:p>
    <w:p w14:paraId="51E30D16" w14:textId="7483E008" w:rsidR="00F102B2" w:rsidRDefault="000637E9" w:rsidP="00F102B2">
      <w:pPr>
        <w:ind w:firstLineChars="200" w:firstLine="420"/>
      </w:pPr>
      <w:r>
        <w:rPr>
          <w:rFonts w:hint="eastAsia"/>
        </w:rPr>
        <w:t>按照下列步骤验证加密程序是否正常运行：</w:t>
      </w:r>
    </w:p>
    <w:p w14:paraId="5CE74484" w14:textId="77777777" w:rsidR="000637E9" w:rsidRDefault="000637E9" w:rsidP="000637E9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写入设备的</w:t>
      </w:r>
      <w:proofErr w:type="spellStart"/>
      <w:r>
        <w:t>eFUSEs</w:t>
      </w:r>
      <w:proofErr w:type="spellEnd"/>
      <w:r>
        <w:t xml:space="preserve"> </w:t>
      </w:r>
    </w:p>
    <w:p w14:paraId="454F473E" w14:textId="279836F3" w:rsidR="000637E9" w:rsidRDefault="000637E9" w:rsidP="000637E9">
      <w:r>
        <w:rPr>
          <w:rFonts w:hint="eastAsia"/>
        </w:rPr>
        <w:t xml:space="preserve"> </w:t>
      </w:r>
      <w:r>
        <w:t xml:space="preserve"> </w:t>
      </w:r>
      <w:proofErr w:type="spellStart"/>
      <w:r>
        <w:t>eFUSE</w:t>
      </w:r>
      <w:proofErr w:type="spellEnd"/>
      <w:proofErr w:type="gramStart"/>
      <w:r>
        <w:rPr>
          <w:rFonts w:hint="eastAsia"/>
        </w:rPr>
        <w:t>只能烧写一次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烧写成功</w:t>
      </w:r>
      <w:proofErr w:type="gramEnd"/>
      <w:r>
        <w:rPr>
          <w:rFonts w:hint="eastAsia"/>
        </w:rPr>
        <w:t>后</w:t>
      </w:r>
      <w:proofErr w:type="gramStart"/>
      <w:r>
        <w:rPr>
          <w:rFonts w:hint="eastAsia"/>
        </w:rPr>
        <w:t>再次烧写会提示烧写失败</w:t>
      </w:r>
      <w:proofErr w:type="gramEnd"/>
      <w:r>
        <w:rPr>
          <w:rFonts w:hint="eastAsia"/>
        </w:rPr>
        <w:t>。</w:t>
      </w:r>
      <w:r>
        <w:rPr>
          <w:rFonts w:hint="eastAsia"/>
        </w:rPr>
        <w:t>把</w:t>
      </w:r>
      <w:r>
        <w:rPr>
          <w:rFonts w:hint="eastAsia"/>
        </w:rPr>
        <w:t>key</w:t>
      </w:r>
      <w:r>
        <w:rPr>
          <w:rFonts w:hint="eastAsia"/>
        </w:rPr>
        <w:t>写入设备的</w:t>
      </w:r>
      <w:proofErr w:type="spellStart"/>
      <w:r>
        <w:t>eFUSE</w:t>
      </w:r>
      <w:proofErr w:type="spellEnd"/>
      <w:r>
        <w:rPr>
          <w:rFonts w:hint="eastAsia"/>
        </w:rPr>
        <w:t>可以使</w:t>
      </w:r>
      <w:r>
        <w:rPr>
          <w:rFonts w:hint="eastAsia"/>
        </w:rPr>
        <w:lastRenderedPageBreak/>
        <w:t>用两种方式：</w:t>
      </w:r>
    </w:p>
    <w:p w14:paraId="4E6003CD" w14:textId="750315A5" w:rsidR="000637E9" w:rsidRDefault="000637E9" w:rsidP="000637E9">
      <w:pPr>
        <w:ind w:firstLineChars="200" w:firstLine="420"/>
      </w:pPr>
      <w:r>
        <w:rPr>
          <w:rFonts w:hint="eastAsia"/>
        </w:rPr>
        <w:t>第一种方式</w:t>
      </w:r>
      <w:r>
        <w:t>：</w:t>
      </w:r>
      <w:r>
        <w:rPr>
          <w:rFonts w:hint="eastAsia"/>
        </w:rPr>
        <w:t>把编译好的</w:t>
      </w:r>
      <w:r w:rsidRPr="000637E9">
        <w:rPr>
          <w:rFonts w:hint="eastAsia"/>
        </w:rPr>
        <w:t>AES key</w:t>
      </w:r>
      <w:proofErr w:type="gramStart"/>
      <w:r w:rsidRPr="000637E9">
        <w:rPr>
          <w:rFonts w:hint="eastAsia"/>
        </w:rPr>
        <w:t>烧写程序</w:t>
      </w:r>
      <w:proofErr w:type="gramEnd"/>
      <w:r>
        <w:rPr>
          <w:rFonts w:hint="eastAsia"/>
        </w:rPr>
        <w:t>通过</w:t>
      </w:r>
      <w:r>
        <w:rPr>
          <w:rFonts w:hint="eastAsia"/>
        </w:rPr>
        <w:t>JTAG</w:t>
      </w:r>
      <w:r>
        <w:rPr>
          <w:rFonts w:hint="eastAsia"/>
        </w:rPr>
        <w:t>口下载到设备内存运行，串口会打印运行结果。</w:t>
      </w:r>
    </w:p>
    <w:p w14:paraId="5B3F9BDB" w14:textId="62B7A8D2" w:rsidR="000637E9" w:rsidRDefault="000637E9" w:rsidP="000637E9">
      <w:pPr>
        <w:ind w:firstLineChars="200" w:firstLine="420"/>
      </w:pPr>
      <w:r>
        <w:rPr>
          <w:rFonts w:hint="eastAsia"/>
        </w:rPr>
        <w:t>第二种方式：把生成的</w:t>
      </w:r>
      <w:r w:rsidRPr="000637E9">
        <w:rPr>
          <w:rFonts w:hint="eastAsia"/>
        </w:rPr>
        <w:t>AES key</w:t>
      </w:r>
      <w:proofErr w:type="gramStart"/>
      <w:r w:rsidRPr="000637E9">
        <w:rPr>
          <w:rFonts w:hint="eastAsia"/>
        </w:rPr>
        <w:t>烧写程序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vitis</w:t>
      </w:r>
      <w:proofErr w:type="spellEnd"/>
      <w:r>
        <w:rPr>
          <w:rFonts w:hint="eastAsia"/>
        </w:rPr>
        <w:t>内</w:t>
      </w:r>
      <w:r>
        <w:rPr>
          <w:rFonts w:hint="eastAsia"/>
        </w:rPr>
        <w:t>通过</w:t>
      </w:r>
      <w:r>
        <w:rPr>
          <w:rFonts w:hint="eastAsia"/>
        </w:rPr>
        <w:t>JTAG</w:t>
      </w:r>
      <w:proofErr w:type="gramStart"/>
      <w:r>
        <w:rPr>
          <w:rFonts w:hint="eastAsia"/>
        </w:rPr>
        <w:t>口</w:t>
      </w:r>
      <w:r>
        <w:rPr>
          <w:rFonts w:hint="eastAsia"/>
        </w:rPr>
        <w:t>烧写到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FLASH</w:t>
      </w:r>
      <w:r>
        <w:rPr>
          <w:rFonts w:hint="eastAsia"/>
        </w:rPr>
        <w:t>，</w:t>
      </w:r>
      <w:proofErr w:type="gramStart"/>
      <w:r>
        <w:rPr>
          <w:rFonts w:hint="eastAsia"/>
        </w:rPr>
        <w:t>烧写成功</w:t>
      </w:r>
      <w:proofErr w:type="gramEnd"/>
      <w:r>
        <w:rPr>
          <w:rFonts w:hint="eastAsia"/>
        </w:rPr>
        <w:t>后，设备重新上电</w:t>
      </w:r>
      <w:r>
        <w:rPr>
          <w:rFonts w:hint="eastAsia"/>
        </w:rPr>
        <w:t>，串口会打印运行结果。</w:t>
      </w:r>
    </w:p>
    <w:p w14:paraId="2758E256" w14:textId="3B90DF96" w:rsidR="000637E9" w:rsidRDefault="000637E9" w:rsidP="000637E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FDE5589" wp14:editId="28089D3D">
            <wp:extent cx="5831840" cy="33883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387" w14:textId="77777777" w:rsidR="00C75D0B" w:rsidRDefault="000637E9" w:rsidP="000637E9">
      <w:pPr>
        <w:pStyle w:val="3"/>
      </w:pPr>
      <w:r>
        <w:t xml:space="preserve"> </w:t>
      </w:r>
      <w:r w:rsidR="00C75D0B">
        <w:rPr>
          <w:rFonts w:hint="eastAsia"/>
        </w:rPr>
        <w:t>AES</w:t>
      </w:r>
      <w:r w:rsidR="00C75D0B">
        <w:t xml:space="preserve"> </w:t>
      </w:r>
      <w:r w:rsidR="00C75D0B">
        <w:rPr>
          <w:rFonts w:hint="eastAsia"/>
        </w:rPr>
        <w:t>key</w:t>
      </w:r>
      <w:r w:rsidR="00C75D0B">
        <w:rPr>
          <w:rFonts w:hint="eastAsia"/>
        </w:rPr>
        <w:t>加密</w:t>
      </w:r>
      <w:r w:rsidR="00C75D0B">
        <w:rPr>
          <w:rFonts w:hint="eastAsia"/>
        </w:rPr>
        <w:t>Boot</w:t>
      </w:r>
      <w:r w:rsidR="00C75D0B">
        <w:rPr>
          <w:rFonts w:hint="eastAsia"/>
        </w:rPr>
        <w:t>升级程序</w:t>
      </w:r>
    </w:p>
    <w:p w14:paraId="79C3A2A6" w14:textId="40DA84B0" w:rsidR="00C75D0B" w:rsidRDefault="00C75D0B" w:rsidP="00C75D0B">
      <w:pPr>
        <w:ind w:firstLineChars="300" w:firstLine="630"/>
      </w:pPr>
      <w:r>
        <w:rPr>
          <w:rFonts w:hint="eastAsia"/>
        </w:rPr>
        <w:t>把</w:t>
      </w:r>
      <w:r w:rsidRPr="000637E9">
        <w:rPr>
          <w:rFonts w:hint="eastAsia"/>
        </w:rPr>
        <w:t>AES key</w:t>
      </w:r>
      <w:r>
        <w:rPr>
          <w:rFonts w:hint="eastAsia"/>
        </w:rPr>
        <w:t>加密的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程序</w:t>
      </w:r>
      <w:r>
        <w:rPr>
          <w:rFonts w:hint="eastAsia"/>
        </w:rPr>
        <w:t>在</w:t>
      </w:r>
      <w:proofErr w:type="spellStart"/>
      <w:r>
        <w:rPr>
          <w:rFonts w:hint="eastAsia"/>
        </w:rPr>
        <w:t>vitis</w:t>
      </w:r>
      <w:proofErr w:type="spellEnd"/>
      <w:r>
        <w:rPr>
          <w:rFonts w:hint="eastAsia"/>
        </w:rPr>
        <w:t>内通过</w:t>
      </w:r>
      <w:r>
        <w:rPr>
          <w:rFonts w:hint="eastAsia"/>
        </w:rPr>
        <w:t>JTAG</w:t>
      </w:r>
      <w:proofErr w:type="gramStart"/>
      <w:r>
        <w:rPr>
          <w:rFonts w:hint="eastAsia"/>
        </w:rPr>
        <w:t>口烧写到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FLASH</w:t>
      </w:r>
      <w:r>
        <w:rPr>
          <w:rFonts w:hint="eastAsia"/>
        </w:rPr>
        <w:t>，</w:t>
      </w:r>
      <w:proofErr w:type="gramStart"/>
      <w:r>
        <w:rPr>
          <w:rFonts w:hint="eastAsia"/>
        </w:rPr>
        <w:t>烧写成功</w:t>
      </w:r>
      <w:proofErr w:type="gramEnd"/>
      <w:r>
        <w:rPr>
          <w:rFonts w:hint="eastAsia"/>
        </w:rPr>
        <w:t>后，设备重新上电，串口会打印运行结果</w:t>
      </w:r>
      <w:r>
        <w:rPr>
          <w:rFonts w:hint="eastAsia"/>
        </w:rPr>
        <w:t>，并提示</w:t>
      </w:r>
      <w:proofErr w:type="gramStart"/>
      <w:r>
        <w:rPr>
          <w:rFonts w:hint="eastAsia"/>
        </w:rPr>
        <w:t>可以烧写</w:t>
      </w:r>
      <w:proofErr w:type="gramEnd"/>
      <w:r>
        <w:rPr>
          <w:rFonts w:hint="eastAsia"/>
        </w:rPr>
        <w:t>APP</w:t>
      </w:r>
      <w:r>
        <w:rPr>
          <w:rFonts w:hint="eastAsia"/>
        </w:rPr>
        <w:t>程序。</w:t>
      </w:r>
    </w:p>
    <w:p w14:paraId="0236986F" w14:textId="7ECE211F" w:rsidR="000637E9" w:rsidRDefault="00C75D0B" w:rsidP="000637E9">
      <w:pPr>
        <w:pStyle w:val="3"/>
      </w:pP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加密</w:t>
      </w:r>
      <w:r>
        <w:rPr>
          <w:rFonts w:hint="eastAsia"/>
        </w:rPr>
        <w:t>后的</w:t>
      </w:r>
      <w:r>
        <w:t>APP</w:t>
      </w:r>
      <w:r>
        <w:rPr>
          <w:rFonts w:hint="eastAsia"/>
        </w:rPr>
        <w:t>程序</w:t>
      </w:r>
    </w:p>
    <w:p w14:paraId="5BED1AF1" w14:textId="27C24907" w:rsidR="000637E9" w:rsidRDefault="00C75D0B" w:rsidP="00C75D0B">
      <w:pPr>
        <w:ind w:firstLineChars="250" w:firstLine="525"/>
      </w:pPr>
      <w:r>
        <w:rPr>
          <w:rFonts w:hint="eastAsia"/>
        </w:rPr>
        <w:t>使用公司自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的上位机</w:t>
      </w:r>
      <w:proofErr w:type="gramStart"/>
      <w:r>
        <w:rPr>
          <w:rFonts w:hint="eastAsia"/>
        </w:rPr>
        <w:t>烧写程序烧写</w:t>
      </w:r>
      <w:proofErr w:type="gramEnd"/>
      <w:r>
        <w:rPr>
          <w:rFonts w:hint="eastAsia"/>
        </w:rPr>
        <w:t>AES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加密后的</w:t>
      </w:r>
      <w:r>
        <w:t>APP</w:t>
      </w:r>
      <w:r>
        <w:rPr>
          <w:rFonts w:hint="eastAsia"/>
        </w:rPr>
        <w:t>程序</w:t>
      </w:r>
      <w:r>
        <w:rPr>
          <w:rFonts w:hint="eastAsia"/>
        </w:rPr>
        <w:t>到</w:t>
      </w:r>
      <w:r>
        <w:rPr>
          <w:rFonts w:hint="eastAsia"/>
        </w:rPr>
        <w:t>flash</w:t>
      </w:r>
      <w:r>
        <w:t>，</w:t>
      </w:r>
      <w:proofErr w:type="gramStart"/>
      <w:r>
        <w:rPr>
          <w:rFonts w:hint="eastAsia"/>
        </w:rPr>
        <w:t>烧写成功</w:t>
      </w:r>
      <w:proofErr w:type="gramEnd"/>
      <w:r>
        <w:rPr>
          <w:rFonts w:hint="eastAsia"/>
        </w:rPr>
        <w:t>后，设备重新上电，设备</w:t>
      </w:r>
      <w:r w:rsidR="003375CE">
        <w:rPr>
          <w:rFonts w:hint="eastAsia"/>
        </w:rPr>
        <w:t>如果</w:t>
      </w:r>
      <w:r>
        <w:rPr>
          <w:rFonts w:hint="eastAsia"/>
        </w:rPr>
        <w:t>正常工作，</w:t>
      </w:r>
      <w:r w:rsidR="003375CE">
        <w:rPr>
          <w:rFonts w:hint="eastAsia"/>
        </w:rPr>
        <w:t>且</w:t>
      </w:r>
      <w:r>
        <w:rPr>
          <w:rFonts w:hint="eastAsia"/>
        </w:rPr>
        <w:t>版本号应该</w:t>
      </w:r>
      <w:proofErr w:type="gramStart"/>
      <w:r>
        <w:rPr>
          <w:rFonts w:hint="eastAsia"/>
        </w:rPr>
        <w:t>同烧写程序</w:t>
      </w:r>
      <w:proofErr w:type="gramEnd"/>
      <w:r>
        <w:rPr>
          <w:rFonts w:hint="eastAsia"/>
        </w:rPr>
        <w:t>的版本号一致</w:t>
      </w:r>
      <w:r w:rsidR="003375CE">
        <w:rPr>
          <w:rFonts w:hint="eastAsia"/>
        </w:rPr>
        <w:t>，</w:t>
      </w:r>
      <w:proofErr w:type="gramStart"/>
      <w:r w:rsidR="003375CE">
        <w:rPr>
          <w:rFonts w:hint="eastAsia"/>
        </w:rPr>
        <w:t>说明烧写的</w:t>
      </w:r>
      <w:proofErr w:type="gramEnd"/>
      <w:r w:rsidR="003375CE">
        <w:rPr>
          <w:rFonts w:hint="eastAsia"/>
        </w:rPr>
        <w:t>加密软件成功运行</w:t>
      </w:r>
      <w:r>
        <w:rPr>
          <w:rFonts w:hint="eastAsia"/>
        </w:rPr>
        <w:t>。</w:t>
      </w:r>
    </w:p>
    <w:p w14:paraId="2BA67071" w14:textId="08EBFE02" w:rsidR="00C75D0B" w:rsidRPr="000637E9" w:rsidRDefault="00C75D0B" w:rsidP="00C75D0B">
      <w:pPr>
        <w:ind w:firstLineChars="250" w:firstLine="5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7C3AF6" wp14:editId="444A59CD">
            <wp:extent cx="5831840" cy="43446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6DBE" w14:textId="77777777" w:rsidR="00966459" w:rsidRPr="0083385F" w:rsidRDefault="00966459" w:rsidP="00966459">
      <w:pPr>
        <w:pStyle w:val="1"/>
        <w:rPr>
          <w:rFonts w:ascii="宋体" w:hAnsi="宋体"/>
          <w:lang w:val="en-GB"/>
        </w:rPr>
      </w:pPr>
      <w:bookmarkStart w:id="19" w:name="_Toc141202429"/>
      <w:r w:rsidRPr="0083385F">
        <w:rPr>
          <w:rFonts w:ascii="宋体" w:hAnsi="宋体" w:hint="eastAsia"/>
          <w:lang w:val="en-GB"/>
        </w:rPr>
        <w:t>附件</w:t>
      </w:r>
      <w:bookmarkEnd w:id="19"/>
    </w:p>
    <w:p w14:paraId="4261EFC2" w14:textId="4BF7766E" w:rsidR="009A4754" w:rsidRPr="0083385F" w:rsidRDefault="005F300E" w:rsidP="00095744">
      <w:pPr>
        <w:ind w:left="420"/>
        <w:rPr>
          <w:rFonts w:ascii="宋体" w:hAnsi="宋体"/>
          <w:lang w:val="en-GB"/>
        </w:rPr>
      </w:pPr>
      <w:r w:rsidRPr="0083385F">
        <w:rPr>
          <w:rFonts w:ascii="宋体" w:hAnsi="宋体"/>
        </w:rPr>
        <w:t>无</w:t>
      </w:r>
      <w:r w:rsidRPr="0083385F">
        <w:rPr>
          <w:rFonts w:ascii="宋体" w:hAnsi="宋体" w:hint="eastAsia"/>
        </w:rPr>
        <w:t>。</w:t>
      </w:r>
    </w:p>
    <w:sectPr w:rsidR="009A4754" w:rsidRPr="0083385F" w:rsidSect="008747E5">
      <w:headerReference w:type="default" r:id="rId15"/>
      <w:footerReference w:type="default" r:id="rId16"/>
      <w:pgSz w:w="11906" w:h="16838"/>
      <w:pgMar w:top="1381" w:right="1361" w:bottom="1440" w:left="136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4454A" w14:textId="77777777" w:rsidR="00014A10" w:rsidRDefault="00014A10">
      <w:r>
        <w:separator/>
      </w:r>
    </w:p>
  </w:endnote>
  <w:endnote w:type="continuationSeparator" w:id="0">
    <w:p w14:paraId="6B634A39" w14:textId="77777777" w:rsidR="00014A10" w:rsidRDefault="0001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0B112" w14:textId="77777777" w:rsidR="000D6001" w:rsidRPr="009420B4" w:rsidRDefault="000D6001" w:rsidP="000B0E1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69820" w14:textId="77777777" w:rsidR="00014A10" w:rsidRDefault="00014A10">
      <w:r>
        <w:separator/>
      </w:r>
    </w:p>
  </w:footnote>
  <w:footnote w:type="continuationSeparator" w:id="0">
    <w:p w14:paraId="7B282CE2" w14:textId="77777777" w:rsidR="00014A10" w:rsidRDefault="00014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473FB" w14:textId="77777777" w:rsidR="000D6001" w:rsidRDefault="000D6001" w:rsidP="00C616FA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D01E" w14:textId="45F7615B" w:rsidR="000D6001" w:rsidRDefault="000D6001">
    <w:pPr>
      <w:pStyle w:val="a9"/>
    </w:pPr>
  </w:p>
  <w:tbl>
    <w:tblPr>
      <w:tblW w:w="5674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5995"/>
      <w:gridCol w:w="1503"/>
      <w:gridCol w:w="2890"/>
    </w:tblGrid>
    <w:tr w:rsidR="000D6001" w:rsidRPr="009278BF" w14:paraId="09E3C6BE" w14:textId="77777777" w:rsidTr="00694636">
      <w:trPr>
        <w:trHeight w:hRule="exact" w:val="270"/>
        <w:jc w:val="center"/>
      </w:trPr>
      <w:tc>
        <w:tcPr>
          <w:tcW w:w="5995" w:type="dxa"/>
          <w:vMerge w:val="restart"/>
          <w:vAlign w:val="center"/>
        </w:tcPr>
        <w:p w14:paraId="16BED9C1" w14:textId="77777777" w:rsidR="000D6001" w:rsidRPr="009278BF" w:rsidRDefault="000D6001" w:rsidP="005E3F9B">
          <w:pPr>
            <w:tabs>
              <w:tab w:val="left" w:pos="2130"/>
            </w:tabs>
            <w:jc w:val="right"/>
            <w:rPr>
              <w:rFonts w:ascii="宋体" w:hAnsi="宋体"/>
            </w:rPr>
          </w:pPr>
          <w:r>
            <w:rPr>
              <w:noProof/>
            </w:rPr>
            <w:drawing>
              <wp:inline distT="0" distB="0" distL="0" distR="0" wp14:anchorId="0852D1D0" wp14:editId="6C47D122">
                <wp:extent cx="3477891" cy="482600"/>
                <wp:effectExtent l="0" t="0" r="8890" b="0"/>
                <wp:docPr id="13" name="图片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619BAF8-E6DC-728E-EFA7-AABF6DC39D3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619BAF8-E6DC-728E-EFA7-AABF6DC39D34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945" cy="4828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2B48633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文件名称：</w:t>
          </w:r>
        </w:p>
      </w:tc>
      <w:tc>
        <w:tcPr>
          <w:tcW w:w="289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28D1823" w14:textId="3530D12A" w:rsidR="000D6001" w:rsidRPr="009278BF" w:rsidRDefault="00F44C95" w:rsidP="005E3F9B">
          <w:pPr>
            <w:rPr>
              <w:rFonts w:ascii="宋体" w:hAnsi="宋体"/>
              <w:b/>
              <w:szCs w:val="21"/>
            </w:rPr>
          </w:pPr>
          <w:proofErr w:type="spellStart"/>
          <w:r w:rsidRPr="00F44C95">
            <w:rPr>
              <w:rFonts w:ascii="宋体" w:hAnsi="宋体" w:hint="eastAsia"/>
              <w:b/>
              <w:szCs w:val="21"/>
            </w:rPr>
            <w:t>xilinx</w:t>
          </w:r>
          <w:proofErr w:type="spellEnd"/>
          <w:r w:rsidRPr="00F44C95">
            <w:rPr>
              <w:rFonts w:ascii="宋体" w:hAnsi="宋体" w:hint="eastAsia"/>
              <w:b/>
              <w:szCs w:val="21"/>
            </w:rPr>
            <w:t>加密方案实现及验证说明V1.0</w:t>
          </w:r>
          <w:r w:rsidR="0007597C" w:rsidRPr="0007597C">
            <w:rPr>
              <w:rFonts w:ascii="宋体" w:hAnsi="宋体" w:hint="eastAsia"/>
              <w:b/>
              <w:szCs w:val="21"/>
            </w:rPr>
            <w:t>说明V1.0</w:t>
          </w:r>
          <w:r w:rsidR="000D6001" w:rsidRPr="00694636">
            <w:rPr>
              <w:rFonts w:ascii="宋体" w:hAnsi="宋体" w:hint="eastAsia"/>
              <w:b/>
              <w:szCs w:val="21"/>
            </w:rPr>
            <w:t>说</w:t>
          </w:r>
          <w:r w:rsidR="000D6001">
            <w:rPr>
              <w:rFonts w:ascii="宋体" w:hAnsi="宋体"/>
              <w:b/>
              <w:szCs w:val="21"/>
            </w:rPr>
            <w:t>明</w:t>
          </w:r>
        </w:p>
      </w:tc>
    </w:tr>
    <w:tr w:rsidR="000D6001" w:rsidRPr="009278BF" w14:paraId="20AC964B" w14:textId="77777777" w:rsidTr="00694636">
      <w:trPr>
        <w:trHeight w:hRule="exact" w:val="270"/>
        <w:jc w:val="center"/>
      </w:trPr>
      <w:tc>
        <w:tcPr>
          <w:tcW w:w="5995" w:type="dxa"/>
          <w:vMerge/>
          <w:vAlign w:val="center"/>
        </w:tcPr>
        <w:p w14:paraId="024C1A34" w14:textId="77777777" w:rsidR="000D6001" w:rsidRPr="009278BF" w:rsidRDefault="000D6001" w:rsidP="005E3F9B">
          <w:pPr>
            <w:spacing w:line="300" w:lineRule="exact"/>
            <w:jc w:val="right"/>
            <w:rPr>
              <w:rFonts w:ascii="Cambria" w:hAnsi="Cambria"/>
              <w:b/>
              <w:noProof/>
              <w:sz w:val="28"/>
              <w:szCs w:val="28"/>
            </w:rPr>
          </w:pPr>
        </w:p>
      </w:tc>
      <w:tc>
        <w:tcPr>
          <w:tcW w:w="150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3C95F2B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文件编号:</w:t>
          </w:r>
        </w:p>
      </w:tc>
      <w:tc>
        <w:tcPr>
          <w:tcW w:w="289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5F8C33D0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</w:p>
      </w:tc>
    </w:tr>
    <w:tr w:rsidR="000D6001" w:rsidRPr="009278BF" w14:paraId="0CFF6C80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180E8C06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11E6E5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版    本：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077ACC61" w14:textId="77777777" w:rsidR="000D6001" w:rsidRPr="009278BF" w:rsidRDefault="000D6001" w:rsidP="005E3F9B">
          <w:pPr>
            <w:rPr>
              <w:rFonts w:ascii="宋体" w:hAnsi="宋体"/>
              <w:szCs w:val="21"/>
            </w:rPr>
          </w:pPr>
          <w:r w:rsidRPr="009278BF">
            <w:rPr>
              <w:rFonts w:ascii="宋体" w:hAnsi="宋体"/>
              <w:szCs w:val="21"/>
            </w:rPr>
            <w:t>V</w:t>
          </w:r>
          <w:r>
            <w:rPr>
              <w:rFonts w:ascii="宋体" w:hAnsi="宋体"/>
              <w:szCs w:val="21"/>
            </w:rPr>
            <w:t>1</w:t>
          </w:r>
          <w:r w:rsidRPr="009278BF">
            <w:rPr>
              <w:rFonts w:ascii="宋体" w:hAnsi="宋体"/>
              <w:szCs w:val="21"/>
            </w:rPr>
            <w:t>.0</w:t>
          </w:r>
        </w:p>
      </w:tc>
    </w:tr>
    <w:tr w:rsidR="000D6001" w:rsidRPr="009278BF" w14:paraId="23FEFD94" w14:textId="77777777" w:rsidTr="00694636">
      <w:trPr>
        <w:trHeight w:hRule="exact" w:val="270"/>
        <w:jc w:val="center"/>
      </w:trPr>
      <w:tc>
        <w:tcPr>
          <w:tcW w:w="5995" w:type="dxa"/>
          <w:vMerge/>
        </w:tcPr>
        <w:p w14:paraId="3DF21F83" w14:textId="77777777" w:rsidR="000D6001" w:rsidRPr="009278BF" w:rsidRDefault="000D6001" w:rsidP="005E3F9B">
          <w:pPr>
            <w:rPr>
              <w:sz w:val="20"/>
            </w:rPr>
          </w:pPr>
        </w:p>
      </w:tc>
      <w:tc>
        <w:tcPr>
          <w:tcW w:w="1503" w:type="dxa"/>
          <w:tcBorders>
            <w:right w:val="single" w:sz="4" w:space="0" w:color="auto"/>
          </w:tcBorders>
          <w:vAlign w:val="center"/>
        </w:tcPr>
        <w:p w14:paraId="0CAFBED8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 w:hint="eastAsia"/>
              <w:szCs w:val="21"/>
            </w:rPr>
            <w:t>页    数：</w:t>
          </w:r>
          <w:r w:rsidRPr="009278BF">
            <w:rPr>
              <w:szCs w:val="21"/>
              <w:lang w:val="zh-CN"/>
            </w:rPr>
            <w:t xml:space="preserve"> </w:t>
          </w:r>
        </w:p>
      </w:tc>
      <w:tc>
        <w:tcPr>
          <w:tcW w:w="2890" w:type="dxa"/>
          <w:tcBorders>
            <w:left w:val="single" w:sz="4" w:space="0" w:color="auto"/>
          </w:tcBorders>
          <w:vAlign w:val="center"/>
        </w:tcPr>
        <w:p w14:paraId="4D3922F5" w14:textId="77777777" w:rsidR="000D6001" w:rsidRPr="009278BF" w:rsidRDefault="000D6001" w:rsidP="005E3F9B">
          <w:pPr>
            <w:rPr>
              <w:szCs w:val="21"/>
            </w:rPr>
          </w:pP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PAGE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11021B">
            <w:rPr>
              <w:rFonts w:ascii="宋体" w:hAnsi="宋体"/>
              <w:noProof/>
              <w:szCs w:val="21"/>
            </w:rPr>
            <w:t>8</w:t>
          </w:r>
          <w:r w:rsidRPr="009278BF">
            <w:rPr>
              <w:rFonts w:ascii="宋体" w:hAnsi="宋体"/>
              <w:szCs w:val="21"/>
            </w:rPr>
            <w:fldChar w:fldCharType="end"/>
          </w:r>
          <w:r>
            <w:rPr>
              <w:rFonts w:ascii="宋体" w:hAnsi="宋体"/>
              <w:szCs w:val="21"/>
              <w:lang w:val="zh-CN"/>
            </w:rPr>
            <w:t>/</w:t>
          </w:r>
          <w:r w:rsidRPr="009278BF">
            <w:rPr>
              <w:rFonts w:ascii="宋体" w:hAnsi="宋体"/>
              <w:szCs w:val="21"/>
            </w:rPr>
            <w:fldChar w:fldCharType="begin"/>
          </w:r>
          <w:r w:rsidRPr="009278BF">
            <w:rPr>
              <w:rFonts w:ascii="宋体" w:hAnsi="宋体"/>
              <w:szCs w:val="21"/>
            </w:rPr>
            <w:instrText xml:space="preserve"> NUMPAGES  </w:instrText>
          </w:r>
          <w:r w:rsidRPr="009278BF">
            <w:rPr>
              <w:rFonts w:ascii="宋体" w:hAnsi="宋体"/>
              <w:szCs w:val="21"/>
            </w:rPr>
            <w:fldChar w:fldCharType="separate"/>
          </w:r>
          <w:r w:rsidR="0011021B">
            <w:rPr>
              <w:rFonts w:ascii="宋体" w:hAnsi="宋体"/>
              <w:noProof/>
              <w:szCs w:val="21"/>
            </w:rPr>
            <w:t>11</w:t>
          </w:r>
          <w:r w:rsidRPr="009278BF">
            <w:rPr>
              <w:rFonts w:ascii="宋体" w:hAnsi="宋体"/>
              <w:szCs w:val="21"/>
            </w:rPr>
            <w:fldChar w:fldCharType="end"/>
          </w:r>
        </w:p>
      </w:tc>
    </w:tr>
  </w:tbl>
  <w:p w14:paraId="6FB4D419" w14:textId="38523CE8" w:rsidR="000D6001" w:rsidRDefault="000D6001">
    <w:pPr>
      <w:pStyle w:val="a9"/>
    </w:pPr>
  </w:p>
  <w:p w14:paraId="2EC372AD" w14:textId="77777777" w:rsidR="000D6001" w:rsidRPr="009420B4" w:rsidRDefault="000D6001" w:rsidP="009420B4">
    <w:pPr>
      <w:pStyle w:val="a9"/>
      <w:jc w:val="right"/>
      <w:rPr>
        <w:sz w:val="2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037D"/>
    <w:multiLevelType w:val="multilevel"/>
    <w:tmpl w:val="0DA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F5D07"/>
    <w:multiLevelType w:val="hybridMultilevel"/>
    <w:tmpl w:val="B7EC56BE"/>
    <w:lvl w:ilvl="0" w:tplc="E458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B365F1"/>
    <w:multiLevelType w:val="hybridMultilevel"/>
    <w:tmpl w:val="B7EC56BE"/>
    <w:lvl w:ilvl="0" w:tplc="E458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8706EA"/>
    <w:multiLevelType w:val="hybridMultilevel"/>
    <w:tmpl w:val="8FBCB4FA"/>
    <w:lvl w:ilvl="0" w:tplc="95E4E45E">
      <w:start w:val="1"/>
      <w:numFmt w:val="decimal"/>
      <w:pStyle w:val="5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26F4B61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6F4B61A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045CE1"/>
    <w:multiLevelType w:val="hybridMultilevel"/>
    <w:tmpl w:val="F2E4CF18"/>
    <w:lvl w:ilvl="0" w:tplc="52C4A3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832062"/>
    <w:multiLevelType w:val="multilevel"/>
    <w:tmpl w:val="A1385D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425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711161FE"/>
    <w:multiLevelType w:val="hybridMultilevel"/>
    <w:tmpl w:val="B7EC56BE"/>
    <w:lvl w:ilvl="0" w:tplc="E458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DA"/>
    <w:rsid w:val="00000825"/>
    <w:rsid w:val="00002350"/>
    <w:rsid w:val="0000595B"/>
    <w:rsid w:val="000104C5"/>
    <w:rsid w:val="000122C4"/>
    <w:rsid w:val="00013432"/>
    <w:rsid w:val="00014A10"/>
    <w:rsid w:val="00021326"/>
    <w:rsid w:val="00027DF9"/>
    <w:rsid w:val="0003088B"/>
    <w:rsid w:val="00030F83"/>
    <w:rsid w:val="00031A65"/>
    <w:rsid w:val="0003231E"/>
    <w:rsid w:val="00032B7F"/>
    <w:rsid w:val="00032EBB"/>
    <w:rsid w:val="0003339A"/>
    <w:rsid w:val="000357C7"/>
    <w:rsid w:val="0003604A"/>
    <w:rsid w:val="00042705"/>
    <w:rsid w:val="00043D9E"/>
    <w:rsid w:val="00044057"/>
    <w:rsid w:val="00044672"/>
    <w:rsid w:val="00046E3F"/>
    <w:rsid w:val="00047AB1"/>
    <w:rsid w:val="00052C35"/>
    <w:rsid w:val="00056E0E"/>
    <w:rsid w:val="0006175C"/>
    <w:rsid w:val="000637E9"/>
    <w:rsid w:val="00063A0B"/>
    <w:rsid w:val="00067DBD"/>
    <w:rsid w:val="00070A32"/>
    <w:rsid w:val="000714C9"/>
    <w:rsid w:val="00073A24"/>
    <w:rsid w:val="0007507B"/>
    <w:rsid w:val="00075772"/>
    <w:rsid w:val="0007597C"/>
    <w:rsid w:val="00081C88"/>
    <w:rsid w:val="00082B51"/>
    <w:rsid w:val="00085911"/>
    <w:rsid w:val="00085BE4"/>
    <w:rsid w:val="00085EAE"/>
    <w:rsid w:val="00086D31"/>
    <w:rsid w:val="00091361"/>
    <w:rsid w:val="000920D9"/>
    <w:rsid w:val="00094865"/>
    <w:rsid w:val="00095744"/>
    <w:rsid w:val="000963B1"/>
    <w:rsid w:val="000963E2"/>
    <w:rsid w:val="00097A76"/>
    <w:rsid w:val="000A0ED6"/>
    <w:rsid w:val="000A44D3"/>
    <w:rsid w:val="000A4878"/>
    <w:rsid w:val="000A6489"/>
    <w:rsid w:val="000B0E18"/>
    <w:rsid w:val="000B54F5"/>
    <w:rsid w:val="000B5704"/>
    <w:rsid w:val="000B7CE6"/>
    <w:rsid w:val="000C0EAC"/>
    <w:rsid w:val="000C12CF"/>
    <w:rsid w:val="000C7938"/>
    <w:rsid w:val="000D1A76"/>
    <w:rsid w:val="000D1BA1"/>
    <w:rsid w:val="000D6001"/>
    <w:rsid w:val="000D60ED"/>
    <w:rsid w:val="000E628F"/>
    <w:rsid w:val="000F1771"/>
    <w:rsid w:val="000F50BE"/>
    <w:rsid w:val="0010028D"/>
    <w:rsid w:val="00100BD0"/>
    <w:rsid w:val="0011021B"/>
    <w:rsid w:val="00116386"/>
    <w:rsid w:val="001163A5"/>
    <w:rsid w:val="00117283"/>
    <w:rsid w:val="0012586F"/>
    <w:rsid w:val="00134C93"/>
    <w:rsid w:val="0014318B"/>
    <w:rsid w:val="00144A8B"/>
    <w:rsid w:val="00145343"/>
    <w:rsid w:val="001467EC"/>
    <w:rsid w:val="00151603"/>
    <w:rsid w:val="00161154"/>
    <w:rsid w:val="00165B76"/>
    <w:rsid w:val="001700F1"/>
    <w:rsid w:val="0017068F"/>
    <w:rsid w:val="00171E3E"/>
    <w:rsid w:val="00174548"/>
    <w:rsid w:val="00175EAC"/>
    <w:rsid w:val="0018006E"/>
    <w:rsid w:val="00180BB0"/>
    <w:rsid w:val="00180CA6"/>
    <w:rsid w:val="0018616B"/>
    <w:rsid w:val="001870BB"/>
    <w:rsid w:val="001875F5"/>
    <w:rsid w:val="0019043B"/>
    <w:rsid w:val="00191A54"/>
    <w:rsid w:val="00192986"/>
    <w:rsid w:val="00194D5A"/>
    <w:rsid w:val="00195D28"/>
    <w:rsid w:val="001969BA"/>
    <w:rsid w:val="001A0601"/>
    <w:rsid w:val="001A4D9A"/>
    <w:rsid w:val="001A5B5D"/>
    <w:rsid w:val="001A5E06"/>
    <w:rsid w:val="001A7FAD"/>
    <w:rsid w:val="001B5F7F"/>
    <w:rsid w:val="001B69CE"/>
    <w:rsid w:val="001C6E07"/>
    <w:rsid w:val="001D068B"/>
    <w:rsid w:val="001D30F5"/>
    <w:rsid w:val="001D4278"/>
    <w:rsid w:val="001D5606"/>
    <w:rsid w:val="001D59A4"/>
    <w:rsid w:val="001D5D82"/>
    <w:rsid w:val="001D7DF6"/>
    <w:rsid w:val="001E1A8F"/>
    <w:rsid w:val="001E66DC"/>
    <w:rsid w:val="001F1F3D"/>
    <w:rsid w:val="001F7EFA"/>
    <w:rsid w:val="002003AB"/>
    <w:rsid w:val="00201F22"/>
    <w:rsid w:val="00203CDB"/>
    <w:rsid w:val="002052BF"/>
    <w:rsid w:val="00205647"/>
    <w:rsid w:val="00210785"/>
    <w:rsid w:val="00210EED"/>
    <w:rsid w:val="00211560"/>
    <w:rsid w:val="0021381C"/>
    <w:rsid w:val="002142B7"/>
    <w:rsid w:val="002162EA"/>
    <w:rsid w:val="00216B4A"/>
    <w:rsid w:val="00216CA0"/>
    <w:rsid w:val="00217E67"/>
    <w:rsid w:val="00222557"/>
    <w:rsid w:val="0022309F"/>
    <w:rsid w:val="00224FD1"/>
    <w:rsid w:val="00225293"/>
    <w:rsid w:val="002272FF"/>
    <w:rsid w:val="00227F8C"/>
    <w:rsid w:val="00232BBC"/>
    <w:rsid w:val="00233BEF"/>
    <w:rsid w:val="002443F5"/>
    <w:rsid w:val="00245E1B"/>
    <w:rsid w:val="002476BD"/>
    <w:rsid w:val="002477E2"/>
    <w:rsid w:val="0025616B"/>
    <w:rsid w:val="002569EC"/>
    <w:rsid w:val="00257A89"/>
    <w:rsid w:val="002600F7"/>
    <w:rsid w:val="00265194"/>
    <w:rsid w:val="002654DA"/>
    <w:rsid w:val="0026615B"/>
    <w:rsid w:val="00266CFD"/>
    <w:rsid w:val="002708EE"/>
    <w:rsid w:val="002711D5"/>
    <w:rsid w:val="002718D8"/>
    <w:rsid w:val="00274F7E"/>
    <w:rsid w:val="00277A12"/>
    <w:rsid w:val="00280999"/>
    <w:rsid w:val="00281DBD"/>
    <w:rsid w:val="00282BE7"/>
    <w:rsid w:val="0028545B"/>
    <w:rsid w:val="002856E4"/>
    <w:rsid w:val="00291F2D"/>
    <w:rsid w:val="00294BF7"/>
    <w:rsid w:val="002A122F"/>
    <w:rsid w:val="002A494B"/>
    <w:rsid w:val="002B262C"/>
    <w:rsid w:val="002B37C8"/>
    <w:rsid w:val="002B585D"/>
    <w:rsid w:val="002B69D0"/>
    <w:rsid w:val="002B7D7A"/>
    <w:rsid w:val="002C3537"/>
    <w:rsid w:val="002C4090"/>
    <w:rsid w:val="002D07AA"/>
    <w:rsid w:val="002D34E2"/>
    <w:rsid w:val="002D4A50"/>
    <w:rsid w:val="002E098C"/>
    <w:rsid w:val="002E7ECE"/>
    <w:rsid w:val="002F0904"/>
    <w:rsid w:val="002F21AE"/>
    <w:rsid w:val="002F5B66"/>
    <w:rsid w:val="002F71DE"/>
    <w:rsid w:val="00300A6B"/>
    <w:rsid w:val="00301BC4"/>
    <w:rsid w:val="003029E6"/>
    <w:rsid w:val="0030572C"/>
    <w:rsid w:val="00312560"/>
    <w:rsid w:val="00321F4A"/>
    <w:rsid w:val="00323A7F"/>
    <w:rsid w:val="003262A2"/>
    <w:rsid w:val="003301B3"/>
    <w:rsid w:val="003301FD"/>
    <w:rsid w:val="003329E2"/>
    <w:rsid w:val="003336E7"/>
    <w:rsid w:val="00336284"/>
    <w:rsid w:val="003375CE"/>
    <w:rsid w:val="00346EAB"/>
    <w:rsid w:val="00357A1D"/>
    <w:rsid w:val="003602E0"/>
    <w:rsid w:val="003614F6"/>
    <w:rsid w:val="00361ECF"/>
    <w:rsid w:val="00365DE5"/>
    <w:rsid w:val="00370386"/>
    <w:rsid w:val="00373ABF"/>
    <w:rsid w:val="00375BC6"/>
    <w:rsid w:val="0037669D"/>
    <w:rsid w:val="00377C1A"/>
    <w:rsid w:val="00386731"/>
    <w:rsid w:val="00387749"/>
    <w:rsid w:val="0039144D"/>
    <w:rsid w:val="00393640"/>
    <w:rsid w:val="00394167"/>
    <w:rsid w:val="003A2B3D"/>
    <w:rsid w:val="003A5C71"/>
    <w:rsid w:val="003A7A69"/>
    <w:rsid w:val="003A7F19"/>
    <w:rsid w:val="003B1551"/>
    <w:rsid w:val="003B2EF4"/>
    <w:rsid w:val="003B3241"/>
    <w:rsid w:val="003B46B9"/>
    <w:rsid w:val="003B7D6D"/>
    <w:rsid w:val="003C078B"/>
    <w:rsid w:val="003C1B2E"/>
    <w:rsid w:val="003C1E19"/>
    <w:rsid w:val="003C7957"/>
    <w:rsid w:val="003D0A3C"/>
    <w:rsid w:val="003D2AE3"/>
    <w:rsid w:val="003D3560"/>
    <w:rsid w:val="003D385B"/>
    <w:rsid w:val="003D65DE"/>
    <w:rsid w:val="003D70CE"/>
    <w:rsid w:val="003E7446"/>
    <w:rsid w:val="003F084C"/>
    <w:rsid w:val="003F21EC"/>
    <w:rsid w:val="003F499E"/>
    <w:rsid w:val="003F4F9D"/>
    <w:rsid w:val="0040092C"/>
    <w:rsid w:val="0040128F"/>
    <w:rsid w:val="00401D70"/>
    <w:rsid w:val="0040280C"/>
    <w:rsid w:val="00402A0F"/>
    <w:rsid w:val="00410D11"/>
    <w:rsid w:val="00417B36"/>
    <w:rsid w:val="004208FB"/>
    <w:rsid w:val="0042142E"/>
    <w:rsid w:val="0042179F"/>
    <w:rsid w:val="004226B7"/>
    <w:rsid w:val="00423820"/>
    <w:rsid w:val="00425D98"/>
    <w:rsid w:val="004327D9"/>
    <w:rsid w:val="00433357"/>
    <w:rsid w:val="00435A38"/>
    <w:rsid w:val="0043662F"/>
    <w:rsid w:val="00445458"/>
    <w:rsid w:val="00445C63"/>
    <w:rsid w:val="004469F5"/>
    <w:rsid w:val="004477AC"/>
    <w:rsid w:val="00452BA0"/>
    <w:rsid w:val="00453803"/>
    <w:rsid w:val="00454E6F"/>
    <w:rsid w:val="0045566A"/>
    <w:rsid w:val="00455F65"/>
    <w:rsid w:val="004575D1"/>
    <w:rsid w:val="00464DF1"/>
    <w:rsid w:val="00467F0A"/>
    <w:rsid w:val="00471FC1"/>
    <w:rsid w:val="0048120D"/>
    <w:rsid w:val="004821A6"/>
    <w:rsid w:val="0048417A"/>
    <w:rsid w:val="004875C7"/>
    <w:rsid w:val="004918CB"/>
    <w:rsid w:val="004930EB"/>
    <w:rsid w:val="00494797"/>
    <w:rsid w:val="004A4CDF"/>
    <w:rsid w:val="004A7AA3"/>
    <w:rsid w:val="004B110A"/>
    <w:rsid w:val="004B2D74"/>
    <w:rsid w:val="004B2E95"/>
    <w:rsid w:val="004B4BD9"/>
    <w:rsid w:val="004B6596"/>
    <w:rsid w:val="004B68F0"/>
    <w:rsid w:val="004C5480"/>
    <w:rsid w:val="004C64EF"/>
    <w:rsid w:val="004E0BF0"/>
    <w:rsid w:val="004E3A57"/>
    <w:rsid w:val="004E5B0D"/>
    <w:rsid w:val="004F1277"/>
    <w:rsid w:val="004F1FF2"/>
    <w:rsid w:val="004F4564"/>
    <w:rsid w:val="004F6285"/>
    <w:rsid w:val="004F6DF3"/>
    <w:rsid w:val="00503CC5"/>
    <w:rsid w:val="00504492"/>
    <w:rsid w:val="00504A97"/>
    <w:rsid w:val="00511D34"/>
    <w:rsid w:val="005122A3"/>
    <w:rsid w:val="00514B9C"/>
    <w:rsid w:val="00514EB5"/>
    <w:rsid w:val="00515A69"/>
    <w:rsid w:val="00517EB0"/>
    <w:rsid w:val="00520166"/>
    <w:rsid w:val="0052430C"/>
    <w:rsid w:val="00530D59"/>
    <w:rsid w:val="005320AB"/>
    <w:rsid w:val="005364D9"/>
    <w:rsid w:val="0054161E"/>
    <w:rsid w:val="005420BA"/>
    <w:rsid w:val="00542392"/>
    <w:rsid w:val="00551DD8"/>
    <w:rsid w:val="00552D15"/>
    <w:rsid w:val="005540DF"/>
    <w:rsid w:val="0056425D"/>
    <w:rsid w:val="00564424"/>
    <w:rsid w:val="00566A73"/>
    <w:rsid w:val="00567E24"/>
    <w:rsid w:val="00567FB7"/>
    <w:rsid w:val="00573952"/>
    <w:rsid w:val="0057490F"/>
    <w:rsid w:val="00575FDF"/>
    <w:rsid w:val="00577222"/>
    <w:rsid w:val="00580A0D"/>
    <w:rsid w:val="00581124"/>
    <w:rsid w:val="00581AC5"/>
    <w:rsid w:val="00582E05"/>
    <w:rsid w:val="00583570"/>
    <w:rsid w:val="00583761"/>
    <w:rsid w:val="00583C2F"/>
    <w:rsid w:val="00587E45"/>
    <w:rsid w:val="00591228"/>
    <w:rsid w:val="0059275E"/>
    <w:rsid w:val="00592CFF"/>
    <w:rsid w:val="00593022"/>
    <w:rsid w:val="005932E7"/>
    <w:rsid w:val="00594B00"/>
    <w:rsid w:val="00594C6B"/>
    <w:rsid w:val="00596B79"/>
    <w:rsid w:val="005A031D"/>
    <w:rsid w:val="005A3206"/>
    <w:rsid w:val="005A35A8"/>
    <w:rsid w:val="005B035F"/>
    <w:rsid w:val="005B08B7"/>
    <w:rsid w:val="005B60EB"/>
    <w:rsid w:val="005C1CF6"/>
    <w:rsid w:val="005C36F5"/>
    <w:rsid w:val="005C4453"/>
    <w:rsid w:val="005C7F4D"/>
    <w:rsid w:val="005D2B8C"/>
    <w:rsid w:val="005D6CAF"/>
    <w:rsid w:val="005D7673"/>
    <w:rsid w:val="005D76A7"/>
    <w:rsid w:val="005E04AE"/>
    <w:rsid w:val="005E252A"/>
    <w:rsid w:val="005E3F9B"/>
    <w:rsid w:val="005E4364"/>
    <w:rsid w:val="005E55FF"/>
    <w:rsid w:val="005E5F1F"/>
    <w:rsid w:val="005E7CCC"/>
    <w:rsid w:val="005F300E"/>
    <w:rsid w:val="005F4747"/>
    <w:rsid w:val="005F57A0"/>
    <w:rsid w:val="005F5A84"/>
    <w:rsid w:val="00616820"/>
    <w:rsid w:val="0061707F"/>
    <w:rsid w:val="006223F8"/>
    <w:rsid w:val="00622F5E"/>
    <w:rsid w:val="00626D88"/>
    <w:rsid w:val="00627E2C"/>
    <w:rsid w:val="0063182D"/>
    <w:rsid w:val="00644278"/>
    <w:rsid w:val="0064462D"/>
    <w:rsid w:val="00644684"/>
    <w:rsid w:val="00644C07"/>
    <w:rsid w:val="006461AE"/>
    <w:rsid w:val="00651611"/>
    <w:rsid w:val="006537E1"/>
    <w:rsid w:val="006578AD"/>
    <w:rsid w:val="00660293"/>
    <w:rsid w:val="0066166C"/>
    <w:rsid w:val="006716E1"/>
    <w:rsid w:val="006721F9"/>
    <w:rsid w:val="0067293B"/>
    <w:rsid w:val="006765EF"/>
    <w:rsid w:val="00677893"/>
    <w:rsid w:val="0068241E"/>
    <w:rsid w:val="00683F0C"/>
    <w:rsid w:val="006842FE"/>
    <w:rsid w:val="006847AD"/>
    <w:rsid w:val="0068529B"/>
    <w:rsid w:val="00687BF1"/>
    <w:rsid w:val="00691E4C"/>
    <w:rsid w:val="00693814"/>
    <w:rsid w:val="00694636"/>
    <w:rsid w:val="0069690C"/>
    <w:rsid w:val="00696BBE"/>
    <w:rsid w:val="006A0C83"/>
    <w:rsid w:val="006A0DB1"/>
    <w:rsid w:val="006A2356"/>
    <w:rsid w:val="006A2C0F"/>
    <w:rsid w:val="006A5152"/>
    <w:rsid w:val="006A5D8F"/>
    <w:rsid w:val="006A7416"/>
    <w:rsid w:val="006B0BB3"/>
    <w:rsid w:val="006B0E52"/>
    <w:rsid w:val="006B1B06"/>
    <w:rsid w:val="006B25D4"/>
    <w:rsid w:val="006C3647"/>
    <w:rsid w:val="006C3FA0"/>
    <w:rsid w:val="006C408F"/>
    <w:rsid w:val="006C63BC"/>
    <w:rsid w:val="006C680F"/>
    <w:rsid w:val="006D09FA"/>
    <w:rsid w:val="006D1234"/>
    <w:rsid w:val="006D1CC7"/>
    <w:rsid w:val="006D29EA"/>
    <w:rsid w:val="006D5276"/>
    <w:rsid w:val="006D547D"/>
    <w:rsid w:val="006E0409"/>
    <w:rsid w:val="006E0AD2"/>
    <w:rsid w:val="006E0C22"/>
    <w:rsid w:val="006E1C84"/>
    <w:rsid w:val="006E3129"/>
    <w:rsid w:val="006E35D9"/>
    <w:rsid w:val="006E611C"/>
    <w:rsid w:val="006E6C92"/>
    <w:rsid w:val="006F2A86"/>
    <w:rsid w:val="006F37FC"/>
    <w:rsid w:val="006F7F62"/>
    <w:rsid w:val="007011A4"/>
    <w:rsid w:val="00701644"/>
    <w:rsid w:val="007025E5"/>
    <w:rsid w:val="00702BFF"/>
    <w:rsid w:val="007036EB"/>
    <w:rsid w:val="0071179D"/>
    <w:rsid w:val="00720EC0"/>
    <w:rsid w:val="007219AC"/>
    <w:rsid w:val="007276C4"/>
    <w:rsid w:val="00727E91"/>
    <w:rsid w:val="007313F1"/>
    <w:rsid w:val="00733C52"/>
    <w:rsid w:val="0073679D"/>
    <w:rsid w:val="00747AAF"/>
    <w:rsid w:val="0075083A"/>
    <w:rsid w:val="0075449A"/>
    <w:rsid w:val="007636DA"/>
    <w:rsid w:val="00766089"/>
    <w:rsid w:val="00770283"/>
    <w:rsid w:val="00773EBD"/>
    <w:rsid w:val="00782566"/>
    <w:rsid w:val="007847B2"/>
    <w:rsid w:val="00785049"/>
    <w:rsid w:val="0078589A"/>
    <w:rsid w:val="00786BF2"/>
    <w:rsid w:val="00787455"/>
    <w:rsid w:val="0079146C"/>
    <w:rsid w:val="00797200"/>
    <w:rsid w:val="007A0962"/>
    <w:rsid w:val="007A27CD"/>
    <w:rsid w:val="007A2A00"/>
    <w:rsid w:val="007A3B33"/>
    <w:rsid w:val="007A42A1"/>
    <w:rsid w:val="007A4C55"/>
    <w:rsid w:val="007B213C"/>
    <w:rsid w:val="007B2B9F"/>
    <w:rsid w:val="007B3A2D"/>
    <w:rsid w:val="007B46B9"/>
    <w:rsid w:val="007B548A"/>
    <w:rsid w:val="007C3DA9"/>
    <w:rsid w:val="007C6633"/>
    <w:rsid w:val="007C6E31"/>
    <w:rsid w:val="007D0381"/>
    <w:rsid w:val="007D18B6"/>
    <w:rsid w:val="007D23E7"/>
    <w:rsid w:val="007D3DDF"/>
    <w:rsid w:val="007D490A"/>
    <w:rsid w:val="007E1337"/>
    <w:rsid w:val="007E1FE7"/>
    <w:rsid w:val="007E3174"/>
    <w:rsid w:val="007E32CB"/>
    <w:rsid w:val="007E442F"/>
    <w:rsid w:val="007E54B2"/>
    <w:rsid w:val="007E6AAD"/>
    <w:rsid w:val="007E6C97"/>
    <w:rsid w:val="007F0183"/>
    <w:rsid w:val="007F0199"/>
    <w:rsid w:val="007F1611"/>
    <w:rsid w:val="007F2C2D"/>
    <w:rsid w:val="00804FC1"/>
    <w:rsid w:val="00805142"/>
    <w:rsid w:val="0080585B"/>
    <w:rsid w:val="00805A56"/>
    <w:rsid w:val="00807078"/>
    <w:rsid w:val="00812C3A"/>
    <w:rsid w:val="00815B47"/>
    <w:rsid w:val="008175D6"/>
    <w:rsid w:val="0081771D"/>
    <w:rsid w:val="008178BB"/>
    <w:rsid w:val="00821E1D"/>
    <w:rsid w:val="00822334"/>
    <w:rsid w:val="00832AB4"/>
    <w:rsid w:val="0083385F"/>
    <w:rsid w:val="008338D7"/>
    <w:rsid w:val="008503D5"/>
    <w:rsid w:val="00850C77"/>
    <w:rsid w:val="008512A7"/>
    <w:rsid w:val="008542D2"/>
    <w:rsid w:val="008548EA"/>
    <w:rsid w:val="008566CB"/>
    <w:rsid w:val="00861CFB"/>
    <w:rsid w:val="00865BEB"/>
    <w:rsid w:val="00866E12"/>
    <w:rsid w:val="0087018D"/>
    <w:rsid w:val="008747E5"/>
    <w:rsid w:val="00875A45"/>
    <w:rsid w:val="00876365"/>
    <w:rsid w:val="008766AD"/>
    <w:rsid w:val="008767C8"/>
    <w:rsid w:val="00876FB2"/>
    <w:rsid w:val="00880A8C"/>
    <w:rsid w:val="0088115E"/>
    <w:rsid w:val="008812D2"/>
    <w:rsid w:val="008845F0"/>
    <w:rsid w:val="0089240B"/>
    <w:rsid w:val="00893893"/>
    <w:rsid w:val="00894EBE"/>
    <w:rsid w:val="008953C1"/>
    <w:rsid w:val="00897027"/>
    <w:rsid w:val="008A1557"/>
    <w:rsid w:val="008A2A21"/>
    <w:rsid w:val="008A5B0C"/>
    <w:rsid w:val="008A63A3"/>
    <w:rsid w:val="008A7DA5"/>
    <w:rsid w:val="008B41BE"/>
    <w:rsid w:val="008C108B"/>
    <w:rsid w:val="008C4381"/>
    <w:rsid w:val="008C7ABA"/>
    <w:rsid w:val="008D4B7C"/>
    <w:rsid w:val="008D654C"/>
    <w:rsid w:val="008D7564"/>
    <w:rsid w:val="008E0293"/>
    <w:rsid w:val="008E2BDA"/>
    <w:rsid w:val="008E3C8D"/>
    <w:rsid w:val="008E55A4"/>
    <w:rsid w:val="008E5A7F"/>
    <w:rsid w:val="008F021B"/>
    <w:rsid w:val="008F2040"/>
    <w:rsid w:val="008F205F"/>
    <w:rsid w:val="008F4A46"/>
    <w:rsid w:val="008F5584"/>
    <w:rsid w:val="008F7CE3"/>
    <w:rsid w:val="0090437B"/>
    <w:rsid w:val="00907CCD"/>
    <w:rsid w:val="00907EA2"/>
    <w:rsid w:val="00911B31"/>
    <w:rsid w:val="009135D4"/>
    <w:rsid w:val="009165B7"/>
    <w:rsid w:val="0092266B"/>
    <w:rsid w:val="00922DD1"/>
    <w:rsid w:val="00926C92"/>
    <w:rsid w:val="00926E21"/>
    <w:rsid w:val="009305DA"/>
    <w:rsid w:val="00930E6F"/>
    <w:rsid w:val="009312A3"/>
    <w:rsid w:val="009313D6"/>
    <w:rsid w:val="00932911"/>
    <w:rsid w:val="009354B3"/>
    <w:rsid w:val="009406CB"/>
    <w:rsid w:val="009420B4"/>
    <w:rsid w:val="00943E20"/>
    <w:rsid w:val="0094514D"/>
    <w:rsid w:val="00954B83"/>
    <w:rsid w:val="00954E17"/>
    <w:rsid w:val="00961F21"/>
    <w:rsid w:val="00962035"/>
    <w:rsid w:val="00963D70"/>
    <w:rsid w:val="00966459"/>
    <w:rsid w:val="0097000F"/>
    <w:rsid w:val="0097033A"/>
    <w:rsid w:val="00970BAE"/>
    <w:rsid w:val="009719CD"/>
    <w:rsid w:val="0097451B"/>
    <w:rsid w:val="00975710"/>
    <w:rsid w:val="00983D33"/>
    <w:rsid w:val="00991117"/>
    <w:rsid w:val="0099241A"/>
    <w:rsid w:val="00994222"/>
    <w:rsid w:val="009964E1"/>
    <w:rsid w:val="009A1151"/>
    <w:rsid w:val="009A4754"/>
    <w:rsid w:val="009A7CD9"/>
    <w:rsid w:val="009B063B"/>
    <w:rsid w:val="009B362F"/>
    <w:rsid w:val="009B7CBC"/>
    <w:rsid w:val="009C0158"/>
    <w:rsid w:val="009C04B0"/>
    <w:rsid w:val="009C19D3"/>
    <w:rsid w:val="009C4FEE"/>
    <w:rsid w:val="009D1CB6"/>
    <w:rsid w:val="009D29DF"/>
    <w:rsid w:val="009D4527"/>
    <w:rsid w:val="009D5591"/>
    <w:rsid w:val="009D65B8"/>
    <w:rsid w:val="009D78C2"/>
    <w:rsid w:val="009F370C"/>
    <w:rsid w:val="009F5079"/>
    <w:rsid w:val="009F6783"/>
    <w:rsid w:val="00A0206D"/>
    <w:rsid w:val="00A03A66"/>
    <w:rsid w:val="00A0458E"/>
    <w:rsid w:val="00A05283"/>
    <w:rsid w:val="00A11281"/>
    <w:rsid w:val="00A133F1"/>
    <w:rsid w:val="00A15DFB"/>
    <w:rsid w:val="00A160F0"/>
    <w:rsid w:val="00A1757C"/>
    <w:rsid w:val="00A24BDB"/>
    <w:rsid w:val="00A307F7"/>
    <w:rsid w:val="00A3181C"/>
    <w:rsid w:val="00A33BD6"/>
    <w:rsid w:val="00A35762"/>
    <w:rsid w:val="00A36DBE"/>
    <w:rsid w:val="00A37CBE"/>
    <w:rsid w:val="00A37E4C"/>
    <w:rsid w:val="00A40E34"/>
    <w:rsid w:val="00A41F77"/>
    <w:rsid w:val="00A42C6A"/>
    <w:rsid w:val="00A4727A"/>
    <w:rsid w:val="00A502E3"/>
    <w:rsid w:val="00A50914"/>
    <w:rsid w:val="00A56845"/>
    <w:rsid w:val="00A613F8"/>
    <w:rsid w:val="00A61F05"/>
    <w:rsid w:val="00A63EAB"/>
    <w:rsid w:val="00A64D82"/>
    <w:rsid w:val="00A65F34"/>
    <w:rsid w:val="00A67A2E"/>
    <w:rsid w:val="00A67F93"/>
    <w:rsid w:val="00A7133C"/>
    <w:rsid w:val="00A738AA"/>
    <w:rsid w:val="00A75DA9"/>
    <w:rsid w:val="00A813AC"/>
    <w:rsid w:val="00A831AA"/>
    <w:rsid w:val="00A83F42"/>
    <w:rsid w:val="00A85010"/>
    <w:rsid w:val="00A93067"/>
    <w:rsid w:val="00A97533"/>
    <w:rsid w:val="00A97A9B"/>
    <w:rsid w:val="00AA0B1F"/>
    <w:rsid w:val="00AA5EAD"/>
    <w:rsid w:val="00AA6C06"/>
    <w:rsid w:val="00AB13BF"/>
    <w:rsid w:val="00AB2EED"/>
    <w:rsid w:val="00AB3561"/>
    <w:rsid w:val="00AB51B4"/>
    <w:rsid w:val="00AC264E"/>
    <w:rsid w:val="00AC541E"/>
    <w:rsid w:val="00AC5DEA"/>
    <w:rsid w:val="00AC6186"/>
    <w:rsid w:val="00AC7B6D"/>
    <w:rsid w:val="00AD2DCF"/>
    <w:rsid w:val="00AD502D"/>
    <w:rsid w:val="00AD7D23"/>
    <w:rsid w:val="00AE1C47"/>
    <w:rsid w:val="00AE5050"/>
    <w:rsid w:val="00AF5624"/>
    <w:rsid w:val="00AF70C7"/>
    <w:rsid w:val="00B0046E"/>
    <w:rsid w:val="00B011F3"/>
    <w:rsid w:val="00B05A09"/>
    <w:rsid w:val="00B05AE3"/>
    <w:rsid w:val="00B1385E"/>
    <w:rsid w:val="00B14907"/>
    <w:rsid w:val="00B204FF"/>
    <w:rsid w:val="00B21163"/>
    <w:rsid w:val="00B24260"/>
    <w:rsid w:val="00B26B10"/>
    <w:rsid w:val="00B272FC"/>
    <w:rsid w:val="00B3009B"/>
    <w:rsid w:val="00B336D9"/>
    <w:rsid w:val="00B43F25"/>
    <w:rsid w:val="00B5261A"/>
    <w:rsid w:val="00B57A4C"/>
    <w:rsid w:val="00B619BC"/>
    <w:rsid w:val="00B638DE"/>
    <w:rsid w:val="00B67C75"/>
    <w:rsid w:val="00B8782F"/>
    <w:rsid w:val="00B879DD"/>
    <w:rsid w:val="00B900E7"/>
    <w:rsid w:val="00B95A00"/>
    <w:rsid w:val="00B9611E"/>
    <w:rsid w:val="00BA7E7B"/>
    <w:rsid w:val="00BB00DA"/>
    <w:rsid w:val="00BB0BC4"/>
    <w:rsid w:val="00BB3B36"/>
    <w:rsid w:val="00BB6EE8"/>
    <w:rsid w:val="00BB7993"/>
    <w:rsid w:val="00BC298C"/>
    <w:rsid w:val="00BC37CC"/>
    <w:rsid w:val="00BC4AD1"/>
    <w:rsid w:val="00BC5604"/>
    <w:rsid w:val="00BD117B"/>
    <w:rsid w:val="00BD158B"/>
    <w:rsid w:val="00BD4D0A"/>
    <w:rsid w:val="00BE6683"/>
    <w:rsid w:val="00BF0734"/>
    <w:rsid w:val="00BF38F5"/>
    <w:rsid w:val="00BF5CB8"/>
    <w:rsid w:val="00BF6B04"/>
    <w:rsid w:val="00C0338D"/>
    <w:rsid w:val="00C03420"/>
    <w:rsid w:val="00C03DF3"/>
    <w:rsid w:val="00C21C18"/>
    <w:rsid w:val="00C24C32"/>
    <w:rsid w:val="00C377FC"/>
    <w:rsid w:val="00C42DCF"/>
    <w:rsid w:val="00C431D8"/>
    <w:rsid w:val="00C43244"/>
    <w:rsid w:val="00C43CA6"/>
    <w:rsid w:val="00C476BF"/>
    <w:rsid w:val="00C5349F"/>
    <w:rsid w:val="00C53912"/>
    <w:rsid w:val="00C54AF6"/>
    <w:rsid w:val="00C5656C"/>
    <w:rsid w:val="00C57C56"/>
    <w:rsid w:val="00C616FA"/>
    <w:rsid w:val="00C64D2D"/>
    <w:rsid w:val="00C666E8"/>
    <w:rsid w:val="00C6706F"/>
    <w:rsid w:val="00C675F3"/>
    <w:rsid w:val="00C70237"/>
    <w:rsid w:val="00C75D0B"/>
    <w:rsid w:val="00C83580"/>
    <w:rsid w:val="00CA1625"/>
    <w:rsid w:val="00CA1949"/>
    <w:rsid w:val="00CB0D13"/>
    <w:rsid w:val="00CB5639"/>
    <w:rsid w:val="00CB67EA"/>
    <w:rsid w:val="00CB6EC7"/>
    <w:rsid w:val="00CD0214"/>
    <w:rsid w:val="00CD0E6C"/>
    <w:rsid w:val="00CD15D0"/>
    <w:rsid w:val="00CD589E"/>
    <w:rsid w:val="00CE2745"/>
    <w:rsid w:val="00CF06C8"/>
    <w:rsid w:val="00CF1B06"/>
    <w:rsid w:val="00CF1B95"/>
    <w:rsid w:val="00CF4AD4"/>
    <w:rsid w:val="00D01DCE"/>
    <w:rsid w:val="00D02080"/>
    <w:rsid w:val="00D02489"/>
    <w:rsid w:val="00D0437B"/>
    <w:rsid w:val="00D05269"/>
    <w:rsid w:val="00D066FA"/>
    <w:rsid w:val="00D06788"/>
    <w:rsid w:val="00D06CBE"/>
    <w:rsid w:val="00D123FE"/>
    <w:rsid w:val="00D15523"/>
    <w:rsid w:val="00D20445"/>
    <w:rsid w:val="00D21DBF"/>
    <w:rsid w:val="00D223DF"/>
    <w:rsid w:val="00D22BC4"/>
    <w:rsid w:val="00D24EB6"/>
    <w:rsid w:val="00D30BC2"/>
    <w:rsid w:val="00D32E4B"/>
    <w:rsid w:val="00D3371B"/>
    <w:rsid w:val="00D3575E"/>
    <w:rsid w:val="00D36B27"/>
    <w:rsid w:val="00D4073B"/>
    <w:rsid w:val="00D41B83"/>
    <w:rsid w:val="00D43719"/>
    <w:rsid w:val="00D44228"/>
    <w:rsid w:val="00D45D4C"/>
    <w:rsid w:val="00D46030"/>
    <w:rsid w:val="00D50251"/>
    <w:rsid w:val="00D50F17"/>
    <w:rsid w:val="00D51EB5"/>
    <w:rsid w:val="00D53721"/>
    <w:rsid w:val="00D57988"/>
    <w:rsid w:val="00D57C83"/>
    <w:rsid w:val="00D6054B"/>
    <w:rsid w:val="00D61C64"/>
    <w:rsid w:val="00D66E94"/>
    <w:rsid w:val="00D710A2"/>
    <w:rsid w:val="00D7116C"/>
    <w:rsid w:val="00D738E4"/>
    <w:rsid w:val="00D75218"/>
    <w:rsid w:val="00D84126"/>
    <w:rsid w:val="00D84F70"/>
    <w:rsid w:val="00D85CFD"/>
    <w:rsid w:val="00D86F88"/>
    <w:rsid w:val="00D8760E"/>
    <w:rsid w:val="00D87EFD"/>
    <w:rsid w:val="00D93135"/>
    <w:rsid w:val="00D95F59"/>
    <w:rsid w:val="00DA1532"/>
    <w:rsid w:val="00DA29A1"/>
    <w:rsid w:val="00DA3D24"/>
    <w:rsid w:val="00DA47E8"/>
    <w:rsid w:val="00DA5315"/>
    <w:rsid w:val="00DB0E11"/>
    <w:rsid w:val="00DB6F02"/>
    <w:rsid w:val="00DC1D36"/>
    <w:rsid w:val="00DC2D5C"/>
    <w:rsid w:val="00DC7A96"/>
    <w:rsid w:val="00DD102E"/>
    <w:rsid w:val="00DD2FF9"/>
    <w:rsid w:val="00DD32D6"/>
    <w:rsid w:val="00DD55DE"/>
    <w:rsid w:val="00DD5BFD"/>
    <w:rsid w:val="00DE2014"/>
    <w:rsid w:val="00DE2073"/>
    <w:rsid w:val="00DE5DA0"/>
    <w:rsid w:val="00DF0E2B"/>
    <w:rsid w:val="00DF3507"/>
    <w:rsid w:val="00DF3FC5"/>
    <w:rsid w:val="00DF62F2"/>
    <w:rsid w:val="00DF6E73"/>
    <w:rsid w:val="00E02D55"/>
    <w:rsid w:val="00E060E6"/>
    <w:rsid w:val="00E06171"/>
    <w:rsid w:val="00E06AB3"/>
    <w:rsid w:val="00E10775"/>
    <w:rsid w:val="00E15093"/>
    <w:rsid w:val="00E200A2"/>
    <w:rsid w:val="00E20F5D"/>
    <w:rsid w:val="00E22994"/>
    <w:rsid w:val="00E33476"/>
    <w:rsid w:val="00E35036"/>
    <w:rsid w:val="00E351BF"/>
    <w:rsid w:val="00E5394E"/>
    <w:rsid w:val="00E543F9"/>
    <w:rsid w:val="00E54B26"/>
    <w:rsid w:val="00E567A7"/>
    <w:rsid w:val="00E56F70"/>
    <w:rsid w:val="00E60F6D"/>
    <w:rsid w:val="00E613F4"/>
    <w:rsid w:val="00E61C41"/>
    <w:rsid w:val="00E64BA5"/>
    <w:rsid w:val="00E65830"/>
    <w:rsid w:val="00E66750"/>
    <w:rsid w:val="00E717E5"/>
    <w:rsid w:val="00E71AC5"/>
    <w:rsid w:val="00E74D58"/>
    <w:rsid w:val="00E7777A"/>
    <w:rsid w:val="00E81FC6"/>
    <w:rsid w:val="00EA1794"/>
    <w:rsid w:val="00EA2C5C"/>
    <w:rsid w:val="00EA63E5"/>
    <w:rsid w:val="00EB49D4"/>
    <w:rsid w:val="00EB562D"/>
    <w:rsid w:val="00EB7A6B"/>
    <w:rsid w:val="00EC15AA"/>
    <w:rsid w:val="00EC2DBB"/>
    <w:rsid w:val="00EC7CEE"/>
    <w:rsid w:val="00ED2E3C"/>
    <w:rsid w:val="00ED536C"/>
    <w:rsid w:val="00ED5A36"/>
    <w:rsid w:val="00EE002D"/>
    <w:rsid w:val="00EE0EAD"/>
    <w:rsid w:val="00EE2579"/>
    <w:rsid w:val="00EE2FDC"/>
    <w:rsid w:val="00EE3828"/>
    <w:rsid w:val="00EF2298"/>
    <w:rsid w:val="00EF22E8"/>
    <w:rsid w:val="00EF56EE"/>
    <w:rsid w:val="00F0147F"/>
    <w:rsid w:val="00F05E84"/>
    <w:rsid w:val="00F101C2"/>
    <w:rsid w:val="00F102B2"/>
    <w:rsid w:val="00F10CCD"/>
    <w:rsid w:val="00F13844"/>
    <w:rsid w:val="00F15DD9"/>
    <w:rsid w:val="00F31BE4"/>
    <w:rsid w:val="00F3252D"/>
    <w:rsid w:val="00F35748"/>
    <w:rsid w:val="00F359E3"/>
    <w:rsid w:val="00F37AED"/>
    <w:rsid w:val="00F44C95"/>
    <w:rsid w:val="00F45271"/>
    <w:rsid w:val="00F47FBD"/>
    <w:rsid w:val="00F5329D"/>
    <w:rsid w:val="00F54345"/>
    <w:rsid w:val="00F54EB8"/>
    <w:rsid w:val="00F6007E"/>
    <w:rsid w:val="00F61ACC"/>
    <w:rsid w:val="00F65B00"/>
    <w:rsid w:val="00F77A0C"/>
    <w:rsid w:val="00F828DF"/>
    <w:rsid w:val="00F82922"/>
    <w:rsid w:val="00F82AB6"/>
    <w:rsid w:val="00F8418B"/>
    <w:rsid w:val="00F92841"/>
    <w:rsid w:val="00F93C6D"/>
    <w:rsid w:val="00F9495D"/>
    <w:rsid w:val="00F96F8B"/>
    <w:rsid w:val="00FA1465"/>
    <w:rsid w:val="00FA2661"/>
    <w:rsid w:val="00FA3C69"/>
    <w:rsid w:val="00FA65C5"/>
    <w:rsid w:val="00FB3776"/>
    <w:rsid w:val="00FB78EC"/>
    <w:rsid w:val="00FC1903"/>
    <w:rsid w:val="00FC32AC"/>
    <w:rsid w:val="00FC3F53"/>
    <w:rsid w:val="00FC4BBF"/>
    <w:rsid w:val="00FD05A8"/>
    <w:rsid w:val="00FD44C7"/>
    <w:rsid w:val="00FD711C"/>
    <w:rsid w:val="00FE009C"/>
    <w:rsid w:val="00FE564D"/>
    <w:rsid w:val="00FF0547"/>
    <w:rsid w:val="00FF0645"/>
    <w:rsid w:val="00FF2BCB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F5D90"/>
  <w15:chartTrackingRefBased/>
  <w15:docId w15:val="{8099FAA9-4518-47A9-A53D-97B2D02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B26"/>
    <w:pPr>
      <w:widowControl w:val="0"/>
      <w:spacing w:line="360" w:lineRule="auto"/>
      <w:jc w:val="both"/>
    </w:pPr>
    <w:rPr>
      <w:rFonts w:ascii="Arial" w:hAnsi="Arial"/>
      <w:kern w:val="21"/>
      <w:sz w:val="21"/>
      <w:szCs w:val="24"/>
    </w:rPr>
  </w:style>
  <w:style w:type="paragraph" w:styleId="1">
    <w:name w:val="heading 1"/>
    <w:aliases w:val="heading 1"/>
    <w:basedOn w:val="a"/>
    <w:next w:val="a"/>
    <w:qFormat/>
    <w:rsid w:val="00C616FA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heading 2"/>
    <w:basedOn w:val="a"/>
    <w:next w:val="a"/>
    <w:qFormat/>
    <w:rsid w:val="00C616FA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aliases w:val="heading 3"/>
    <w:basedOn w:val="a"/>
    <w:next w:val="a"/>
    <w:link w:val="3Char"/>
    <w:qFormat/>
    <w:rsid w:val="00880A8C"/>
    <w:pPr>
      <w:keepNext/>
      <w:keepLines/>
      <w:numPr>
        <w:ilvl w:val="2"/>
        <w:numId w:val="1"/>
      </w:numPr>
      <w:tabs>
        <w:tab w:val="left" w:pos="720"/>
      </w:tabs>
      <w:spacing w:before="240" w:after="60"/>
      <w:jc w:val="left"/>
      <w:outlineLvl w:val="2"/>
    </w:pPr>
    <w:rPr>
      <w:sz w:val="24"/>
    </w:rPr>
  </w:style>
  <w:style w:type="paragraph" w:styleId="4">
    <w:name w:val="heading 4"/>
    <w:aliases w:val="heading 4"/>
    <w:basedOn w:val="a"/>
    <w:next w:val="a"/>
    <w:qFormat/>
    <w:rsid w:val="001467EC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Cs/>
      <w:kern w:val="24"/>
      <w:sz w:val="24"/>
      <w:szCs w:val="28"/>
    </w:rPr>
  </w:style>
  <w:style w:type="paragraph" w:styleId="50">
    <w:name w:val="heading 5"/>
    <w:aliases w:val="heading 5"/>
    <w:basedOn w:val="a"/>
    <w:next w:val="a"/>
    <w:link w:val="5Char"/>
    <w:qFormat/>
    <w:rsid w:val="000D60ED"/>
    <w:pPr>
      <w:keepNext/>
      <w:keepLines/>
      <w:tabs>
        <w:tab w:val="num" w:pos="1008"/>
      </w:tabs>
      <w:spacing w:before="260" w:after="40"/>
      <w:ind w:left="1008" w:hanging="1008"/>
      <w:outlineLvl w:val="4"/>
    </w:pPr>
    <w:rPr>
      <w:b/>
      <w:bCs/>
      <w:sz w:val="24"/>
      <w:szCs w:val="28"/>
      <w:lang w:val="x-none" w:eastAsia="x-none"/>
    </w:rPr>
  </w:style>
  <w:style w:type="paragraph" w:styleId="6">
    <w:name w:val="heading 6"/>
    <w:aliases w:val="heading 6"/>
    <w:basedOn w:val="a"/>
    <w:next w:val="a"/>
    <w:link w:val="6Char"/>
    <w:qFormat/>
    <w:rsid w:val="000D60ED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b/>
      <w:bCs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标题5"/>
    <w:basedOn w:val="a"/>
    <w:next w:val="a"/>
    <w:rsid w:val="0069690C"/>
    <w:pPr>
      <w:keepNext/>
      <w:keepLines/>
      <w:numPr>
        <w:numId w:val="2"/>
      </w:numPr>
      <w:tabs>
        <w:tab w:val="clear" w:pos="840"/>
        <w:tab w:val="left" w:pos="1008"/>
      </w:tabs>
      <w:outlineLvl w:val="4"/>
    </w:pPr>
  </w:style>
  <w:style w:type="paragraph" w:customStyle="1" w:styleId="a3">
    <w:name w:val="正文提示"/>
    <w:basedOn w:val="a"/>
    <w:next w:val="a"/>
    <w:rsid w:val="00C616FA"/>
    <w:rPr>
      <w:i/>
      <w:color w:val="0000FF"/>
    </w:rPr>
  </w:style>
  <w:style w:type="table" w:customStyle="1" w:styleId="a4">
    <w:name w:val="表格"/>
    <w:basedOn w:val="a1"/>
    <w:rsid w:val="00C616FA"/>
    <w:pPr>
      <w:jc w:val="center"/>
    </w:pPr>
    <w:rPr>
      <w:sz w:val="21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a5">
    <w:name w:val="Document Map"/>
    <w:basedOn w:val="a"/>
    <w:semiHidden/>
    <w:rsid w:val="00C616FA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C616FA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0C12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616FA"/>
    <w:pPr>
      <w:ind w:left="420"/>
      <w:jc w:val="left"/>
    </w:pPr>
    <w:rPr>
      <w:rFonts w:ascii="Calibri" w:hAnsi="Calibri"/>
      <w:i/>
      <w:iCs/>
      <w:sz w:val="20"/>
      <w:szCs w:val="20"/>
    </w:rPr>
  </w:style>
  <w:style w:type="character" w:styleId="a6">
    <w:name w:val="Hyperlink"/>
    <w:uiPriority w:val="99"/>
    <w:rsid w:val="00082B51"/>
    <w:rPr>
      <w:color w:val="0000FF"/>
      <w:u w:val="single"/>
    </w:rPr>
  </w:style>
  <w:style w:type="table" w:styleId="a7">
    <w:name w:val="Table Grid"/>
    <w:basedOn w:val="a1"/>
    <w:rsid w:val="008953C1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sid w:val="00D95F59"/>
    <w:rPr>
      <w:sz w:val="21"/>
      <w:szCs w:val="21"/>
    </w:rPr>
  </w:style>
  <w:style w:type="paragraph" w:styleId="a9">
    <w:name w:val="header"/>
    <w:basedOn w:val="a"/>
    <w:link w:val="Char"/>
    <w:uiPriority w:val="99"/>
    <w:rsid w:val="00C6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paragraph" w:styleId="aa">
    <w:name w:val="footer"/>
    <w:basedOn w:val="a"/>
    <w:rsid w:val="00C616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b">
    <w:name w:val="封面密级"/>
    <w:basedOn w:val="a"/>
    <w:rsid w:val="00C616FA"/>
    <w:pPr>
      <w:jc w:val="center"/>
    </w:pPr>
    <w:rPr>
      <w:rFonts w:cs="宋体"/>
      <w:b/>
      <w:bCs/>
      <w:szCs w:val="20"/>
    </w:rPr>
  </w:style>
  <w:style w:type="paragraph" w:customStyle="1" w:styleId="ac">
    <w:name w:val="封面标题"/>
    <w:basedOn w:val="a"/>
    <w:rsid w:val="00C616FA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d">
    <w:name w:val="封面表格文本"/>
    <w:rsid w:val="00C616FA"/>
    <w:pPr>
      <w:autoSpaceDE w:val="0"/>
      <w:autoSpaceDN w:val="0"/>
      <w:adjustRightInd w:val="0"/>
      <w:jc w:val="center"/>
    </w:pPr>
    <w:rPr>
      <w:rFonts w:ascii="Arial" w:hAnsi="Arial"/>
      <w:b/>
      <w:sz w:val="24"/>
    </w:rPr>
  </w:style>
  <w:style w:type="paragraph" w:styleId="ae">
    <w:name w:val="annotation text"/>
    <w:basedOn w:val="a"/>
    <w:semiHidden/>
    <w:rsid w:val="00D95F59"/>
    <w:pPr>
      <w:jc w:val="left"/>
    </w:pPr>
  </w:style>
  <w:style w:type="paragraph" w:styleId="af">
    <w:name w:val="annotation subject"/>
    <w:basedOn w:val="ae"/>
    <w:next w:val="ae"/>
    <w:semiHidden/>
    <w:rsid w:val="00D95F59"/>
    <w:rPr>
      <w:b/>
      <w:bCs/>
    </w:rPr>
  </w:style>
  <w:style w:type="paragraph" w:styleId="af0">
    <w:name w:val="Balloon Text"/>
    <w:basedOn w:val="a"/>
    <w:semiHidden/>
    <w:rsid w:val="00D95F59"/>
    <w:rPr>
      <w:sz w:val="18"/>
      <w:szCs w:val="18"/>
    </w:rPr>
  </w:style>
  <w:style w:type="paragraph" w:styleId="z-">
    <w:name w:val="HTML Bottom of Form"/>
    <w:basedOn w:val="a"/>
    <w:next w:val="a"/>
    <w:hidden/>
    <w:rsid w:val="000E628F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Top of Form"/>
    <w:basedOn w:val="a"/>
    <w:next w:val="a"/>
    <w:hidden/>
    <w:rsid w:val="000E628F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5Char">
    <w:name w:val="标题 5 Char"/>
    <w:aliases w:val="heading 5 Char"/>
    <w:link w:val="50"/>
    <w:rsid w:val="000D60ED"/>
    <w:rPr>
      <w:rFonts w:ascii="Arial" w:hAnsi="Arial"/>
      <w:b/>
      <w:bCs/>
      <w:kern w:val="21"/>
      <w:sz w:val="24"/>
      <w:szCs w:val="28"/>
    </w:rPr>
  </w:style>
  <w:style w:type="character" w:customStyle="1" w:styleId="6Char">
    <w:name w:val="标题 6 Char"/>
    <w:aliases w:val="heading 6 Char"/>
    <w:link w:val="6"/>
    <w:rsid w:val="000D60ED"/>
    <w:rPr>
      <w:rFonts w:ascii="Arial" w:hAnsi="Arial"/>
      <w:b/>
      <w:bCs/>
      <w:kern w:val="21"/>
      <w:sz w:val="24"/>
      <w:szCs w:val="24"/>
    </w:rPr>
  </w:style>
  <w:style w:type="paragraph" w:styleId="af1">
    <w:name w:val="Title"/>
    <w:basedOn w:val="a"/>
    <w:link w:val="Char0"/>
    <w:qFormat/>
    <w:rsid w:val="000D60ED"/>
    <w:pPr>
      <w:widowControl/>
      <w:tabs>
        <w:tab w:val="left" w:pos="0"/>
      </w:tabs>
      <w:overflowPunct w:val="0"/>
      <w:autoSpaceDE w:val="0"/>
      <w:autoSpaceDN w:val="0"/>
      <w:adjustRightInd w:val="0"/>
      <w:spacing w:before="300" w:after="300" w:line="240" w:lineRule="auto"/>
      <w:jc w:val="center"/>
      <w:textAlignment w:val="baseline"/>
    </w:pPr>
    <w:rPr>
      <w:noProof/>
      <w:kern w:val="0"/>
      <w:sz w:val="30"/>
      <w:szCs w:val="20"/>
      <w:lang w:val="x-none" w:eastAsia="x-none"/>
    </w:rPr>
  </w:style>
  <w:style w:type="character" w:customStyle="1" w:styleId="Char0">
    <w:name w:val="标题 Char"/>
    <w:link w:val="af1"/>
    <w:rsid w:val="000D60ED"/>
    <w:rPr>
      <w:rFonts w:ascii="Arial" w:hAnsi="Arial"/>
      <w:noProof/>
      <w:sz w:val="30"/>
    </w:rPr>
  </w:style>
  <w:style w:type="paragraph" w:styleId="TOC">
    <w:name w:val="TOC Heading"/>
    <w:basedOn w:val="1"/>
    <w:next w:val="a"/>
    <w:uiPriority w:val="39"/>
    <w:qFormat/>
    <w:rsid w:val="000C12CF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styleId="40">
    <w:name w:val="toc 4"/>
    <w:basedOn w:val="a"/>
    <w:next w:val="a"/>
    <w:autoRedefine/>
    <w:rsid w:val="000C12CF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rsid w:val="000C12CF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0C12CF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0C12CF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0C12CF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0C12CF"/>
    <w:pPr>
      <w:ind w:left="1680"/>
      <w:jc w:val="left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9"/>
    <w:uiPriority w:val="99"/>
    <w:rsid w:val="009420B4"/>
    <w:rPr>
      <w:rFonts w:ascii="Arial" w:hAnsi="Arial"/>
      <w:kern w:val="21"/>
      <w:sz w:val="18"/>
      <w:szCs w:val="18"/>
    </w:rPr>
  </w:style>
  <w:style w:type="character" w:customStyle="1" w:styleId="im-content1">
    <w:name w:val="im-content1"/>
    <w:rsid w:val="003A7A69"/>
    <w:rPr>
      <w:vanish w:val="0"/>
      <w:webHidden w:val="0"/>
      <w:color w:val="333333"/>
      <w:specVanish w:val="0"/>
    </w:rPr>
  </w:style>
  <w:style w:type="paragraph" w:styleId="af2">
    <w:name w:val="List Paragraph"/>
    <w:aliases w:val="（黄底红字）,M列出段落,段落-二代,编号a.,正文内容"/>
    <w:basedOn w:val="a"/>
    <w:link w:val="Char1"/>
    <w:uiPriority w:val="34"/>
    <w:qFormat/>
    <w:rsid w:val="006842FE"/>
    <w:pPr>
      <w:ind w:firstLineChars="200" w:firstLine="420"/>
    </w:pPr>
  </w:style>
  <w:style w:type="character" w:styleId="af3">
    <w:name w:val="FollowedHyperlink"/>
    <w:basedOn w:val="a0"/>
    <w:rsid w:val="0061707F"/>
    <w:rPr>
      <w:color w:val="954F72" w:themeColor="followedHyperlink"/>
      <w:u w:val="single"/>
    </w:rPr>
  </w:style>
  <w:style w:type="paragraph" w:customStyle="1" w:styleId="tgt">
    <w:name w:val="tgt"/>
    <w:basedOn w:val="a"/>
    <w:rsid w:val="0004270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tgt1">
    <w:name w:val="tgt1"/>
    <w:basedOn w:val="a0"/>
    <w:rsid w:val="00042705"/>
  </w:style>
  <w:style w:type="character" w:styleId="af4">
    <w:name w:val="Strong"/>
    <w:basedOn w:val="a0"/>
    <w:uiPriority w:val="22"/>
    <w:qFormat/>
    <w:rsid w:val="00A4727A"/>
    <w:rPr>
      <w:b/>
      <w:bCs/>
    </w:rPr>
  </w:style>
  <w:style w:type="character" w:styleId="af5">
    <w:name w:val="Subtle Emphasis"/>
    <w:basedOn w:val="a0"/>
    <w:uiPriority w:val="19"/>
    <w:qFormat/>
    <w:rsid w:val="00A4727A"/>
    <w:rPr>
      <w:i/>
      <w:iCs/>
      <w:color w:val="404040" w:themeColor="text1" w:themeTint="BF"/>
    </w:rPr>
  </w:style>
  <w:style w:type="character" w:customStyle="1" w:styleId="Char1">
    <w:name w:val="列出段落 Char"/>
    <w:aliases w:val="（黄底红字） Char,M列出段落 Char,段落-二代 Char,编号a. Char,正文内容 Char"/>
    <w:basedOn w:val="a0"/>
    <w:link w:val="af2"/>
    <w:uiPriority w:val="34"/>
    <w:rsid w:val="009C4FEE"/>
    <w:rPr>
      <w:rFonts w:ascii="Arial" w:hAnsi="Arial"/>
      <w:kern w:val="21"/>
      <w:sz w:val="21"/>
      <w:szCs w:val="24"/>
    </w:rPr>
  </w:style>
  <w:style w:type="character" w:customStyle="1" w:styleId="3Char">
    <w:name w:val="标题 3 Char"/>
    <w:aliases w:val="heading 3 Char"/>
    <w:basedOn w:val="a0"/>
    <w:link w:val="3"/>
    <w:rsid w:val="00880A8C"/>
    <w:rPr>
      <w:rFonts w:ascii="Arial" w:hAnsi="Arial"/>
      <w:kern w:val="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xiang&#24429;&#24819;\&#26700;&#38754;\~292778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AAED-9819-4674-A8CF-D82C76AD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~2927784.dot</Template>
  <TotalTime>5172</TotalTime>
  <Pages>11</Pages>
  <Words>491</Words>
  <Characters>2804</Characters>
  <Application>Microsoft Office Word</Application>
  <DocSecurity>0</DocSecurity>
  <Lines>23</Lines>
  <Paragraphs>6</Paragraphs>
  <ScaleCrop>false</ScaleCrop>
  <Company>www.xunchi.com</Company>
  <LinksUpToDate>false</LinksUpToDate>
  <CharactersWithSpaces>3289</CharactersWithSpaces>
  <SharedDoc>false</SharedDoc>
  <HLinks>
    <vt:vector size="150" baseType="variant"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_Toc111574714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_Toc111574713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_Toc111574712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_Toc111574711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_Toc111574710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_Toc111574709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_Toc111574708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_Toc111574707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_Toc111574706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_Toc111574705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_Toc111574704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_Toc111574703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_Toc111574702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_Toc111574701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_Toc111574700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_Toc111574699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_Toc111574698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_Toc111574697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_Toc111574696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_Toc111574695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_Toc111574694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_Toc111574693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_Toc111574692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_Toc111574691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_Toc111574690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陈奕利</dc:creator>
  <cp:keywords/>
  <dc:description/>
  <cp:lastModifiedBy>黄成伟</cp:lastModifiedBy>
  <cp:revision>182</cp:revision>
  <cp:lastPrinted>1899-12-31T16:00:00Z</cp:lastPrinted>
  <dcterms:created xsi:type="dcterms:W3CDTF">2023-06-30T03:13:00Z</dcterms:created>
  <dcterms:modified xsi:type="dcterms:W3CDTF">2023-08-11T06:24:00Z</dcterms:modified>
</cp:coreProperties>
</file>