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0C83F447" w14:textId="25DF5355" w:rsidR="005A35A8" w:rsidRDefault="00415818" w:rsidP="002711D5">
      <w:pPr>
        <w:jc w:val="center"/>
        <w:rPr>
          <w:rFonts w:ascii="宋体" w:hAnsi="宋体"/>
          <w:b/>
          <w:sz w:val="56"/>
          <w:szCs w:val="56"/>
        </w:rPr>
      </w:pPr>
      <w:r>
        <w:rPr>
          <w:rFonts w:ascii="宋体" w:hAnsi="宋体" w:hint="eastAsia"/>
          <w:b/>
          <w:sz w:val="56"/>
          <w:szCs w:val="56"/>
        </w:rPr>
        <w:t>R</w:t>
      </w:r>
      <w:r>
        <w:rPr>
          <w:rFonts w:ascii="宋体" w:hAnsi="宋体"/>
          <w:b/>
          <w:sz w:val="56"/>
          <w:szCs w:val="56"/>
        </w:rPr>
        <w:t>emoteID</w:t>
      </w:r>
      <w:r w:rsidR="00D06F82">
        <w:rPr>
          <w:rFonts w:ascii="宋体" w:hAnsi="宋体"/>
          <w:b/>
          <w:sz w:val="56"/>
          <w:szCs w:val="56"/>
        </w:rPr>
        <w:t xml:space="preserve"> </w:t>
      </w:r>
      <w:r>
        <w:rPr>
          <w:rFonts w:ascii="宋体" w:hAnsi="宋体"/>
          <w:b/>
          <w:sz w:val="56"/>
          <w:szCs w:val="56"/>
        </w:rPr>
        <w:t>WIFI</w:t>
      </w:r>
      <w:r>
        <w:rPr>
          <w:rFonts w:ascii="宋体" w:hAnsi="宋体" w:hint="eastAsia"/>
          <w:b/>
          <w:sz w:val="56"/>
          <w:szCs w:val="56"/>
        </w:rPr>
        <w:t>信道扫描</w:t>
      </w:r>
      <w:r w:rsidR="0079146C">
        <w:rPr>
          <w:rFonts w:ascii="宋体" w:hAnsi="宋体"/>
          <w:b/>
          <w:sz w:val="56"/>
          <w:szCs w:val="56"/>
        </w:rPr>
        <w:t>软件</w:t>
      </w:r>
    </w:p>
    <w:p w14:paraId="69AEFCFD" w14:textId="07DEE1AA" w:rsidR="002711D5" w:rsidRPr="0083385F" w:rsidRDefault="001E1A8F" w:rsidP="002711D5">
      <w:pPr>
        <w:jc w:val="center"/>
        <w:rPr>
          <w:rFonts w:ascii="宋体" w:hAnsi="宋体"/>
          <w:b/>
          <w:sz w:val="56"/>
          <w:szCs w:val="56"/>
        </w:rPr>
      </w:pPr>
      <w:r w:rsidRPr="0083385F">
        <w:rPr>
          <w:rFonts w:ascii="宋体" w:hAnsi="宋体" w:hint="eastAsia"/>
          <w:b/>
          <w:sz w:val="56"/>
          <w:szCs w:val="56"/>
        </w:rPr>
        <w:t>设计</w:t>
      </w:r>
      <w:r w:rsidR="002711D5" w:rsidRPr="0083385F">
        <w:rPr>
          <w:rFonts w:ascii="宋体" w:hAnsi="宋体"/>
          <w:b/>
          <w:sz w:val="56"/>
          <w:szCs w:val="56"/>
        </w:rPr>
        <w:t>说明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3989D77A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3A5C71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1B7681">
              <w:rPr>
                <w:rFonts w:ascii="宋体" w:hAnsi="宋体"/>
              </w:rPr>
              <w:t>27</w:t>
            </w:r>
          </w:p>
        </w:tc>
        <w:tc>
          <w:tcPr>
            <w:tcW w:w="900" w:type="dxa"/>
            <w:vAlign w:val="center"/>
          </w:tcPr>
          <w:p w14:paraId="654AF618" w14:textId="55F0FDD0" w:rsidR="00AD502D" w:rsidRPr="0083385F" w:rsidRDefault="001B7681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苏利博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66735EF1" w14:textId="6295AB90" w:rsidR="00B77FB4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549974" w:history="1">
        <w:r w:rsidR="00B77FB4" w:rsidRPr="009D0844">
          <w:rPr>
            <w:rStyle w:val="a6"/>
            <w:rFonts w:ascii="宋体" w:hAnsi="宋体"/>
            <w:noProof/>
          </w:rPr>
          <w:t>1</w:t>
        </w:r>
        <w:r w:rsidR="00B77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B77FB4" w:rsidRPr="009D0844">
          <w:rPr>
            <w:rStyle w:val="a6"/>
            <w:rFonts w:ascii="宋体" w:hAnsi="宋体"/>
            <w:noProof/>
          </w:rPr>
          <w:t>引言</w:t>
        </w:r>
        <w:r w:rsidR="00B77FB4">
          <w:rPr>
            <w:noProof/>
            <w:webHidden/>
          </w:rPr>
          <w:tab/>
        </w:r>
        <w:r w:rsidR="00B77FB4">
          <w:rPr>
            <w:noProof/>
            <w:webHidden/>
          </w:rPr>
          <w:fldChar w:fldCharType="begin"/>
        </w:r>
        <w:r w:rsidR="00B77FB4">
          <w:rPr>
            <w:noProof/>
            <w:webHidden/>
          </w:rPr>
          <w:instrText xml:space="preserve"> PAGEREF _Toc141549974 \h </w:instrText>
        </w:r>
        <w:r w:rsidR="00B77FB4">
          <w:rPr>
            <w:noProof/>
            <w:webHidden/>
          </w:rPr>
        </w:r>
        <w:r w:rsidR="00B77FB4">
          <w:rPr>
            <w:noProof/>
            <w:webHidden/>
          </w:rPr>
          <w:fldChar w:fldCharType="separate"/>
        </w:r>
        <w:r w:rsidR="00B77FB4">
          <w:rPr>
            <w:noProof/>
            <w:webHidden/>
          </w:rPr>
          <w:t>2</w:t>
        </w:r>
        <w:r w:rsidR="00B77FB4">
          <w:rPr>
            <w:noProof/>
            <w:webHidden/>
          </w:rPr>
          <w:fldChar w:fldCharType="end"/>
        </w:r>
      </w:hyperlink>
    </w:p>
    <w:p w14:paraId="730E385C" w14:textId="1F3BF96D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75" w:history="1">
        <w:r w:rsidRPr="009D0844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952872" w14:textId="2FE8B15C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76" w:history="1">
        <w:r w:rsidRPr="009D0844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3D5D2E" w14:textId="2726663C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77" w:history="1">
        <w:r w:rsidRPr="009D0844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缩略语定义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2C774B" w14:textId="375E20A0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78" w:history="1">
        <w:r w:rsidRPr="009D0844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939F6" w14:textId="1CE3DEAC" w:rsidR="00B77FB4" w:rsidRDefault="00B77FB4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549979" w:history="1">
        <w:r w:rsidRPr="009D0844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1514E" w14:textId="3987B770" w:rsidR="00B77FB4" w:rsidRDefault="00B77FB4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549980" w:history="1">
        <w:r w:rsidRPr="009D0844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790D5A" w14:textId="0FC15EBB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81" w:history="1">
        <w:r w:rsidRPr="009D0844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软件设计方案一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0224D0" w14:textId="210EFD94" w:rsidR="00B77FB4" w:rsidRDefault="00B77FB4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549982" w:history="1">
        <w:r w:rsidRPr="009D0844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方案描述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B27CA" w14:textId="017FFBC5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83" w:history="1">
        <w:r w:rsidRPr="009D0844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软件设计方案二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23D56" w14:textId="5614E5C0" w:rsidR="00B77FB4" w:rsidRDefault="00B77FB4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549984" w:history="1">
        <w:r w:rsidRPr="009D0844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方案描述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7D4A0" w14:textId="6BD9EBD3" w:rsidR="00B77FB4" w:rsidRDefault="00B77FB4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549985" w:history="1">
        <w:r w:rsidRPr="009D0844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E4C36E" w14:textId="7604DE19" w:rsidR="00B77FB4" w:rsidRDefault="00B77FB4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549986" w:history="1">
        <w:r w:rsidRPr="009D0844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软件设计方案三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A53D7" w14:textId="0C643E8D" w:rsidR="00B77FB4" w:rsidRDefault="00B77FB4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549987" w:history="1">
        <w:r w:rsidRPr="009D0844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方案描述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DF22C4" w14:textId="0FD32DE4" w:rsidR="00B77FB4" w:rsidRDefault="00B77FB4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549988" w:history="1">
        <w:r w:rsidRPr="009D0844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软件流程图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593DE" w14:textId="34242D50" w:rsidR="00B77FB4" w:rsidRDefault="00B77FB4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549989" w:history="1">
        <w:r w:rsidRPr="009D0844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9D0844">
          <w:rPr>
            <w:rStyle w:val="a6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_Toc141549989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8C229" w14:textId="31467D3F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549974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CA442D">
      <w:pPr>
        <w:pStyle w:val="2"/>
      </w:pPr>
      <w:bookmarkStart w:id="3" w:name="_Toc211151419"/>
      <w:bookmarkStart w:id="4" w:name="_Toc273194094"/>
      <w:bookmarkStart w:id="5" w:name="_Toc141549975"/>
      <w:r w:rsidRPr="0083385F">
        <w:rPr>
          <w:rFonts w:hint="eastAsia"/>
        </w:rPr>
        <w:t>目的</w:t>
      </w:r>
      <w:bookmarkEnd w:id="3"/>
      <w:bookmarkEnd w:id="4"/>
      <w:bookmarkEnd w:id="5"/>
    </w:p>
    <w:p w14:paraId="332D33B4" w14:textId="3156776A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</w:t>
      </w:r>
      <w:r w:rsidR="001B15F6">
        <w:rPr>
          <w:rFonts w:ascii="宋体" w:hAnsi="宋体"/>
        </w:rPr>
        <w:t>R</w:t>
      </w:r>
      <w:r w:rsidR="001B15F6">
        <w:rPr>
          <w:rFonts w:ascii="宋体" w:hAnsi="宋体" w:hint="eastAsia"/>
        </w:rPr>
        <w:t>emote</w:t>
      </w:r>
      <w:r w:rsidR="001B15F6">
        <w:rPr>
          <w:rFonts w:ascii="宋体" w:hAnsi="宋体"/>
        </w:rPr>
        <w:t>Id</w:t>
      </w:r>
      <w:r w:rsidR="001B15F6">
        <w:rPr>
          <w:rFonts w:ascii="宋体" w:hAnsi="宋体" w:hint="eastAsia"/>
        </w:rPr>
        <w:t>功能w</w:t>
      </w:r>
      <w:r w:rsidR="001B15F6">
        <w:rPr>
          <w:rFonts w:ascii="宋体" w:hAnsi="宋体"/>
        </w:rPr>
        <w:t>ifi</w:t>
      </w:r>
      <w:r w:rsidR="001B15F6">
        <w:rPr>
          <w:rFonts w:ascii="宋体" w:hAnsi="宋体" w:hint="eastAsia"/>
        </w:rPr>
        <w:t>信道扫描</w:t>
      </w:r>
      <w:r w:rsidR="003B7D6D">
        <w:rPr>
          <w:rFonts w:ascii="宋体" w:hAnsi="宋体" w:hint="eastAsia"/>
        </w:rPr>
        <w:t>控制的设计场景及实现方式</w:t>
      </w:r>
      <w:r w:rsidRPr="0083385F">
        <w:rPr>
          <w:rFonts w:ascii="宋体" w:hAnsi="宋体" w:hint="eastAsia"/>
        </w:rPr>
        <w:t>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CA442D" w:rsidRDefault="000D60ED" w:rsidP="00CA442D">
      <w:pPr>
        <w:pStyle w:val="2"/>
      </w:pPr>
      <w:bookmarkStart w:id="8" w:name="_Toc141549976"/>
      <w:r w:rsidRPr="00CA442D">
        <w:rPr>
          <w:rFonts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CA442D" w:rsidRDefault="000D60ED" w:rsidP="00CA442D">
      <w:pPr>
        <w:pStyle w:val="2"/>
      </w:pPr>
      <w:bookmarkStart w:id="11" w:name="_Toc141549977"/>
      <w:r w:rsidRPr="00CA442D">
        <w:rPr>
          <w:rFonts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185057E9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7BE81963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505BE321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5D4953CB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E1DC3A3" w14:textId="1222E95F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56E7355B" w14:textId="70255076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68A8A4A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888A5CF" w14:textId="605FA578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2D4E0072" w14:textId="628CB926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CA442D" w:rsidRDefault="000D60ED" w:rsidP="00CA442D">
      <w:pPr>
        <w:pStyle w:val="2"/>
      </w:pPr>
      <w:bookmarkStart w:id="12" w:name="_Toc141549978"/>
      <w:r w:rsidRPr="00CA442D">
        <w:rPr>
          <w:rFonts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7D19C4E7" w:rsidR="00E717E5" w:rsidRPr="0083385F" w:rsidRDefault="00E717E5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6688D50" w:rsidR="00D06CBE" w:rsidRPr="0083385F" w:rsidRDefault="00D06CBE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Pr="00E667EE" w:rsidRDefault="00A15DFB" w:rsidP="00E667EE">
      <w:pPr>
        <w:pStyle w:val="1"/>
      </w:pPr>
      <w:bookmarkStart w:id="13" w:name="_Toc141549979"/>
      <w:r w:rsidRPr="00E667EE">
        <w:rPr>
          <w:rFonts w:hint="eastAsia"/>
        </w:rPr>
        <w:t>需求概述</w:t>
      </w:r>
      <w:bookmarkEnd w:id="13"/>
    </w:p>
    <w:p w14:paraId="7C565736" w14:textId="5A17843F" w:rsidR="007F2C2D" w:rsidRPr="00AC3CB0" w:rsidRDefault="00336791" w:rsidP="00AC3CB0">
      <w:pPr>
        <w:ind w:firstLineChars="200" w:firstLine="420"/>
        <w:rPr>
          <w:rFonts w:ascii="宋体" w:hAnsi="宋体" w:hint="eastAsia"/>
        </w:rPr>
      </w:pPr>
      <w:r w:rsidRPr="00336791">
        <w:rPr>
          <w:rFonts w:hint="eastAsia"/>
          <w:bCs/>
          <w:szCs w:val="21"/>
        </w:rPr>
        <w:t>RemoteID</w:t>
      </w:r>
      <w:r w:rsidRPr="00336791">
        <w:rPr>
          <w:rFonts w:hint="eastAsia"/>
          <w:bCs/>
          <w:szCs w:val="21"/>
        </w:rPr>
        <w:t>是一种用于远程无人机识别和跟踪的技术。它旨在提供对无人机的身份、位置和其他相关信息的实时访问</w:t>
      </w:r>
      <w:r>
        <w:rPr>
          <w:rFonts w:hint="eastAsia"/>
          <w:bCs/>
          <w:szCs w:val="21"/>
        </w:rPr>
        <w:t>。</w:t>
      </w:r>
      <w:r w:rsidR="00AA224C">
        <w:rPr>
          <w:rFonts w:hint="eastAsia"/>
          <w:bCs/>
          <w:szCs w:val="21"/>
        </w:rPr>
        <w:t>在</w:t>
      </w:r>
      <w:r w:rsidR="00AA224C">
        <w:rPr>
          <w:bCs/>
          <w:szCs w:val="21"/>
        </w:rPr>
        <w:t>T</w:t>
      </w:r>
      <w:r w:rsidR="00AA224C">
        <w:rPr>
          <w:rFonts w:hint="eastAsia"/>
          <w:bCs/>
          <w:szCs w:val="21"/>
        </w:rPr>
        <w:t>racer</w:t>
      </w:r>
      <w:r w:rsidR="00AA224C">
        <w:rPr>
          <w:rFonts w:hint="eastAsia"/>
          <w:bCs/>
          <w:szCs w:val="21"/>
        </w:rPr>
        <w:t>中是基于</w:t>
      </w:r>
      <w:r w:rsidR="00C364D3">
        <w:rPr>
          <w:rFonts w:hint="eastAsia"/>
          <w:bCs/>
          <w:szCs w:val="21"/>
        </w:rPr>
        <w:t>wifi</w:t>
      </w:r>
      <w:r w:rsidR="00C364D3">
        <w:rPr>
          <w:rFonts w:hint="eastAsia"/>
          <w:bCs/>
          <w:szCs w:val="21"/>
        </w:rPr>
        <w:t>通信协议实现对无人机相关信息</w:t>
      </w:r>
      <w:r w:rsidR="00F60059">
        <w:rPr>
          <w:rFonts w:hint="eastAsia"/>
          <w:bCs/>
          <w:szCs w:val="21"/>
        </w:rPr>
        <w:t>的</w:t>
      </w:r>
      <w:r w:rsidR="00C364D3">
        <w:rPr>
          <w:rFonts w:hint="eastAsia"/>
          <w:bCs/>
          <w:szCs w:val="21"/>
        </w:rPr>
        <w:t>获取。</w:t>
      </w:r>
      <w:r w:rsidR="00964CA9">
        <w:rPr>
          <w:rFonts w:hint="eastAsia"/>
          <w:bCs/>
          <w:szCs w:val="21"/>
        </w:rPr>
        <w:t>无人机在</w:t>
      </w:r>
      <w:r w:rsidR="00964CA9">
        <w:rPr>
          <w:rFonts w:hint="eastAsia"/>
          <w:bCs/>
          <w:szCs w:val="21"/>
        </w:rPr>
        <w:t>2</w:t>
      </w:r>
      <w:r w:rsidR="00964CA9">
        <w:rPr>
          <w:bCs/>
          <w:szCs w:val="21"/>
        </w:rPr>
        <w:t>.4G</w:t>
      </w:r>
      <w:r w:rsidR="00964CA9">
        <w:rPr>
          <w:rFonts w:hint="eastAsia"/>
          <w:bCs/>
          <w:szCs w:val="21"/>
        </w:rPr>
        <w:t>和</w:t>
      </w:r>
      <w:r w:rsidR="00964CA9">
        <w:rPr>
          <w:bCs/>
          <w:szCs w:val="21"/>
        </w:rPr>
        <w:t>5.8G</w:t>
      </w:r>
      <w:r w:rsidR="00964CA9">
        <w:rPr>
          <w:rFonts w:hint="eastAsia"/>
          <w:bCs/>
          <w:szCs w:val="21"/>
        </w:rPr>
        <w:t>频段的二十多个信道随意切换，</w:t>
      </w:r>
      <w:r w:rsidR="00964CA9">
        <w:rPr>
          <w:rFonts w:hint="eastAsia"/>
          <w:bCs/>
          <w:szCs w:val="21"/>
        </w:rPr>
        <w:t>tra</w:t>
      </w:r>
      <w:r w:rsidR="00504D90">
        <w:rPr>
          <w:rFonts w:hint="eastAsia"/>
          <w:bCs/>
          <w:szCs w:val="21"/>
        </w:rPr>
        <w:t>cer</w:t>
      </w:r>
      <w:r w:rsidR="00504D90">
        <w:rPr>
          <w:rFonts w:hint="eastAsia"/>
          <w:bCs/>
          <w:szCs w:val="21"/>
        </w:rPr>
        <w:t>要想获取无人机的相关信息也必须</w:t>
      </w:r>
      <w:r w:rsidR="000C1073">
        <w:rPr>
          <w:rFonts w:hint="eastAsia"/>
          <w:bCs/>
          <w:szCs w:val="21"/>
        </w:rPr>
        <w:t>实现</w:t>
      </w:r>
      <w:r w:rsidR="00380416">
        <w:rPr>
          <w:rFonts w:hint="eastAsia"/>
          <w:bCs/>
          <w:szCs w:val="21"/>
        </w:rPr>
        <w:t>信道切换</w:t>
      </w:r>
      <w:r w:rsidR="00D26477">
        <w:rPr>
          <w:rFonts w:hint="eastAsia"/>
          <w:bCs/>
          <w:szCs w:val="21"/>
        </w:rPr>
        <w:t>。</w:t>
      </w:r>
      <w:r w:rsidR="00417EAE">
        <w:rPr>
          <w:rFonts w:hint="eastAsia"/>
          <w:bCs/>
          <w:szCs w:val="21"/>
        </w:rPr>
        <w:t>为了准确快速获取到无人机信息，信道扫描的方式必须合理高效。</w:t>
      </w:r>
    </w:p>
    <w:p w14:paraId="22DC5389" w14:textId="2A284036" w:rsidR="00966459" w:rsidRPr="00E667EE" w:rsidRDefault="008845F0" w:rsidP="00E667EE">
      <w:pPr>
        <w:pStyle w:val="1"/>
      </w:pPr>
      <w:bookmarkStart w:id="14" w:name="_Toc141549980"/>
      <w:r w:rsidRPr="00E667EE">
        <w:rPr>
          <w:rFonts w:hint="eastAsia"/>
        </w:rPr>
        <w:lastRenderedPageBreak/>
        <w:t>软件</w:t>
      </w:r>
      <w:r w:rsidR="00966459" w:rsidRPr="00E667EE">
        <w:rPr>
          <w:rFonts w:hint="eastAsia"/>
        </w:rPr>
        <w:t>设计说明</w:t>
      </w:r>
      <w:bookmarkEnd w:id="14"/>
    </w:p>
    <w:p w14:paraId="70D8ED0F" w14:textId="7EBB679B" w:rsidR="003B75FF" w:rsidRPr="00E667EE" w:rsidRDefault="003B75FF" w:rsidP="00E667EE">
      <w:pPr>
        <w:pStyle w:val="2"/>
      </w:pPr>
      <w:bookmarkStart w:id="15" w:name="_Toc141549981"/>
      <w:r w:rsidRPr="00E667EE">
        <w:rPr>
          <w:rFonts w:hint="eastAsia"/>
        </w:rPr>
        <w:t>软件设计方案一</w:t>
      </w:r>
      <w:bookmarkEnd w:id="15"/>
    </w:p>
    <w:p w14:paraId="2A91765D" w14:textId="3CC1CD2E" w:rsidR="008D654C" w:rsidRPr="00E667EE" w:rsidRDefault="007E586C" w:rsidP="00E667EE">
      <w:pPr>
        <w:pStyle w:val="3"/>
      </w:pPr>
      <w:bookmarkStart w:id="16" w:name="_Toc141549982"/>
      <w:r w:rsidRPr="00E667EE">
        <w:rPr>
          <w:rFonts w:hint="eastAsia"/>
        </w:rPr>
        <w:t>方案描述</w:t>
      </w:r>
      <w:bookmarkEnd w:id="16"/>
    </w:p>
    <w:p w14:paraId="529AC1A7" w14:textId="09EBDAAA" w:rsidR="00E5394E" w:rsidRPr="008D654C" w:rsidRDefault="00C932A8" w:rsidP="00841D27">
      <w:pPr>
        <w:ind w:firstLine="420"/>
        <w:rPr>
          <w:rFonts w:hint="eastAsia"/>
        </w:rPr>
      </w:pPr>
      <w:r>
        <w:rPr>
          <w:rFonts w:hint="eastAsia"/>
        </w:rPr>
        <w:t>本方案设备</w:t>
      </w:r>
      <w:r w:rsidR="001679CE">
        <w:rPr>
          <w:rFonts w:hint="eastAsia"/>
        </w:rPr>
        <w:t>在</w:t>
      </w:r>
      <w:r>
        <w:rPr>
          <w:rFonts w:hint="eastAsia"/>
        </w:rPr>
        <w:t>启动后按照设置的周期依次</w:t>
      </w:r>
      <w:r w:rsidR="00656E2D">
        <w:rPr>
          <w:rFonts w:hint="eastAsia"/>
        </w:rPr>
        <w:t>轮询</w:t>
      </w:r>
      <w:r>
        <w:rPr>
          <w:rFonts w:hint="eastAsia"/>
        </w:rPr>
        <w:t>扫描</w:t>
      </w:r>
      <w:r>
        <w:rPr>
          <w:rFonts w:hint="eastAsia"/>
        </w:rPr>
        <w:t>r</w:t>
      </w:r>
      <w:r>
        <w:t>emoteid</w:t>
      </w:r>
      <w:r>
        <w:rPr>
          <w:rFonts w:hint="eastAsia"/>
        </w:rPr>
        <w:t>可能用到的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个信道</w:t>
      </w:r>
      <w:r w:rsidR="00734A0E">
        <w:rPr>
          <w:rFonts w:hint="eastAsia"/>
        </w:rPr>
        <w:t>，周期可以根据具体应用场景进行设置。</w:t>
      </w:r>
    </w:p>
    <w:p w14:paraId="797D7D5E" w14:textId="6DFE1591" w:rsidR="00165B76" w:rsidRPr="00220822" w:rsidRDefault="00A57B65" w:rsidP="00220822">
      <w:pPr>
        <w:pStyle w:val="2"/>
      </w:pPr>
      <w:bookmarkStart w:id="17" w:name="_Toc141549983"/>
      <w:r w:rsidRPr="00220822">
        <w:rPr>
          <w:rFonts w:hint="eastAsia"/>
        </w:rPr>
        <w:t>软件设计</w:t>
      </w:r>
      <w:r w:rsidR="003B75FF" w:rsidRPr="00220822">
        <w:rPr>
          <w:rFonts w:hint="eastAsia"/>
        </w:rPr>
        <w:t>方案</w:t>
      </w:r>
      <w:r w:rsidR="00E32862" w:rsidRPr="00220822">
        <w:rPr>
          <w:rFonts w:hint="eastAsia"/>
        </w:rPr>
        <w:t>二</w:t>
      </w:r>
      <w:bookmarkEnd w:id="17"/>
    </w:p>
    <w:p w14:paraId="52E0651F" w14:textId="362DA7C0" w:rsidR="008845F0" w:rsidRPr="00220822" w:rsidRDefault="00566A73" w:rsidP="00220822">
      <w:pPr>
        <w:pStyle w:val="3"/>
      </w:pPr>
      <w:bookmarkStart w:id="18" w:name="_Toc141549984"/>
      <w:r w:rsidRPr="00220822">
        <w:rPr>
          <w:rFonts w:hint="eastAsia"/>
        </w:rPr>
        <w:t>方案</w:t>
      </w:r>
      <w:r w:rsidR="00E5394E" w:rsidRPr="00220822">
        <w:rPr>
          <w:rFonts w:hint="eastAsia"/>
        </w:rPr>
        <w:t>描述</w:t>
      </w:r>
      <w:bookmarkEnd w:id="18"/>
    </w:p>
    <w:p w14:paraId="3159519E" w14:textId="77777777" w:rsidR="00DC5FF2" w:rsidRPr="00461D90" w:rsidRDefault="00DC5FF2" w:rsidP="005227B1">
      <w:pPr>
        <w:pStyle w:val="af4"/>
        <w:ind w:left="440" w:firstLineChars="0" w:firstLine="0"/>
        <w:rPr>
          <w:rFonts w:asciiTheme="minorEastAsia" w:eastAsiaTheme="minorEastAsia" w:hAnsiTheme="minorEastAsia"/>
        </w:rPr>
      </w:pPr>
      <w:r w:rsidRPr="00461D90">
        <w:rPr>
          <w:rFonts w:asciiTheme="minorEastAsia" w:eastAsiaTheme="minorEastAsia" w:hAnsiTheme="minorEastAsia" w:hint="eastAsia"/>
        </w:rPr>
        <w:t>本方案根据具体应用场景，采用信道轮询扫描模式接收</w:t>
      </w:r>
      <w:r w:rsidRPr="00461D90">
        <w:rPr>
          <w:rFonts w:asciiTheme="minorEastAsia" w:eastAsiaTheme="minorEastAsia" w:hAnsiTheme="minorEastAsia"/>
        </w:rPr>
        <w:t>R</w:t>
      </w:r>
      <w:r w:rsidRPr="00461D90">
        <w:rPr>
          <w:rFonts w:asciiTheme="minorEastAsia" w:eastAsiaTheme="minorEastAsia" w:hAnsiTheme="minorEastAsia" w:hint="eastAsia"/>
        </w:rPr>
        <w:t>e</w:t>
      </w:r>
      <w:r w:rsidRPr="00461D90">
        <w:rPr>
          <w:rFonts w:asciiTheme="minorEastAsia" w:eastAsiaTheme="minorEastAsia" w:hAnsiTheme="minorEastAsia"/>
        </w:rPr>
        <w:t>moteId</w:t>
      </w:r>
      <w:r w:rsidRPr="00461D90">
        <w:rPr>
          <w:rFonts w:asciiTheme="minorEastAsia" w:eastAsiaTheme="minorEastAsia" w:hAnsiTheme="minorEastAsia" w:hint="eastAsia"/>
        </w:rPr>
        <w:t>信号，且信道周期可以设置。</w:t>
      </w:r>
    </w:p>
    <w:p w14:paraId="7E5EC75A" w14:textId="62DCF9C4" w:rsidR="00DC5FF2" w:rsidRPr="00461D90" w:rsidRDefault="00DC5FF2" w:rsidP="005227B1">
      <w:pPr>
        <w:rPr>
          <w:rFonts w:asciiTheme="minorEastAsia" w:eastAsiaTheme="minorEastAsia" w:hAnsiTheme="minorEastAsia"/>
        </w:rPr>
      </w:pPr>
      <w:r w:rsidRPr="00461D90">
        <w:rPr>
          <w:rFonts w:asciiTheme="minorEastAsia" w:eastAsiaTheme="minorEastAsia" w:hAnsiTheme="minorEastAsia" w:hint="eastAsia"/>
        </w:rPr>
        <w:t>根据具体应用场景我们将Remote</w:t>
      </w:r>
      <w:r w:rsidRPr="00461D90">
        <w:rPr>
          <w:rFonts w:asciiTheme="minorEastAsia" w:eastAsiaTheme="minorEastAsia" w:hAnsiTheme="minorEastAsia"/>
        </w:rPr>
        <w:t>Id</w:t>
      </w:r>
      <w:r w:rsidRPr="00461D90">
        <w:rPr>
          <w:rFonts w:asciiTheme="minorEastAsia" w:eastAsiaTheme="minorEastAsia" w:hAnsiTheme="minorEastAsia" w:hint="eastAsia"/>
        </w:rPr>
        <w:t>所有可能使用到的2</w:t>
      </w:r>
      <w:r w:rsidRPr="00461D90">
        <w:rPr>
          <w:rFonts w:asciiTheme="minorEastAsia" w:eastAsiaTheme="minorEastAsia" w:hAnsiTheme="minorEastAsia"/>
        </w:rPr>
        <w:t>3</w:t>
      </w:r>
      <w:r w:rsidRPr="00461D90">
        <w:rPr>
          <w:rFonts w:asciiTheme="minorEastAsia" w:eastAsiaTheme="minorEastAsia" w:hAnsiTheme="minorEastAsia" w:hint="eastAsia"/>
        </w:rPr>
        <w:t>个信道分为活跃信道和空闲信道两部分，活跃信道数量可以根据具体情况进行设置，假设活跃信道数量设置为M</w:t>
      </w:r>
      <w:r w:rsidRPr="00461D90">
        <w:rPr>
          <w:rFonts w:asciiTheme="minorEastAsia" w:eastAsiaTheme="minorEastAsia" w:hAnsiTheme="minorEastAsia"/>
        </w:rPr>
        <w:t>(M</w:t>
      </w:r>
      <w:r w:rsidRPr="00461D90">
        <w:rPr>
          <w:rFonts w:asciiTheme="minorEastAsia" w:eastAsiaTheme="minorEastAsia" w:hAnsiTheme="minorEastAsia" w:hint="eastAsia"/>
        </w:rPr>
        <w:t>大于0且小于等于2</w:t>
      </w:r>
      <w:r w:rsidRPr="00461D90">
        <w:rPr>
          <w:rFonts w:asciiTheme="minorEastAsia" w:eastAsiaTheme="minorEastAsia" w:hAnsiTheme="minorEastAsia"/>
        </w:rPr>
        <w:t>3)</w:t>
      </w:r>
      <w:r w:rsidRPr="00461D90">
        <w:rPr>
          <w:rFonts w:asciiTheme="minorEastAsia" w:eastAsiaTheme="minorEastAsia" w:hAnsiTheme="minorEastAsia" w:hint="eastAsia"/>
        </w:rPr>
        <w:t>空闲信道数量则为2</w:t>
      </w:r>
      <w:r w:rsidRPr="00461D90">
        <w:rPr>
          <w:rFonts w:asciiTheme="minorEastAsia" w:eastAsiaTheme="minorEastAsia" w:hAnsiTheme="minorEastAsia"/>
        </w:rPr>
        <w:t>3-M</w:t>
      </w:r>
      <w:r w:rsidRPr="00461D90">
        <w:rPr>
          <w:rFonts w:asciiTheme="minorEastAsia" w:eastAsiaTheme="minorEastAsia" w:hAnsiTheme="minorEastAsia" w:hint="eastAsia"/>
        </w:rPr>
        <w:t>。设备启动后立即对2</w:t>
      </w:r>
      <w:r w:rsidRPr="00461D90">
        <w:rPr>
          <w:rFonts w:asciiTheme="minorEastAsia" w:eastAsiaTheme="minorEastAsia" w:hAnsiTheme="minorEastAsia"/>
        </w:rPr>
        <w:t>3</w:t>
      </w:r>
      <w:r w:rsidRPr="00461D90">
        <w:rPr>
          <w:rFonts w:asciiTheme="minorEastAsia" w:eastAsiaTheme="minorEastAsia" w:hAnsiTheme="minorEastAsia" w:hint="eastAsia"/>
        </w:rPr>
        <w:t>个信道依次轮询扫描，扫描</w:t>
      </w:r>
      <w:r w:rsidRPr="00461D90">
        <w:rPr>
          <w:rFonts w:asciiTheme="minorEastAsia" w:eastAsiaTheme="minorEastAsia" w:hAnsiTheme="minorEastAsia"/>
        </w:rPr>
        <w:t>10</w:t>
      </w:r>
      <w:r w:rsidRPr="00461D90">
        <w:rPr>
          <w:rFonts w:asciiTheme="minorEastAsia" w:eastAsiaTheme="minorEastAsia" w:hAnsiTheme="minorEastAsia" w:hint="eastAsia"/>
        </w:rPr>
        <w:t>次后，检测到Re</w:t>
      </w:r>
      <w:r w:rsidRPr="00461D90">
        <w:rPr>
          <w:rFonts w:asciiTheme="minorEastAsia" w:eastAsiaTheme="minorEastAsia" w:hAnsiTheme="minorEastAsia"/>
        </w:rPr>
        <w:t>moteId</w:t>
      </w:r>
      <w:r w:rsidRPr="00461D90">
        <w:rPr>
          <w:rFonts w:asciiTheme="minorEastAsia" w:eastAsiaTheme="minorEastAsia" w:hAnsiTheme="minorEastAsia" w:hint="eastAsia"/>
        </w:rPr>
        <w:t>信号的信道数量为</w:t>
      </w:r>
      <w:r w:rsidRPr="00461D90">
        <w:rPr>
          <w:rFonts w:asciiTheme="minorEastAsia" w:eastAsiaTheme="minorEastAsia" w:hAnsiTheme="minorEastAsia"/>
        </w:rPr>
        <w:t>N</w:t>
      </w:r>
      <w:r w:rsidRPr="00461D90">
        <w:rPr>
          <w:rFonts w:asciiTheme="minorEastAsia" w:eastAsiaTheme="minorEastAsia" w:hAnsiTheme="minorEastAsia" w:hint="eastAsia"/>
        </w:rPr>
        <w:t>。</w:t>
      </w:r>
    </w:p>
    <w:p w14:paraId="1512C042" w14:textId="75CE69A8" w:rsidR="00DC5FF2" w:rsidRPr="00461D90" w:rsidRDefault="00461D90" w:rsidP="00DC5FF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461D90">
        <w:rPr>
          <w:rFonts w:asciiTheme="minorEastAsia" w:eastAsiaTheme="minorEastAsia" w:hAnsiTheme="minorEastAsia"/>
          <w:szCs w:val="21"/>
        </w:rPr>
        <w:fldChar w:fldCharType="begin"/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 w:hint="eastAsia"/>
          <w:szCs w:val="21"/>
        </w:rPr>
        <w:instrText>= 1 \* GB2</w:instrText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/>
          <w:szCs w:val="21"/>
        </w:rPr>
        <w:fldChar w:fldCharType="separate"/>
      </w:r>
      <w:r w:rsidRPr="00461D90">
        <w:rPr>
          <w:rFonts w:asciiTheme="minorEastAsia" w:eastAsiaTheme="minorEastAsia" w:hAnsiTheme="minorEastAsia" w:hint="eastAsia"/>
          <w:noProof/>
          <w:szCs w:val="21"/>
        </w:rPr>
        <w:t>⑴</w:t>
      </w:r>
      <w:r w:rsidRPr="00461D90">
        <w:rPr>
          <w:rFonts w:asciiTheme="minorEastAsia" w:eastAsiaTheme="minorEastAsia" w:hAnsiTheme="minorEastAsia"/>
          <w:szCs w:val="21"/>
        </w:rPr>
        <w:fldChar w:fldCharType="end"/>
      </w:r>
      <w:r w:rsidR="00DC5FF2" w:rsidRPr="00461D90">
        <w:rPr>
          <w:rFonts w:asciiTheme="minorEastAsia" w:eastAsiaTheme="minorEastAsia" w:hAnsiTheme="minorEastAsia" w:hint="eastAsia"/>
          <w:szCs w:val="21"/>
        </w:rPr>
        <w:t>如果</w:t>
      </w:r>
      <w:r w:rsidR="00DC5FF2" w:rsidRPr="00461D90">
        <w:rPr>
          <w:rFonts w:asciiTheme="minorEastAsia" w:eastAsiaTheme="minorEastAsia" w:hAnsiTheme="minorEastAsia"/>
          <w:szCs w:val="21"/>
        </w:rPr>
        <w:t>N小于M，将这</w:t>
      </w:r>
      <w:r w:rsidR="00DC5FF2" w:rsidRPr="00461D90">
        <w:rPr>
          <w:rFonts w:asciiTheme="minorEastAsia" w:eastAsiaTheme="minorEastAsia" w:hAnsiTheme="minorEastAsia" w:hint="eastAsia"/>
          <w:szCs w:val="21"/>
        </w:rPr>
        <w:t>N</w:t>
      </w:r>
      <w:r w:rsidR="00DC5FF2" w:rsidRPr="00461D90">
        <w:rPr>
          <w:rFonts w:asciiTheme="minorEastAsia" w:eastAsiaTheme="minorEastAsia" w:hAnsiTheme="minorEastAsia"/>
          <w:szCs w:val="21"/>
        </w:rPr>
        <w:t>个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信道全部添加到活跃信道则活跃信道数量没有达到上限，剩余的2</w:t>
      </w:r>
      <w:r w:rsidR="00DC5FF2" w:rsidRPr="00461D90">
        <w:rPr>
          <w:rFonts w:asciiTheme="minorEastAsia" w:eastAsiaTheme="minorEastAsia" w:hAnsiTheme="minorEastAsia"/>
          <w:szCs w:val="21"/>
        </w:rPr>
        <w:t>3-N个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信道全部添加到空闲信道，接下来设备按照活跃信道依次扫描3次空闲</w:t>
      </w:r>
      <w:r w:rsidR="00DC5FF2" w:rsidRPr="00461D90">
        <w:rPr>
          <w:rFonts w:asciiTheme="minorEastAsia" w:eastAsiaTheme="minorEastAsia" w:hAnsiTheme="minorEastAsia"/>
          <w:szCs w:val="21"/>
        </w:rPr>
        <w:t>信道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依次</w:t>
      </w:r>
      <w:r w:rsidR="00DC5FF2" w:rsidRPr="00461D90">
        <w:rPr>
          <w:rFonts w:asciiTheme="minorEastAsia" w:eastAsiaTheme="minorEastAsia" w:hAnsiTheme="minorEastAsia"/>
          <w:szCs w:val="21"/>
        </w:rPr>
        <w:t>扫描</w:t>
      </w:r>
      <w:r w:rsidR="00DC5FF2" w:rsidRPr="00461D90">
        <w:rPr>
          <w:rFonts w:asciiTheme="minorEastAsia" w:eastAsiaTheme="minorEastAsia" w:hAnsiTheme="minorEastAsia" w:hint="eastAsia"/>
          <w:szCs w:val="21"/>
        </w:rPr>
        <w:t>1次的频率进行扫描。</w:t>
      </w:r>
    </w:p>
    <w:p w14:paraId="0B66617F" w14:textId="32E020BB" w:rsidR="00DC5FF2" w:rsidRPr="00461D90" w:rsidRDefault="00461D90" w:rsidP="00DC5FF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461D90">
        <w:rPr>
          <w:rFonts w:asciiTheme="minorEastAsia" w:eastAsiaTheme="minorEastAsia" w:hAnsiTheme="minorEastAsia"/>
          <w:szCs w:val="21"/>
        </w:rPr>
        <w:fldChar w:fldCharType="begin"/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 w:hint="eastAsia"/>
          <w:szCs w:val="21"/>
        </w:rPr>
        <w:instrText>= 2 \* GB2</w:instrText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/>
          <w:szCs w:val="21"/>
        </w:rPr>
        <w:fldChar w:fldCharType="separate"/>
      </w:r>
      <w:r w:rsidRPr="00461D90">
        <w:rPr>
          <w:rFonts w:asciiTheme="minorEastAsia" w:eastAsiaTheme="minorEastAsia" w:hAnsiTheme="minorEastAsia" w:hint="eastAsia"/>
          <w:noProof/>
          <w:szCs w:val="21"/>
        </w:rPr>
        <w:t>⑵</w:t>
      </w:r>
      <w:r w:rsidRPr="00461D90">
        <w:rPr>
          <w:rFonts w:asciiTheme="minorEastAsia" w:eastAsiaTheme="minorEastAsia" w:hAnsiTheme="minorEastAsia"/>
          <w:szCs w:val="21"/>
        </w:rPr>
        <w:fldChar w:fldCharType="end"/>
      </w:r>
      <w:r w:rsidR="00DC5FF2" w:rsidRPr="00461D90">
        <w:rPr>
          <w:rFonts w:asciiTheme="minorEastAsia" w:eastAsiaTheme="minorEastAsia" w:hAnsiTheme="minorEastAsia" w:hint="eastAsia"/>
          <w:szCs w:val="21"/>
        </w:rPr>
        <w:t>如果</w:t>
      </w:r>
      <w:r w:rsidR="00DC5FF2" w:rsidRPr="00461D90">
        <w:rPr>
          <w:rFonts w:asciiTheme="minorEastAsia" w:eastAsiaTheme="minorEastAsia" w:hAnsiTheme="minorEastAsia"/>
          <w:szCs w:val="21"/>
        </w:rPr>
        <w:t>N</w:t>
      </w:r>
      <w:r w:rsidR="00DC5FF2" w:rsidRPr="00461D90">
        <w:rPr>
          <w:rFonts w:asciiTheme="minorEastAsia" w:eastAsiaTheme="minorEastAsia" w:hAnsiTheme="minorEastAsia" w:hint="eastAsia"/>
          <w:szCs w:val="21"/>
        </w:rPr>
        <w:t>大于等于</w:t>
      </w:r>
      <w:r w:rsidR="00DC5FF2" w:rsidRPr="00461D90">
        <w:rPr>
          <w:rFonts w:asciiTheme="minorEastAsia" w:eastAsiaTheme="minorEastAsia" w:hAnsiTheme="minorEastAsia"/>
          <w:szCs w:val="21"/>
        </w:rPr>
        <w:t>M</w:t>
      </w:r>
      <w:r w:rsidR="00DC5FF2" w:rsidRPr="00461D90">
        <w:rPr>
          <w:rFonts w:asciiTheme="minorEastAsia" w:eastAsiaTheme="minorEastAsia" w:hAnsiTheme="minorEastAsia" w:hint="eastAsia"/>
          <w:szCs w:val="21"/>
        </w:rPr>
        <w:t>，将最先检测到Re</w:t>
      </w:r>
      <w:r w:rsidR="00DC5FF2" w:rsidRPr="00461D90">
        <w:rPr>
          <w:rFonts w:asciiTheme="minorEastAsia" w:eastAsiaTheme="minorEastAsia" w:hAnsiTheme="minorEastAsia"/>
          <w:szCs w:val="21"/>
        </w:rPr>
        <w:t>moteId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信号的M个信道添加到活跃信道，剩余的2</w:t>
      </w:r>
      <w:r w:rsidR="00DC5FF2" w:rsidRPr="00461D90">
        <w:rPr>
          <w:rFonts w:asciiTheme="minorEastAsia" w:eastAsiaTheme="minorEastAsia" w:hAnsiTheme="minorEastAsia"/>
          <w:szCs w:val="21"/>
        </w:rPr>
        <w:t>3-M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个信道全部添加到空闲信道，此时设备活跃信道数量达到上限，接下来设备只对活跃信道所占用的M个信道进行周期轮询扫描，不再扫描空闲信道。</w:t>
      </w:r>
    </w:p>
    <w:p w14:paraId="71B6FD7B" w14:textId="21834D69" w:rsidR="00DC5FF2" w:rsidRPr="00461D90" w:rsidRDefault="00461D90" w:rsidP="00DC5FF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461D90">
        <w:rPr>
          <w:rFonts w:asciiTheme="minorEastAsia" w:eastAsiaTheme="minorEastAsia" w:hAnsiTheme="minorEastAsia"/>
          <w:szCs w:val="21"/>
        </w:rPr>
        <w:fldChar w:fldCharType="begin"/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 w:hint="eastAsia"/>
          <w:szCs w:val="21"/>
        </w:rPr>
        <w:instrText>= 3 \* GB2</w:instrText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/>
          <w:szCs w:val="21"/>
        </w:rPr>
        <w:fldChar w:fldCharType="separate"/>
      </w:r>
      <w:r w:rsidRPr="00461D90">
        <w:rPr>
          <w:rFonts w:asciiTheme="minorEastAsia" w:eastAsiaTheme="minorEastAsia" w:hAnsiTheme="minorEastAsia" w:hint="eastAsia"/>
          <w:noProof/>
          <w:szCs w:val="21"/>
        </w:rPr>
        <w:t>⑶</w:t>
      </w:r>
      <w:r w:rsidRPr="00461D90">
        <w:rPr>
          <w:rFonts w:asciiTheme="minorEastAsia" w:eastAsiaTheme="minorEastAsia" w:hAnsiTheme="minorEastAsia"/>
          <w:szCs w:val="21"/>
        </w:rPr>
        <w:fldChar w:fldCharType="end"/>
      </w:r>
      <w:r w:rsidR="00DC5FF2" w:rsidRPr="00461D90">
        <w:rPr>
          <w:rFonts w:asciiTheme="minorEastAsia" w:eastAsiaTheme="minorEastAsia" w:hAnsiTheme="minorEastAsia" w:hint="eastAsia"/>
          <w:szCs w:val="21"/>
        </w:rPr>
        <w:t>当检测目标减少，活跃信道数量由M个减少到</w:t>
      </w:r>
      <w:r w:rsidR="00DC5FF2" w:rsidRPr="00461D90">
        <w:rPr>
          <w:rFonts w:asciiTheme="minorEastAsia" w:eastAsiaTheme="minorEastAsia" w:hAnsiTheme="minorEastAsia"/>
          <w:szCs w:val="21"/>
        </w:rPr>
        <w:t>N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个时，设备首先依然按照之前记录的M个活跃信道进行扫描，扫描</w:t>
      </w:r>
      <w:r w:rsidR="00DC5FF2" w:rsidRPr="00461D90">
        <w:rPr>
          <w:rFonts w:asciiTheme="minorEastAsia" w:eastAsiaTheme="minorEastAsia" w:hAnsiTheme="minorEastAsia"/>
          <w:szCs w:val="21"/>
        </w:rPr>
        <w:t>5</w:t>
      </w:r>
      <w:r w:rsidR="00DC5FF2" w:rsidRPr="00461D90">
        <w:rPr>
          <w:rFonts w:asciiTheme="minorEastAsia" w:eastAsiaTheme="minorEastAsia" w:hAnsiTheme="minorEastAsia" w:hint="eastAsia"/>
          <w:szCs w:val="21"/>
        </w:rPr>
        <w:t>次后，如果之前减少的活跃信道数量又恢复到M个，则按照（2）继续运行，如果减少的信道依然没有搜索到，活跃信道的实际数量仍为N个，则按照（</w:t>
      </w:r>
      <w:r w:rsidR="00DC5FF2" w:rsidRPr="00461D90">
        <w:rPr>
          <w:rFonts w:asciiTheme="minorEastAsia" w:eastAsiaTheme="minorEastAsia" w:hAnsiTheme="minorEastAsia"/>
          <w:szCs w:val="21"/>
        </w:rPr>
        <w:t>1</w:t>
      </w:r>
      <w:r w:rsidR="00DC5FF2" w:rsidRPr="00461D90">
        <w:rPr>
          <w:rFonts w:asciiTheme="minorEastAsia" w:eastAsiaTheme="minorEastAsia" w:hAnsiTheme="minorEastAsia" w:hint="eastAsia"/>
          <w:szCs w:val="21"/>
        </w:rPr>
        <w:t>）继续运行。</w:t>
      </w:r>
    </w:p>
    <w:p w14:paraId="1427484E" w14:textId="427F519A" w:rsidR="00DC5FF2" w:rsidRPr="00461D90" w:rsidRDefault="00461D90" w:rsidP="00DC5FF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461D90">
        <w:rPr>
          <w:rFonts w:asciiTheme="minorEastAsia" w:eastAsiaTheme="minorEastAsia" w:hAnsiTheme="minorEastAsia"/>
          <w:szCs w:val="21"/>
        </w:rPr>
        <w:fldChar w:fldCharType="begin"/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 w:hint="eastAsia"/>
          <w:szCs w:val="21"/>
        </w:rPr>
        <w:instrText>= 4 \* GB2</w:instrText>
      </w:r>
      <w:r w:rsidRPr="00461D90">
        <w:rPr>
          <w:rFonts w:asciiTheme="minorEastAsia" w:eastAsiaTheme="minorEastAsia" w:hAnsiTheme="minorEastAsia"/>
          <w:szCs w:val="21"/>
        </w:rPr>
        <w:instrText xml:space="preserve"> </w:instrText>
      </w:r>
      <w:r w:rsidRPr="00461D90">
        <w:rPr>
          <w:rFonts w:asciiTheme="minorEastAsia" w:eastAsiaTheme="minorEastAsia" w:hAnsiTheme="minorEastAsia"/>
          <w:szCs w:val="21"/>
        </w:rPr>
        <w:fldChar w:fldCharType="separate"/>
      </w:r>
      <w:r w:rsidRPr="00461D90">
        <w:rPr>
          <w:rFonts w:asciiTheme="minorEastAsia" w:eastAsiaTheme="minorEastAsia" w:hAnsiTheme="minorEastAsia" w:hint="eastAsia"/>
          <w:noProof/>
          <w:szCs w:val="21"/>
        </w:rPr>
        <w:t>⑷</w:t>
      </w:r>
      <w:r w:rsidRPr="00461D90">
        <w:rPr>
          <w:rFonts w:asciiTheme="minorEastAsia" w:eastAsiaTheme="minorEastAsia" w:hAnsiTheme="minorEastAsia"/>
          <w:szCs w:val="21"/>
        </w:rPr>
        <w:fldChar w:fldCharType="end"/>
      </w:r>
      <w:r w:rsidR="00DC5FF2" w:rsidRPr="00461D90">
        <w:rPr>
          <w:rFonts w:asciiTheme="minorEastAsia" w:eastAsiaTheme="minorEastAsia" w:hAnsiTheme="minorEastAsia" w:hint="eastAsia"/>
          <w:szCs w:val="21"/>
        </w:rPr>
        <w:t>当活跃信道没达上限，检测目标增加，空闲信道检测到Re</w:t>
      </w:r>
      <w:r w:rsidR="00DC5FF2" w:rsidRPr="00461D90">
        <w:rPr>
          <w:rFonts w:asciiTheme="minorEastAsia" w:eastAsiaTheme="minorEastAsia" w:hAnsiTheme="minorEastAsia"/>
          <w:szCs w:val="21"/>
        </w:rPr>
        <w:t>moteId</w:t>
      </w:r>
      <w:r w:rsidR="00DC5FF2" w:rsidRPr="00461D90">
        <w:rPr>
          <w:rFonts w:asciiTheme="minorEastAsia" w:eastAsiaTheme="minorEastAsia" w:hAnsiTheme="minorEastAsia" w:hint="eastAsia"/>
          <w:szCs w:val="21"/>
        </w:rPr>
        <w:t>信号的情况下，空闲信道中可检测到目标的信道数量加上活跃信道的数量为N，如果</w:t>
      </w:r>
      <w:r w:rsidR="00DC5FF2" w:rsidRPr="00461D90">
        <w:rPr>
          <w:rFonts w:asciiTheme="minorEastAsia" w:eastAsiaTheme="minorEastAsia" w:hAnsiTheme="minorEastAsia"/>
          <w:szCs w:val="21"/>
        </w:rPr>
        <w:t>N</w:t>
      </w:r>
      <w:r w:rsidR="00DC5FF2" w:rsidRPr="00461D90">
        <w:rPr>
          <w:rFonts w:asciiTheme="minorEastAsia" w:eastAsiaTheme="minorEastAsia" w:hAnsiTheme="minorEastAsia" w:hint="eastAsia"/>
          <w:szCs w:val="21"/>
        </w:rPr>
        <w:t>小于</w:t>
      </w:r>
      <w:r w:rsidR="00DC5FF2" w:rsidRPr="00461D90">
        <w:rPr>
          <w:rFonts w:asciiTheme="minorEastAsia" w:eastAsiaTheme="minorEastAsia" w:hAnsiTheme="minorEastAsia"/>
          <w:szCs w:val="21"/>
        </w:rPr>
        <w:t>M</w:t>
      </w:r>
      <w:r w:rsidR="00DC5FF2" w:rsidRPr="00461D90">
        <w:rPr>
          <w:rFonts w:asciiTheme="minorEastAsia" w:eastAsiaTheme="minorEastAsia" w:hAnsiTheme="minorEastAsia" w:hint="eastAsia"/>
          <w:szCs w:val="21"/>
        </w:rPr>
        <w:t>，按照（1）继续运行，如果</w:t>
      </w:r>
      <w:r w:rsidR="00DC5FF2" w:rsidRPr="00461D90">
        <w:rPr>
          <w:rFonts w:asciiTheme="minorEastAsia" w:eastAsiaTheme="minorEastAsia" w:hAnsiTheme="minorEastAsia"/>
          <w:szCs w:val="21"/>
        </w:rPr>
        <w:t>N</w:t>
      </w:r>
      <w:r w:rsidR="00DC5FF2" w:rsidRPr="00461D90">
        <w:rPr>
          <w:rFonts w:asciiTheme="minorEastAsia" w:eastAsiaTheme="minorEastAsia" w:hAnsiTheme="minorEastAsia" w:hint="eastAsia"/>
          <w:szCs w:val="21"/>
        </w:rPr>
        <w:t>大于等于</w:t>
      </w:r>
      <w:r w:rsidR="00DC5FF2" w:rsidRPr="00461D90">
        <w:rPr>
          <w:rFonts w:asciiTheme="minorEastAsia" w:eastAsiaTheme="minorEastAsia" w:hAnsiTheme="minorEastAsia"/>
          <w:szCs w:val="21"/>
        </w:rPr>
        <w:t>M</w:t>
      </w:r>
      <w:r w:rsidR="00DC5FF2" w:rsidRPr="00461D90">
        <w:rPr>
          <w:rFonts w:asciiTheme="minorEastAsia" w:eastAsiaTheme="minorEastAsia" w:hAnsiTheme="minorEastAsia" w:hint="eastAsia"/>
          <w:szCs w:val="21"/>
        </w:rPr>
        <w:t>，则按照（2）继续运行。</w:t>
      </w:r>
    </w:p>
    <w:p w14:paraId="48A3AC9D" w14:textId="77777777" w:rsidR="00252E89" w:rsidRDefault="00252E89" w:rsidP="00DC5FF2">
      <w:pPr>
        <w:ind w:firstLineChars="200" w:firstLine="360"/>
        <w:rPr>
          <w:rFonts w:ascii="华文仿宋" w:eastAsia="华文仿宋" w:hAnsi="华文仿宋"/>
          <w:sz w:val="18"/>
          <w:szCs w:val="18"/>
        </w:rPr>
      </w:pPr>
    </w:p>
    <w:p w14:paraId="096CD27F" w14:textId="77777777" w:rsidR="00252E89" w:rsidRPr="00220822" w:rsidRDefault="00252E89" w:rsidP="00220822">
      <w:pPr>
        <w:pStyle w:val="3"/>
      </w:pPr>
      <w:bookmarkStart w:id="19" w:name="_Toc141549985"/>
      <w:r w:rsidRPr="00220822">
        <w:rPr>
          <w:rFonts w:hint="eastAsia"/>
        </w:rPr>
        <w:t>软件流程图</w:t>
      </w:r>
      <w:bookmarkEnd w:id="19"/>
    </w:p>
    <w:p w14:paraId="6A31894A" w14:textId="77777777" w:rsidR="00252E89" w:rsidRPr="005A6190" w:rsidRDefault="00252E89" w:rsidP="00DC5FF2">
      <w:pPr>
        <w:ind w:firstLineChars="200" w:firstLine="360"/>
        <w:rPr>
          <w:rFonts w:hint="eastAsia"/>
          <w:sz w:val="18"/>
          <w:szCs w:val="18"/>
        </w:rPr>
      </w:pPr>
    </w:p>
    <w:p w14:paraId="53566FD2" w14:textId="3B2E69DE" w:rsidR="00DC5FF2" w:rsidRPr="00DC5FF2" w:rsidRDefault="00DC5FF2" w:rsidP="00DC5FF2">
      <w:pPr>
        <w:rPr>
          <w:rFonts w:hint="eastAsia"/>
        </w:rPr>
      </w:pPr>
      <w:r>
        <w:rPr>
          <w:noProof/>
        </w:rPr>
        <w:drawing>
          <wp:inline distT="0" distB="0" distL="0" distR="0" wp14:anchorId="3300769A" wp14:editId="3C1CE29D">
            <wp:extent cx="5273675" cy="4651375"/>
            <wp:effectExtent l="0" t="0" r="3175" b="0"/>
            <wp:docPr id="57799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0C137" w14:textId="7EA03266" w:rsidR="00E5394E" w:rsidRPr="00E5394E" w:rsidRDefault="00E5394E" w:rsidP="0010028D"/>
    <w:p w14:paraId="440AC175" w14:textId="241AD501" w:rsidR="008845F0" w:rsidRPr="00220822" w:rsidRDefault="00DC5FF2" w:rsidP="00220822">
      <w:pPr>
        <w:pStyle w:val="2"/>
      </w:pPr>
      <w:bookmarkStart w:id="20" w:name="_Toc141549986"/>
      <w:r w:rsidRPr="00220822">
        <w:rPr>
          <w:rFonts w:hint="eastAsia"/>
        </w:rPr>
        <w:t>软件设计方案三</w:t>
      </w:r>
      <w:bookmarkEnd w:id="20"/>
    </w:p>
    <w:p w14:paraId="76A5AEC8" w14:textId="281574F4" w:rsidR="006203F6" w:rsidRPr="00220822" w:rsidRDefault="006203F6" w:rsidP="00220822">
      <w:pPr>
        <w:pStyle w:val="3"/>
      </w:pPr>
      <w:bookmarkStart w:id="21" w:name="_Toc141549987"/>
      <w:r w:rsidRPr="00220822">
        <w:rPr>
          <w:rFonts w:hint="eastAsia"/>
        </w:rPr>
        <w:t>方案描述</w:t>
      </w:r>
      <w:bookmarkEnd w:id="21"/>
    </w:p>
    <w:p w14:paraId="21C792C9" w14:textId="241993DC" w:rsidR="006203F6" w:rsidRPr="002F007E" w:rsidRDefault="006203F6" w:rsidP="002F007E">
      <w:pPr>
        <w:pStyle w:val="af4"/>
        <w:ind w:left="440" w:firstLineChars="0" w:firstLine="0"/>
        <w:rPr>
          <w:rFonts w:asciiTheme="minorEastAsia" w:eastAsiaTheme="minorEastAsia" w:hAnsiTheme="minorEastAsia" w:hint="eastAsia"/>
        </w:rPr>
      </w:pPr>
      <w:r w:rsidRPr="002F007E">
        <w:rPr>
          <w:rFonts w:asciiTheme="minorEastAsia" w:eastAsiaTheme="minorEastAsia" w:hAnsiTheme="minorEastAsia" w:hint="eastAsia"/>
        </w:rPr>
        <w:t>本方案根据具体应用场景，</w:t>
      </w:r>
      <w:r w:rsidR="00F3524E">
        <w:rPr>
          <w:rFonts w:asciiTheme="minorEastAsia" w:eastAsiaTheme="minorEastAsia" w:hAnsiTheme="minorEastAsia" w:hint="eastAsia"/>
        </w:rPr>
        <w:t>对选中的部分</w:t>
      </w:r>
      <w:r w:rsidRPr="002F007E">
        <w:rPr>
          <w:rFonts w:asciiTheme="minorEastAsia" w:eastAsiaTheme="minorEastAsia" w:hAnsiTheme="minorEastAsia" w:hint="eastAsia"/>
        </w:rPr>
        <w:t>信道轮询扫描模式接收RemoteId信号，且信道周期可以设置。</w:t>
      </w:r>
    </w:p>
    <w:p w14:paraId="1F5B858D" w14:textId="508FED5C" w:rsidR="006203F6" w:rsidRPr="00F76A6D" w:rsidRDefault="006203F6" w:rsidP="00F76A6D">
      <w:pPr>
        <w:rPr>
          <w:rFonts w:asciiTheme="minorEastAsia" w:eastAsiaTheme="minorEastAsia" w:hAnsiTheme="minorEastAsia" w:hint="eastAsia"/>
        </w:rPr>
      </w:pPr>
      <w:r w:rsidRPr="00F76A6D">
        <w:rPr>
          <w:rFonts w:asciiTheme="minorEastAsia" w:eastAsiaTheme="minorEastAsia" w:hAnsiTheme="minorEastAsia" w:hint="eastAsia"/>
        </w:rPr>
        <w:t>根据具体应用场景我们将RemoteId所有可能使用到的23个信道分为活跃信道和空闲信道两部分，活</w:t>
      </w:r>
      <w:r w:rsidRPr="00F76A6D">
        <w:rPr>
          <w:rFonts w:asciiTheme="minorEastAsia" w:eastAsiaTheme="minorEastAsia" w:hAnsiTheme="minorEastAsia" w:hint="eastAsia"/>
        </w:rPr>
        <w:lastRenderedPageBreak/>
        <w:t>跃信道数量可以根据具体情况进行设置，假设活跃信道数量设置为M(M大于0且小于等于23)空闲信道数量则为23-M。设备启动后首先创建两个链表分别用来存储空闲信道和活跃信道，并对23个信道依次轮询扫描，扫描10次后，检测到RemoteId信号的信道数量为N。</w:t>
      </w:r>
    </w:p>
    <w:p w14:paraId="151F4360" w14:textId="233CBF6A" w:rsidR="006203F6" w:rsidRPr="002F007E" w:rsidRDefault="00DA62F7" w:rsidP="00F76A6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= 1 \* GB2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eastAsia"/>
          <w:noProof/>
        </w:rPr>
        <w:t>⑴</w:t>
      </w:r>
      <w:r>
        <w:rPr>
          <w:rFonts w:asciiTheme="minorEastAsia" w:eastAsiaTheme="minorEastAsia" w:hAnsiTheme="minorEastAsia"/>
        </w:rPr>
        <w:fldChar w:fldCharType="end"/>
      </w:r>
      <w:r w:rsidR="006203F6" w:rsidRPr="002F007E">
        <w:rPr>
          <w:rFonts w:asciiTheme="minorEastAsia" w:eastAsiaTheme="minorEastAsia" w:hAnsiTheme="minorEastAsia" w:hint="eastAsia"/>
        </w:rPr>
        <w:t>如果N小于M，将这N个信道全部添加到活跃信道</w:t>
      </w:r>
      <w:r w:rsidR="00AB2560">
        <w:rPr>
          <w:rFonts w:asciiTheme="minorEastAsia" w:eastAsiaTheme="minorEastAsia" w:hAnsiTheme="minorEastAsia" w:hint="eastAsia"/>
        </w:rPr>
        <w:t>热区</w:t>
      </w:r>
      <w:r w:rsidR="006203F6" w:rsidRPr="002F007E">
        <w:rPr>
          <w:rFonts w:asciiTheme="minorEastAsia" w:eastAsiaTheme="minorEastAsia" w:hAnsiTheme="minorEastAsia" w:hint="eastAsia"/>
        </w:rPr>
        <w:t>，并从剩余的23-N个信道中顺序找出M-N个信道添加到活跃信道</w:t>
      </w:r>
      <w:r w:rsidR="0093542C">
        <w:rPr>
          <w:rFonts w:asciiTheme="minorEastAsia" w:eastAsiaTheme="minorEastAsia" w:hAnsiTheme="minorEastAsia" w:hint="eastAsia"/>
        </w:rPr>
        <w:t>的冷区</w:t>
      </w:r>
      <w:r w:rsidR="006203F6" w:rsidRPr="002F007E">
        <w:rPr>
          <w:rFonts w:asciiTheme="minorEastAsia" w:eastAsiaTheme="minorEastAsia" w:hAnsiTheme="minorEastAsia" w:hint="eastAsia"/>
        </w:rPr>
        <w:t>，然后设备只对活跃信道所占用的M个信道进行周期轮询扫描，</w:t>
      </w:r>
      <w:r w:rsidR="00A04A64">
        <w:rPr>
          <w:rFonts w:asciiTheme="minorEastAsia" w:eastAsiaTheme="minorEastAsia" w:hAnsiTheme="minorEastAsia" w:hint="eastAsia"/>
        </w:rPr>
        <w:t>按照热区扫描两次冷区扫描一次的频率，</w:t>
      </w:r>
      <w:r w:rsidR="006203F6" w:rsidRPr="002F007E">
        <w:rPr>
          <w:rFonts w:asciiTheme="minorEastAsia" w:eastAsiaTheme="minorEastAsia" w:hAnsiTheme="minorEastAsia" w:hint="eastAsia"/>
        </w:rPr>
        <w:t>不扫描空闲信道。</w:t>
      </w:r>
    </w:p>
    <w:p w14:paraId="6B6870DF" w14:textId="01E163B4" w:rsidR="006203F6" w:rsidRPr="002F007E" w:rsidRDefault="00DA62F7" w:rsidP="00DA62F7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= 2 \* GB2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eastAsia"/>
          <w:noProof/>
        </w:rPr>
        <w:t>⑵</w:t>
      </w:r>
      <w:r>
        <w:rPr>
          <w:rFonts w:asciiTheme="minorEastAsia" w:eastAsiaTheme="minorEastAsia" w:hAnsiTheme="minorEastAsia"/>
        </w:rPr>
        <w:fldChar w:fldCharType="end"/>
      </w:r>
      <w:r w:rsidR="006203F6" w:rsidRPr="002F007E">
        <w:rPr>
          <w:rFonts w:asciiTheme="minorEastAsia" w:eastAsiaTheme="minorEastAsia" w:hAnsiTheme="minorEastAsia" w:hint="eastAsia"/>
        </w:rPr>
        <w:t>如果N大于等于M，将最先检测到RemoteId信号的M个信道添加到活跃信道</w:t>
      </w:r>
      <w:r w:rsidR="00DF5844">
        <w:rPr>
          <w:rFonts w:asciiTheme="minorEastAsia" w:eastAsiaTheme="minorEastAsia" w:hAnsiTheme="minorEastAsia" w:hint="eastAsia"/>
        </w:rPr>
        <w:t>的热区</w:t>
      </w:r>
      <w:r w:rsidR="006203F6" w:rsidRPr="002F007E">
        <w:rPr>
          <w:rFonts w:asciiTheme="minorEastAsia" w:eastAsiaTheme="minorEastAsia" w:hAnsiTheme="minorEastAsia" w:hint="eastAsia"/>
        </w:rPr>
        <w:t>，剩余的23-M个信道全部添加到空闲信道，此时设备活跃信道数量达到上限，然后设备只对活跃信道所占用的M个信道进行周期轮询扫描，不扫描空闲信道。</w:t>
      </w:r>
    </w:p>
    <w:p w14:paraId="5B1E46EA" w14:textId="224F9636" w:rsidR="006203F6" w:rsidRPr="002F007E" w:rsidRDefault="00DA62F7" w:rsidP="00DA62F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= 3 \* GB2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eastAsia"/>
          <w:noProof/>
        </w:rPr>
        <w:t>⑶</w:t>
      </w:r>
      <w:r>
        <w:rPr>
          <w:rFonts w:asciiTheme="minorEastAsia" w:eastAsiaTheme="minorEastAsia" w:hAnsiTheme="minorEastAsia"/>
        </w:rPr>
        <w:fldChar w:fldCharType="end"/>
      </w:r>
      <w:r w:rsidR="006203F6" w:rsidRPr="002F007E">
        <w:rPr>
          <w:rFonts w:asciiTheme="minorEastAsia" w:eastAsiaTheme="minorEastAsia" w:hAnsiTheme="minorEastAsia" w:hint="eastAsia"/>
        </w:rPr>
        <w:t>将活跃信道根据热区门限值划分为热区和冷区，门限值固定不变，热区中存储相同时间内检测目标数量大于热区门限值的信道，冷区存储相同时间内检测目标数小于热区门限值的信道，如下图所示。</w:t>
      </w:r>
    </w:p>
    <w:p w14:paraId="7895E234" w14:textId="45CA87DC" w:rsidR="006203F6" w:rsidRDefault="006203F6" w:rsidP="006B4243">
      <w:pPr>
        <w:ind w:firstLineChars="500" w:firstLine="900"/>
      </w:pPr>
      <w:r>
        <w:rPr>
          <w:rFonts w:ascii="华文仿宋" w:eastAsia="华文仿宋" w:hAnsi="华文仿宋" w:hint="eastAsia"/>
          <w:noProof/>
          <w:sz w:val="18"/>
          <w:szCs w:val="18"/>
        </w:rPr>
        <mc:AlternateContent>
          <mc:Choice Requires="wpc">
            <w:drawing>
              <wp:inline distT="0" distB="0" distL="0" distR="0" wp14:anchorId="05CACEE7" wp14:editId="5BD82A4A">
                <wp:extent cx="4464050" cy="1200150"/>
                <wp:effectExtent l="0" t="0" r="0" b="0"/>
                <wp:docPr id="1921902205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6064278" name="矩形 186064278"/>
                        <wps:cNvSpPr/>
                        <wps:spPr>
                          <a:xfrm>
                            <a:off x="590550" y="39370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839929" name="矩形 554839929"/>
                        <wps:cNvSpPr/>
                        <wps:spPr>
                          <a:xfrm>
                            <a:off x="2351700" y="39370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460943" name="直接连接符 1443460943"/>
                        <wps:cNvCnPr/>
                        <wps:spPr>
                          <a:xfrm>
                            <a:off x="1143000" y="237400"/>
                            <a:ext cx="0" cy="45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2692899" name="文本框 2032692899"/>
                        <wps:cNvSpPr txBox="1"/>
                        <wps:spPr>
                          <a:xfrm>
                            <a:off x="1035050" y="647700"/>
                            <a:ext cx="419100" cy="266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B0C0BEB" w14:textId="77777777" w:rsidR="006203F6" w:rsidRPr="00A70384" w:rsidRDefault="006203F6" w:rsidP="006203F6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A70384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活跃信道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998026" name="文本框 1"/>
                        <wps:cNvSpPr txBox="1"/>
                        <wps:spPr>
                          <a:xfrm>
                            <a:off x="2897800" y="694600"/>
                            <a:ext cx="419100" cy="257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31E9D8" w14:textId="77777777" w:rsidR="006203F6" w:rsidRDefault="006203F6" w:rsidP="006203F6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空闲信道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852853" name="文本框 1"/>
                        <wps:cNvSpPr txBox="1"/>
                        <wps:spPr>
                          <a:xfrm>
                            <a:off x="719750" y="512650"/>
                            <a:ext cx="207350" cy="2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DE4FB81" w14:textId="77777777" w:rsidR="006203F6" w:rsidRDefault="006203F6" w:rsidP="006203F6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494095" name="文本框 1"/>
                        <wps:cNvSpPr txBox="1"/>
                        <wps:spPr>
                          <a:xfrm>
                            <a:off x="1454150" y="519000"/>
                            <a:ext cx="220050" cy="255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915D41" w14:textId="77777777" w:rsidR="006203F6" w:rsidRDefault="006203F6" w:rsidP="006203F6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冷区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172542" name="文本框 1"/>
                        <wps:cNvSpPr txBox="1"/>
                        <wps:spPr>
                          <a:xfrm>
                            <a:off x="927100" y="53250"/>
                            <a:ext cx="419100" cy="22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B354D7" w14:textId="77777777" w:rsidR="006203F6" w:rsidRDefault="006203F6" w:rsidP="006203F6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热区门限值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968553" name="矩形 1735968553"/>
                        <wps:cNvSpPr/>
                        <wps:spPr>
                          <a:xfrm>
                            <a:off x="355600" y="53250"/>
                            <a:ext cx="3803650" cy="899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CACEE7" id="画布 6" o:spid="_x0000_s1026" editas="canvas" style="width:351.5pt;height:94.5pt;mso-position-horizontal-relative:char;mso-position-vertical-relative:line" coordsize="4464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40;height:12001;visibility:visible;mso-wrap-style:square" filled="t">
                  <v:fill o:detectmouseclick="t"/>
                  <v:path o:connecttype="none"/>
                </v:shape>
                <v:rect id="矩形 186064278" o:spid="_x0000_s1028" style="position:absolute;left:5905;top:3937;width:139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" fillcolor="white [3212]" strokecolor="#091723 [484]" strokeweight=".25pt"/>
                <v:rect id="矩形 554839929" o:spid="_x0000_s1029" style="position:absolute;left:23517;top:3937;width:139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" fillcolor="white [3212]" strokecolor="#091723 [484]" strokeweight=".25pt"/>
                <v:line id="直接连接符 1443460943" o:spid="_x0000_s1030" style="position:absolute;visibility:visible;mso-wrap-style:square" from="11430,2374" to="11430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32692899" o:spid="_x0000_s1031" type="#_x0000_t202" style="position:absolute;left:10350;top:6477;width:4191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" fillcolor="white [3201]" strokecolor="white [3212]" strokeweight=".5pt">
                  <v:textbox inset="0,0,0,0">
                    <w:txbxContent>
                      <w:p w14:paraId="0B0C0BEB" w14:textId="77777777" w:rsidR="006203F6" w:rsidRPr="00A70384" w:rsidRDefault="006203F6" w:rsidP="006203F6">
                        <w:pPr>
                          <w:rPr>
                            <w:sz w:val="13"/>
                            <w:szCs w:val="13"/>
                          </w:rPr>
                        </w:pPr>
                        <w:r w:rsidRPr="00A70384">
                          <w:rPr>
                            <w:rFonts w:hint="eastAsia"/>
                            <w:sz w:val="13"/>
                            <w:szCs w:val="13"/>
                          </w:rPr>
                          <w:t>活跃信道</w:t>
                        </w:r>
                      </w:p>
                    </w:txbxContent>
                  </v:textbox>
                </v:shape>
                <v:shape id="文本框 1" o:spid="_x0000_s1032" type="#_x0000_t202" style="position:absolute;left:28978;top:6946;width:4191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6831E9D8" w14:textId="77777777" w:rsidR="006203F6" w:rsidRDefault="006203F6" w:rsidP="006203F6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空闲信道</w:t>
                        </w:r>
                      </w:p>
                    </w:txbxContent>
                  </v:textbox>
                </v:shape>
                <v:shape id="文本框 1" o:spid="_x0000_s1033" type="#_x0000_t202" style="position:absolute;left:7197;top:5126;width:2074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" fillcolor="white [3201]" strokecolor="white [3212]" strokeweight=".5pt">
                  <v:textbox inset="0,0,0,0">
                    <w:txbxContent>
                      <w:p w14:paraId="5DE4FB81" w14:textId="77777777" w:rsidR="006203F6" w:rsidRDefault="006203F6" w:rsidP="006203F6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</w:t>
                        </w:r>
                      </w:p>
                    </w:txbxContent>
                  </v:textbox>
                </v:shape>
                <v:shape id="文本框 1" o:spid="_x0000_s1034" type="#_x0000_t202" style="position:absolute;left:14541;top:5190;width:2201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" fillcolor="white [3201]" strokecolor="white [3212]" strokeweight=".5pt">
                  <v:textbox inset="0,0,0,0">
                    <w:txbxContent>
                      <w:p w14:paraId="34915D41" w14:textId="77777777" w:rsidR="006203F6" w:rsidRDefault="006203F6" w:rsidP="006203F6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冷区</w:t>
                        </w:r>
                      </w:p>
                    </w:txbxContent>
                  </v:textbox>
                </v:shape>
                <v:shape id="文本框 1" o:spid="_x0000_s1035" type="#_x0000_t202" style="position:absolute;left:9271;top:532;width:419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47B354D7" w14:textId="77777777" w:rsidR="006203F6" w:rsidRDefault="006203F6" w:rsidP="006203F6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热区门限值</w:t>
                        </w:r>
                      </w:p>
                    </w:txbxContent>
                  </v:textbox>
                </v:shape>
                <v:rect id="矩形 1735968553" o:spid="_x0000_s1036" style="position:absolute;left:3556;top:532;width:38036;height:8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" filled="f" strokecolor="black [3213]" strokeweight="1pt"/>
                <w10:anchorlock/>
              </v:group>
            </w:pict>
          </mc:Fallback>
        </mc:AlternateContent>
      </w:r>
    </w:p>
    <w:p w14:paraId="0EF0B540" w14:textId="26D67C23" w:rsidR="00930FE0" w:rsidRPr="002F007E" w:rsidRDefault="00DA62F7" w:rsidP="00DA62F7">
      <w:pPr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4 \* GB2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⑷</w:t>
      </w:r>
      <w:r>
        <w:rPr>
          <w:rFonts w:asciiTheme="minorEastAsia" w:eastAsiaTheme="minorEastAsia" w:hAnsiTheme="minorEastAsia"/>
          <w:szCs w:val="21"/>
        </w:rPr>
        <w:fldChar w:fldCharType="end"/>
      </w:r>
      <w:r w:rsidR="00930FE0" w:rsidRPr="002F007E">
        <w:rPr>
          <w:rFonts w:asciiTheme="minorEastAsia" w:eastAsiaTheme="minorEastAsia" w:hAnsiTheme="minorEastAsia" w:hint="eastAsia"/>
          <w:szCs w:val="21"/>
        </w:rPr>
        <w:t>存储在热区的某一个信道，如果在单位时间内检测的目标数小于热区门限值，则从热区移出添加到冷区，同时热区信道数减一冷区信道数加一，如下图所示。</w:t>
      </w:r>
    </w:p>
    <w:p w14:paraId="6F0ADDED" w14:textId="2BCC3550" w:rsidR="00930FE0" w:rsidRDefault="00930FE0" w:rsidP="006B4243">
      <w:pPr>
        <w:ind w:firstLineChars="400" w:firstLine="720"/>
      </w:pPr>
      <w:r>
        <w:rPr>
          <w:rFonts w:ascii="华文仿宋" w:eastAsia="华文仿宋" w:hAnsi="华文仿宋" w:hint="eastAsia"/>
          <w:noProof/>
          <w:sz w:val="18"/>
          <w:szCs w:val="18"/>
        </w:rPr>
        <mc:AlternateContent>
          <mc:Choice Requires="wpc">
            <w:drawing>
              <wp:inline distT="0" distB="0" distL="0" distR="0" wp14:anchorId="5425FA3B" wp14:editId="6D0E2F18">
                <wp:extent cx="4622800" cy="1339850"/>
                <wp:effectExtent l="0" t="0" r="6350" b="0"/>
                <wp:docPr id="710250461" name="画布 7102504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267082" name="矩形 47267082"/>
                        <wps:cNvSpPr/>
                        <wps:spPr>
                          <a:xfrm>
                            <a:off x="749300" y="53975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521610" name="矩形 1548521610"/>
                        <wps:cNvSpPr/>
                        <wps:spPr>
                          <a:xfrm>
                            <a:off x="2510450" y="53975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194167" name="直接连接符 608194167"/>
                        <wps:cNvCnPr/>
                        <wps:spPr>
                          <a:xfrm>
                            <a:off x="1149350" y="282825"/>
                            <a:ext cx="0" cy="557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456238" name="文本框 811456238"/>
                        <wps:cNvSpPr txBox="1"/>
                        <wps:spPr>
                          <a:xfrm>
                            <a:off x="1193800" y="876550"/>
                            <a:ext cx="4191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DA9B2C" w14:textId="77777777" w:rsidR="00930FE0" w:rsidRPr="00A70384" w:rsidRDefault="00930FE0" w:rsidP="00930FE0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A70384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活跃信道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406564" name="文本框 1"/>
                        <wps:cNvSpPr txBox="1"/>
                        <wps:spPr>
                          <a:xfrm>
                            <a:off x="3056550" y="840649"/>
                            <a:ext cx="419100" cy="276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271D97" w14:textId="77777777" w:rsidR="00930FE0" w:rsidRDefault="00930FE0" w:rsidP="00930FE0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空闲信道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918057" name="文本框 1"/>
                        <wps:cNvSpPr txBox="1"/>
                        <wps:spPr>
                          <a:xfrm>
                            <a:off x="878500" y="658700"/>
                            <a:ext cx="207350" cy="21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E430C0" w14:textId="77777777" w:rsidR="00930FE0" w:rsidRDefault="00930FE0" w:rsidP="00930FE0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857712" name="文本框 1"/>
                        <wps:cNvSpPr txBox="1"/>
                        <wps:spPr>
                          <a:xfrm>
                            <a:off x="1612900" y="665050"/>
                            <a:ext cx="220050" cy="249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D6F318" w14:textId="77777777" w:rsidR="00930FE0" w:rsidRDefault="00930FE0" w:rsidP="00930FE0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冷区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450689" name="文本框 1"/>
                        <wps:cNvSpPr txBox="1"/>
                        <wps:spPr>
                          <a:xfrm>
                            <a:off x="1085850" y="107225"/>
                            <a:ext cx="4191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FDB0A1" w14:textId="77777777" w:rsidR="00930FE0" w:rsidRDefault="00930FE0" w:rsidP="00930FE0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热区门限值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366263" name="矩形 328366263"/>
                        <wps:cNvSpPr/>
                        <wps:spPr>
                          <a:xfrm>
                            <a:off x="514350" y="107224"/>
                            <a:ext cx="3803650" cy="1010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492632" name="箭头: 上弧形 419492632"/>
                        <wps:cNvSpPr/>
                        <wps:spPr>
                          <a:xfrm>
                            <a:off x="910250" y="330200"/>
                            <a:ext cx="505800" cy="158750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179849" name="直接箭头连接符 1205179849"/>
                        <wps:cNvCnPr/>
                        <wps:spPr>
                          <a:xfrm flipH="1">
                            <a:off x="1312250" y="590550"/>
                            <a:ext cx="688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25FA3B" id="画布 710250461" o:spid="_x0000_s1037" editas="canvas" style="width:364pt;height:105.5pt;mso-position-horizontal-relative:char;mso-position-vertical-relative:line" coordsize="46228,13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">
                <v:shape id="_x0000_s1038" type="#_x0000_t75" style="position:absolute;width:46228;height:13398;visibility:visible;mso-wrap-style:square" filled="t">
                  <v:fill o:detectmouseclick="t"/>
                  <v:path o:connecttype="none"/>
                </v:shape>
                <v:rect id="矩形 47267082" o:spid="_x0000_s1039" style="position:absolute;left:7493;top:5397;width:13970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" fillcolor="white [3212]" strokecolor="#091723 [484]" strokeweight=".25pt"/>
                <v:rect id="矩形 1548521610" o:spid="_x0000_s1040" style="position:absolute;left:25104;top:5397;width:13970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" fillcolor="white [3212]" strokecolor="#091723 [484]" strokeweight=".25pt"/>
                <v:line id="直接连接符 608194167" o:spid="_x0000_s1041" style="position:absolute;visibility:visible;mso-wrap-style:square" from="11493,2828" to="11493,8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" strokecolor="black [3213]" strokeweight="1pt">
                  <v:stroke joinstyle="miter"/>
                </v:line>
                <v:shape id="文本框 811456238" o:spid="_x0000_s1042" type="#_x0000_t202" style="position:absolute;left:11938;top:8765;width:419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20DA9B2C" w14:textId="77777777" w:rsidR="00930FE0" w:rsidRPr="00A70384" w:rsidRDefault="00930FE0" w:rsidP="00930FE0">
                        <w:pPr>
                          <w:rPr>
                            <w:sz w:val="13"/>
                            <w:szCs w:val="13"/>
                          </w:rPr>
                        </w:pPr>
                        <w:r w:rsidRPr="00A70384">
                          <w:rPr>
                            <w:rFonts w:hint="eastAsia"/>
                            <w:sz w:val="13"/>
                            <w:szCs w:val="13"/>
                          </w:rPr>
                          <w:t>活跃信道</w:t>
                        </w:r>
                      </w:p>
                    </w:txbxContent>
                  </v:textbox>
                </v:shape>
                <v:shape id="文本框 1" o:spid="_x0000_s1043" type="#_x0000_t202" style="position:absolute;left:30565;top:8406;width:419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25271D97" w14:textId="77777777" w:rsidR="00930FE0" w:rsidRDefault="00930FE0" w:rsidP="00930FE0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空闲信道</w:t>
                        </w:r>
                      </w:p>
                    </w:txbxContent>
                  </v:textbox>
                </v:shape>
                <v:shape id="文本框 1" o:spid="_x0000_s1044" type="#_x0000_t202" style="position:absolute;left:8785;top:6587;width:2073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67E430C0" w14:textId="77777777" w:rsidR="00930FE0" w:rsidRDefault="00930FE0" w:rsidP="00930FE0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</w:t>
                        </w:r>
                      </w:p>
                    </w:txbxContent>
                  </v:textbox>
                </v:shape>
                <v:shape id="文本框 1" o:spid="_x0000_s1045" type="#_x0000_t202" style="position:absolute;left:16129;top:6650;width:2200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" fillcolor="white [3201]" strokecolor="white [3212]" strokeweight=".5pt">
                  <v:textbox inset="0,0,0,0">
                    <w:txbxContent>
                      <w:p w14:paraId="04D6F318" w14:textId="77777777" w:rsidR="00930FE0" w:rsidRDefault="00930FE0" w:rsidP="00930FE0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冷区</w:t>
                        </w:r>
                      </w:p>
                    </w:txbxContent>
                  </v:textbox>
                </v:shape>
                <v:shape id="文本框 1" o:spid="_x0000_s1046" type="#_x0000_t202" style="position:absolute;left:10858;top:1072;width:419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" fillcolor="white [3201]" strokecolor="white [3212]" strokeweight=".5pt">
                  <v:textbox inset="0,0,0,0">
                    <w:txbxContent>
                      <w:p w14:paraId="26FDB0A1" w14:textId="77777777" w:rsidR="00930FE0" w:rsidRDefault="00930FE0" w:rsidP="00930FE0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热区门限值</w:t>
                        </w:r>
                      </w:p>
                    </w:txbxContent>
                  </v:textbox>
                </v:shape>
                <v:rect id="矩形 328366263" o:spid="_x0000_s1047" style="position:absolute;left:5143;top:1072;width:38037;height:10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" filled="f" strokecolor="black [3213]" strokeweight="1pt"/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箭头: 上弧形 419492632" o:spid="_x0000_s1048" type="#_x0000_t105" style="position:absolute;left:9102;top:3302;width:5058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" adj="18210,20752,16200" fillcolor="white [3212]" strokecolor="#091723 [48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05179849" o:spid="_x0000_s1049" type="#_x0000_t32" style="position:absolute;left:13122;top:5905;width:6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465BBE" w14:textId="389E4B5B" w:rsidR="007576BB" w:rsidRPr="002F007E" w:rsidRDefault="00DA62F7" w:rsidP="007576BB">
      <w:pPr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5 \* GB2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⑸</w:t>
      </w:r>
      <w:r>
        <w:rPr>
          <w:rFonts w:asciiTheme="minorEastAsia" w:eastAsiaTheme="minorEastAsia" w:hAnsiTheme="minorEastAsia"/>
          <w:szCs w:val="21"/>
        </w:rPr>
        <w:fldChar w:fldCharType="end"/>
      </w:r>
      <w:r w:rsidR="007576BB" w:rsidRPr="002F007E">
        <w:rPr>
          <w:rFonts w:asciiTheme="minorEastAsia" w:eastAsiaTheme="minorEastAsia" w:hAnsiTheme="minorEastAsia" w:hint="eastAsia"/>
          <w:szCs w:val="21"/>
        </w:rPr>
        <w:t>存储在冷区的信道按照相同时间内检测到的目标数进行降序排列，如果某一信道在单位时间内检测到的目标数大于热区门限值，则移入热区，同时热区信道数加一冷区信道数减一。如果某一信道在单位时间内检测到的目标数小于冷区门限值，则从冷区移出添加到空闲信道列表尾部，同时选择空闲信道链表头部的信道添加到活跃信道的冷区，确保活跃信道和空闲信道各自信道总数不变，如下图</w:t>
      </w:r>
      <w:r w:rsidR="007576BB" w:rsidRPr="002F007E">
        <w:rPr>
          <w:rFonts w:asciiTheme="minorEastAsia" w:eastAsiaTheme="minorEastAsia" w:hAnsiTheme="minorEastAsia" w:hint="eastAsia"/>
          <w:szCs w:val="21"/>
        </w:rPr>
        <w:lastRenderedPageBreak/>
        <w:t>所示。</w:t>
      </w:r>
    </w:p>
    <w:p w14:paraId="487143E4" w14:textId="79D87A4F" w:rsidR="007576BB" w:rsidRDefault="000F3779" w:rsidP="00BB1268">
      <w:pPr>
        <w:ind w:firstLineChars="400" w:firstLine="720"/>
      </w:pPr>
      <w:r>
        <w:rPr>
          <w:rFonts w:ascii="华文仿宋" w:eastAsia="华文仿宋" w:hAnsi="华文仿宋" w:hint="eastAsia"/>
          <w:noProof/>
          <w:sz w:val="18"/>
          <w:szCs w:val="18"/>
        </w:rPr>
        <mc:AlternateContent>
          <mc:Choice Requires="wpc">
            <w:drawing>
              <wp:inline distT="0" distB="0" distL="0" distR="0" wp14:anchorId="00D91A72" wp14:editId="249AE015">
                <wp:extent cx="4622800" cy="1352550"/>
                <wp:effectExtent l="0" t="0" r="6350" b="0"/>
                <wp:docPr id="878129429" name="画布 878129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6815570" name="矩形 416815570"/>
                        <wps:cNvSpPr/>
                        <wps:spPr>
                          <a:xfrm>
                            <a:off x="749300" y="57150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32483" name="矩形 395232483"/>
                        <wps:cNvSpPr/>
                        <wps:spPr>
                          <a:xfrm>
                            <a:off x="2510450" y="57150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728013" name="直接连接符 1692728013"/>
                        <wps:cNvCnPr/>
                        <wps:spPr>
                          <a:xfrm>
                            <a:off x="1295400" y="314575"/>
                            <a:ext cx="0" cy="557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863144" name="文本框 1077863144"/>
                        <wps:cNvSpPr txBox="1"/>
                        <wps:spPr>
                          <a:xfrm>
                            <a:off x="1193800" y="879000"/>
                            <a:ext cx="4191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0DFA55" w14:textId="77777777" w:rsidR="000F3779" w:rsidRPr="00A70384" w:rsidRDefault="000F3779" w:rsidP="000F3779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A70384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活跃信道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15434" name="文本框 1"/>
                        <wps:cNvSpPr txBox="1"/>
                        <wps:spPr>
                          <a:xfrm>
                            <a:off x="3024800" y="703400"/>
                            <a:ext cx="419100" cy="24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7A781A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空闲信道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612345" name="文本框 1"/>
                        <wps:cNvSpPr txBox="1"/>
                        <wps:spPr>
                          <a:xfrm>
                            <a:off x="878500" y="690450"/>
                            <a:ext cx="207350" cy="255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A99B53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15116" name="文本框 1"/>
                        <wps:cNvSpPr txBox="1"/>
                        <wps:spPr>
                          <a:xfrm>
                            <a:off x="1612900" y="696800"/>
                            <a:ext cx="220050" cy="30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EBF8C8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冷区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753849" name="文本框 1"/>
                        <wps:cNvSpPr txBox="1"/>
                        <wps:spPr>
                          <a:xfrm>
                            <a:off x="1085850" y="138975"/>
                            <a:ext cx="4191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577A63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热区门限值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028702" name="矩形 450028702"/>
                        <wps:cNvSpPr/>
                        <wps:spPr>
                          <a:xfrm>
                            <a:off x="514350" y="138975"/>
                            <a:ext cx="3803650" cy="9534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257354" name="箭头: 上弧形 1002257354"/>
                        <wps:cNvSpPr/>
                        <wps:spPr>
                          <a:xfrm flipH="1">
                            <a:off x="1001100" y="383950"/>
                            <a:ext cx="503850" cy="166800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534988" name="直接箭头连接符 702534988"/>
                        <wps:cNvCnPr/>
                        <wps:spPr>
                          <a:xfrm flipH="1">
                            <a:off x="1416050" y="618150"/>
                            <a:ext cx="63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D91A72" id="画布 878129429" o:spid="_x0000_s1050" editas="canvas" style="width:364pt;height:106.5pt;mso-position-horizontal-relative:char;mso-position-vertical-relative:line" coordsize="46228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">
                <v:shape id="_x0000_s1051" type="#_x0000_t75" style="position:absolute;width:46228;height:13525;visibility:visible;mso-wrap-style:square" filled="t">
                  <v:fill o:detectmouseclick="t"/>
                  <v:path o:connecttype="none"/>
                </v:shape>
                <v:rect id="矩形 416815570" o:spid="_x0000_s1052" style="position:absolute;left:7493;top:5715;width:139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" fillcolor="white [3212]" strokecolor="#091723 [484]" strokeweight=".25pt"/>
                <v:rect id="矩形 395232483" o:spid="_x0000_s1053" style="position:absolute;left:25104;top:5715;width:139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" fillcolor="white [3212]" strokecolor="#091723 [484]" strokeweight=".25pt"/>
                <v:line id="直接连接符 1692728013" o:spid="_x0000_s1054" style="position:absolute;visibility:visible;mso-wrap-style:square" from="12954,3145" to="12954,8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" strokecolor="black [3213]" strokeweight="1pt">
                  <v:stroke joinstyle="miter"/>
                </v:line>
                <v:shape id="文本框 1077863144" o:spid="_x0000_s1055" type="#_x0000_t202" style="position:absolute;left:11938;top:8790;width:419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000DFA55" w14:textId="77777777" w:rsidR="000F3779" w:rsidRPr="00A70384" w:rsidRDefault="000F3779" w:rsidP="000F3779">
                        <w:pPr>
                          <w:rPr>
                            <w:sz w:val="13"/>
                            <w:szCs w:val="13"/>
                          </w:rPr>
                        </w:pPr>
                        <w:r w:rsidRPr="00A70384">
                          <w:rPr>
                            <w:rFonts w:hint="eastAsia"/>
                            <w:sz w:val="13"/>
                            <w:szCs w:val="13"/>
                          </w:rPr>
                          <w:t>活跃信道</w:t>
                        </w:r>
                      </w:p>
                    </w:txbxContent>
                  </v:textbox>
                </v:shape>
                <v:shape id="文本框 1" o:spid="_x0000_s1056" type="#_x0000_t202" style="position:absolute;left:30248;top:7034;width:419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" fillcolor="white [3201]" strokecolor="white [3212]" strokeweight=".5pt">
                  <v:textbox inset="0,0,0,0">
                    <w:txbxContent>
                      <w:p w14:paraId="1E7A781A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空闲信道</w:t>
                        </w:r>
                      </w:p>
                    </w:txbxContent>
                  </v:textbox>
                </v:shape>
                <v:shape id="文本框 1" o:spid="_x0000_s1057" type="#_x0000_t202" style="position:absolute;left:8785;top:6904;width:2073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" fillcolor="white [3201]" strokecolor="white [3212]" strokeweight=".5pt">
                  <v:textbox inset="0,0,0,0">
                    <w:txbxContent>
                      <w:p w14:paraId="4AA99B53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</w:t>
                        </w:r>
                      </w:p>
                    </w:txbxContent>
                  </v:textbox>
                </v:shape>
                <v:shape id="文本框 1" o:spid="_x0000_s1058" type="#_x0000_t202" style="position:absolute;left:16129;top:6968;width:2200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" fillcolor="white [3201]" strokecolor="white [3212]" strokeweight=".5pt">
                  <v:textbox inset="0,0,0,0">
                    <w:txbxContent>
                      <w:p w14:paraId="2FEBF8C8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冷区</w:t>
                        </w:r>
                      </w:p>
                    </w:txbxContent>
                  </v:textbox>
                </v:shape>
                <v:shape id="文本框 1" o:spid="_x0000_s1059" type="#_x0000_t202" style="position:absolute;left:10858;top:1389;width:419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" fillcolor="white [3201]" strokecolor="white [3212]" strokeweight=".5pt">
                  <v:textbox inset="0,0,0,0">
                    <w:txbxContent>
                      <w:p w14:paraId="33577A63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热区门限值</w:t>
                        </w:r>
                      </w:p>
                    </w:txbxContent>
                  </v:textbox>
                </v:shape>
                <v:rect id="矩形 450028702" o:spid="_x0000_s1060" style="position:absolute;left:5143;top:1389;width:38037;height:9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" filled="f" strokecolor="black [3213]" strokeweight="1pt"/>
                <v:shape id="箭头: 上弧形 1002257354" o:spid="_x0000_s1061" type="#_x0000_t105" style="position:absolute;left:10011;top:3839;width:5038;height:16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" adj="18025,20706,16200" fillcolor="white [3212]" strokecolor="#091723 [484]"/>
                <v:shape id="直接箭头连接符 702534988" o:spid="_x0000_s1062" type="#_x0000_t32" style="position:absolute;left:14160;top:6181;width:63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76884A0" w14:textId="580EE8CB" w:rsidR="000F3779" w:rsidRDefault="000F3779" w:rsidP="00BB1268">
      <w:pPr>
        <w:ind w:firstLineChars="400" w:firstLine="720"/>
      </w:pPr>
      <w:r>
        <w:rPr>
          <w:rFonts w:ascii="华文仿宋" w:eastAsia="华文仿宋" w:hAnsi="华文仿宋" w:hint="eastAsia"/>
          <w:noProof/>
          <w:sz w:val="18"/>
          <w:szCs w:val="18"/>
        </w:rPr>
        <mc:AlternateContent>
          <mc:Choice Requires="wpc">
            <w:drawing>
              <wp:inline distT="0" distB="0" distL="0" distR="0" wp14:anchorId="4F059454" wp14:editId="61ABC80C">
                <wp:extent cx="4622800" cy="1473200"/>
                <wp:effectExtent l="0" t="0" r="6350" b="0"/>
                <wp:docPr id="601540414" name="画布 601540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31820816" name="矩形 1531820816"/>
                        <wps:cNvSpPr/>
                        <wps:spPr>
                          <a:xfrm>
                            <a:off x="749300" y="57785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493312" name="矩形 1327493312"/>
                        <wps:cNvSpPr/>
                        <wps:spPr>
                          <a:xfrm>
                            <a:off x="2510450" y="577850"/>
                            <a:ext cx="1397000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83879" name="直接连接符 258283879"/>
                        <wps:cNvCnPr/>
                        <wps:spPr>
                          <a:xfrm>
                            <a:off x="1295400" y="320925"/>
                            <a:ext cx="0" cy="557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892232" name="文本框 1177892232"/>
                        <wps:cNvSpPr txBox="1"/>
                        <wps:spPr>
                          <a:xfrm>
                            <a:off x="1155700" y="957400"/>
                            <a:ext cx="419100" cy="28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B4E616" w14:textId="77777777" w:rsidR="000F3779" w:rsidRPr="00A70384" w:rsidRDefault="000F3779" w:rsidP="000F3779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A70384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活跃信道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48883" name="文本框 1"/>
                        <wps:cNvSpPr txBox="1"/>
                        <wps:spPr>
                          <a:xfrm>
                            <a:off x="3024800" y="967650"/>
                            <a:ext cx="419100" cy="21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4230DA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空闲信道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61462" name="文本框 1"/>
                        <wps:cNvSpPr txBox="1"/>
                        <wps:spPr>
                          <a:xfrm>
                            <a:off x="878500" y="696800"/>
                            <a:ext cx="2073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5222D6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56418" name="文本框 1"/>
                        <wps:cNvSpPr txBox="1"/>
                        <wps:spPr>
                          <a:xfrm>
                            <a:off x="1612900" y="703150"/>
                            <a:ext cx="2200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68D13E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冷区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986891" name="文本框 1"/>
                        <wps:cNvSpPr txBox="1"/>
                        <wps:spPr>
                          <a:xfrm>
                            <a:off x="1085850" y="145325"/>
                            <a:ext cx="4191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76783B" w14:textId="77777777" w:rsidR="000F3779" w:rsidRDefault="000F3779" w:rsidP="000F3779">
                              <w:pP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3"/>
                                  <w:szCs w:val="13"/>
                                </w:rPr>
                                <w:t>热区门限值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822521" name="矩形 1961822521"/>
                        <wps:cNvSpPr/>
                        <wps:spPr>
                          <a:xfrm>
                            <a:off x="514350" y="145324"/>
                            <a:ext cx="3803650" cy="11017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693543" name="箭头: 上弧形 1280693543"/>
                        <wps:cNvSpPr/>
                        <wps:spPr>
                          <a:xfrm flipH="1">
                            <a:off x="1936750" y="285750"/>
                            <a:ext cx="713400" cy="242550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542643" name="直接箭头连接符 521542643"/>
                        <wps:cNvCnPr/>
                        <wps:spPr>
                          <a:xfrm flipH="1">
                            <a:off x="1416050" y="624500"/>
                            <a:ext cx="63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6240903" name="箭头: 下弧形 1376240903"/>
                        <wps:cNvSpPr/>
                        <wps:spPr>
                          <a:xfrm>
                            <a:off x="1968500" y="696800"/>
                            <a:ext cx="1835150" cy="366100"/>
                          </a:xfrm>
                          <a:prstGeom prst="curvedUp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059454" id="画布 601540414" o:spid="_x0000_s1063" editas="canvas" style="width:364pt;height:116pt;mso-position-horizontal-relative:char;mso-position-vertical-relative:line" coordsize="46228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">
                <v:shape id="_x0000_s1064" type="#_x0000_t75" style="position:absolute;width:46228;height:14732;visibility:visible;mso-wrap-style:square" filled="t">
                  <v:fill o:detectmouseclick="t"/>
                  <v:path o:connecttype="none"/>
                </v:shape>
                <v:rect id="矩形 1531820816" o:spid="_x0000_s1065" style="position:absolute;left:7493;top:5778;width:13970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" fillcolor="white [3212]" strokecolor="#091723 [484]" strokeweight=".25pt"/>
                <v:rect id="矩形 1327493312" o:spid="_x0000_s1066" style="position:absolute;left:25104;top:5778;width:13970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" fillcolor="white [3212]" strokecolor="#091723 [484]" strokeweight=".25pt"/>
                <v:line id="直接连接符 258283879" o:spid="_x0000_s1067" style="position:absolute;visibility:visible;mso-wrap-style:square" from="12954,3209" to="1295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" strokecolor="black [3213]" strokeweight="1pt">
                  <v:stroke joinstyle="miter"/>
                </v:line>
                <v:shape id="文本框 1177892232" o:spid="_x0000_s1068" type="#_x0000_t202" style="position:absolute;left:11557;top:9574;width:41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2FB4E616" w14:textId="77777777" w:rsidR="000F3779" w:rsidRPr="00A70384" w:rsidRDefault="000F3779" w:rsidP="000F3779">
                        <w:pPr>
                          <w:rPr>
                            <w:sz w:val="13"/>
                            <w:szCs w:val="13"/>
                          </w:rPr>
                        </w:pPr>
                        <w:r w:rsidRPr="00A70384">
                          <w:rPr>
                            <w:rFonts w:hint="eastAsia"/>
                            <w:sz w:val="13"/>
                            <w:szCs w:val="13"/>
                          </w:rPr>
                          <w:t>活跃信道</w:t>
                        </w:r>
                      </w:p>
                    </w:txbxContent>
                  </v:textbox>
                </v:shape>
                <v:shape id="文本框 1" o:spid="_x0000_s1069" type="#_x0000_t202" style="position:absolute;left:30248;top:9676;width:419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" fillcolor="white [3201]" strokecolor="white [3212]" strokeweight=".5pt">
                  <v:textbox inset="0,0,0,0">
                    <w:txbxContent>
                      <w:p w14:paraId="714230DA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空闲信道</w:t>
                        </w:r>
                      </w:p>
                    </w:txbxContent>
                  </v:textbox>
                </v:shape>
                <v:shape id="文本框 1" o:spid="_x0000_s1070" type="#_x0000_t202" style="position:absolute;left:8785;top:6968;width:207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" fillcolor="white [3201]" strokecolor="white [3212]" strokeweight=".5pt">
                  <v:textbox inset="0,0,0,0">
                    <w:txbxContent>
                      <w:p w14:paraId="5A5222D6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</w:t>
                        </w:r>
                      </w:p>
                    </w:txbxContent>
                  </v:textbox>
                </v:shape>
                <v:shape id="文本框 1" o:spid="_x0000_s1071" type="#_x0000_t202" style="position:absolute;left:16129;top:7031;width:220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1168D13E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冷区</w:t>
                        </w:r>
                      </w:p>
                    </w:txbxContent>
                  </v:textbox>
                </v:shape>
                <v:shape id="文本框 1" o:spid="_x0000_s1072" type="#_x0000_t202" style="position:absolute;left:10858;top:1453;width:419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" fillcolor="white [3201]" strokecolor="white [3212]" strokeweight=".5pt">
                  <v:textbox inset="0,0,0,0">
                    <w:txbxContent>
                      <w:p w14:paraId="3476783B" w14:textId="77777777" w:rsidR="000F3779" w:rsidRDefault="000F3779" w:rsidP="000F3779">
                        <w:pP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3"/>
                            <w:szCs w:val="13"/>
                          </w:rPr>
                          <w:t>热区门限值</w:t>
                        </w:r>
                      </w:p>
                    </w:txbxContent>
                  </v:textbox>
                </v:shape>
                <v:rect id="矩形 1961822521" o:spid="_x0000_s1073" style="position:absolute;left:5143;top:1453;width:38037;height:1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" filled="f" strokecolor="black [3213]" strokeweight="1pt"/>
                <v:shape id="箭头: 上弧形 1280693543" o:spid="_x0000_s1074" type="#_x0000_t105" style="position:absolute;left:19367;top:2857;width:7134;height:24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" adj="17928,20682,16200" fillcolor="white [3212]" strokecolor="#091723 [484]"/>
                <v:shape id="直接箭头连接符 521542643" o:spid="_x0000_s1075" type="#_x0000_t32" style="position:absolute;left:14160;top:6245;width:63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" strokecolor="black [3213]" strokeweight=".5pt">
                  <v:stroke endarrow="block" joinstyle="miter"/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箭头: 下弧形 1376240903" o:spid="_x0000_s1076" type="#_x0000_t104" style="position:absolute;left:19685;top:6968;width:18351;height:3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" adj="19445,21061,5400" fillcolor="white [3212]" strokecolor="#091723 [484]" strokeweight="1pt"/>
                <w10:anchorlock/>
              </v:group>
            </w:pict>
          </mc:Fallback>
        </mc:AlternateContent>
      </w:r>
    </w:p>
    <w:p w14:paraId="2338B747" w14:textId="164FD8CE" w:rsidR="00750748" w:rsidRPr="008D74F9" w:rsidRDefault="00750748" w:rsidP="00BB1268">
      <w:pPr>
        <w:ind w:firstLineChars="400" w:firstLine="1124"/>
        <w:rPr>
          <w:b/>
          <w:bCs/>
        </w:rPr>
      </w:pPr>
      <w:r w:rsidRPr="00515AAA">
        <w:rPr>
          <w:rFonts w:hint="eastAsia"/>
          <w:b/>
          <w:bCs/>
          <w:sz w:val="28"/>
          <w:szCs w:val="28"/>
        </w:rPr>
        <w:t>注</w:t>
      </w:r>
      <w:r w:rsidRPr="008D74F9">
        <w:rPr>
          <w:rFonts w:hint="eastAsia"/>
          <w:b/>
          <w:bCs/>
        </w:rPr>
        <w:t>：</w:t>
      </w:r>
      <w:r w:rsidRPr="008D74F9">
        <w:rPr>
          <w:rFonts w:hint="eastAsia"/>
          <w:b/>
          <w:bCs/>
        </w:rPr>
        <w:t>1</w:t>
      </w:r>
      <w:r w:rsidRPr="008D74F9">
        <w:rPr>
          <w:b/>
          <w:bCs/>
        </w:rPr>
        <w:t>.</w:t>
      </w:r>
      <w:r w:rsidRPr="008D74F9">
        <w:rPr>
          <w:rFonts w:hint="eastAsia"/>
          <w:b/>
          <w:bCs/>
        </w:rPr>
        <w:t>从热区进入冷区的门限是，连续五次没有检测到目标</w:t>
      </w:r>
      <w:r w:rsidR="003C1CEE" w:rsidRPr="008D74F9">
        <w:rPr>
          <w:rFonts w:hint="eastAsia"/>
          <w:b/>
          <w:bCs/>
        </w:rPr>
        <w:t>。</w:t>
      </w:r>
    </w:p>
    <w:p w14:paraId="1325B531" w14:textId="30F02E3C" w:rsidR="003C1CEE" w:rsidRPr="008D74F9" w:rsidRDefault="003C1CEE" w:rsidP="00BB1268">
      <w:pPr>
        <w:ind w:firstLineChars="400" w:firstLine="843"/>
        <w:rPr>
          <w:b/>
          <w:bCs/>
        </w:rPr>
      </w:pPr>
      <w:r w:rsidRPr="008D74F9">
        <w:rPr>
          <w:b/>
          <w:bCs/>
        </w:rPr>
        <w:tab/>
      </w:r>
      <w:r w:rsidR="00515AAA">
        <w:rPr>
          <w:b/>
          <w:bCs/>
        </w:rPr>
        <w:t xml:space="preserve">    </w:t>
      </w:r>
      <w:r w:rsidRPr="008D74F9">
        <w:rPr>
          <w:b/>
          <w:bCs/>
        </w:rPr>
        <w:t>2.</w:t>
      </w:r>
      <w:r w:rsidRPr="008D74F9">
        <w:rPr>
          <w:rFonts w:hint="eastAsia"/>
          <w:b/>
          <w:bCs/>
        </w:rPr>
        <w:t>从冷区进入热区的门限是，连续三次检测到目标</w:t>
      </w:r>
      <w:r w:rsidR="00FE72BB" w:rsidRPr="008D74F9">
        <w:rPr>
          <w:rFonts w:hint="eastAsia"/>
          <w:b/>
          <w:bCs/>
        </w:rPr>
        <w:t>。</w:t>
      </w:r>
    </w:p>
    <w:p w14:paraId="7DA6F65D" w14:textId="24FE2BB6" w:rsidR="003F2CA9" w:rsidRPr="008D74F9" w:rsidRDefault="003F2CA9" w:rsidP="00BB1268">
      <w:pPr>
        <w:ind w:firstLineChars="400" w:firstLine="843"/>
        <w:rPr>
          <w:rFonts w:hint="eastAsia"/>
          <w:b/>
          <w:bCs/>
        </w:rPr>
      </w:pPr>
      <w:r w:rsidRPr="008D74F9">
        <w:rPr>
          <w:b/>
          <w:bCs/>
        </w:rPr>
        <w:tab/>
      </w:r>
      <w:r w:rsidR="00515AAA">
        <w:rPr>
          <w:b/>
          <w:bCs/>
        </w:rPr>
        <w:tab/>
      </w:r>
      <w:r w:rsidRPr="008D74F9">
        <w:rPr>
          <w:b/>
          <w:bCs/>
        </w:rPr>
        <w:t>3.</w:t>
      </w:r>
      <w:r w:rsidRPr="008D74F9">
        <w:rPr>
          <w:rFonts w:hint="eastAsia"/>
          <w:b/>
          <w:bCs/>
        </w:rPr>
        <w:t>从冷区进入空闲信道的门限是，连续十次没有检测到目标。</w:t>
      </w:r>
    </w:p>
    <w:p w14:paraId="59389E13" w14:textId="77777777" w:rsidR="00252E89" w:rsidRPr="00220822" w:rsidRDefault="00252E89" w:rsidP="00220822">
      <w:pPr>
        <w:pStyle w:val="3"/>
      </w:pPr>
      <w:bookmarkStart w:id="22" w:name="_Toc141549988"/>
      <w:r w:rsidRPr="00220822">
        <w:rPr>
          <w:rFonts w:hint="eastAsia"/>
        </w:rPr>
        <w:lastRenderedPageBreak/>
        <w:t>软件流程图</w:t>
      </w:r>
      <w:bookmarkEnd w:id="22"/>
    </w:p>
    <w:p w14:paraId="19FEA625" w14:textId="215D3089" w:rsidR="00252E89" w:rsidRPr="007576BB" w:rsidRDefault="00252E89" w:rsidP="006203F6">
      <w:pPr>
        <w:rPr>
          <w:rFonts w:hint="eastAsia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F1BCB65" wp14:editId="38568A14">
            <wp:extent cx="5274310" cy="5090795"/>
            <wp:effectExtent l="0" t="0" r="2540" b="0"/>
            <wp:docPr id="1925458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8938" name="图片 19254589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355" w14:textId="673AAE77" w:rsidR="008845F0" w:rsidRDefault="008845F0" w:rsidP="00A50914">
      <w:pPr>
        <w:jc w:val="center"/>
      </w:pPr>
    </w:p>
    <w:p w14:paraId="5E3F6DBE" w14:textId="77777777" w:rsidR="00966459" w:rsidRPr="00220822" w:rsidRDefault="00966459" w:rsidP="00220822">
      <w:pPr>
        <w:pStyle w:val="1"/>
      </w:pPr>
      <w:bookmarkStart w:id="23" w:name="_Toc141549989"/>
      <w:r w:rsidRPr="00220822">
        <w:rPr>
          <w:rFonts w:hint="eastAsia"/>
        </w:rPr>
        <w:t>附件</w:t>
      </w:r>
      <w:bookmarkEnd w:id="23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1"/>
      <w:footerReference w:type="default" r:id="rId12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64C1" w14:textId="77777777" w:rsidR="00E33AF4" w:rsidRDefault="00E33AF4">
      <w:r>
        <w:separator/>
      </w:r>
    </w:p>
  </w:endnote>
  <w:endnote w:type="continuationSeparator" w:id="0">
    <w:p w14:paraId="73667C7C" w14:textId="77777777" w:rsidR="00E33AF4" w:rsidRDefault="00E3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172C" w14:textId="77777777" w:rsidR="00E33AF4" w:rsidRDefault="00E33AF4">
      <w:r>
        <w:separator/>
      </w:r>
    </w:p>
  </w:footnote>
  <w:footnote w:type="continuationSeparator" w:id="0">
    <w:p w14:paraId="437A0176" w14:textId="77777777" w:rsidR="00E33AF4" w:rsidRDefault="00E3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898"/>
      <w:gridCol w:w="1214"/>
      <w:gridCol w:w="228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548BF55A" w:rsidR="000D6001" w:rsidRPr="009278BF" w:rsidRDefault="00FF34A0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R</w:t>
          </w:r>
          <w:r>
            <w:rPr>
              <w:rFonts w:ascii="宋体" w:hAnsi="宋体"/>
              <w:b/>
              <w:szCs w:val="21"/>
            </w:rPr>
            <w:t>emoteI</w:t>
          </w:r>
          <w:r w:rsidR="004E0AC9">
            <w:rPr>
              <w:rFonts w:ascii="宋体" w:hAnsi="宋体" w:hint="eastAsia"/>
              <w:b/>
              <w:szCs w:val="21"/>
            </w:rPr>
            <w:t>d</w:t>
          </w:r>
          <w:r>
            <w:rPr>
              <w:rFonts w:ascii="宋体" w:hAnsi="宋体" w:hint="eastAsia"/>
              <w:b/>
              <w:szCs w:val="21"/>
            </w:rPr>
            <w:t>信道扫描</w:t>
          </w:r>
          <w:r w:rsidR="000D6001" w:rsidRPr="00694636">
            <w:rPr>
              <w:rFonts w:ascii="宋体" w:hAnsi="宋体" w:hint="eastAsia"/>
              <w:b/>
              <w:szCs w:val="21"/>
            </w:rPr>
            <w:t>软件</w:t>
          </w:r>
          <w:r w:rsidR="000D6001">
            <w:rPr>
              <w:rFonts w:ascii="宋体" w:hAnsi="宋体"/>
              <w:b/>
              <w:szCs w:val="21"/>
            </w:rPr>
            <w:t>设计</w:t>
          </w:r>
          <w:r w:rsidR="004E0AC9">
            <w:rPr>
              <w:rFonts w:ascii="宋体" w:hAnsi="宋体" w:hint="eastAsia"/>
              <w:b/>
              <w:szCs w:val="21"/>
            </w:rPr>
            <w:t>说明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A22E8D"/>
    <w:multiLevelType w:val="hybridMultilevel"/>
    <w:tmpl w:val="2202F88C"/>
    <w:lvl w:ilvl="0" w:tplc="04090011">
      <w:start w:val="1"/>
      <w:numFmt w:val="decimal"/>
      <w:lvlText w:val="%1)"/>
      <w:lvlJc w:val="lef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13E02B2"/>
    <w:multiLevelType w:val="hybridMultilevel"/>
    <w:tmpl w:val="A4AE3804"/>
    <w:lvl w:ilvl="0" w:tplc="6098140E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7AB86C5E">
      <w:start w:val="3"/>
      <w:numFmt w:val="decimal"/>
      <w:lvlText w:val="%2）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210EDC"/>
    <w:multiLevelType w:val="hybridMultilevel"/>
    <w:tmpl w:val="32986928"/>
    <w:lvl w:ilvl="0" w:tplc="5002D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3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017126"/>
    <w:multiLevelType w:val="hybridMultilevel"/>
    <w:tmpl w:val="07D0FC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9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7E5DB1"/>
    <w:multiLevelType w:val="hybridMultilevel"/>
    <w:tmpl w:val="34CC0866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6"/>
  </w:num>
  <w:num w:numId="2" w16cid:durableId="1135567109">
    <w:abstractNumId w:val="21"/>
  </w:num>
  <w:num w:numId="3" w16cid:durableId="1305550157">
    <w:abstractNumId w:val="23"/>
  </w:num>
  <w:num w:numId="4" w16cid:durableId="2032535740">
    <w:abstractNumId w:val="11"/>
  </w:num>
  <w:num w:numId="5" w16cid:durableId="1204632418">
    <w:abstractNumId w:val="3"/>
  </w:num>
  <w:num w:numId="6" w16cid:durableId="202837660">
    <w:abstractNumId w:val="16"/>
  </w:num>
  <w:num w:numId="7" w16cid:durableId="2078432052">
    <w:abstractNumId w:val="14"/>
  </w:num>
  <w:num w:numId="8" w16cid:durableId="2136168011">
    <w:abstractNumId w:val="20"/>
  </w:num>
  <w:num w:numId="9" w16cid:durableId="1736850296">
    <w:abstractNumId w:val="35"/>
  </w:num>
  <w:num w:numId="10" w16cid:durableId="849414593">
    <w:abstractNumId w:val="24"/>
  </w:num>
  <w:num w:numId="11" w16cid:durableId="120464450">
    <w:abstractNumId w:val="19"/>
  </w:num>
  <w:num w:numId="12" w16cid:durableId="463356892">
    <w:abstractNumId w:val="27"/>
  </w:num>
  <w:num w:numId="13" w16cid:durableId="1878274724">
    <w:abstractNumId w:val="5"/>
  </w:num>
  <w:num w:numId="14" w16cid:durableId="1748191581">
    <w:abstractNumId w:val="34"/>
  </w:num>
  <w:num w:numId="15" w16cid:durableId="352995682">
    <w:abstractNumId w:val="32"/>
  </w:num>
  <w:num w:numId="16" w16cid:durableId="1878355021">
    <w:abstractNumId w:val="7"/>
  </w:num>
  <w:num w:numId="17" w16cid:durableId="870922332">
    <w:abstractNumId w:val="0"/>
  </w:num>
  <w:num w:numId="18" w16cid:durableId="771171239">
    <w:abstractNumId w:val="6"/>
  </w:num>
  <w:num w:numId="19" w16cid:durableId="113642212">
    <w:abstractNumId w:val="1"/>
  </w:num>
  <w:num w:numId="20" w16cid:durableId="2031956158">
    <w:abstractNumId w:val="25"/>
  </w:num>
  <w:num w:numId="21" w16cid:durableId="115560865">
    <w:abstractNumId w:val="30"/>
  </w:num>
  <w:num w:numId="22" w16cid:durableId="4132082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8"/>
  </w:num>
  <w:num w:numId="29" w16cid:durableId="290209149">
    <w:abstractNumId w:val="26"/>
  </w:num>
  <w:num w:numId="30" w16cid:durableId="1356883894">
    <w:abstractNumId w:val="22"/>
  </w:num>
  <w:num w:numId="31" w16cid:durableId="666518626">
    <w:abstractNumId w:val="26"/>
  </w:num>
  <w:num w:numId="32" w16cid:durableId="498278811">
    <w:abstractNumId w:val="26"/>
  </w:num>
  <w:num w:numId="33" w16cid:durableId="2109495605">
    <w:abstractNumId w:val="26"/>
  </w:num>
  <w:num w:numId="34" w16cid:durableId="1566139091">
    <w:abstractNumId w:val="26"/>
  </w:num>
  <w:num w:numId="35" w16cid:durableId="1815027486">
    <w:abstractNumId w:val="26"/>
  </w:num>
  <w:num w:numId="36" w16cid:durableId="1338653048">
    <w:abstractNumId w:val="15"/>
  </w:num>
  <w:num w:numId="37" w16cid:durableId="2035575783">
    <w:abstractNumId w:val="26"/>
  </w:num>
  <w:num w:numId="38" w16cid:durableId="876969813">
    <w:abstractNumId w:val="26"/>
  </w:num>
  <w:num w:numId="39" w16cid:durableId="1363553317">
    <w:abstractNumId w:val="13"/>
  </w:num>
  <w:num w:numId="40" w16cid:durableId="1522082507">
    <w:abstractNumId w:val="28"/>
  </w:num>
  <w:num w:numId="41" w16cid:durableId="513962901">
    <w:abstractNumId w:val="12"/>
  </w:num>
  <w:num w:numId="42" w16cid:durableId="1918249111">
    <w:abstractNumId w:val="26"/>
  </w:num>
  <w:num w:numId="43" w16cid:durableId="289555774">
    <w:abstractNumId w:val="29"/>
  </w:num>
  <w:num w:numId="44" w16cid:durableId="786317360">
    <w:abstractNumId w:val="4"/>
  </w:num>
  <w:num w:numId="45" w16cid:durableId="1007757652">
    <w:abstractNumId w:val="31"/>
  </w:num>
  <w:num w:numId="46" w16cid:durableId="980579284">
    <w:abstractNumId w:val="2"/>
  </w:num>
  <w:num w:numId="47" w16cid:durableId="2017416307">
    <w:abstractNumId w:val="26"/>
  </w:num>
  <w:num w:numId="48" w16cid:durableId="292173497">
    <w:abstractNumId w:val="26"/>
  </w:num>
  <w:num w:numId="49" w16cid:durableId="1745183248">
    <w:abstractNumId w:val="26"/>
  </w:num>
  <w:num w:numId="50" w16cid:durableId="1219322990">
    <w:abstractNumId w:val="26"/>
  </w:num>
  <w:num w:numId="51" w16cid:durableId="132990931">
    <w:abstractNumId w:val="26"/>
  </w:num>
  <w:num w:numId="52" w16cid:durableId="1652440154">
    <w:abstractNumId w:val="26"/>
  </w:num>
  <w:num w:numId="53" w16cid:durableId="2092001973">
    <w:abstractNumId w:val="26"/>
  </w:num>
  <w:num w:numId="54" w16cid:durableId="688335864">
    <w:abstractNumId w:val="26"/>
  </w:num>
  <w:num w:numId="55" w16cid:durableId="861820899">
    <w:abstractNumId w:val="26"/>
  </w:num>
  <w:num w:numId="56" w16cid:durableId="835076796">
    <w:abstractNumId w:val="26"/>
  </w:num>
  <w:num w:numId="57" w16cid:durableId="573395377">
    <w:abstractNumId w:val="26"/>
  </w:num>
  <w:num w:numId="58" w16cid:durableId="66828876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6"/>
  </w:num>
  <w:num w:numId="60" w16cid:durableId="378365681">
    <w:abstractNumId w:val="26"/>
  </w:num>
  <w:num w:numId="61" w16cid:durableId="733620750">
    <w:abstractNumId w:val="26"/>
  </w:num>
  <w:num w:numId="62" w16cid:durableId="953752497">
    <w:abstractNumId w:val="26"/>
  </w:num>
  <w:num w:numId="63" w16cid:durableId="1446078404">
    <w:abstractNumId w:val="10"/>
  </w:num>
  <w:num w:numId="64" w16cid:durableId="810248040">
    <w:abstractNumId w:val="26"/>
  </w:num>
  <w:num w:numId="65" w16cid:durableId="89138619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01760738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745380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572499784">
    <w:abstractNumId w:val="9"/>
  </w:num>
  <w:num w:numId="69" w16cid:durableId="1019354155">
    <w:abstractNumId w:val="33"/>
  </w:num>
  <w:num w:numId="70" w16cid:durableId="1473981019">
    <w:abstractNumId w:val="8"/>
  </w:num>
  <w:num w:numId="71" w16cid:durableId="1654366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2A88"/>
    <w:rsid w:val="0000595B"/>
    <w:rsid w:val="00005E88"/>
    <w:rsid w:val="000104C5"/>
    <w:rsid w:val="000122C4"/>
    <w:rsid w:val="00013432"/>
    <w:rsid w:val="00021326"/>
    <w:rsid w:val="00025137"/>
    <w:rsid w:val="00027DF9"/>
    <w:rsid w:val="0003088B"/>
    <w:rsid w:val="00030F83"/>
    <w:rsid w:val="00031A65"/>
    <w:rsid w:val="00031DD5"/>
    <w:rsid w:val="0003231E"/>
    <w:rsid w:val="00032B7F"/>
    <w:rsid w:val="00032EBB"/>
    <w:rsid w:val="0003339A"/>
    <w:rsid w:val="000357C7"/>
    <w:rsid w:val="0003604A"/>
    <w:rsid w:val="00042705"/>
    <w:rsid w:val="00043D9E"/>
    <w:rsid w:val="00044057"/>
    <w:rsid w:val="00044672"/>
    <w:rsid w:val="00046E3F"/>
    <w:rsid w:val="00047AB1"/>
    <w:rsid w:val="00051E12"/>
    <w:rsid w:val="00052C35"/>
    <w:rsid w:val="00056E0E"/>
    <w:rsid w:val="0006175C"/>
    <w:rsid w:val="00063A0B"/>
    <w:rsid w:val="00067DBD"/>
    <w:rsid w:val="00070A32"/>
    <w:rsid w:val="000714C9"/>
    <w:rsid w:val="00073A24"/>
    <w:rsid w:val="0007507B"/>
    <w:rsid w:val="00075772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54F5"/>
    <w:rsid w:val="000B5704"/>
    <w:rsid w:val="000B7CE6"/>
    <w:rsid w:val="000C0EAC"/>
    <w:rsid w:val="000C1073"/>
    <w:rsid w:val="000C12CF"/>
    <w:rsid w:val="000C36F5"/>
    <w:rsid w:val="000C7938"/>
    <w:rsid w:val="000D1A76"/>
    <w:rsid w:val="000D1BA1"/>
    <w:rsid w:val="000D6001"/>
    <w:rsid w:val="000D60ED"/>
    <w:rsid w:val="000E628F"/>
    <w:rsid w:val="000F1771"/>
    <w:rsid w:val="000F3779"/>
    <w:rsid w:val="000F50BE"/>
    <w:rsid w:val="0010028D"/>
    <w:rsid w:val="00100BD0"/>
    <w:rsid w:val="00116386"/>
    <w:rsid w:val="001163A5"/>
    <w:rsid w:val="00117283"/>
    <w:rsid w:val="0012586F"/>
    <w:rsid w:val="00134C93"/>
    <w:rsid w:val="0014318B"/>
    <w:rsid w:val="00144A8B"/>
    <w:rsid w:val="00145343"/>
    <w:rsid w:val="001467EC"/>
    <w:rsid w:val="00150895"/>
    <w:rsid w:val="00151603"/>
    <w:rsid w:val="00161154"/>
    <w:rsid w:val="00165B76"/>
    <w:rsid w:val="001679CE"/>
    <w:rsid w:val="001700F1"/>
    <w:rsid w:val="0017068F"/>
    <w:rsid w:val="00171E3E"/>
    <w:rsid w:val="00174548"/>
    <w:rsid w:val="00175EAC"/>
    <w:rsid w:val="0018006E"/>
    <w:rsid w:val="00180BB0"/>
    <w:rsid w:val="00180CA6"/>
    <w:rsid w:val="00184E29"/>
    <w:rsid w:val="0018616B"/>
    <w:rsid w:val="001870BB"/>
    <w:rsid w:val="001875F5"/>
    <w:rsid w:val="0019043B"/>
    <w:rsid w:val="00191A54"/>
    <w:rsid w:val="00192986"/>
    <w:rsid w:val="00194D5A"/>
    <w:rsid w:val="00195D28"/>
    <w:rsid w:val="001969BA"/>
    <w:rsid w:val="001A0601"/>
    <w:rsid w:val="001A4D9A"/>
    <w:rsid w:val="001A5B5D"/>
    <w:rsid w:val="001A5E06"/>
    <w:rsid w:val="001A7FAD"/>
    <w:rsid w:val="001B15F6"/>
    <w:rsid w:val="001B5F7F"/>
    <w:rsid w:val="001B69CE"/>
    <w:rsid w:val="001B7681"/>
    <w:rsid w:val="001C6CA7"/>
    <w:rsid w:val="001C6E07"/>
    <w:rsid w:val="001D068B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0657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0822"/>
    <w:rsid w:val="00222557"/>
    <w:rsid w:val="0022309F"/>
    <w:rsid w:val="00224FD1"/>
    <w:rsid w:val="00225293"/>
    <w:rsid w:val="002272FF"/>
    <w:rsid w:val="00227A80"/>
    <w:rsid w:val="00227F8C"/>
    <w:rsid w:val="00232BBC"/>
    <w:rsid w:val="00233BEF"/>
    <w:rsid w:val="002443F5"/>
    <w:rsid w:val="00245E1B"/>
    <w:rsid w:val="002476BD"/>
    <w:rsid w:val="002477E2"/>
    <w:rsid w:val="00252E89"/>
    <w:rsid w:val="0025616B"/>
    <w:rsid w:val="002569EC"/>
    <w:rsid w:val="00257A8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B262C"/>
    <w:rsid w:val="002B37C8"/>
    <w:rsid w:val="002B585D"/>
    <w:rsid w:val="002B69D0"/>
    <w:rsid w:val="002B7D7A"/>
    <w:rsid w:val="002C3537"/>
    <w:rsid w:val="002C4090"/>
    <w:rsid w:val="002D07AA"/>
    <w:rsid w:val="002D34E2"/>
    <w:rsid w:val="002D4A50"/>
    <w:rsid w:val="002E098C"/>
    <w:rsid w:val="002E7ECE"/>
    <w:rsid w:val="002F007E"/>
    <w:rsid w:val="002F0904"/>
    <w:rsid w:val="002F21AE"/>
    <w:rsid w:val="002F5B66"/>
    <w:rsid w:val="002F71DE"/>
    <w:rsid w:val="00300A6B"/>
    <w:rsid w:val="00301BC4"/>
    <w:rsid w:val="003029E6"/>
    <w:rsid w:val="0030572C"/>
    <w:rsid w:val="00307666"/>
    <w:rsid w:val="00312560"/>
    <w:rsid w:val="00321F4A"/>
    <w:rsid w:val="00323A7F"/>
    <w:rsid w:val="0032615A"/>
    <w:rsid w:val="003262A2"/>
    <w:rsid w:val="003301B3"/>
    <w:rsid w:val="003301FD"/>
    <w:rsid w:val="003329E2"/>
    <w:rsid w:val="003336E7"/>
    <w:rsid w:val="00336284"/>
    <w:rsid w:val="00336791"/>
    <w:rsid w:val="00346EAB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0416"/>
    <w:rsid w:val="00385777"/>
    <w:rsid w:val="00386731"/>
    <w:rsid w:val="00387749"/>
    <w:rsid w:val="0039144D"/>
    <w:rsid w:val="00393640"/>
    <w:rsid w:val="00394167"/>
    <w:rsid w:val="003A2B3D"/>
    <w:rsid w:val="003A5C71"/>
    <w:rsid w:val="003A7A69"/>
    <w:rsid w:val="003A7F19"/>
    <w:rsid w:val="003B1551"/>
    <w:rsid w:val="003B2EF4"/>
    <w:rsid w:val="003B3241"/>
    <w:rsid w:val="003B46B9"/>
    <w:rsid w:val="003B75FF"/>
    <w:rsid w:val="003B7D6D"/>
    <w:rsid w:val="003C078B"/>
    <w:rsid w:val="003C1B2E"/>
    <w:rsid w:val="003C1CEE"/>
    <w:rsid w:val="003C1E19"/>
    <w:rsid w:val="003C3681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2CA9"/>
    <w:rsid w:val="003F499E"/>
    <w:rsid w:val="003F4F9D"/>
    <w:rsid w:val="0040092C"/>
    <w:rsid w:val="0040128F"/>
    <w:rsid w:val="00401D70"/>
    <w:rsid w:val="0040280C"/>
    <w:rsid w:val="00402A0F"/>
    <w:rsid w:val="00410D11"/>
    <w:rsid w:val="00415818"/>
    <w:rsid w:val="00417B36"/>
    <w:rsid w:val="00417EAE"/>
    <w:rsid w:val="004208FB"/>
    <w:rsid w:val="0042142E"/>
    <w:rsid w:val="0042179F"/>
    <w:rsid w:val="004226B7"/>
    <w:rsid w:val="00423820"/>
    <w:rsid w:val="00425D98"/>
    <w:rsid w:val="004327D9"/>
    <w:rsid w:val="00433357"/>
    <w:rsid w:val="00435A38"/>
    <w:rsid w:val="0043662F"/>
    <w:rsid w:val="0043795E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61D90"/>
    <w:rsid w:val="0046437D"/>
    <w:rsid w:val="00464DF1"/>
    <w:rsid w:val="00467F0A"/>
    <w:rsid w:val="00471FC1"/>
    <w:rsid w:val="0048120D"/>
    <w:rsid w:val="004821A6"/>
    <w:rsid w:val="0048417A"/>
    <w:rsid w:val="004875C7"/>
    <w:rsid w:val="004918CB"/>
    <w:rsid w:val="004930EB"/>
    <w:rsid w:val="00494797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AC9"/>
    <w:rsid w:val="004E0BF0"/>
    <w:rsid w:val="004E3A57"/>
    <w:rsid w:val="004E5B0D"/>
    <w:rsid w:val="004F1277"/>
    <w:rsid w:val="004F1FF2"/>
    <w:rsid w:val="004F4564"/>
    <w:rsid w:val="004F6285"/>
    <w:rsid w:val="004F6DF3"/>
    <w:rsid w:val="00504492"/>
    <w:rsid w:val="00504A97"/>
    <w:rsid w:val="00504D90"/>
    <w:rsid w:val="00511D34"/>
    <w:rsid w:val="00514B9C"/>
    <w:rsid w:val="00514EB5"/>
    <w:rsid w:val="00515A69"/>
    <w:rsid w:val="00515AAA"/>
    <w:rsid w:val="00517EB0"/>
    <w:rsid w:val="00520166"/>
    <w:rsid w:val="005227B1"/>
    <w:rsid w:val="0052430C"/>
    <w:rsid w:val="00530D59"/>
    <w:rsid w:val="005320AB"/>
    <w:rsid w:val="005364D9"/>
    <w:rsid w:val="0054161E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7222"/>
    <w:rsid w:val="00580A0D"/>
    <w:rsid w:val="00581124"/>
    <w:rsid w:val="00581AC5"/>
    <w:rsid w:val="00582E05"/>
    <w:rsid w:val="00583570"/>
    <w:rsid w:val="00583761"/>
    <w:rsid w:val="00583C2F"/>
    <w:rsid w:val="00586080"/>
    <w:rsid w:val="00587E45"/>
    <w:rsid w:val="00591228"/>
    <w:rsid w:val="0059275E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4747"/>
    <w:rsid w:val="005F57A0"/>
    <w:rsid w:val="005F5A84"/>
    <w:rsid w:val="00616820"/>
    <w:rsid w:val="0061707F"/>
    <w:rsid w:val="006203F6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6E2D"/>
    <w:rsid w:val="006578AD"/>
    <w:rsid w:val="00660293"/>
    <w:rsid w:val="0066166C"/>
    <w:rsid w:val="0066412B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B4243"/>
    <w:rsid w:val="006C3647"/>
    <w:rsid w:val="006C3FA0"/>
    <w:rsid w:val="006C408F"/>
    <w:rsid w:val="006C63BC"/>
    <w:rsid w:val="006C680F"/>
    <w:rsid w:val="006D09FA"/>
    <w:rsid w:val="006D1234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C92"/>
    <w:rsid w:val="006F37FC"/>
    <w:rsid w:val="006F5916"/>
    <w:rsid w:val="006F7F62"/>
    <w:rsid w:val="007011A4"/>
    <w:rsid w:val="00701644"/>
    <w:rsid w:val="007025E5"/>
    <w:rsid w:val="00702BFF"/>
    <w:rsid w:val="007036EB"/>
    <w:rsid w:val="0071179D"/>
    <w:rsid w:val="00711D8C"/>
    <w:rsid w:val="00720EC0"/>
    <w:rsid w:val="007219AC"/>
    <w:rsid w:val="007276C4"/>
    <w:rsid w:val="00727E91"/>
    <w:rsid w:val="007313F1"/>
    <w:rsid w:val="00733C52"/>
    <w:rsid w:val="00734A0E"/>
    <w:rsid w:val="0073679D"/>
    <w:rsid w:val="00740F0F"/>
    <w:rsid w:val="00747AAF"/>
    <w:rsid w:val="00750748"/>
    <w:rsid w:val="0075083A"/>
    <w:rsid w:val="0075449A"/>
    <w:rsid w:val="007576BB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9"/>
    <w:rsid w:val="007B548A"/>
    <w:rsid w:val="007C3DA9"/>
    <w:rsid w:val="007C6633"/>
    <w:rsid w:val="007C6E31"/>
    <w:rsid w:val="007D0381"/>
    <w:rsid w:val="007D0CC9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586C"/>
    <w:rsid w:val="007E6AAD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22334"/>
    <w:rsid w:val="00832AB4"/>
    <w:rsid w:val="0083385F"/>
    <w:rsid w:val="008338D7"/>
    <w:rsid w:val="00841D27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2376"/>
    <w:rsid w:val="008B41BE"/>
    <w:rsid w:val="008C108B"/>
    <w:rsid w:val="008C4381"/>
    <w:rsid w:val="008C7ABA"/>
    <w:rsid w:val="008D4B7C"/>
    <w:rsid w:val="008D654C"/>
    <w:rsid w:val="008D74F9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5A81"/>
    <w:rsid w:val="009165B7"/>
    <w:rsid w:val="0092266B"/>
    <w:rsid w:val="00922DD1"/>
    <w:rsid w:val="00926C92"/>
    <w:rsid w:val="00926E21"/>
    <w:rsid w:val="009305DA"/>
    <w:rsid w:val="00930E6F"/>
    <w:rsid w:val="00930FE0"/>
    <w:rsid w:val="009312A3"/>
    <w:rsid w:val="009313D6"/>
    <w:rsid w:val="00932911"/>
    <w:rsid w:val="0093542C"/>
    <w:rsid w:val="009354B3"/>
    <w:rsid w:val="009406CB"/>
    <w:rsid w:val="009420B4"/>
    <w:rsid w:val="00943E20"/>
    <w:rsid w:val="0094514D"/>
    <w:rsid w:val="00954B83"/>
    <w:rsid w:val="00954E17"/>
    <w:rsid w:val="00961F21"/>
    <w:rsid w:val="00962035"/>
    <w:rsid w:val="00963D70"/>
    <w:rsid w:val="00964CA9"/>
    <w:rsid w:val="00966459"/>
    <w:rsid w:val="0097000F"/>
    <w:rsid w:val="0097033A"/>
    <w:rsid w:val="00970BAE"/>
    <w:rsid w:val="009719CD"/>
    <w:rsid w:val="0097451B"/>
    <w:rsid w:val="00975710"/>
    <w:rsid w:val="009768E5"/>
    <w:rsid w:val="00981C2C"/>
    <w:rsid w:val="00983D33"/>
    <w:rsid w:val="00991117"/>
    <w:rsid w:val="0099241A"/>
    <w:rsid w:val="00992BB1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C5FE9"/>
    <w:rsid w:val="009D1CB6"/>
    <w:rsid w:val="009D29DF"/>
    <w:rsid w:val="009D4527"/>
    <w:rsid w:val="009D5591"/>
    <w:rsid w:val="009D65B8"/>
    <w:rsid w:val="009D78C2"/>
    <w:rsid w:val="009F370C"/>
    <w:rsid w:val="009F5079"/>
    <w:rsid w:val="009F6783"/>
    <w:rsid w:val="00A0206D"/>
    <w:rsid w:val="00A03A66"/>
    <w:rsid w:val="00A0458E"/>
    <w:rsid w:val="00A04A64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57B65"/>
    <w:rsid w:val="00A613F8"/>
    <w:rsid w:val="00A61F05"/>
    <w:rsid w:val="00A63EAB"/>
    <w:rsid w:val="00A64D82"/>
    <w:rsid w:val="00A65F34"/>
    <w:rsid w:val="00A67A2E"/>
    <w:rsid w:val="00A67F93"/>
    <w:rsid w:val="00A7133C"/>
    <w:rsid w:val="00A7242F"/>
    <w:rsid w:val="00A738AA"/>
    <w:rsid w:val="00A74579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224C"/>
    <w:rsid w:val="00AA5EAD"/>
    <w:rsid w:val="00AA6C06"/>
    <w:rsid w:val="00AB13BF"/>
    <w:rsid w:val="00AB2560"/>
    <w:rsid w:val="00AB2EED"/>
    <w:rsid w:val="00AB3561"/>
    <w:rsid w:val="00AB51B4"/>
    <w:rsid w:val="00AC264E"/>
    <w:rsid w:val="00AC3CB0"/>
    <w:rsid w:val="00AC541E"/>
    <w:rsid w:val="00AC5DEA"/>
    <w:rsid w:val="00AC6186"/>
    <w:rsid w:val="00AC7B6D"/>
    <w:rsid w:val="00AD2DCF"/>
    <w:rsid w:val="00AD502D"/>
    <w:rsid w:val="00AD7D23"/>
    <w:rsid w:val="00AE1C47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5261A"/>
    <w:rsid w:val="00B57A4C"/>
    <w:rsid w:val="00B619BC"/>
    <w:rsid w:val="00B638DE"/>
    <w:rsid w:val="00B67C75"/>
    <w:rsid w:val="00B715FA"/>
    <w:rsid w:val="00B77FB4"/>
    <w:rsid w:val="00B8782F"/>
    <w:rsid w:val="00B879DD"/>
    <w:rsid w:val="00B900E7"/>
    <w:rsid w:val="00B95A00"/>
    <w:rsid w:val="00B9611E"/>
    <w:rsid w:val="00BA7E7B"/>
    <w:rsid w:val="00BB00DA"/>
    <w:rsid w:val="00BB0BC4"/>
    <w:rsid w:val="00BB1268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38F5"/>
    <w:rsid w:val="00BF5CB8"/>
    <w:rsid w:val="00BF6B04"/>
    <w:rsid w:val="00C0338D"/>
    <w:rsid w:val="00C03420"/>
    <w:rsid w:val="00C03DF3"/>
    <w:rsid w:val="00C21C18"/>
    <w:rsid w:val="00C24C32"/>
    <w:rsid w:val="00C364D3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A42"/>
    <w:rsid w:val="00C57C56"/>
    <w:rsid w:val="00C616FA"/>
    <w:rsid w:val="00C64D2D"/>
    <w:rsid w:val="00C666E8"/>
    <w:rsid w:val="00C6706F"/>
    <w:rsid w:val="00C675F3"/>
    <w:rsid w:val="00C70237"/>
    <w:rsid w:val="00C735E0"/>
    <w:rsid w:val="00C76931"/>
    <w:rsid w:val="00C83580"/>
    <w:rsid w:val="00C932A8"/>
    <w:rsid w:val="00CA1625"/>
    <w:rsid w:val="00CA1949"/>
    <w:rsid w:val="00CA442D"/>
    <w:rsid w:val="00CA5097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15F"/>
    <w:rsid w:val="00CF1B06"/>
    <w:rsid w:val="00CF1B95"/>
    <w:rsid w:val="00CF4AD4"/>
    <w:rsid w:val="00D01DCE"/>
    <w:rsid w:val="00D02080"/>
    <w:rsid w:val="00D02489"/>
    <w:rsid w:val="00D0437B"/>
    <w:rsid w:val="00D05269"/>
    <w:rsid w:val="00D066FA"/>
    <w:rsid w:val="00D06788"/>
    <w:rsid w:val="00D06CBE"/>
    <w:rsid w:val="00D06F82"/>
    <w:rsid w:val="00D123FE"/>
    <w:rsid w:val="00D15523"/>
    <w:rsid w:val="00D20445"/>
    <w:rsid w:val="00D21DBF"/>
    <w:rsid w:val="00D223DF"/>
    <w:rsid w:val="00D22BC4"/>
    <w:rsid w:val="00D24EB6"/>
    <w:rsid w:val="00D26477"/>
    <w:rsid w:val="00D30BC2"/>
    <w:rsid w:val="00D32E4B"/>
    <w:rsid w:val="00D3371B"/>
    <w:rsid w:val="00D3575E"/>
    <w:rsid w:val="00D369EA"/>
    <w:rsid w:val="00D36B27"/>
    <w:rsid w:val="00D37676"/>
    <w:rsid w:val="00D4073B"/>
    <w:rsid w:val="00D41B83"/>
    <w:rsid w:val="00D421B2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026"/>
    <w:rsid w:val="00D61C64"/>
    <w:rsid w:val="00D66E94"/>
    <w:rsid w:val="00D710A2"/>
    <w:rsid w:val="00D7116C"/>
    <w:rsid w:val="00D738E4"/>
    <w:rsid w:val="00D75218"/>
    <w:rsid w:val="00D83291"/>
    <w:rsid w:val="00D84126"/>
    <w:rsid w:val="00D84F70"/>
    <w:rsid w:val="00D85CFD"/>
    <w:rsid w:val="00D86F88"/>
    <w:rsid w:val="00D8760E"/>
    <w:rsid w:val="00D87EFD"/>
    <w:rsid w:val="00D93135"/>
    <w:rsid w:val="00D95F59"/>
    <w:rsid w:val="00D97429"/>
    <w:rsid w:val="00DA1532"/>
    <w:rsid w:val="00DA29A1"/>
    <w:rsid w:val="00DA3D24"/>
    <w:rsid w:val="00DA47E8"/>
    <w:rsid w:val="00DA5315"/>
    <w:rsid w:val="00DA62F7"/>
    <w:rsid w:val="00DB0E11"/>
    <w:rsid w:val="00DB6F02"/>
    <w:rsid w:val="00DC1D36"/>
    <w:rsid w:val="00DC2D5C"/>
    <w:rsid w:val="00DC5FF2"/>
    <w:rsid w:val="00DC7A96"/>
    <w:rsid w:val="00DD102E"/>
    <w:rsid w:val="00DD2FF9"/>
    <w:rsid w:val="00DD32D6"/>
    <w:rsid w:val="00DD55DE"/>
    <w:rsid w:val="00DD5BFD"/>
    <w:rsid w:val="00DE2014"/>
    <w:rsid w:val="00DE2073"/>
    <w:rsid w:val="00DE5DA0"/>
    <w:rsid w:val="00DF0E2B"/>
    <w:rsid w:val="00DF3507"/>
    <w:rsid w:val="00DF3FC5"/>
    <w:rsid w:val="00DF5844"/>
    <w:rsid w:val="00DF62F2"/>
    <w:rsid w:val="00DF6E73"/>
    <w:rsid w:val="00E0035C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2862"/>
    <w:rsid w:val="00E33476"/>
    <w:rsid w:val="00E33AF4"/>
    <w:rsid w:val="00E35036"/>
    <w:rsid w:val="00E351BF"/>
    <w:rsid w:val="00E5394E"/>
    <w:rsid w:val="00E543F9"/>
    <w:rsid w:val="00E54B26"/>
    <w:rsid w:val="00E567A7"/>
    <w:rsid w:val="00E56F70"/>
    <w:rsid w:val="00E60F6D"/>
    <w:rsid w:val="00E613F4"/>
    <w:rsid w:val="00E61C41"/>
    <w:rsid w:val="00E64BA5"/>
    <w:rsid w:val="00E65830"/>
    <w:rsid w:val="00E66750"/>
    <w:rsid w:val="00E667EE"/>
    <w:rsid w:val="00E717E5"/>
    <w:rsid w:val="00E74D58"/>
    <w:rsid w:val="00E7777A"/>
    <w:rsid w:val="00E81FC6"/>
    <w:rsid w:val="00E84B21"/>
    <w:rsid w:val="00E84E02"/>
    <w:rsid w:val="00EA1794"/>
    <w:rsid w:val="00EA2C5C"/>
    <w:rsid w:val="00EA63E5"/>
    <w:rsid w:val="00EB49D4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CCD"/>
    <w:rsid w:val="00F13844"/>
    <w:rsid w:val="00F15DD9"/>
    <w:rsid w:val="00F21817"/>
    <w:rsid w:val="00F31BE4"/>
    <w:rsid w:val="00F3252D"/>
    <w:rsid w:val="00F3524E"/>
    <w:rsid w:val="00F35748"/>
    <w:rsid w:val="00F359E3"/>
    <w:rsid w:val="00F37AED"/>
    <w:rsid w:val="00F47FBD"/>
    <w:rsid w:val="00F5329D"/>
    <w:rsid w:val="00F54345"/>
    <w:rsid w:val="00F54EB8"/>
    <w:rsid w:val="00F60059"/>
    <w:rsid w:val="00F6007E"/>
    <w:rsid w:val="00F61ACC"/>
    <w:rsid w:val="00F65B00"/>
    <w:rsid w:val="00F76A6D"/>
    <w:rsid w:val="00F77A0C"/>
    <w:rsid w:val="00F828DF"/>
    <w:rsid w:val="00F82922"/>
    <w:rsid w:val="00F82AB6"/>
    <w:rsid w:val="00F8418B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8EC"/>
    <w:rsid w:val="00FC1903"/>
    <w:rsid w:val="00FC32AC"/>
    <w:rsid w:val="00FC3F53"/>
    <w:rsid w:val="00FC4BBF"/>
    <w:rsid w:val="00FD05A8"/>
    <w:rsid w:val="00FD44C7"/>
    <w:rsid w:val="00FD711C"/>
    <w:rsid w:val="00FE009C"/>
    <w:rsid w:val="00FE4DC6"/>
    <w:rsid w:val="00FE564D"/>
    <w:rsid w:val="00FE72BB"/>
    <w:rsid w:val="00FF0547"/>
    <w:rsid w:val="00FF0645"/>
    <w:rsid w:val="00FF2BCB"/>
    <w:rsid w:val="00FF34A0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clear" w:pos="425"/>
        <w:tab w:val="left" w:pos="720"/>
        <w:tab w:val="num" w:pos="1134"/>
      </w:tabs>
      <w:spacing w:before="240" w:after="60"/>
      <w:ind w:left="1134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7572</TotalTime>
  <Pages>10</Pages>
  <Words>540</Words>
  <Characters>3081</Characters>
  <Application>Microsoft Office Word</Application>
  <DocSecurity>0</DocSecurity>
  <Lines>25</Lines>
  <Paragraphs>7</Paragraphs>
  <ScaleCrop>false</ScaleCrop>
  <Company>www.xunchi.com</Company>
  <LinksUpToDate>false</LinksUpToDate>
  <CharactersWithSpaces>3614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苏利博</cp:lastModifiedBy>
  <cp:revision>606</cp:revision>
  <cp:lastPrinted>1899-12-31T16:00:00Z</cp:lastPrinted>
  <dcterms:created xsi:type="dcterms:W3CDTF">2023-06-30T03:13:00Z</dcterms:created>
  <dcterms:modified xsi:type="dcterms:W3CDTF">2023-07-29T11:10:00Z</dcterms:modified>
</cp:coreProperties>
</file>