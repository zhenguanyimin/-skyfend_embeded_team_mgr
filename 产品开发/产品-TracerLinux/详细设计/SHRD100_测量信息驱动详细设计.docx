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6471" w14:textId="77777777" w:rsidR="00C616FA" w:rsidRDefault="00C616FA" w:rsidP="00C616FA">
      <w:pPr>
        <w:rPr>
          <w:rFonts w:ascii="宋体" w:hAnsi="宋体"/>
        </w:rPr>
      </w:pPr>
    </w:p>
    <w:p w14:paraId="165DB039" w14:textId="77777777" w:rsidR="009C4FEE" w:rsidRPr="0083385F" w:rsidRDefault="009C4FEE" w:rsidP="00C616FA">
      <w:pPr>
        <w:rPr>
          <w:rFonts w:ascii="宋体" w:hAnsi="宋体"/>
        </w:rPr>
      </w:pPr>
    </w:p>
    <w:p w14:paraId="7DA6238E" w14:textId="77777777" w:rsidR="005C36F5" w:rsidRPr="0083385F" w:rsidRDefault="005C36F5" w:rsidP="00D22BC4">
      <w:pPr>
        <w:pStyle w:val="ad"/>
        <w:jc w:val="both"/>
        <w:outlineLvl w:val="0"/>
        <w:rPr>
          <w:rFonts w:ascii="宋体" w:eastAsia="宋体" w:hAnsi="宋体"/>
        </w:rPr>
      </w:pPr>
    </w:p>
    <w:p w14:paraId="792C603B" w14:textId="0CC50A94" w:rsidR="004327D9" w:rsidRPr="0083385F" w:rsidRDefault="000B6FD0" w:rsidP="004327D9">
      <w:pPr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 w:val="56"/>
          <w:szCs w:val="56"/>
        </w:rPr>
        <w:t>SHRD</w:t>
      </w:r>
      <w:r>
        <w:rPr>
          <w:rFonts w:ascii="宋体" w:hAnsi="宋体"/>
          <w:b/>
          <w:sz w:val="56"/>
          <w:szCs w:val="56"/>
        </w:rPr>
        <w:t>100</w:t>
      </w:r>
      <w:r>
        <w:rPr>
          <w:rFonts w:ascii="宋体" w:hAnsi="宋体" w:hint="eastAsia"/>
          <w:b/>
          <w:sz w:val="56"/>
          <w:szCs w:val="56"/>
        </w:rPr>
        <w:t>_</w:t>
      </w:r>
      <w:r w:rsidR="000010C4">
        <w:rPr>
          <w:rFonts w:ascii="宋体" w:hAnsi="宋体" w:hint="eastAsia"/>
          <w:b/>
          <w:sz w:val="56"/>
          <w:szCs w:val="56"/>
        </w:rPr>
        <w:t>测量</w:t>
      </w:r>
      <w:r w:rsidR="00345DC5">
        <w:rPr>
          <w:rFonts w:ascii="宋体" w:hAnsi="宋体" w:hint="eastAsia"/>
          <w:b/>
          <w:sz w:val="56"/>
          <w:szCs w:val="56"/>
        </w:rPr>
        <w:t>信息</w:t>
      </w:r>
      <w:r>
        <w:rPr>
          <w:rFonts w:ascii="宋体" w:hAnsi="宋体" w:hint="eastAsia"/>
          <w:b/>
          <w:sz w:val="56"/>
          <w:szCs w:val="56"/>
        </w:rPr>
        <w:t>驱动详细</w:t>
      </w:r>
      <w:r w:rsidR="00786E06" w:rsidRPr="00786E06">
        <w:rPr>
          <w:rFonts w:ascii="宋体" w:hAnsi="宋体" w:hint="eastAsia"/>
          <w:b/>
          <w:sz w:val="56"/>
          <w:szCs w:val="56"/>
        </w:rPr>
        <w:t>设计</w:t>
      </w:r>
    </w:p>
    <w:p w14:paraId="3674ADF9" w14:textId="77777777" w:rsidR="00C616FA" w:rsidRPr="0083385F" w:rsidRDefault="00C616FA" w:rsidP="00C616FA">
      <w:pPr>
        <w:rPr>
          <w:rFonts w:ascii="宋体" w:hAnsi="宋体"/>
        </w:rPr>
      </w:pPr>
    </w:p>
    <w:p w14:paraId="3542EAB8" w14:textId="77777777" w:rsidR="00C616FA" w:rsidRPr="0083385F" w:rsidRDefault="00C616FA" w:rsidP="00C616FA">
      <w:pPr>
        <w:rPr>
          <w:rFonts w:ascii="宋体" w:hAnsi="宋体"/>
          <w:b/>
          <w:bCs/>
          <w:sz w:val="32"/>
        </w:rPr>
      </w:pPr>
    </w:p>
    <w:p w14:paraId="633376B3" w14:textId="77777777" w:rsidR="000E628F" w:rsidRPr="00B05A09" w:rsidRDefault="000E628F" w:rsidP="00C616FA">
      <w:pPr>
        <w:rPr>
          <w:rFonts w:ascii="宋体" w:hAnsi="宋体" w:cs="Arial"/>
        </w:rPr>
      </w:pPr>
    </w:p>
    <w:p w14:paraId="485D9368" w14:textId="77777777" w:rsidR="00733C52" w:rsidRPr="0083385F" w:rsidRDefault="00733C52" w:rsidP="00C616FA">
      <w:pPr>
        <w:rPr>
          <w:rFonts w:ascii="宋体" w:hAnsi="宋体" w:cs="Arial"/>
        </w:rPr>
      </w:pPr>
    </w:p>
    <w:p w14:paraId="48ECE994" w14:textId="77777777" w:rsidR="00733C52" w:rsidRPr="0083385F" w:rsidRDefault="00733C52" w:rsidP="00C616FA">
      <w:pPr>
        <w:rPr>
          <w:rFonts w:ascii="宋体" w:hAnsi="宋体" w:cs="Arial"/>
        </w:rPr>
      </w:pPr>
    </w:p>
    <w:p w14:paraId="43C9A2B7" w14:textId="77777777" w:rsidR="00733C52" w:rsidRPr="0083385F" w:rsidRDefault="00733C52" w:rsidP="00C616FA">
      <w:pPr>
        <w:rPr>
          <w:rFonts w:ascii="宋体" w:hAnsi="宋体" w:cs="Arial"/>
        </w:rPr>
      </w:pPr>
    </w:p>
    <w:p w14:paraId="2974190E" w14:textId="77777777" w:rsidR="00C616FA" w:rsidRPr="0083385F" w:rsidRDefault="00C616FA" w:rsidP="00C616FA">
      <w:pPr>
        <w:rPr>
          <w:rFonts w:ascii="宋体" w:hAnsi="宋体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6254"/>
      </w:tblGrid>
      <w:tr w:rsidR="004327D9" w:rsidRPr="0083385F" w14:paraId="1A5D8989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65F1E801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拟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制</w:t>
            </w:r>
          </w:p>
        </w:tc>
        <w:tc>
          <w:tcPr>
            <w:tcW w:w="6434" w:type="dxa"/>
          </w:tcPr>
          <w:p w14:paraId="0C5E57D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122A0146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117214DB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审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核</w:t>
            </w:r>
          </w:p>
        </w:tc>
        <w:tc>
          <w:tcPr>
            <w:tcW w:w="6434" w:type="dxa"/>
          </w:tcPr>
          <w:p w14:paraId="6096BEF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03088B" w:rsidRPr="0083385F" w14:paraId="2BC052C0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707F9C97" w14:textId="77777777" w:rsidR="0003088B" w:rsidRPr="0083385F" w:rsidRDefault="0003088B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会签</w:t>
            </w:r>
          </w:p>
        </w:tc>
        <w:tc>
          <w:tcPr>
            <w:tcW w:w="6434" w:type="dxa"/>
          </w:tcPr>
          <w:p w14:paraId="6AA7359A" w14:textId="77777777" w:rsidR="0003088B" w:rsidRPr="0083385F" w:rsidRDefault="0003088B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003C8EDC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0C33689E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批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准</w:t>
            </w:r>
          </w:p>
        </w:tc>
        <w:tc>
          <w:tcPr>
            <w:tcW w:w="6434" w:type="dxa"/>
          </w:tcPr>
          <w:p w14:paraId="2B413936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</w:tbl>
    <w:p w14:paraId="2E4130EA" w14:textId="77777777" w:rsidR="00815B47" w:rsidRPr="0083385F" w:rsidRDefault="00815B47" w:rsidP="00C616FA">
      <w:pPr>
        <w:rPr>
          <w:rFonts w:ascii="宋体" w:hAnsi="宋体" w:cs="Arial"/>
        </w:rPr>
      </w:pPr>
    </w:p>
    <w:p w14:paraId="15FE542F" w14:textId="77777777" w:rsidR="00C616FA" w:rsidRDefault="00C616FA" w:rsidP="00C616FA">
      <w:pPr>
        <w:rPr>
          <w:rFonts w:ascii="宋体" w:hAnsi="宋体" w:cs="Arial"/>
        </w:rPr>
      </w:pPr>
    </w:p>
    <w:p w14:paraId="58F04266" w14:textId="77777777" w:rsidR="00C616FA" w:rsidRPr="0083385F" w:rsidRDefault="00174548" w:rsidP="00174548">
      <w:pPr>
        <w:widowControl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4302D28" w14:textId="77777777" w:rsidR="00C616FA" w:rsidRPr="0083385F" w:rsidRDefault="00C616FA" w:rsidP="00C616FA">
      <w:pPr>
        <w:jc w:val="center"/>
        <w:rPr>
          <w:rFonts w:ascii="宋体" w:hAnsi="宋体"/>
          <w:b/>
          <w:sz w:val="32"/>
          <w:szCs w:val="32"/>
        </w:rPr>
      </w:pPr>
      <w:r w:rsidRPr="0083385F">
        <w:rPr>
          <w:rFonts w:ascii="宋体" w:hAnsi="宋体" w:hint="eastAsia"/>
          <w:b/>
          <w:sz w:val="32"/>
          <w:szCs w:val="32"/>
        </w:rPr>
        <w:lastRenderedPageBreak/>
        <w:t>修订记录</w:t>
      </w:r>
    </w:p>
    <w:p w14:paraId="174112CD" w14:textId="77777777" w:rsidR="00BF0734" w:rsidRPr="0083385F" w:rsidRDefault="00BF0734" w:rsidP="00C616FA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27"/>
        <w:gridCol w:w="1266"/>
        <w:gridCol w:w="889"/>
        <w:gridCol w:w="3477"/>
        <w:gridCol w:w="1417"/>
      </w:tblGrid>
      <w:tr w:rsidR="008C4381" w:rsidRPr="0083385F" w14:paraId="1A96CB82" w14:textId="77777777" w:rsidTr="009A7CD9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367B0FF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修订版本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2A1FB01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1CB297BB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354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A7397B6" w14:textId="77777777" w:rsidR="00C616FA" w:rsidRPr="0083385F" w:rsidRDefault="00E60F6D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修改</w:t>
            </w:r>
            <w:r w:rsidR="00C616FA" w:rsidRPr="0083385F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F8FCC21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备注</w:t>
            </w:r>
          </w:p>
        </w:tc>
      </w:tr>
      <w:tr w:rsidR="00AD502D" w:rsidRPr="0083385F" w14:paraId="056C3191" w14:textId="77777777" w:rsidTr="009A7CD9">
        <w:tc>
          <w:tcPr>
            <w:tcW w:w="1240" w:type="dxa"/>
            <w:vAlign w:val="center"/>
          </w:tcPr>
          <w:p w14:paraId="2609F293" w14:textId="77777777" w:rsidR="00AD502D" w:rsidRPr="0083385F" w:rsidRDefault="002711D5" w:rsidP="00B272FC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V</w:t>
            </w:r>
            <w:r w:rsidRPr="0083385F">
              <w:rPr>
                <w:rFonts w:ascii="宋体" w:hAnsi="宋体"/>
              </w:rPr>
              <w:t>1.0</w:t>
            </w:r>
          </w:p>
        </w:tc>
        <w:tc>
          <w:tcPr>
            <w:tcW w:w="1260" w:type="dxa"/>
            <w:vAlign w:val="center"/>
          </w:tcPr>
          <w:p w14:paraId="66ABBBA7" w14:textId="63925DC2" w:rsidR="00AD502D" w:rsidRPr="0083385F" w:rsidRDefault="002711D5" w:rsidP="00694636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2</w:t>
            </w:r>
            <w:r w:rsidRPr="0083385F">
              <w:rPr>
                <w:rFonts w:ascii="宋体" w:hAnsi="宋体"/>
              </w:rPr>
              <w:t>023</w:t>
            </w:r>
            <w:r w:rsidR="008C4381">
              <w:rPr>
                <w:rFonts w:ascii="宋体" w:hAnsi="宋体" w:hint="eastAsia"/>
              </w:rPr>
              <w:t>.</w:t>
            </w:r>
            <w:r w:rsidRPr="0083385F">
              <w:rPr>
                <w:rFonts w:ascii="宋体" w:hAnsi="宋体"/>
              </w:rPr>
              <w:t>0</w:t>
            </w:r>
            <w:r w:rsidR="006477C3">
              <w:rPr>
                <w:rFonts w:ascii="宋体" w:hAnsi="宋体"/>
              </w:rPr>
              <w:t>9</w:t>
            </w:r>
            <w:r w:rsidR="008C4381">
              <w:rPr>
                <w:rFonts w:ascii="宋体" w:hAnsi="宋体"/>
              </w:rPr>
              <w:t>.</w:t>
            </w:r>
            <w:r w:rsidR="006477C3">
              <w:rPr>
                <w:rFonts w:ascii="宋体" w:hAnsi="宋体"/>
              </w:rPr>
              <w:t>1</w:t>
            </w:r>
            <w:r w:rsidR="00392073">
              <w:rPr>
                <w:rFonts w:ascii="宋体" w:hAnsi="宋体"/>
              </w:rPr>
              <w:t>8</w:t>
            </w:r>
          </w:p>
        </w:tc>
        <w:tc>
          <w:tcPr>
            <w:tcW w:w="900" w:type="dxa"/>
            <w:vAlign w:val="center"/>
          </w:tcPr>
          <w:p w14:paraId="654AF618" w14:textId="165D2701" w:rsidR="00AD502D" w:rsidRPr="0083385F" w:rsidRDefault="006477C3" w:rsidP="009A7C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贾玮</w:t>
            </w:r>
          </w:p>
        </w:tc>
        <w:tc>
          <w:tcPr>
            <w:tcW w:w="3548" w:type="dxa"/>
            <w:vAlign w:val="center"/>
          </w:tcPr>
          <w:p w14:paraId="07CFDD4D" w14:textId="77777777" w:rsidR="00AD502D" w:rsidRPr="0083385F" w:rsidRDefault="002711D5" w:rsidP="00DC1D36">
            <w:pPr>
              <w:rPr>
                <w:rFonts w:ascii="宋体" w:hAnsi="宋体"/>
              </w:rPr>
            </w:pPr>
            <w:r w:rsidRPr="0083385F">
              <w:rPr>
                <w:rFonts w:ascii="宋体" w:hAnsi="宋体"/>
              </w:rPr>
              <w:t>初始版本</w:t>
            </w:r>
          </w:p>
        </w:tc>
        <w:tc>
          <w:tcPr>
            <w:tcW w:w="1440" w:type="dxa"/>
            <w:vAlign w:val="center"/>
          </w:tcPr>
          <w:p w14:paraId="4C6979A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01D2FFD" w14:textId="77777777" w:rsidTr="009A7CD9">
        <w:tc>
          <w:tcPr>
            <w:tcW w:w="1240" w:type="dxa"/>
            <w:vAlign w:val="center"/>
          </w:tcPr>
          <w:p w14:paraId="22B648DE" w14:textId="7E63835D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616212C" w14:textId="3DA1AC80" w:rsidR="00AD502D" w:rsidRPr="0083385F" w:rsidRDefault="00AD502D" w:rsidP="00C0338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037B7C" w14:textId="338CDA5B" w:rsidR="00AD502D" w:rsidRPr="0083385F" w:rsidRDefault="00AD502D" w:rsidP="008C4381">
            <w:pPr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52A53078" w14:textId="4693EA35" w:rsidR="00AD502D" w:rsidRPr="0083385F" w:rsidRDefault="00AD502D" w:rsidP="00C0338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26413F11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7500640" w14:textId="77777777" w:rsidTr="009A7CD9">
        <w:tc>
          <w:tcPr>
            <w:tcW w:w="1240" w:type="dxa"/>
            <w:vAlign w:val="center"/>
          </w:tcPr>
          <w:p w14:paraId="6AC6DB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69D8AD8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88625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0D47699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7AA9CD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58E389EE" w14:textId="77777777" w:rsidTr="009A7CD9">
        <w:tc>
          <w:tcPr>
            <w:tcW w:w="1240" w:type="dxa"/>
            <w:vAlign w:val="center"/>
          </w:tcPr>
          <w:p w14:paraId="140CA1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3A7825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C41550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166965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7A2BA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2518618" w14:textId="77777777" w:rsidTr="009A7CD9">
        <w:tc>
          <w:tcPr>
            <w:tcW w:w="1240" w:type="dxa"/>
            <w:vAlign w:val="center"/>
          </w:tcPr>
          <w:p w14:paraId="2C2F470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CC5A48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5458A9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36C0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AB3E47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57EB5E" w14:textId="77777777" w:rsidTr="009A7CD9">
        <w:tc>
          <w:tcPr>
            <w:tcW w:w="1240" w:type="dxa"/>
            <w:vAlign w:val="center"/>
          </w:tcPr>
          <w:p w14:paraId="6C923C2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119B0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182E81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660DA0C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3DCD8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8E81C9E" w14:textId="77777777" w:rsidTr="009A7CD9">
        <w:tc>
          <w:tcPr>
            <w:tcW w:w="1240" w:type="dxa"/>
            <w:vAlign w:val="center"/>
          </w:tcPr>
          <w:p w14:paraId="59ED4D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FCE13A6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FD4BC4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F476B5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EF0037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B2205A3" w14:textId="77777777" w:rsidTr="009A7CD9">
        <w:tc>
          <w:tcPr>
            <w:tcW w:w="1240" w:type="dxa"/>
            <w:vAlign w:val="center"/>
          </w:tcPr>
          <w:p w14:paraId="3B9E9C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EEDC3C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27BCF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2DB16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04F46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B6E5DF" w14:textId="77777777" w:rsidTr="009A7CD9">
        <w:tc>
          <w:tcPr>
            <w:tcW w:w="1240" w:type="dxa"/>
            <w:vAlign w:val="center"/>
          </w:tcPr>
          <w:p w14:paraId="733F2AB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956628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20FC4B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1FA863C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52FC78E6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29FB9BDA" w14:textId="77777777" w:rsidTr="009A7CD9">
        <w:tc>
          <w:tcPr>
            <w:tcW w:w="1240" w:type="dxa"/>
            <w:vAlign w:val="center"/>
          </w:tcPr>
          <w:p w14:paraId="159D7F7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62EED5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152F90B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28F2D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8F7EAE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00D236" w14:textId="77777777" w:rsidTr="009A7CD9">
        <w:tc>
          <w:tcPr>
            <w:tcW w:w="1240" w:type="dxa"/>
            <w:vAlign w:val="center"/>
          </w:tcPr>
          <w:p w14:paraId="3496BE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60F947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EBEB8A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25BE8CF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33103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5264F91" w14:textId="77777777" w:rsidTr="009A7CD9">
        <w:tc>
          <w:tcPr>
            <w:tcW w:w="1240" w:type="dxa"/>
            <w:vAlign w:val="center"/>
          </w:tcPr>
          <w:p w14:paraId="1E8D341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A1515D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5F4137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F9B190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C1B7A0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D9A2C4E" w14:textId="77777777" w:rsidTr="009A7CD9">
        <w:tc>
          <w:tcPr>
            <w:tcW w:w="1240" w:type="dxa"/>
            <w:vAlign w:val="center"/>
          </w:tcPr>
          <w:p w14:paraId="69C7377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AA840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3B7A2E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6F1B5C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D7C48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AC3FBB0" w14:textId="77777777" w:rsidTr="009A7CD9">
        <w:tc>
          <w:tcPr>
            <w:tcW w:w="1240" w:type="dxa"/>
            <w:vAlign w:val="center"/>
          </w:tcPr>
          <w:p w14:paraId="5EA282F4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B86A39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73E55E9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D7289C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E1BC79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9D5637" w14:textId="77777777" w:rsidTr="009A7CD9">
        <w:tc>
          <w:tcPr>
            <w:tcW w:w="1240" w:type="dxa"/>
            <w:vAlign w:val="center"/>
          </w:tcPr>
          <w:p w14:paraId="5B9B6BF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48B066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481856C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8383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2C1170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CC0B5C1" w14:textId="77777777" w:rsidTr="009A7CD9">
        <w:tc>
          <w:tcPr>
            <w:tcW w:w="1240" w:type="dxa"/>
            <w:vAlign w:val="center"/>
          </w:tcPr>
          <w:p w14:paraId="13013A5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31273A6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8F92AE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9EEFE4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09E1CB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F2F14B8" w14:textId="77777777" w:rsidTr="009A7CD9">
        <w:tc>
          <w:tcPr>
            <w:tcW w:w="1240" w:type="dxa"/>
            <w:vAlign w:val="center"/>
          </w:tcPr>
          <w:p w14:paraId="1809911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20F2A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D749E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03B13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55529B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</w:tbl>
    <w:p w14:paraId="7C3AC79C" w14:textId="77777777" w:rsidR="00C616FA" w:rsidRPr="0083385F" w:rsidRDefault="00C616FA" w:rsidP="007F1611">
      <w:pPr>
        <w:jc w:val="center"/>
        <w:rPr>
          <w:rFonts w:ascii="宋体" w:hAnsi="宋体"/>
        </w:rPr>
      </w:pPr>
    </w:p>
    <w:p w14:paraId="760893BF" w14:textId="77777777" w:rsidR="000B0E18" w:rsidRPr="0083385F" w:rsidRDefault="000B0E18" w:rsidP="000B0E18">
      <w:pPr>
        <w:rPr>
          <w:rFonts w:ascii="宋体" w:hAnsi="宋体"/>
        </w:rPr>
        <w:sectPr w:rsidR="000B0E18" w:rsidRPr="0083385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18EBC4" w14:textId="77777777" w:rsidR="000C12CF" w:rsidRPr="0083385F" w:rsidRDefault="000C12CF" w:rsidP="000C12CF">
      <w:pPr>
        <w:pStyle w:val="TOC"/>
        <w:jc w:val="center"/>
        <w:rPr>
          <w:rFonts w:ascii="宋体" w:hAnsi="宋体"/>
          <w:color w:val="auto"/>
        </w:rPr>
      </w:pPr>
      <w:bookmarkStart w:id="0" w:name="_Toc211151418"/>
      <w:r w:rsidRPr="0083385F">
        <w:rPr>
          <w:rFonts w:ascii="宋体" w:hAnsi="宋体"/>
          <w:color w:val="auto"/>
          <w:lang w:val="zh-CN"/>
        </w:rPr>
        <w:lastRenderedPageBreak/>
        <w:t>目录</w:t>
      </w:r>
    </w:p>
    <w:p w14:paraId="2AA6C3CF" w14:textId="4AC8A02D" w:rsidR="007A5202" w:rsidRDefault="00932911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 w:rsidRPr="0083385F">
        <w:rPr>
          <w:rFonts w:ascii="宋体" w:hAnsi="宋体"/>
          <w:b w:val="0"/>
          <w:bCs w:val="0"/>
          <w:caps w:val="0"/>
        </w:rPr>
        <w:fldChar w:fldCharType="begin"/>
      </w:r>
      <w:r w:rsidRPr="0083385F">
        <w:rPr>
          <w:rFonts w:ascii="宋体" w:hAnsi="宋体"/>
          <w:b w:val="0"/>
          <w:bCs w:val="0"/>
          <w:caps w:val="0"/>
        </w:rPr>
        <w:instrText xml:space="preserve"> TOC \o "1-3" \h \z \u </w:instrText>
      </w:r>
      <w:r w:rsidRPr="0083385F">
        <w:rPr>
          <w:rFonts w:ascii="宋体" w:hAnsi="宋体"/>
          <w:b w:val="0"/>
          <w:bCs w:val="0"/>
          <w:caps w:val="0"/>
        </w:rPr>
        <w:fldChar w:fldCharType="separate"/>
      </w:r>
      <w:hyperlink w:anchor="_Toc145946459" w:history="1">
        <w:r w:rsidR="007A5202" w:rsidRPr="00D22119">
          <w:rPr>
            <w:rStyle w:val="a6"/>
            <w:rFonts w:ascii="宋体" w:hAnsi="宋体"/>
            <w:noProof/>
          </w:rPr>
          <w:t>1</w:t>
        </w:r>
        <w:r w:rsidR="007A52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7A5202" w:rsidRPr="00D22119">
          <w:rPr>
            <w:rStyle w:val="a6"/>
            <w:rFonts w:ascii="宋体" w:hAnsi="宋体"/>
            <w:noProof/>
          </w:rPr>
          <w:t>引言</w:t>
        </w:r>
        <w:r w:rsidR="007A5202">
          <w:rPr>
            <w:noProof/>
            <w:webHidden/>
          </w:rPr>
          <w:tab/>
        </w:r>
        <w:r w:rsidR="007A5202">
          <w:rPr>
            <w:noProof/>
            <w:webHidden/>
          </w:rPr>
          <w:fldChar w:fldCharType="begin"/>
        </w:r>
        <w:r w:rsidR="007A5202">
          <w:rPr>
            <w:noProof/>
            <w:webHidden/>
          </w:rPr>
          <w:instrText xml:space="preserve"> PAGEREF _Toc145946459 \h </w:instrText>
        </w:r>
        <w:r w:rsidR="007A5202">
          <w:rPr>
            <w:noProof/>
            <w:webHidden/>
          </w:rPr>
        </w:r>
        <w:r w:rsidR="007A5202">
          <w:rPr>
            <w:noProof/>
            <w:webHidden/>
          </w:rPr>
          <w:fldChar w:fldCharType="separate"/>
        </w:r>
        <w:r w:rsidR="007A5202">
          <w:rPr>
            <w:noProof/>
            <w:webHidden/>
          </w:rPr>
          <w:t>3</w:t>
        </w:r>
        <w:r w:rsidR="007A5202">
          <w:rPr>
            <w:noProof/>
            <w:webHidden/>
          </w:rPr>
          <w:fldChar w:fldCharType="end"/>
        </w:r>
      </w:hyperlink>
    </w:p>
    <w:p w14:paraId="5AB2A434" w14:textId="669E62A2" w:rsidR="007A5202" w:rsidRDefault="007A5202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5946460" w:history="1">
        <w:r w:rsidRPr="00D22119">
          <w:rPr>
            <w:rStyle w:val="a6"/>
            <w:rFonts w:ascii="宋体" w:hAnsi="宋体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rFonts w:ascii="宋体" w:hAnsi="宋体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524E16" w14:textId="771F0A1F" w:rsidR="007A5202" w:rsidRDefault="007A5202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5946461" w:history="1">
        <w:r w:rsidRPr="00D22119">
          <w:rPr>
            <w:rStyle w:val="a6"/>
            <w:rFonts w:ascii="宋体" w:hAnsi="宋体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rFonts w:ascii="宋体" w:hAnsi="宋体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8A6ABF" w14:textId="03651787" w:rsidR="007A5202" w:rsidRDefault="007A5202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5946462" w:history="1">
        <w:r w:rsidRPr="00D22119">
          <w:rPr>
            <w:rStyle w:val="a6"/>
            <w:rFonts w:ascii="宋体" w:hAnsi="宋体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rFonts w:ascii="宋体" w:hAnsi="宋体"/>
            <w:noProof/>
          </w:rPr>
          <w:t>缩略语定义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2E098A" w14:textId="32345465" w:rsidR="007A5202" w:rsidRDefault="007A5202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5946463" w:history="1">
        <w:r w:rsidRPr="00D22119">
          <w:rPr>
            <w:rStyle w:val="a6"/>
            <w:rFonts w:ascii="宋体" w:hAnsi="宋体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rFonts w:ascii="宋体" w:hAnsi="宋体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30B931" w14:textId="23F91412" w:rsidR="007A5202" w:rsidRDefault="007A5202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5946464" w:history="1">
        <w:r w:rsidRPr="00D22119">
          <w:rPr>
            <w:rStyle w:val="a6"/>
            <w:rFonts w:ascii="宋体" w:hAnsi="宋体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rFonts w:ascii="宋体" w:hAnsi="宋体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3D6046" w14:textId="45A13F17" w:rsidR="007A5202" w:rsidRDefault="007A5202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5946465" w:history="1">
        <w:r w:rsidRPr="00D22119">
          <w:rPr>
            <w:rStyle w:val="a6"/>
            <w:rFonts w:ascii="宋体" w:hAnsi="宋体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rFonts w:ascii="宋体" w:hAnsi="宋体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31E3E" w14:textId="0A085567" w:rsidR="007A5202" w:rsidRDefault="007A5202">
      <w:pPr>
        <w:pStyle w:val="TOC3"/>
        <w:tabs>
          <w:tab w:val="left" w:pos="105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5946466" w:history="1">
        <w:r w:rsidRPr="00D22119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noProof/>
          </w:rPr>
          <w:t>Tracer</w:t>
        </w:r>
        <w:r w:rsidRPr="00D22119">
          <w:rPr>
            <w:rStyle w:val="a6"/>
            <w:noProof/>
          </w:rPr>
          <w:t>与</w:t>
        </w:r>
        <w:r w:rsidRPr="00D22119">
          <w:rPr>
            <w:rStyle w:val="a6"/>
            <w:noProof/>
          </w:rPr>
          <w:t>UAV</w:t>
        </w:r>
        <w:r w:rsidRPr="00D22119">
          <w:rPr>
            <w:rStyle w:val="a6"/>
            <w:noProof/>
          </w:rPr>
          <w:t>的通信使用</w:t>
        </w:r>
        <w:r w:rsidRPr="00D22119">
          <w:rPr>
            <w:rStyle w:val="a6"/>
            <w:noProof/>
          </w:rPr>
          <w:t>UsbTypeC</w:t>
        </w:r>
        <w:r w:rsidRPr="00D22119">
          <w:rPr>
            <w:rStyle w:val="a6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CC0EEF" w14:textId="15DFA0F8" w:rsidR="007A5202" w:rsidRDefault="007A5202">
      <w:pPr>
        <w:pStyle w:val="TOC3"/>
        <w:tabs>
          <w:tab w:val="left" w:pos="105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5946467" w:history="1">
        <w:r w:rsidRPr="00D22119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noProof/>
          </w:rPr>
          <w:t>Tracer</w:t>
        </w:r>
        <w:r w:rsidRPr="00D22119">
          <w:rPr>
            <w:rStyle w:val="a6"/>
            <w:noProof/>
          </w:rPr>
          <w:t>驱动提供统一接口查询角度和飞行姿态信息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65BB92" w14:textId="696686E0" w:rsidR="007A5202" w:rsidRDefault="007A5202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5946468" w:history="1">
        <w:r w:rsidRPr="00D22119">
          <w:rPr>
            <w:rStyle w:val="a6"/>
            <w:rFonts w:ascii="宋体" w:hAnsi="宋体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rFonts w:ascii="宋体" w:hAnsi="宋体"/>
            <w:noProof/>
          </w:rPr>
          <w:t>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D99439" w14:textId="6D90C0D0" w:rsidR="007A5202" w:rsidRDefault="007A5202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5946469" w:history="1">
        <w:r w:rsidRPr="00D22119">
          <w:rPr>
            <w:rStyle w:val="a6"/>
            <w:rFonts w:ascii="宋体" w:hAnsi="宋体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rFonts w:ascii="宋体" w:hAnsi="宋体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1833C8" w14:textId="70A4B074" w:rsidR="007A5202" w:rsidRDefault="007A5202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5946470" w:history="1">
        <w:r w:rsidRPr="00D22119">
          <w:rPr>
            <w:rStyle w:val="a6"/>
            <w:rFonts w:ascii="宋体" w:hAnsi="宋体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rFonts w:ascii="宋体" w:hAnsi="宋体"/>
            <w:noProof/>
          </w:rPr>
          <w:t>边界需求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878123" w14:textId="7851E460" w:rsidR="007A5202" w:rsidRDefault="007A5202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5946471" w:history="1">
        <w:r w:rsidRPr="00D22119">
          <w:rPr>
            <w:rStyle w:val="a6"/>
            <w:rFonts w:ascii="宋体" w:hAnsi="宋体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rFonts w:ascii="宋体" w:hAnsi="宋体"/>
            <w:noProof/>
            <w:lang w:val="en-GB"/>
          </w:rPr>
          <w:t>软件设计说明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71CA66" w14:textId="03FE2CCA" w:rsidR="007A5202" w:rsidRDefault="007A5202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5946472" w:history="1">
        <w:r w:rsidRPr="00D22119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noProof/>
          </w:rPr>
          <w:t>设计示意图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6E64C0" w14:textId="40B53619" w:rsidR="007A5202" w:rsidRDefault="007A5202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5946473" w:history="1">
        <w:r w:rsidRPr="00D22119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noProof/>
          </w:rPr>
          <w:t>驱动初始化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1C0559" w14:textId="72C0F189" w:rsidR="007A5202" w:rsidRDefault="007A5202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5946474" w:history="1">
        <w:r w:rsidRPr="00D22119">
          <w:rPr>
            <w:rStyle w:val="a6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noProof/>
          </w:rPr>
          <w:t>接受</w:t>
        </w:r>
        <w:r w:rsidRPr="00D22119">
          <w:rPr>
            <w:rStyle w:val="a6"/>
            <w:noProof/>
          </w:rPr>
          <w:t>UAV</w:t>
        </w:r>
        <w:r w:rsidRPr="00D22119">
          <w:rPr>
            <w:rStyle w:val="a6"/>
            <w:noProof/>
          </w:rPr>
          <w:t>消息处理流程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05FAE1" w14:textId="35C85793" w:rsidR="007A5202" w:rsidRDefault="007A5202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5946475" w:history="1">
        <w:r w:rsidRPr="00D22119">
          <w:rPr>
            <w:rStyle w:val="a6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noProof/>
          </w:rPr>
          <w:t>Tracer</w:t>
        </w:r>
        <w:r w:rsidRPr="00D22119">
          <w:rPr>
            <w:rStyle w:val="a6"/>
            <w:noProof/>
          </w:rPr>
          <w:t>接受从</w:t>
        </w:r>
        <w:r w:rsidRPr="00D22119">
          <w:rPr>
            <w:rStyle w:val="a6"/>
            <w:noProof/>
          </w:rPr>
          <w:t>UAV</w:t>
        </w:r>
        <w:r w:rsidRPr="00D22119">
          <w:rPr>
            <w:rStyle w:val="a6"/>
            <w:noProof/>
          </w:rPr>
          <w:t>收到</w:t>
        </w:r>
        <w:r w:rsidRPr="00D22119">
          <w:rPr>
            <w:rStyle w:val="a6"/>
            <w:noProof/>
          </w:rPr>
          <w:t>Alink</w:t>
        </w:r>
        <w:r w:rsidRPr="00D22119">
          <w:rPr>
            <w:rStyle w:val="a6"/>
            <w:noProof/>
          </w:rPr>
          <w:t>消息</w:t>
        </w:r>
        <w:r w:rsidRPr="00D22119">
          <w:rPr>
            <w:rStyle w:val="a6"/>
            <w:noProof/>
          </w:rPr>
          <w:t xml:space="preserve"> (0xE5)</w:t>
        </w:r>
        <w:r w:rsidRPr="00D22119">
          <w:rPr>
            <w:rStyle w:val="a6"/>
            <w:noProof/>
          </w:rPr>
          <w:t>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765186" w14:textId="7D789198" w:rsidR="007A5202" w:rsidRDefault="007A5202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5946476" w:history="1">
        <w:r w:rsidRPr="00D22119">
          <w:rPr>
            <w:rStyle w:val="a6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noProof/>
          </w:rPr>
          <w:t>发送测量信息到</w:t>
        </w:r>
        <w:r w:rsidRPr="00D22119">
          <w:rPr>
            <w:rStyle w:val="a6"/>
            <w:noProof/>
          </w:rPr>
          <w:t>UAV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22359A" w14:textId="33AFB6BD" w:rsidR="007A5202" w:rsidRDefault="007A5202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5946477" w:history="1">
        <w:r w:rsidRPr="00D22119">
          <w:rPr>
            <w:rStyle w:val="a6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noProof/>
          </w:rPr>
          <w:t>Issues</w:t>
        </w:r>
        <w:r w:rsidRPr="00D22119">
          <w:rPr>
            <w:rStyle w:val="a6"/>
            <w:noProof/>
          </w:rPr>
          <w:t>解答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6F506D" w14:textId="4ECFAC32" w:rsidR="007A5202" w:rsidRDefault="007A5202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5946478" w:history="1">
        <w:r w:rsidRPr="00D22119">
          <w:rPr>
            <w:rStyle w:val="a6"/>
            <w:rFonts w:ascii="宋体" w:hAnsi="宋体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rFonts w:ascii="宋体" w:hAnsi="宋体"/>
            <w:noProof/>
          </w:rPr>
          <w:t>问题1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6D4C9F" w14:textId="2E3054B7" w:rsidR="007A5202" w:rsidRDefault="007A5202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5946479" w:history="1">
        <w:r w:rsidRPr="00D22119">
          <w:rPr>
            <w:rStyle w:val="a6"/>
            <w:rFonts w:ascii="宋体" w:hAnsi="宋体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rFonts w:ascii="宋体" w:hAnsi="宋体"/>
            <w:noProof/>
          </w:rPr>
          <w:t>问题1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2166AC" w14:textId="2D141AA5" w:rsidR="007A5202" w:rsidRDefault="007A5202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5946480" w:history="1">
        <w:r w:rsidRPr="00D22119">
          <w:rPr>
            <w:rStyle w:val="a6"/>
            <w:rFonts w:ascii="宋体" w:hAnsi="宋体"/>
            <w:noProof/>
            <w:lang w:val="en-GB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D22119">
          <w:rPr>
            <w:rStyle w:val="a6"/>
            <w:rFonts w:ascii="宋体" w:hAnsi="宋体"/>
            <w:noProof/>
            <w:lang w:val="en-GB"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_Toc145946480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D8C229" w14:textId="516CB870" w:rsidR="000C12CF" w:rsidRPr="0083385F" w:rsidRDefault="00932911" w:rsidP="000C12CF">
      <w:pPr>
        <w:rPr>
          <w:rFonts w:ascii="宋体" w:hAnsi="宋体"/>
        </w:rPr>
      </w:pPr>
      <w:r w:rsidRPr="0083385F">
        <w:rPr>
          <w:rFonts w:ascii="宋体" w:hAnsi="宋体"/>
          <w:b/>
          <w:bCs/>
          <w:caps/>
          <w:sz w:val="20"/>
          <w:szCs w:val="20"/>
        </w:rPr>
        <w:lastRenderedPageBreak/>
        <w:fldChar w:fldCharType="end"/>
      </w:r>
    </w:p>
    <w:p w14:paraId="1D9D5C7D" w14:textId="77777777" w:rsidR="000D60ED" w:rsidRPr="0083385F" w:rsidRDefault="000C12CF" w:rsidP="000D60ED">
      <w:pPr>
        <w:pStyle w:val="1"/>
        <w:rPr>
          <w:rFonts w:ascii="宋体" w:hAnsi="宋体"/>
        </w:rPr>
      </w:pPr>
      <w:r w:rsidRPr="0083385F">
        <w:rPr>
          <w:rFonts w:ascii="宋体" w:hAnsi="宋体"/>
        </w:rPr>
        <w:br w:type="page"/>
      </w:r>
      <w:bookmarkStart w:id="1" w:name="_Toc273194093"/>
      <w:bookmarkStart w:id="2" w:name="_Toc145946459"/>
      <w:r w:rsidR="000D60ED" w:rsidRPr="0083385F">
        <w:rPr>
          <w:rFonts w:ascii="宋体" w:hAnsi="宋体" w:hint="eastAsia"/>
        </w:rPr>
        <w:lastRenderedPageBreak/>
        <w:t>引言</w:t>
      </w:r>
      <w:bookmarkEnd w:id="0"/>
      <w:bookmarkEnd w:id="1"/>
      <w:bookmarkEnd w:id="2"/>
    </w:p>
    <w:p w14:paraId="38F1E6BA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3" w:name="_Toc211151419"/>
      <w:bookmarkStart w:id="4" w:name="_Toc273194094"/>
      <w:bookmarkStart w:id="5" w:name="_Toc145946460"/>
      <w:r w:rsidRPr="0083385F">
        <w:rPr>
          <w:rFonts w:ascii="宋体" w:hAnsi="宋体" w:hint="eastAsia"/>
        </w:rPr>
        <w:t>目的</w:t>
      </w:r>
      <w:bookmarkEnd w:id="3"/>
      <w:bookmarkEnd w:id="4"/>
      <w:bookmarkEnd w:id="5"/>
    </w:p>
    <w:p w14:paraId="332D33B4" w14:textId="14D7D06F" w:rsidR="002711D5" w:rsidRPr="0083385F" w:rsidRDefault="002711D5" w:rsidP="002711D5">
      <w:pPr>
        <w:ind w:firstLineChars="200" w:firstLine="420"/>
        <w:jc w:val="left"/>
        <w:rPr>
          <w:rFonts w:ascii="宋体" w:hAnsi="宋体"/>
        </w:rPr>
      </w:pPr>
      <w:bookmarkStart w:id="6" w:name="_Toc211151420"/>
      <w:bookmarkStart w:id="7" w:name="_Toc273194095"/>
      <w:r w:rsidRPr="0083385F">
        <w:rPr>
          <w:rFonts w:ascii="宋体" w:hAnsi="宋体"/>
        </w:rPr>
        <w:t>本文为</w:t>
      </w:r>
      <w:r w:rsidRPr="0083385F">
        <w:rPr>
          <w:rFonts w:ascii="宋体" w:hAnsi="宋体" w:hint="eastAsia"/>
        </w:rPr>
        <w:t>“</w:t>
      </w:r>
      <w:r w:rsidR="006477C3">
        <w:rPr>
          <w:rFonts w:ascii="宋体" w:hAnsi="宋体" w:hint="eastAsia"/>
        </w:rPr>
        <w:t>SH</w:t>
      </w:r>
      <w:r w:rsidR="006477C3">
        <w:rPr>
          <w:rFonts w:ascii="宋体" w:hAnsi="宋体"/>
        </w:rPr>
        <w:t>RD100</w:t>
      </w:r>
      <w:r w:rsidR="006B2BBE">
        <w:rPr>
          <w:rFonts w:ascii="宋体" w:hAnsi="宋体"/>
        </w:rPr>
        <w:t xml:space="preserve"> </w:t>
      </w:r>
      <w:r w:rsidR="006B2BBE">
        <w:rPr>
          <w:rFonts w:ascii="宋体" w:hAnsi="宋体" w:hint="eastAsia"/>
        </w:rPr>
        <w:t>Tracer与UAV</w:t>
      </w:r>
      <w:r w:rsidR="006A6730">
        <w:rPr>
          <w:rFonts w:ascii="宋体" w:hAnsi="宋体"/>
        </w:rPr>
        <w:t xml:space="preserve"> </w:t>
      </w:r>
      <w:r w:rsidR="00392073">
        <w:rPr>
          <w:rFonts w:ascii="宋体" w:hAnsi="宋体" w:hint="eastAsia"/>
        </w:rPr>
        <w:t>之间</w:t>
      </w:r>
      <w:r w:rsidR="00AE578C">
        <w:rPr>
          <w:rFonts w:ascii="宋体" w:hAnsi="宋体" w:hint="eastAsia"/>
        </w:rPr>
        <w:t>飞行姿态,侦测目标的测量值等数据交互的</w:t>
      </w:r>
      <w:r w:rsidR="006477C3">
        <w:rPr>
          <w:rFonts w:ascii="宋体" w:hAnsi="宋体" w:hint="eastAsia"/>
        </w:rPr>
        <w:t>驱动</w:t>
      </w:r>
      <w:r w:rsidR="00694636">
        <w:rPr>
          <w:rFonts w:ascii="宋体" w:hAnsi="宋体"/>
        </w:rPr>
        <w:t>软件</w:t>
      </w:r>
      <w:r w:rsidR="006477C3">
        <w:rPr>
          <w:rFonts w:ascii="宋体" w:hAnsi="宋体" w:hint="eastAsia"/>
        </w:rPr>
        <w:t>详细</w:t>
      </w:r>
      <w:r w:rsidR="00437381">
        <w:rPr>
          <w:rFonts w:ascii="宋体" w:hAnsi="宋体" w:hint="eastAsia"/>
        </w:rPr>
        <w:t>设计</w:t>
      </w:r>
      <w:r w:rsidRPr="0083385F">
        <w:rPr>
          <w:rFonts w:ascii="宋体" w:hAnsi="宋体" w:hint="eastAsia"/>
        </w:rPr>
        <w:t>”</w:t>
      </w:r>
      <w:r w:rsidR="00AE578C">
        <w:rPr>
          <w:rFonts w:ascii="宋体" w:hAnsi="宋体" w:hint="eastAsia"/>
        </w:rPr>
        <w:t>,</w:t>
      </w:r>
      <w:r w:rsidR="00DB6F02" w:rsidRPr="00A82929">
        <w:rPr>
          <w:rFonts w:hint="eastAsia"/>
          <w:bCs/>
          <w:szCs w:val="21"/>
        </w:rPr>
        <w:t>主要用于</w:t>
      </w:r>
      <w:r w:rsidR="00A80A52">
        <w:rPr>
          <w:rFonts w:hint="eastAsia"/>
          <w:bCs/>
          <w:szCs w:val="21"/>
        </w:rPr>
        <w:t>指导软件编码人员完成</w:t>
      </w:r>
      <w:r w:rsidR="00AE578C">
        <w:rPr>
          <w:rFonts w:hint="eastAsia"/>
          <w:bCs/>
          <w:szCs w:val="21"/>
        </w:rPr>
        <w:t>Tracer</w:t>
      </w:r>
      <w:r w:rsidR="00AE578C">
        <w:rPr>
          <w:rFonts w:hint="eastAsia"/>
          <w:bCs/>
          <w:szCs w:val="21"/>
        </w:rPr>
        <w:t>解析</w:t>
      </w:r>
      <w:r w:rsidR="00AE578C">
        <w:rPr>
          <w:rFonts w:hint="eastAsia"/>
          <w:bCs/>
          <w:szCs w:val="21"/>
        </w:rPr>
        <w:t>UAV</w:t>
      </w:r>
      <w:r w:rsidR="00AE578C">
        <w:rPr>
          <w:rFonts w:hint="eastAsia"/>
          <w:bCs/>
          <w:szCs w:val="21"/>
        </w:rPr>
        <w:t>数</w:t>
      </w:r>
      <w:r w:rsidR="00AE578C" w:rsidRPr="00AE578C">
        <w:rPr>
          <w:rFonts w:asciiTheme="minorEastAsia" w:eastAsiaTheme="minorEastAsia" w:hAnsiTheme="minorEastAsia" w:hint="eastAsia"/>
          <w:bCs/>
          <w:szCs w:val="21"/>
        </w:rPr>
        <w:t>据,</w:t>
      </w:r>
      <w:r w:rsidR="00AE578C" w:rsidRPr="00AE578C">
        <w:rPr>
          <w:rFonts w:asciiTheme="minorEastAsia" w:eastAsiaTheme="minorEastAsia" w:hAnsiTheme="minorEastAsia"/>
          <w:bCs/>
          <w:szCs w:val="21"/>
        </w:rPr>
        <w:t xml:space="preserve"> </w:t>
      </w:r>
      <w:r w:rsidR="00AE578C">
        <w:rPr>
          <w:rFonts w:asciiTheme="minorEastAsia" w:eastAsiaTheme="minorEastAsia" w:hAnsiTheme="minorEastAsia" w:hint="eastAsia"/>
          <w:bCs/>
          <w:szCs w:val="21"/>
        </w:rPr>
        <w:t>并提供</w:t>
      </w:r>
      <w:r w:rsidR="00A80A52" w:rsidRPr="00AE578C">
        <w:rPr>
          <w:rFonts w:asciiTheme="minorEastAsia" w:eastAsiaTheme="minorEastAsia" w:hAnsiTheme="minorEastAsia" w:hint="eastAsia"/>
          <w:bCs/>
          <w:szCs w:val="21"/>
        </w:rPr>
        <w:t>驱动</w:t>
      </w:r>
      <w:r w:rsidR="00AE578C">
        <w:rPr>
          <w:rFonts w:asciiTheme="minorEastAsia" w:eastAsiaTheme="minorEastAsia" w:hAnsiTheme="minorEastAsia" w:hint="eastAsia"/>
          <w:bCs/>
          <w:szCs w:val="21"/>
        </w:rPr>
        <w:t>接口给算法模块</w:t>
      </w:r>
      <w:r w:rsidR="0007052D">
        <w:rPr>
          <w:rFonts w:asciiTheme="minorEastAsia" w:eastAsiaTheme="minorEastAsia" w:hAnsiTheme="minorEastAsia" w:hint="eastAsia"/>
          <w:bCs/>
          <w:szCs w:val="21"/>
        </w:rPr>
        <w:t>,</w:t>
      </w:r>
      <w:proofErr w:type="gramStart"/>
      <w:r w:rsidRPr="0083385F">
        <w:rPr>
          <w:rFonts w:ascii="宋体" w:hAnsi="宋体"/>
        </w:rPr>
        <w:t>供项目</w:t>
      </w:r>
      <w:proofErr w:type="gramEnd"/>
      <w:r w:rsidRPr="0083385F">
        <w:rPr>
          <w:rFonts w:ascii="宋体" w:hAnsi="宋体"/>
        </w:rPr>
        <w:t>组开发人员和软件维护人员阅读。</w:t>
      </w:r>
    </w:p>
    <w:p w14:paraId="68255AD4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8" w:name="_Toc145946461"/>
      <w:r w:rsidRPr="0083385F">
        <w:rPr>
          <w:rFonts w:ascii="宋体" w:hAnsi="宋体" w:hint="eastAsia"/>
        </w:rPr>
        <w:t>范围</w:t>
      </w:r>
      <w:bookmarkEnd w:id="6"/>
      <w:bookmarkEnd w:id="7"/>
      <w:bookmarkEnd w:id="8"/>
    </w:p>
    <w:p w14:paraId="7C1A5A11" w14:textId="29B19791" w:rsidR="00875A45" w:rsidRPr="0083385F" w:rsidRDefault="00DB6F02" w:rsidP="00875A45">
      <w:pPr>
        <w:ind w:firstLine="480"/>
        <w:rPr>
          <w:rFonts w:ascii="宋体" w:hAnsi="宋体"/>
        </w:rPr>
      </w:pPr>
      <w:bookmarkStart w:id="9" w:name="_Toc211151421"/>
      <w:bookmarkStart w:id="10" w:name="_Toc273194096"/>
      <w:r w:rsidRPr="00A82929">
        <w:rPr>
          <w:rFonts w:hint="eastAsia"/>
        </w:rPr>
        <w:t>本文档只限于塞防科技项目组研发、测试、产品以及项目相关人员作为内部信息对齐使用，未经公司批准以及书面授权不允许任何人以任何形式对本文档复制、传播、改动。</w:t>
      </w:r>
    </w:p>
    <w:p w14:paraId="19FE4353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1" w:name="_Toc145946462"/>
      <w:r w:rsidRPr="0083385F">
        <w:rPr>
          <w:rFonts w:ascii="宋体" w:hAnsi="宋体" w:hint="eastAsia"/>
        </w:rPr>
        <w:t>缩略语定义</w:t>
      </w:r>
      <w:bookmarkEnd w:id="9"/>
      <w:bookmarkEnd w:id="10"/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48"/>
        <w:gridCol w:w="3682"/>
        <w:gridCol w:w="3827"/>
      </w:tblGrid>
      <w:tr w:rsidR="000D60ED" w:rsidRPr="0083385F" w14:paraId="71621971" w14:textId="77777777" w:rsidTr="00291F2D">
        <w:tc>
          <w:tcPr>
            <w:tcW w:w="1548" w:type="dxa"/>
            <w:vAlign w:val="center"/>
          </w:tcPr>
          <w:p w14:paraId="4A699873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缩略语</w:t>
            </w:r>
          </w:p>
        </w:tc>
        <w:tc>
          <w:tcPr>
            <w:tcW w:w="3682" w:type="dxa"/>
            <w:vAlign w:val="center"/>
          </w:tcPr>
          <w:p w14:paraId="500A50B0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全称</w:t>
            </w:r>
          </w:p>
        </w:tc>
        <w:tc>
          <w:tcPr>
            <w:tcW w:w="3827" w:type="dxa"/>
            <w:vAlign w:val="center"/>
          </w:tcPr>
          <w:p w14:paraId="36C652C5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描述</w:t>
            </w:r>
          </w:p>
        </w:tc>
      </w:tr>
      <w:tr w:rsidR="006B2BBE" w:rsidRPr="0083385F" w14:paraId="3B942CE7" w14:textId="77777777" w:rsidTr="006B2BBE">
        <w:trPr>
          <w:trHeight w:val="194"/>
        </w:trPr>
        <w:tc>
          <w:tcPr>
            <w:tcW w:w="1548" w:type="dxa"/>
            <w:vAlign w:val="center"/>
          </w:tcPr>
          <w:p w14:paraId="5B770800" w14:textId="74E1BD62" w:rsidR="006B2BBE" w:rsidRPr="0083385F" w:rsidRDefault="006B2BBE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UAV</w:t>
            </w:r>
          </w:p>
        </w:tc>
        <w:tc>
          <w:tcPr>
            <w:tcW w:w="3682" w:type="dxa"/>
            <w:vAlign w:val="center"/>
          </w:tcPr>
          <w:p w14:paraId="007ABCE6" w14:textId="703A6A72" w:rsidR="006B2BBE" w:rsidRPr="0083385F" w:rsidRDefault="006B2BBE" w:rsidP="00A75DA9">
            <w:pPr>
              <w:jc w:val="center"/>
              <w:rPr>
                <w:rFonts w:ascii="宋体" w:hAnsi="宋体"/>
              </w:rPr>
            </w:pPr>
            <w:r w:rsidRPr="006B2BBE">
              <w:rPr>
                <w:rFonts w:ascii="宋体" w:hAnsi="宋体"/>
              </w:rPr>
              <w:t>Unmanned Aerial Vehicle</w:t>
            </w:r>
          </w:p>
        </w:tc>
        <w:tc>
          <w:tcPr>
            <w:tcW w:w="3827" w:type="dxa"/>
            <w:vAlign w:val="center"/>
          </w:tcPr>
          <w:p w14:paraId="7FAD6F4F" w14:textId="3179CCEB" w:rsidR="006B2BBE" w:rsidRPr="0083385F" w:rsidRDefault="006B2BBE" w:rsidP="00A75DA9">
            <w:pPr>
              <w:jc w:val="center"/>
              <w:rPr>
                <w:rFonts w:ascii="宋体" w:hAnsi="宋体"/>
              </w:rPr>
            </w:pPr>
            <w:r w:rsidRPr="006B2BBE">
              <w:rPr>
                <w:rFonts w:cs="Arial" w:hint="eastAsia"/>
                <w:color w:val="333333"/>
                <w:szCs w:val="21"/>
                <w:shd w:val="clear" w:color="auto" w:fill="FFFFFF"/>
              </w:rPr>
              <w:t>无人驾驶空中飞行器</w:t>
            </w:r>
          </w:p>
        </w:tc>
      </w:tr>
      <w:tr w:rsidR="006B2BBE" w:rsidRPr="0083385F" w14:paraId="0AA9F69B" w14:textId="77777777" w:rsidTr="00291F2D">
        <w:trPr>
          <w:trHeight w:val="194"/>
        </w:trPr>
        <w:tc>
          <w:tcPr>
            <w:tcW w:w="1548" w:type="dxa"/>
            <w:vAlign w:val="center"/>
          </w:tcPr>
          <w:p w14:paraId="2926ED22" w14:textId="76ED5D94" w:rsidR="006B2BBE" w:rsidRDefault="006B2BBE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5563F9E2" w14:textId="2931CF60" w:rsidR="006B2BBE" w:rsidRPr="006B2BBE" w:rsidRDefault="006B2BBE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77762658" w14:textId="64F514F4" w:rsidR="006B2BBE" w:rsidRPr="006B2BBE" w:rsidRDefault="006B2BBE" w:rsidP="00A75DA9">
            <w:pPr>
              <w:jc w:val="center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</w:tr>
    </w:tbl>
    <w:p w14:paraId="3E8B5B08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2" w:name="_Toc211151422"/>
      <w:bookmarkStart w:id="13" w:name="_Toc273194097"/>
      <w:bookmarkStart w:id="14" w:name="_Toc145946463"/>
      <w:r w:rsidRPr="0083385F">
        <w:rPr>
          <w:rFonts w:ascii="宋体" w:hAnsi="宋体" w:hint="eastAsia"/>
        </w:rPr>
        <w:t>参考资料</w:t>
      </w:r>
      <w:bookmarkEnd w:id="12"/>
      <w:bookmarkEnd w:id="13"/>
      <w:bookmarkEnd w:id="14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931"/>
        <w:gridCol w:w="2126"/>
      </w:tblGrid>
      <w:tr w:rsidR="00B272FC" w:rsidRPr="0083385F" w14:paraId="41DCAB7B" w14:textId="77777777" w:rsidTr="00291F2D">
        <w:tc>
          <w:tcPr>
            <w:tcW w:w="69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33015D4" w14:textId="77777777" w:rsidR="00B272FC" w:rsidRPr="0083385F" w:rsidRDefault="00B272FC" w:rsidP="000D60ED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6C22A46" w14:textId="77777777" w:rsidR="00B272FC" w:rsidRPr="0083385F" w:rsidRDefault="00B272FC" w:rsidP="00B272FC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版本</w:t>
            </w:r>
          </w:p>
        </w:tc>
      </w:tr>
      <w:tr w:rsidR="00E717E5" w:rsidRPr="0083385F" w14:paraId="66FA3FA7" w14:textId="77777777" w:rsidTr="00291F2D">
        <w:tc>
          <w:tcPr>
            <w:tcW w:w="69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AB5551" w14:textId="0F760D40" w:rsidR="00E717E5" w:rsidRPr="0083385F" w:rsidRDefault="00085BE4" w:rsidP="0068241E">
            <w:pPr>
              <w:jc w:val="left"/>
              <w:rPr>
                <w:rFonts w:ascii="宋体" w:hAnsi="宋体"/>
              </w:rPr>
            </w:pPr>
            <w:r w:rsidRPr="00A42C6A">
              <w:rPr>
                <w:rFonts w:hint="eastAsia"/>
              </w:rPr>
              <w:t>SHRD100_</w:t>
            </w:r>
            <w:r w:rsidRPr="00A42C6A">
              <w:rPr>
                <w:rFonts w:hint="eastAsia"/>
              </w:rPr>
              <w:t>系统设计说明书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4CF4D0C7" w14:textId="77777777" w:rsidR="00E717E5" w:rsidRPr="0083385F" w:rsidRDefault="00E717E5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1B13B1CC" w14:textId="77777777" w:rsidTr="00291F2D">
        <w:tc>
          <w:tcPr>
            <w:tcW w:w="6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8CFF2" w14:textId="0C39D69C" w:rsidR="00D06CBE" w:rsidRPr="0083385F" w:rsidRDefault="00CF3984" w:rsidP="0068241E">
            <w:pPr>
              <w:jc w:val="left"/>
              <w:rPr>
                <w:rFonts w:ascii="宋体" w:hAnsi="宋体"/>
              </w:rPr>
            </w:pPr>
            <w:r w:rsidRPr="002F10BB">
              <w:t>SHRD100</w:t>
            </w:r>
            <w:r w:rsidRPr="002F10BB">
              <w:t>嵌入式软件设计说明</w:t>
            </w:r>
            <w:r w:rsidRPr="002F10BB">
              <w:t>V1.</w:t>
            </w:r>
            <w:r w:rsidR="00D1481B">
              <w:t>3</w:t>
            </w:r>
            <w:r w:rsidRPr="002F10BB">
              <w:t>.docx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4FE4E6E" w14:textId="4D3FDF5B" w:rsidR="00D06CBE" w:rsidRPr="0083385F" w:rsidRDefault="00D06CBE" w:rsidP="007313F1">
            <w:pPr>
              <w:jc w:val="left"/>
              <w:rPr>
                <w:rFonts w:ascii="宋体" w:hAnsi="宋体"/>
              </w:rPr>
            </w:pPr>
          </w:p>
        </w:tc>
      </w:tr>
      <w:tr w:rsidR="00D06CBE" w:rsidRPr="00085BE4" w14:paraId="7997CED2" w14:textId="77777777" w:rsidTr="00291F2D">
        <w:tc>
          <w:tcPr>
            <w:tcW w:w="6931" w:type="dxa"/>
            <w:tcBorders>
              <w:top w:val="single" w:sz="4" w:space="0" w:color="auto"/>
            </w:tcBorders>
            <w:vAlign w:val="center"/>
          </w:tcPr>
          <w:p w14:paraId="5D989ECC" w14:textId="62484794" w:rsidR="00D06CBE" w:rsidRPr="005B4F27" w:rsidRDefault="003A7982" w:rsidP="00CB6EC7">
            <w:pPr>
              <w:jc w:val="left"/>
              <w:rPr>
                <w:rFonts w:cs="Arial"/>
              </w:rPr>
            </w:pPr>
            <w:r w:rsidRPr="003A7982">
              <w:rPr>
                <w:rFonts w:cs="Arial" w:hint="eastAsia"/>
              </w:rPr>
              <w:t>机载电</w:t>
            </w:r>
            <w:proofErr w:type="gramStart"/>
            <w:r w:rsidRPr="003A7982">
              <w:rPr>
                <w:rFonts w:cs="Arial" w:hint="eastAsia"/>
              </w:rPr>
              <w:t>侦</w:t>
            </w:r>
            <w:proofErr w:type="gramEnd"/>
            <w:r w:rsidRPr="003A7982">
              <w:rPr>
                <w:rFonts w:cs="Arial" w:hint="eastAsia"/>
              </w:rPr>
              <w:t>产品软件系统设计及处理流程</w:t>
            </w:r>
            <w:r w:rsidRPr="003A7982">
              <w:rPr>
                <w:rFonts w:cs="Arial" w:hint="eastAsia"/>
              </w:rPr>
              <w:t xml:space="preserve"> 20230914.docx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310E116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60554B7E" w14:textId="77777777" w:rsidTr="00291F2D">
        <w:tc>
          <w:tcPr>
            <w:tcW w:w="6931" w:type="dxa"/>
            <w:vAlign w:val="center"/>
          </w:tcPr>
          <w:p w14:paraId="4FE65995" w14:textId="0DF3FD5A" w:rsidR="00D06CBE" w:rsidRPr="0083385F" w:rsidRDefault="004D4E0C" w:rsidP="00CB6EC7">
            <w:pPr>
              <w:jc w:val="left"/>
              <w:rPr>
                <w:rFonts w:ascii="宋体" w:hAnsi="宋体"/>
              </w:rPr>
            </w:pPr>
            <w:r w:rsidRPr="004D4E0C">
              <w:rPr>
                <w:rFonts w:ascii="宋体" w:hAnsi="宋体" w:hint="eastAsia"/>
              </w:rPr>
              <w:t>tracer与C2和上位机通信协议V1.0.12.docx</w:t>
            </w:r>
          </w:p>
        </w:tc>
        <w:tc>
          <w:tcPr>
            <w:tcW w:w="2126" w:type="dxa"/>
          </w:tcPr>
          <w:p w14:paraId="53077661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0A7977" w:rsidRPr="0083385F" w14:paraId="4CEF1BE5" w14:textId="77777777" w:rsidTr="00291F2D">
        <w:tc>
          <w:tcPr>
            <w:tcW w:w="6931" w:type="dxa"/>
            <w:vAlign w:val="center"/>
          </w:tcPr>
          <w:p w14:paraId="24CBBBFC" w14:textId="77777777" w:rsidR="000A7977" w:rsidRPr="00BF26AA" w:rsidRDefault="000A7977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36F76BCB" w14:textId="77777777" w:rsidR="000A7977" w:rsidRPr="0083385F" w:rsidRDefault="000A7977" w:rsidP="00CB6EC7">
            <w:pPr>
              <w:jc w:val="left"/>
              <w:rPr>
                <w:rFonts w:ascii="宋体" w:hAnsi="宋体"/>
              </w:rPr>
            </w:pPr>
          </w:p>
        </w:tc>
      </w:tr>
    </w:tbl>
    <w:p w14:paraId="433DFBF6" w14:textId="27CE7894" w:rsidR="000D60ED" w:rsidRDefault="00A15DFB" w:rsidP="000D60ED">
      <w:pPr>
        <w:pStyle w:val="1"/>
        <w:ind w:left="0" w:firstLine="0"/>
        <w:rPr>
          <w:rFonts w:ascii="宋体" w:hAnsi="宋体"/>
        </w:rPr>
      </w:pPr>
      <w:bookmarkStart w:id="15" w:name="_Toc145946464"/>
      <w:r>
        <w:rPr>
          <w:rFonts w:ascii="宋体" w:hAnsi="宋体" w:hint="eastAsia"/>
        </w:rPr>
        <w:t>需求概述</w:t>
      </w:r>
      <w:bookmarkEnd w:id="15"/>
    </w:p>
    <w:p w14:paraId="5408CF67" w14:textId="1FE2E1AD" w:rsidR="00ED0789" w:rsidRPr="004847FE" w:rsidRDefault="00E62F18" w:rsidP="004847FE">
      <w:pPr>
        <w:ind w:left="420"/>
      </w:pPr>
      <w:r>
        <w:rPr>
          <w:rFonts w:hint="eastAsia"/>
        </w:rPr>
        <w:t>SHRD</w:t>
      </w:r>
      <w:r w:rsidRPr="00E62F18">
        <w:t>100</w:t>
      </w:r>
      <w:r w:rsidR="007D6F3F">
        <w:t xml:space="preserve"> </w:t>
      </w:r>
      <w:r w:rsidR="007D6F3F">
        <w:rPr>
          <w:rFonts w:hint="eastAsia"/>
        </w:rPr>
        <w:t>Tracer</w:t>
      </w:r>
      <w:r>
        <w:rPr>
          <w:rFonts w:hint="eastAsia"/>
        </w:rPr>
        <w:t>产品</w:t>
      </w:r>
      <w:r w:rsidR="007D6F3F">
        <w:rPr>
          <w:rFonts w:hint="eastAsia"/>
        </w:rPr>
        <w:t>新增无人机机载版本，原有本地陀螺仪采集数据不满足机载的复杂环境，需要由无人机把飞行姿态数据通过</w:t>
      </w:r>
      <w:r w:rsidR="007D6F3F">
        <w:rPr>
          <w:rFonts w:hint="eastAsia"/>
        </w:rPr>
        <w:t>UsbTypeC</w:t>
      </w:r>
      <w:r w:rsidR="007D6F3F">
        <w:rPr>
          <w:rFonts w:hint="eastAsia"/>
        </w:rPr>
        <w:t>发送给</w:t>
      </w:r>
      <w:r w:rsidR="004D4E0C">
        <w:rPr>
          <w:rFonts w:hint="eastAsia"/>
        </w:rPr>
        <w:t>Tracer</w:t>
      </w:r>
      <w:r w:rsidR="004D4E0C">
        <w:rPr>
          <w:rFonts w:hint="eastAsia"/>
        </w:rPr>
        <w:t>，</w:t>
      </w:r>
      <w:r w:rsidR="004D4E0C">
        <w:rPr>
          <w:rFonts w:hint="eastAsia"/>
        </w:rPr>
        <w:t>Tracer</w:t>
      </w:r>
      <w:r w:rsidR="004D4E0C">
        <w:rPr>
          <w:rFonts w:hint="eastAsia"/>
        </w:rPr>
        <w:t>的驱动提供接口供算法模块使用，另一方面</w:t>
      </w:r>
      <w:r w:rsidR="004D4E0C">
        <w:rPr>
          <w:rFonts w:hint="eastAsia"/>
        </w:rPr>
        <w:t>Tracer</w:t>
      </w:r>
      <w:r w:rsidR="004D4E0C">
        <w:rPr>
          <w:rFonts w:hint="eastAsia"/>
        </w:rPr>
        <w:t>对侦测目标的测量数据通过</w:t>
      </w:r>
      <w:r w:rsidR="004D4E0C">
        <w:rPr>
          <w:rFonts w:hint="eastAsia"/>
        </w:rPr>
        <w:t>U</w:t>
      </w:r>
      <w:r w:rsidR="004D4E0C">
        <w:t>sbTypeC</w:t>
      </w:r>
      <w:r w:rsidR="004D4E0C">
        <w:rPr>
          <w:rFonts w:hint="eastAsia"/>
        </w:rPr>
        <w:t>发送给</w:t>
      </w:r>
      <w:r w:rsidR="004D4E0C">
        <w:rPr>
          <w:rFonts w:hint="eastAsia"/>
        </w:rPr>
        <w:t>UAV</w:t>
      </w:r>
      <w:r w:rsidR="004D4E0C">
        <w:rPr>
          <w:rFonts w:hint="eastAsia"/>
        </w:rPr>
        <w:t>。</w:t>
      </w:r>
    </w:p>
    <w:p w14:paraId="168C6A45" w14:textId="36F7E7C9" w:rsidR="002B262C" w:rsidRDefault="00A15DFB" w:rsidP="002B262C">
      <w:pPr>
        <w:pStyle w:val="2"/>
        <w:rPr>
          <w:rFonts w:ascii="宋体" w:hAnsi="宋体"/>
        </w:rPr>
      </w:pPr>
      <w:bookmarkStart w:id="16" w:name="_Toc145946465"/>
      <w:r>
        <w:rPr>
          <w:rFonts w:ascii="宋体" w:hAnsi="宋体" w:hint="eastAsia"/>
        </w:rPr>
        <w:lastRenderedPageBreak/>
        <w:t>功能需求</w:t>
      </w:r>
      <w:bookmarkEnd w:id="16"/>
    </w:p>
    <w:p w14:paraId="7B1F5F97" w14:textId="67A137BA" w:rsidR="00D26B69" w:rsidRDefault="004D4E0C" w:rsidP="00D26B69">
      <w:pPr>
        <w:pStyle w:val="3"/>
      </w:pPr>
      <w:bookmarkStart w:id="17" w:name="_Toc145946466"/>
      <w:r>
        <w:rPr>
          <w:rFonts w:hint="eastAsia"/>
        </w:rPr>
        <w:t>Tracer</w:t>
      </w:r>
      <w:r>
        <w:rPr>
          <w:rFonts w:hint="eastAsia"/>
        </w:rPr>
        <w:t>与</w:t>
      </w:r>
      <w:r>
        <w:rPr>
          <w:rFonts w:hint="eastAsia"/>
        </w:rPr>
        <w:t>UAV</w:t>
      </w:r>
      <w:r>
        <w:rPr>
          <w:rFonts w:hint="eastAsia"/>
        </w:rPr>
        <w:t>的通信使用</w:t>
      </w:r>
      <w:r>
        <w:rPr>
          <w:rFonts w:hint="eastAsia"/>
        </w:rPr>
        <w:t>U</w:t>
      </w:r>
      <w:r>
        <w:t>sbTypeC</w:t>
      </w:r>
      <w:r>
        <w:rPr>
          <w:rFonts w:hint="eastAsia"/>
        </w:rPr>
        <w:t>接口</w:t>
      </w:r>
      <w:bookmarkEnd w:id="17"/>
    </w:p>
    <w:p w14:paraId="5AA5C6AA" w14:textId="2C9AE255" w:rsidR="00C22C49" w:rsidRPr="004D4E0C" w:rsidRDefault="004D4E0C" w:rsidP="00942C19">
      <w:pPr>
        <w:pStyle w:val="af4"/>
        <w:ind w:left="360" w:firstLineChars="300" w:firstLine="630"/>
      </w:pPr>
      <w:bookmarkStart w:id="18" w:name="_Hlk145757690"/>
      <w:r w:rsidRPr="004D4E0C">
        <w:rPr>
          <w:rFonts w:hint="eastAsia"/>
        </w:rPr>
        <w:t>通信协议使用</w:t>
      </w:r>
      <w:r w:rsidRPr="004D4E0C">
        <w:t>MavAlink</w:t>
      </w:r>
      <w:r>
        <w:rPr>
          <w:rFonts w:hint="eastAsia"/>
        </w:rPr>
        <w:t>，协议内容可参考</w:t>
      </w:r>
      <w:r w:rsidRPr="004D4E0C">
        <w:rPr>
          <w:rFonts w:hint="eastAsia"/>
        </w:rPr>
        <w:t>tracer</w:t>
      </w:r>
      <w:r w:rsidRPr="004D4E0C">
        <w:rPr>
          <w:rFonts w:hint="eastAsia"/>
        </w:rPr>
        <w:t>与</w:t>
      </w:r>
      <w:r w:rsidRPr="004D4E0C">
        <w:rPr>
          <w:rFonts w:hint="eastAsia"/>
        </w:rPr>
        <w:t>C2</w:t>
      </w:r>
      <w:r w:rsidRPr="004D4E0C">
        <w:rPr>
          <w:rFonts w:hint="eastAsia"/>
        </w:rPr>
        <w:t>和上位机通信协议</w:t>
      </w:r>
      <w:r w:rsidRPr="004D4E0C">
        <w:rPr>
          <w:rFonts w:hint="eastAsia"/>
        </w:rPr>
        <w:t>V1.0.12.docx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通信数据采用</w:t>
      </w:r>
      <w:r>
        <w:rPr>
          <w:rFonts w:hint="eastAsia"/>
        </w:rPr>
        <w:t>protobuf</w:t>
      </w:r>
      <w:r>
        <w:rPr>
          <w:rFonts w:hint="eastAsia"/>
        </w:rPr>
        <w:t>格式定义，</w:t>
      </w:r>
      <w:r w:rsidR="00F01AE8" w:rsidRPr="00F01AE8">
        <w:t>UavTracerMsg.proto</w:t>
      </w:r>
      <w:r>
        <w:rPr>
          <w:rFonts w:hint="eastAsia"/>
        </w:rPr>
        <w:t>文件见附件</w:t>
      </w:r>
      <w:r w:rsidR="00F01AE8">
        <w:rPr>
          <w:rFonts w:hint="eastAsia"/>
        </w:rPr>
        <w:t>1</w:t>
      </w:r>
      <w:r>
        <w:rPr>
          <w:rFonts w:hint="eastAsia"/>
        </w:rPr>
        <w:t>。</w:t>
      </w:r>
    </w:p>
    <w:p w14:paraId="1408F781" w14:textId="7E13C168" w:rsidR="002D38D0" w:rsidRDefault="00F01AE8" w:rsidP="00124CE2">
      <w:pPr>
        <w:pStyle w:val="3"/>
      </w:pPr>
      <w:bookmarkStart w:id="19" w:name="_Toc145946467"/>
      <w:bookmarkEnd w:id="18"/>
      <w:r>
        <w:rPr>
          <w:rFonts w:hint="eastAsia"/>
        </w:rPr>
        <w:t>Tracer</w:t>
      </w:r>
      <w:r>
        <w:rPr>
          <w:rFonts w:hint="eastAsia"/>
        </w:rPr>
        <w:t>驱动提供统一接口查询角度和飞行姿态信息</w:t>
      </w:r>
      <w:bookmarkEnd w:id="19"/>
    </w:p>
    <w:p w14:paraId="09E2C0A1" w14:textId="764FB415" w:rsidR="00F01AE8" w:rsidRPr="004D4E0C" w:rsidRDefault="00F01AE8" w:rsidP="00F01AE8">
      <w:pPr>
        <w:pStyle w:val="af4"/>
        <w:ind w:left="360" w:firstLineChars="300" w:firstLine="630"/>
      </w:pPr>
      <w:r>
        <w:rPr>
          <w:rFonts w:hint="eastAsia"/>
        </w:rPr>
        <w:t>原有</w:t>
      </w:r>
      <w:r>
        <w:rPr>
          <w:rFonts w:hint="eastAsia"/>
        </w:rPr>
        <w:t>Tracer</w:t>
      </w:r>
      <w:r>
        <w:rPr>
          <w:rFonts w:hint="eastAsia"/>
        </w:rPr>
        <w:t>通过</w:t>
      </w:r>
      <w:r w:rsidRPr="00F01AE8">
        <w:t>TracerDeviceHal</w:t>
      </w:r>
      <w:r w:rsidR="00392073">
        <w:rPr>
          <w:rFonts w:hint="eastAsia"/>
        </w:rPr>
        <w:t>从本地硬件</w:t>
      </w:r>
      <w:r>
        <w:rPr>
          <w:rFonts w:hint="eastAsia"/>
        </w:rPr>
        <w:t>获取角度信息数据</w:t>
      </w:r>
      <w:r w:rsidR="003E4DE6">
        <w:rPr>
          <w:rFonts w:hint="eastAsia"/>
        </w:rPr>
        <w:t>，新增</w:t>
      </w:r>
      <w:r w:rsidR="00392073">
        <w:rPr>
          <w:rFonts w:hint="eastAsia"/>
        </w:rPr>
        <w:t>机载版本</w:t>
      </w:r>
      <w:r w:rsidR="003E4DE6">
        <w:rPr>
          <w:rFonts w:hint="eastAsia"/>
        </w:rPr>
        <w:t>通过</w:t>
      </w:r>
      <w:r w:rsidR="003E4DE6">
        <w:rPr>
          <w:rFonts w:hint="eastAsia"/>
        </w:rPr>
        <w:t>U</w:t>
      </w:r>
      <w:r w:rsidR="003E4DE6">
        <w:t>sbTypeC</w:t>
      </w:r>
      <w:r w:rsidR="003E4DE6">
        <w:rPr>
          <w:rFonts w:hint="eastAsia"/>
        </w:rPr>
        <w:t>从</w:t>
      </w:r>
      <w:r w:rsidR="003E4DE6">
        <w:rPr>
          <w:rFonts w:hint="eastAsia"/>
        </w:rPr>
        <w:t>UAV</w:t>
      </w:r>
      <w:r w:rsidR="003E4DE6">
        <w:rPr>
          <w:rFonts w:hint="eastAsia"/>
        </w:rPr>
        <w:t>获取数据方式</w:t>
      </w:r>
      <w:r w:rsidR="00392073">
        <w:rPr>
          <w:rFonts w:hint="eastAsia"/>
        </w:rPr>
        <w:t>，驱动设计目标是</w:t>
      </w:r>
      <w:r w:rsidR="003E4DE6">
        <w:rPr>
          <w:rFonts w:hint="eastAsia"/>
        </w:rPr>
        <w:t>提供统一的接口，屏蔽数据获取方式，使算法应用无需关心数据来源。</w:t>
      </w:r>
    </w:p>
    <w:p w14:paraId="208C0705" w14:textId="7ADD263A" w:rsidR="00AA713D" w:rsidRPr="006B02F2" w:rsidRDefault="00AA713D" w:rsidP="00AA713D"/>
    <w:p w14:paraId="2124FF73" w14:textId="6F4B428D" w:rsidR="00DF3507" w:rsidRDefault="00DF3507" w:rsidP="00DF3507">
      <w:pPr>
        <w:pStyle w:val="2"/>
        <w:rPr>
          <w:rFonts w:ascii="宋体" w:hAnsi="宋体"/>
        </w:rPr>
      </w:pPr>
      <w:bookmarkStart w:id="20" w:name="_Toc145946468"/>
      <w:r>
        <w:rPr>
          <w:rFonts w:ascii="宋体" w:hAnsi="宋体" w:hint="eastAsia"/>
        </w:rPr>
        <w:t>接口需求</w:t>
      </w:r>
      <w:bookmarkEnd w:id="20"/>
    </w:p>
    <w:p w14:paraId="69156201" w14:textId="77777777" w:rsidR="00302861" w:rsidRPr="004D4E0C" w:rsidRDefault="00302861" w:rsidP="00302861">
      <w:pPr>
        <w:pStyle w:val="af4"/>
        <w:ind w:left="360" w:firstLineChars="300" w:firstLine="630"/>
      </w:pPr>
      <w:r w:rsidRPr="004D4E0C">
        <w:rPr>
          <w:rFonts w:hint="eastAsia"/>
        </w:rPr>
        <w:t>通信协议使用</w:t>
      </w:r>
      <w:r w:rsidRPr="004D4E0C">
        <w:t>MavAlink</w:t>
      </w:r>
      <w:r>
        <w:rPr>
          <w:rFonts w:hint="eastAsia"/>
        </w:rPr>
        <w:t>，协议内容可参考</w:t>
      </w:r>
      <w:r w:rsidRPr="004D4E0C">
        <w:rPr>
          <w:rFonts w:hint="eastAsia"/>
        </w:rPr>
        <w:t>tracer</w:t>
      </w:r>
      <w:r w:rsidRPr="004D4E0C">
        <w:rPr>
          <w:rFonts w:hint="eastAsia"/>
        </w:rPr>
        <w:t>与</w:t>
      </w:r>
      <w:r w:rsidRPr="004D4E0C">
        <w:rPr>
          <w:rFonts w:hint="eastAsia"/>
        </w:rPr>
        <w:t>C2</w:t>
      </w:r>
      <w:r w:rsidRPr="004D4E0C">
        <w:rPr>
          <w:rFonts w:hint="eastAsia"/>
        </w:rPr>
        <w:t>和上位机通信协议</w:t>
      </w:r>
      <w:r w:rsidRPr="004D4E0C">
        <w:rPr>
          <w:rFonts w:hint="eastAsia"/>
        </w:rPr>
        <w:t>V1.0.12.docx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通信数据采用</w:t>
      </w:r>
      <w:r>
        <w:rPr>
          <w:rFonts w:hint="eastAsia"/>
        </w:rPr>
        <w:t>protobuf</w:t>
      </w:r>
      <w:r>
        <w:rPr>
          <w:rFonts w:hint="eastAsia"/>
        </w:rPr>
        <w:t>格式定义，</w:t>
      </w:r>
      <w:r w:rsidRPr="00F01AE8">
        <w:t>UavTracerMsg.proto</w:t>
      </w:r>
      <w:r>
        <w:rPr>
          <w:rFonts w:hint="eastAsia"/>
        </w:rPr>
        <w:t>文件见附件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006A19E" w14:textId="59D53FDB" w:rsidR="00BC047B" w:rsidRPr="00302861" w:rsidRDefault="00BC047B" w:rsidP="00BC047B"/>
    <w:p w14:paraId="1F79A74C" w14:textId="7013BFEC" w:rsidR="003029E6" w:rsidRDefault="00A15DFB" w:rsidP="003029E6">
      <w:pPr>
        <w:pStyle w:val="2"/>
        <w:rPr>
          <w:rFonts w:ascii="宋体" w:hAnsi="宋体"/>
        </w:rPr>
      </w:pPr>
      <w:bookmarkStart w:id="21" w:name="_Toc145946469"/>
      <w:r>
        <w:rPr>
          <w:rFonts w:ascii="宋体" w:hAnsi="宋体" w:hint="eastAsia"/>
        </w:rPr>
        <w:t>性能需求</w:t>
      </w:r>
      <w:bookmarkEnd w:id="21"/>
    </w:p>
    <w:p w14:paraId="24184953" w14:textId="3C8BCA1B" w:rsidR="00BC047B" w:rsidRPr="00BC047B" w:rsidRDefault="00BC047B" w:rsidP="00BC047B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128"/>
      </w:tblGrid>
      <w:tr w:rsidR="00A15DFB" w14:paraId="05E7BE58" w14:textId="77777777" w:rsidTr="002476BD">
        <w:trPr>
          <w:jc w:val="center"/>
        </w:trPr>
        <w:tc>
          <w:tcPr>
            <w:tcW w:w="988" w:type="dxa"/>
          </w:tcPr>
          <w:p w14:paraId="28BFAACD" w14:textId="76C74589" w:rsidR="00A15DFB" w:rsidRDefault="00A15DFB" w:rsidP="00A15DFB">
            <w:r>
              <w:rPr>
                <w:rFonts w:hint="eastAsia"/>
              </w:rPr>
              <w:t>序号</w:t>
            </w:r>
          </w:p>
        </w:tc>
        <w:tc>
          <w:tcPr>
            <w:tcW w:w="5128" w:type="dxa"/>
          </w:tcPr>
          <w:p w14:paraId="5C0832F8" w14:textId="5189741A" w:rsidR="00A15DFB" w:rsidRDefault="00A15DFB" w:rsidP="00A15DFB">
            <w:r>
              <w:rPr>
                <w:rFonts w:hint="eastAsia"/>
              </w:rPr>
              <w:t>性能需求</w:t>
            </w:r>
          </w:p>
        </w:tc>
      </w:tr>
      <w:tr w:rsidR="00A15DFB" w14:paraId="07A23F54" w14:textId="77777777" w:rsidTr="002476BD">
        <w:trPr>
          <w:jc w:val="center"/>
        </w:trPr>
        <w:tc>
          <w:tcPr>
            <w:tcW w:w="988" w:type="dxa"/>
          </w:tcPr>
          <w:p w14:paraId="267DF6EF" w14:textId="3790281D" w:rsidR="00A15DFB" w:rsidRDefault="00A15DFB" w:rsidP="00A15DFB">
            <w:r>
              <w:rPr>
                <w:rFonts w:hint="eastAsia"/>
              </w:rPr>
              <w:t>1</w:t>
            </w:r>
          </w:p>
        </w:tc>
        <w:tc>
          <w:tcPr>
            <w:tcW w:w="5128" w:type="dxa"/>
          </w:tcPr>
          <w:p w14:paraId="4976F4CF" w14:textId="3F319C03" w:rsidR="00A15DFB" w:rsidRDefault="006B02F2" w:rsidP="00A15DFB">
            <w:r>
              <w:rPr>
                <w:rFonts w:hint="eastAsia"/>
              </w:rPr>
              <w:t>UAV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1</w:t>
            </w:r>
            <w:r>
              <w:t>20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会发送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次飞行姿态信息数据，</w:t>
            </w:r>
            <w:r>
              <w:rPr>
                <w:rFonts w:hint="eastAsia"/>
              </w:rPr>
              <w:t>Tracer</w:t>
            </w:r>
            <w:r>
              <w:rPr>
                <w:rFonts w:hint="eastAsia"/>
              </w:rPr>
              <w:t>算法获取驱动数据并计算至少小于</w:t>
            </w:r>
            <w:r>
              <w:rPr>
                <w:rFonts w:hint="eastAsia"/>
              </w:rPr>
              <w:t>1</w:t>
            </w:r>
            <w:r>
              <w:t>20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。驱动设计目标从</w:t>
            </w:r>
            <w:r>
              <w:rPr>
                <w:rFonts w:hint="eastAsia"/>
              </w:rPr>
              <w:t>U</w:t>
            </w:r>
            <w:r>
              <w:t>sbTypeC</w:t>
            </w:r>
            <w:r>
              <w:rPr>
                <w:rFonts w:hint="eastAsia"/>
              </w:rPr>
              <w:t>收到数据并存贮的时间小于</w:t>
            </w:r>
            <w:r w:rsidR="00717F9F">
              <w:rPr>
                <w:rFonts w:hint="eastAsia"/>
              </w:rPr>
              <w:t>5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，提供算法查询数据接口的时间消耗小于</w:t>
            </w:r>
            <w:r>
              <w:rPr>
                <w:rFonts w:hint="eastAsia"/>
              </w:rPr>
              <w:t>5ms</w:t>
            </w:r>
          </w:p>
        </w:tc>
      </w:tr>
      <w:tr w:rsidR="00A15DFB" w14:paraId="2750B933" w14:textId="77777777" w:rsidTr="002476BD">
        <w:trPr>
          <w:jc w:val="center"/>
        </w:trPr>
        <w:tc>
          <w:tcPr>
            <w:tcW w:w="988" w:type="dxa"/>
          </w:tcPr>
          <w:p w14:paraId="2A3544FA" w14:textId="0574D082" w:rsidR="00A15DFB" w:rsidRDefault="00786BF2" w:rsidP="00A15DFB">
            <w:r>
              <w:t>2</w:t>
            </w:r>
          </w:p>
        </w:tc>
        <w:tc>
          <w:tcPr>
            <w:tcW w:w="5128" w:type="dxa"/>
          </w:tcPr>
          <w:p w14:paraId="58A40495" w14:textId="4E882331" w:rsidR="00A15DFB" w:rsidRDefault="00A15DFB" w:rsidP="00A15DFB"/>
        </w:tc>
      </w:tr>
    </w:tbl>
    <w:p w14:paraId="78568D59" w14:textId="1FD61930" w:rsidR="00A15DFB" w:rsidRDefault="00A15DFB" w:rsidP="00A15DFB">
      <w:pPr>
        <w:pStyle w:val="2"/>
        <w:rPr>
          <w:rFonts w:ascii="宋体" w:hAnsi="宋体"/>
        </w:rPr>
      </w:pPr>
      <w:bookmarkStart w:id="22" w:name="_Toc145946470"/>
      <w:r>
        <w:rPr>
          <w:rFonts w:ascii="宋体" w:hAnsi="宋体" w:hint="eastAsia"/>
        </w:rPr>
        <w:t>边界需求</w:t>
      </w:r>
      <w:bookmarkEnd w:id="22"/>
    </w:p>
    <w:p w14:paraId="676B3CCB" w14:textId="18081B67" w:rsidR="00BC047B" w:rsidRPr="00BC047B" w:rsidRDefault="00BC047B" w:rsidP="00BC047B">
      <w:pPr>
        <w:ind w:left="420"/>
      </w:pPr>
      <w:r>
        <w:rPr>
          <w:rFonts w:hint="eastAsia"/>
        </w:rPr>
        <w:t>无</w:t>
      </w:r>
    </w:p>
    <w:p w14:paraId="22DC5389" w14:textId="2A284036" w:rsidR="00966459" w:rsidRDefault="008845F0" w:rsidP="00966459">
      <w:pPr>
        <w:pStyle w:val="1"/>
        <w:rPr>
          <w:rFonts w:ascii="宋体" w:hAnsi="宋体"/>
          <w:lang w:val="en-GB"/>
        </w:rPr>
      </w:pPr>
      <w:bookmarkStart w:id="23" w:name="_Toc145946471"/>
      <w:r>
        <w:rPr>
          <w:rFonts w:ascii="宋体" w:hAnsi="宋体" w:hint="eastAsia"/>
          <w:lang w:val="en-GB"/>
        </w:rPr>
        <w:lastRenderedPageBreak/>
        <w:t>软件</w:t>
      </w:r>
      <w:r w:rsidR="00966459" w:rsidRPr="0083385F">
        <w:rPr>
          <w:rFonts w:ascii="宋体" w:hAnsi="宋体" w:hint="eastAsia"/>
          <w:lang w:val="en-GB"/>
        </w:rPr>
        <w:t>设计说明</w:t>
      </w:r>
      <w:bookmarkEnd w:id="23"/>
    </w:p>
    <w:p w14:paraId="6060005A" w14:textId="77777777" w:rsidR="008371F9" w:rsidRDefault="008371F9" w:rsidP="008371F9">
      <w:pPr>
        <w:pStyle w:val="2"/>
      </w:pPr>
      <w:bookmarkStart w:id="24" w:name="_Toc145946472"/>
      <w:r>
        <w:rPr>
          <w:rFonts w:hint="eastAsia"/>
        </w:rPr>
        <w:t>设计示意图</w:t>
      </w:r>
      <w:bookmarkEnd w:id="24"/>
    </w:p>
    <w:p w14:paraId="06810075" w14:textId="494AC9B6" w:rsidR="008371F9" w:rsidRDefault="008775A2" w:rsidP="00AA2A70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0C973E" wp14:editId="4AF0F8EE">
                <wp:simplePos x="0" y="0"/>
                <wp:positionH relativeFrom="column">
                  <wp:posOffset>1663375</wp:posOffset>
                </wp:positionH>
                <wp:positionV relativeFrom="paragraph">
                  <wp:posOffset>123933</wp:posOffset>
                </wp:positionV>
                <wp:extent cx="1574358" cy="602166"/>
                <wp:effectExtent l="0" t="0" r="26035" b="26670"/>
                <wp:wrapNone/>
                <wp:docPr id="457972409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358" cy="602166"/>
                          <a:chOff x="0" y="0"/>
                          <a:chExt cx="1574358" cy="602166"/>
                        </a:xfrm>
                      </wpg:grpSpPr>
                      <wps:wsp>
                        <wps:cNvPr id="1197158574" name="文本框 1"/>
                        <wps:cNvSpPr txBox="1"/>
                        <wps:spPr>
                          <a:xfrm>
                            <a:off x="0" y="356827"/>
                            <a:ext cx="1574165" cy="111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F5D1BC" w14:textId="658AF57A" w:rsidR="008775A2" w:rsidRPr="00107BC2" w:rsidRDefault="008775A2" w:rsidP="008775A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396959" name="文本框 1"/>
                        <wps:cNvSpPr txBox="1"/>
                        <wps:spPr>
                          <a:xfrm>
                            <a:off x="0" y="468221"/>
                            <a:ext cx="1574358" cy="133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5DAAE7" w14:textId="1EF82C14" w:rsidR="008775A2" w:rsidRDefault="008775A2" w:rsidP="008775A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111849" name="文本框 1"/>
                        <wps:cNvSpPr txBox="1"/>
                        <wps:spPr>
                          <a:xfrm>
                            <a:off x="0" y="0"/>
                            <a:ext cx="1574165" cy="357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1C6751" w14:textId="753CEC66" w:rsidR="008775A2" w:rsidRPr="00107BC2" w:rsidRDefault="008775A2" w:rsidP="008775A2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算法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0C973E" id="组合 4" o:spid="_x0000_s1026" style="position:absolute;left:0;text-align:left;margin-left:130.95pt;margin-top:9.75pt;width:123.95pt;height:47.4pt;z-index:251664384;mso-height-relative:margin" coordsize="15743,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3568;width:15741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" fillcolor="white [3201]" strokeweight=".5pt">
                  <v:textbox>
                    <w:txbxContent>
                      <w:p w14:paraId="7CF5D1BC" w14:textId="658AF57A" w:rsidR="008775A2" w:rsidRPr="00107BC2" w:rsidRDefault="008775A2" w:rsidP="008775A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top:4682;width:15743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" fillcolor="white [3201]" strokeweight=".5pt">
                  <v:textbox>
                    <w:txbxContent>
                      <w:p w14:paraId="175DAAE7" w14:textId="1EF82C14" w:rsidR="008775A2" w:rsidRDefault="008775A2" w:rsidP="008775A2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_x0000_s1029" type="#_x0000_t202" style="position:absolute;width:15741;height:3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" fillcolor="white [3201]" strokeweight=".5pt">
                  <v:textbox>
                    <w:txbxContent>
                      <w:p w14:paraId="581C6751" w14:textId="753CEC66" w:rsidR="008775A2" w:rsidRPr="00107BC2" w:rsidRDefault="008775A2" w:rsidP="008775A2"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算法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FA6E83" w14:textId="20100BEC" w:rsidR="008371F9" w:rsidRDefault="008371F9" w:rsidP="00AA2A70">
      <w:pPr>
        <w:rPr>
          <w:rFonts w:hint="eastAsia"/>
        </w:rPr>
      </w:pPr>
    </w:p>
    <w:p w14:paraId="57E09088" w14:textId="1ECA2A1F" w:rsidR="00AA2A70" w:rsidRDefault="007A5202" w:rsidP="00AA2A7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4C3043DE" wp14:editId="7D7F777A">
                <wp:simplePos x="0" y="0"/>
                <wp:positionH relativeFrom="margin">
                  <wp:posOffset>2658193</wp:posOffset>
                </wp:positionH>
                <wp:positionV relativeFrom="paragraph">
                  <wp:posOffset>203367</wp:posOffset>
                </wp:positionV>
                <wp:extent cx="1343025" cy="572494"/>
                <wp:effectExtent l="0" t="0" r="9525" b="0"/>
                <wp:wrapNone/>
                <wp:docPr id="154354264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CC4156" w14:textId="13B20F5F" w:rsidR="00FA5AFE" w:rsidRPr="005463EE" w:rsidRDefault="00FA5AFE" w:rsidP="00FA5AFE">
                            <w:pPr>
                              <w:spacing w:line="240" w:lineRule="auto"/>
                              <w:jc w:val="left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463EE">
                              <w:rPr>
                                <w:sz w:val="16"/>
                                <w:szCs w:val="16"/>
                              </w:rPr>
                              <w:t>算法</w:t>
                            </w:r>
                            <w:r w:rsidRPr="005463E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查询飞行姿态信息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043DE" id="文本框 1" o:spid="_x0000_s1030" type="#_x0000_t202" style="position:absolute;left:0;text-align:left;margin-left:209.3pt;margin-top:16pt;width:105.75pt;height:45.1pt;z-index:2516602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" fillcolor="white [3201]" stroked="f" strokeweight=".5pt">
                <v:textbox>
                  <w:txbxContent>
                    <w:p w14:paraId="0DCC4156" w14:textId="13B20F5F" w:rsidR="00FA5AFE" w:rsidRPr="005463EE" w:rsidRDefault="00FA5AFE" w:rsidP="00FA5AFE">
                      <w:pPr>
                        <w:spacing w:line="240" w:lineRule="auto"/>
                        <w:jc w:val="left"/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5463EE">
                        <w:rPr>
                          <w:sz w:val="16"/>
                          <w:szCs w:val="16"/>
                        </w:rPr>
                        <w:t>算法</w:t>
                      </w:r>
                      <w:r w:rsidRPr="005463EE">
                        <w:rPr>
                          <w:rFonts w:hint="eastAsia"/>
                          <w:sz w:val="16"/>
                          <w:szCs w:val="16"/>
                        </w:rPr>
                        <w:t>查询飞行姿态信息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4B940C22" wp14:editId="6A6BB1E2">
                <wp:simplePos x="0" y="0"/>
                <wp:positionH relativeFrom="margin">
                  <wp:posOffset>861198</wp:posOffset>
                </wp:positionH>
                <wp:positionV relativeFrom="paragraph">
                  <wp:posOffset>187463</wp:posOffset>
                </wp:positionV>
                <wp:extent cx="1343278" cy="604299"/>
                <wp:effectExtent l="0" t="0" r="9525" b="5715"/>
                <wp:wrapNone/>
                <wp:docPr id="29696952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278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1DA3C" w14:textId="4F3086D9" w:rsidR="00FA5AFE" w:rsidRPr="005463EE" w:rsidRDefault="00FA5AFE" w:rsidP="00FA5AFE">
                            <w:pPr>
                              <w:spacing w:line="240" w:lineRule="auto"/>
                              <w:jc w:val="left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463EE">
                              <w:rPr>
                                <w:sz w:val="16"/>
                                <w:szCs w:val="16"/>
                              </w:rPr>
                              <w:t>Tracer</w:t>
                            </w:r>
                            <w:r w:rsidRPr="005463EE">
                              <w:rPr>
                                <w:sz w:val="16"/>
                                <w:szCs w:val="16"/>
                              </w:rPr>
                              <w:t>向</w:t>
                            </w:r>
                            <w:r w:rsidRPr="005463E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UAV</w:t>
                            </w:r>
                            <w:r w:rsidRPr="005463EE">
                              <w:rPr>
                                <w:sz w:val="16"/>
                                <w:szCs w:val="16"/>
                              </w:rPr>
                              <w:t>发送</w:t>
                            </w:r>
                            <w:r w:rsidRPr="005463E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测量信息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40C22" id="_x0000_s1031" type="#_x0000_t202" style="position:absolute;left:0;text-align:left;margin-left:67.8pt;margin-top:14.75pt;width:105.75pt;height:47.6pt;z-index:2516613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" fillcolor="white [3201]" stroked="f" strokeweight=".5pt">
                <v:textbox>
                  <w:txbxContent>
                    <w:p w14:paraId="5BF1DA3C" w14:textId="4F3086D9" w:rsidR="00FA5AFE" w:rsidRPr="005463EE" w:rsidRDefault="00FA5AFE" w:rsidP="00FA5AFE">
                      <w:pPr>
                        <w:spacing w:line="240" w:lineRule="auto"/>
                        <w:jc w:val="left"/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5463EE">
                        <w:rPr>
                          <w:sz w:val="16"/>
                          <w:szCs w:val="16"/>
                        </w:rPr>
                        <w:t>Tracer</w:t>
                      </w:r>
                      <w:r w:rsidRPr="005463EE">
                        <w:rPr>
                          <w:sz w:val="16"/>
                          <w:szCs w:val="16"/>
                        </w:rPr>
                        <w:t>向</w:t>
                      </w:r>
                      <w:r w:rsidRPr="005463EE">
                        <w:rPr>
                          <w:rFonts w:hint="eastAsia"/>
                          <w:sz w:val="16"/>
                          <w:szCs w:val="16"/>
                        </w:rPr>
                        <w:t>UAV</w:t>
                      </w:r>
                      <w:r w:rsidRPr="005463EE">
                        <w:rPr>
                          <w:sz w:val="16"/>
                          <w:szCs w:val="16"/>
                        </w:rPr>
                        <w:t>发送</w:t>
                      </w:r>
                      <w:r w:rsidRPr="005463EE">
                        <w:rPr>
                          <w:rFonts w:hint="eastAsia"/>
                          <w:sz w:val="16"/>
                          <w:szCs w:val="16"/>
                        </w:rPr>
                        <w:t>测量信息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A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75C03" wp14:editId="78558837">
                <wp:simplePos x="0" y="0"/>
                <wp:positionH relativeFrom="column">
                  <wp:posOffset>2715537</wp:posOffset>
                </wp:positionH>
                <wp:positionV relativeFrom="paragraph">
                  <wp:posOffset>134964</wp:posOffset>
                </wp:positionV>
                <wp:extent cx="6723" cy="978740"/>
                <wp:effectExtent l="76200" t="38100" r="69850" b="31115"/>
                <wp:wrapNone/>
                <wp:docPr id="1737653995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3" cy="978740"/>
                        </a:xfrm>
                        <a:prstGeom prst="line">
                          <a:avLst/>
                        </a:prstGeom>
                        <a:ln cap="sq">
                          <a:solidFill>
                            <a:schemeClr val="tx1"/>
                          </a:solidFill>
                          <a:headEnd type="arrow" w="sm" len="me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29886" id="直接连接符 8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8pt,10.65pt" to="214.3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" strokecolor="black [3213]" strokeweight=".5pt">
                <v:stroke startarrow="open" startarrowwidth="narrow" endarrowwidth="narrow" joinstyle="miter" endcap="square"/>
              </v:line>
            </w:pict>
          </mc:Fallback>
        </mc:AlternateContent>
      </w:r>
      <w:r w:rsidR="00FA5A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4DF90" wp14:editId="198AAE83">
                <wp:simplePos x="0" y="0"/>
                <wp:positionH relativeFrom="column">
                  <wp:posOffset>2065462</wp:posOffset>
                </wp:positionH>
                <wp:positionV relativeFrom="paragraph">
                  <wp:posOffset>132826</wp:posOffset>
                </wp:positionV>
                <wp:extent cx="6723" cy="978740"/>
                <wp:effectExtent l="76200" t="19050" r="69850" b="50165"/>
                <wp:wrapNone/>
                <wp:docPr id="376957845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3" cy="978740"/>
                        </a:xfrm>
                        <a:prstGeom prst="line">
                          <a:avLst/>
                        </a:prstGeom>
                        <a:ln cap="sq"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6203E" id="直接连接符 8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5pt,10.45pt" to="163.2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" strokecolor="black [3213]" strokeweight=".5pt">
                <v:stroke endarrow="open" endarrowwidth="narrow" endarrowlength="short" joinstyle="miter" endcap="square"/>
              </v:line>
            </w:pict>
          </mc:Fallback>
        </mc:AlternateContent>
      </w:r>
    </w:p>
    <w:p w14:paraId="4AB090F3" w14:textId="61BFC87D" w:rsidR="00AA2A70" w:rsidRDefault="00AA2A70" w:rsidP="00AA2A70">
      <w:pPr>
        <w:rPr>
          <w:rFonts w:hint="eastAsia"/>
        </w:rPr>
      </w:pPr>
    </w:p>
    <w:p w14:paraId="3D393AF7" w14:textId="3BEA5EE9" w:rsidR="00AA2A70" w:rsidRDefault="00AA2A70" w:rsidP="00AA2A70">
      <w:pPr>
        <w:rPr>
          <w:rFonts w:hint="eastAsia"/>
        </w:rPr>
      </w:pPr>
    </w:p>
    <w:p w14:paraId="79309855" w14:textId="32C72A55" w:rsidR="00AA2A70" w:rsidRDefault="00467A88" w:rsidP="00AA2A7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86" behindDoc="0" locked="0" layoutInCell="1" allowOverlap="1" wp14:anchorId="00EE3105" wp14:editId="1047C079">
                <wp:simplePos x="0" y="0"/>
                <wp:positionH relativeFrom="column">
                  <wp:posOffset>431828</wp:posOffset>
                </wp:positionH>
                <wp:positionV relativeFrom="paragraph">
                  <wp:posOffset>99005</wp:posOffset>
                </wp:positionV>
                <wp:extent cx="5494351" cy="2190750"/>
                <wp:effectExtent l="0" t="0" r="11430" b="19050"/>
                <wp:wrapNone/>
                <wp:docPr id="236518347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351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9D5595" id="矩形 11" o:spid="_x0000_s1026" style="position:absolute;left:0;text-align:left;margin-left:34pt;margin-top:7.8pt;width:432.65pt;height:172.5pt;z-index:25165618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" filled="f" strokecolor="black [3213]" strokeweight="1pt">
                <v:stroke dashstyle="dash"/>
              </v:rect>
            </w:pict>
          </mc:Fallback>
        </mc:AlternateContent>
      </w:r>
      <w:r w:rsidR="008C1A2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2D2D8E7" wp14:editId="4A41E018">
                <wp:simplePos x="0" y="0"/>
                <wp:positionH relativeFrom="margin">
                  <wp:posOffset>4229478</wp:posOffset>
                </wp:positionH>
                <wp:positionV relativeFrom="paragraph">
                  <wp:posOffset>300226</wp:posOffset>
                </wp:positionV>
                <wp:extent cx="1574165" cy="1267818"/>
                <wp:effectExtent l="0" t="0" r="26035" b="27940"/>
                <wp:wrapNone/>
                <wp:docPr id="83692099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165" cy="1267818"/>
                          <a:chOff x="0" y="-200912"/>
                          <a:chExt cx="1574358" cy="1268721"/>
                        </a:xfrm>
                      </wpg:grpSpPr>
                      <wps:wsp>
                        <wps:cNvPr id="1180467674" name="文本框 1"/>
                        <wps:cNvSpPr txBox="1"/>
                        <wps:spPr>
                          <a:xfrm>
                            <a:off x="0" y="160941"/>
                            <a:ext cx="1574165" cy="441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4CB38F" w14:textId="1D7ADDD9" w:rsidR="008C1A21" w:rsidRPr="00CB2676" w:rsidRDefault="008C1A21" w:rsidP="00D64073">
                              <w:pPr>
                                <w:spacing w:line="240" w:lineRule="auto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B2676">
                                <w:rPr>
                                  <w:sz w:val="16"/>
                                  <w:szCs w:val="16"/>
                                </w:rPr>
                                <w:t>_angleData: AngleInfoPB</w:t>
                              </w:r>
                            </w:p>
                            <w:p w14:paraId="52DBA3F6" w14:textId="2125F3D8" w:rsidR="00E17A12" w:rsidRPr="00CB2676" w:rsidRDefault="008C1A21" w:rsidP="00D64073">
                              <w:pPr>
                                <w:spacing w:line="240" w:lineRule="auto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B2676">
                                <w:rPr>
                                  <w:sz w:val="16"/>
                                  <w:szCs w:val="16"/>
                                </w:rPr>
                                <w:t>_aapsData:</w:t>
                              </w:r>
                              <w:r w:rsidRPr="00CB267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B2676">
                                <w:rPr>
                                  <w:sz w:val="16"/>
                                  <w:szCs w:val="16"/>
                                </w:rPr>
                                <w:t>FlyStatusPB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361392" name="文本框 1"/>
                        <wps:cNvSpPr txBox="1"/>
                        <wps:spPr>
                          <a:xfrm>
                            <a:off x="0" y="599839"/>
                            <a:ext cx="1574358" cy="467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3A461A" w14:textId="16126215" w:rsidR="005D6859" w:rsidRPr="00CB2676" w:rsidRDefault="0007052D" w:rsidP="008C1A21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ParseFromArray (</w:t>
                              </w:r>
                              <w:r w:rsidR="005D6859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6FD29924" w14:textId="1F3B71CF" w:rsidR="008C1A21" w:rsidRPr="00CB2676" w:rsidRDefault="0007052D" w:rsidP="008C1A21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B2676">
                                <w:rPr>
                                  <w:sz w:val="16"/>
                                  <w:szCs w:val="16"/>
                                </w:rPr>
                                <w:t>SerializeToArray (</w:t>
                              </w:r>
                              <w:r w:rsidR="008C1A21" w:rsidRPr="00CB2676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33205602" w14:textId="77777777" w:rsidR="00E17A12" w:rsidRDefault="00E17A12" w:rsidP="00E17A1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339019" name="文本框 1"/>
                        <wps:cNvSpPr txBox="1"/>
                        <wps:spPr>
                          <a:xfrm>
                            <a:off x="0" y="-200912"/>
                            <a:ext cx="1574165" cy="357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57E163" w14:textId="094B46B4" w:rsidR="00E17A12" w:rsidRPr="00107BC2" w:rsidRDefault="00E17A12" w:rsidP="00E17A12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飞行数据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2D8E7" id="_x0000_s1032" style="position:absolute;left:0;text-align:left;margin-left:333.05pt;margin-top:23.65pt;width:123.95pt;height:99.85pt;z-index:251673600;mso-position-horizontal-relative:margin;mso-width-relative:margin;mso-height-relative:margin" coordorigin=",-2009" coordsize="15743,1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">
                <v:shape id="_x0000_s1033" type="#_x0000_t202" style="position:absolute;top:1609;width:15741;height:4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" fillcolor="white [3201]" strokeweight=".5pt">
                  <v:textbox>
                    <w:txbxContent>
                      <w:p w14:paraId="5C4CB38F" w14:textId="1D7ADDD9" w:rsidR="008C1A21" w:rsidRPr="00CB2676" w:rsidRDefault="008C1A21" w:rsidP="00D64073">
                        <w:pPr>
                          <w:spacing w:line="240" w:lineRule="auto"/>
                          <w:jc w:val="left"/>
                          <w:rPr>
                            <w:sz w:val="16"/>
                            <w:szCs w:val="16"/>
                          </w:rPr>
                        </w:pPr>
                        <w:r w:rsidRPr="00CB2676">
                          <w:rPr>
                            <w:sz w:val="16"/>
                            <w:szCs w:val="16"/>
                          </w:rPr>
                          <w:t>_angleData: AngleInfoPB</w:t>
                        </w:r>
                      </w:p>
                      <w:p w14:paraId="52DBA3F6" w14:textId="2125F3D8" w:rsidR="00E17A12" w:rsidRPr="00CB2676" w:rsidRDefault="008C1A21" w:rsidP="00D64073">
                        <w:pPr>
                          <w:spacing w:line="240" w:lineRule="auto"/>
                          <w:jc w:val="left"/>
                          <w:rPr>
                            <w:sz w:val="16"/>
                            <w:szCs w:val="16"/>
                          </w:rPr>
                        </w:pPr>
                        <w:r w:rsidRPr="00CB2676">
                          <w:rPr>
                            <w:sz w:val="16"/>
                            <w:szCs w:val="16"/>
                          </w:rPr>
                          <w:t>_aapsData:</w:t>
                        </w:r>
                        <w:r w:rsidRPr="00CB267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CB2676">
                          <w:rPr>
                            <w:sz w:val="16"/>
                            <w:szCs w:val="16"/>
                          </w:rPr>
                          <w:t>FlyStatusPB</w:t>
                        </w:r>
                      </w:p>
                    </w:txbxContent>
                  </v:textbox>
                </v:shape>
                <v:shape id="_x0000_s1034" type="#_x0000_t202" style="position:absolute;top:5998;width:15743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" fillcolor="white [3201]" strokeweight=".5pt">
                  <v:textbox>
                    <w:txbxContent>
                      <w:p w14:paraId="533A461A" w14:textId="16126215" w:rsidR="005D6859" w:rsidRPr="00CB2676" w:rsidRDefault="0007052D" w:rsidP="008C1A21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ParseFromArray (</w:t>
                        </w:r>
                        <w:r w:rsidR="005D6859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6FD29924" w14:textId="1F3B71CF" w:rsidR="008C1A21" w:rsidRPr="00CB2676" w:rsidRDefault="0007052D" w:rsidP="008C1A21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CB2676">
                          <w:rPr>
                            <w:sz w:val="16"/>
                            <w:szCs w:val="16"/>
                          </w:rPr>
                          <w:t>SerializeToArray (</w:t>
                        </w:r>
                        <w:r w:rsidR="008C1A21" w:rsidRPr="00CB2676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33205602" w14:textId="77777777" w:rsidR="00E17A12" w:rsidRDefault="00E17A12" w:rsidP="00E17A12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_x0000_s1035" type="#_x0000_t202" style="position:absolute;top:-2009;width:15741;height:3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" fillcolor="white [3201]" strokeweight=".5pt">
                  <v:textbox>
                    <w:txbxContent>
                      <w:p w14:paraId="1057E163" w14:textId="094B46B4" w:rsidR="00E17A12" w:rsidRPr="00107BC2" w:rsidRDefault="00E17A12" w:rsidP="00E17A12"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</w:rPr>
                          <w:t>飞行数据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</w:rPr>
                          <w:t>Cache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70FD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DA4DD3" wp14:editId="4372A0FA">
                <wp:simplePos x="0" y="0"/>
                <wp:positionH relativeFrom="column">
                  <wp:posOffset>438198</wp:posOffset>
                </wp:positionH>
                <wp:positionV relativeFrom="paragraph">
                  <wp:posOffset>159924</wp:posOffset>
                </wp:positionV>
                <wp:extent cx="733245" cy="345057"/>
                <wp:effectExtent l="0" t="0" r="0" b="0"/>
                <wp:wrapNone/>
                <wp:docPr id="149711805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5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EEFF7" w14:textId="576CC417" w:rsidR="00E70FD6" w:rsidRDefault="00E70FD6" w:rsidP="00E70FD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驱动设计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A4DD3" id="文本框 12" o:spid="_x0000_s1036" type="#_x0000_t202" style="position:absolute;left:0;text-align:left;margin-left:34.5pt;margin-top:12.6pt;width:57.75pt;height:27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" fillcolor="white [3201]" stroked="f" strokeweight=".5pt">
                <v:textbox>
                  <w:txbxContent>
                    <w:p w14:paraId="0EBEEFF7" w14:textId="576CC417" w:rsidR="00E70FD6" w:rsidRDefault="00E70FD6" w:rsidP="00E70FD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驱动设计</w:t>
                      </w:r>
                    </w:p>
                  </w:txbxContent>
                </v:textbox>
              </v:shape>
            </w:pict>
          </mc:Fallback>
        </mc:AlternateContent>
      </w:r>
      <w:r w:rsidR="00394614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E590CF" wp14:editId="660AE49B">
                <wp:simplePos x="0" y="0"/>
                <wp:positionH relativeFrom="column">
                  <wp:posOffset>1663375</wp:posOffset>
                </wp:positionH>
                <wp:positionV relativeFrom="paragraph">
                  <wp:posOffset>221507</wp:posOffset>
                </wp:positionV>
                <wp:extent cx="1574358" cy="1207175"/>
                <wp:effectExtent l="0" t="0" r="26035" b="12065"/>
                <wp:wrapNone/>
                <wp:docPr id="1587484581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358" cy="1207175"/>
                          <a:chOff x="0" y="0"/>
                          <a:chExt cx="1574358" cy="1207175"/>
                        </a:xfrm>
                      </wpg:grpSpPr>
                      <wps:wsp>
                        <wps:cNvPr id="271042353" name="文本框 1"/>
                        <wps:cNvSpPr txBox="1"/>
                        <wps:spPr>
                          <a:xfrm>
                            <a:off x="0" y="356839"/>
                            <a:ext cx="1574165" cy="3572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A09928" w14:textId="519109D3" w:rsidR="00AA2A70" w:rsidRPr="00CB2676" w:rsidRDefault="00107B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B2676">
                                <w:rPr>
                                  <w:sz w:val="16"/>
                                  <w:szCs w:val="16"/>
                                </w:rPr>
                                <w:t xml:space="preserve">_data: </w:t>
                              </w:r>
                              <w:r w:rsidRPr="00CB2676">
                                <w:rPr>
                                  <w:sz w:val="16"/>
                                  <w:szCs w:val="16"/>
                                </w:rPr>
                                <w:t>AAPSInfo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2268134" name="文本框 1"/>
                        <wps:cNvSpPr txBox="1"/>
                        <wps:spPr>
                          <a:xfrm>
                            <a:off x="0" y="706243"/>
                            <a:ext cx="1574358" cy="5009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4E1482" w14:textId="47CA2EA8" w:rsidR="00107BC2" w:rsidRPr="00CB2676" w:rsidRDefault="00107BC2" w:rsidP="00107BC2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B2676">
                                <w:rPr>
                                  <w:sz w:val="16"/>
                                  <w:szCs w:val="16"/>
                                </w:rPr>
                                <w:t>Send</w:t>
                              </w:r>
                              <w:r w:rsidRPr="00CB2676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Me</w:t>
                              </w:r>
                              <w:r w:rsidRPr="00CB2676">
                                <w:rPr>
                                  <w:sz w:val="16"/>
                                  <w:szCs w:val="16"/>
                                </w:rPr>
                                <w:t>asureInfoMsgToUav</w:t>
                              </w:r>
                              <w:r w:rsidRPr="00CB2676">
                                <w:rPr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  <w:p w14:paraId="58756EBB" w14:textId="122056F8" w:rsidR="00107BC2" w:rsidRPr="00CB2676" w:rsidRDefault="00107BC2" w:rsidP="00107BC2">
                              <w:pPr>
                                <w:spacing w:line="240" w:lineRule="auto"/>
                              </w:pPr>
                              <w:r w:rsidRPr="00CB2676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R</w:t>
                              </w:r>
                              <w:r w:rsidRPr="00CB2676">
                                <w:rPr>
                                  <w:sz w:val="16"/>
                                  <w:szCs w:val="16"/>
                                </w:rPr>
                                <w:t>ecvFlayStatusFromUav</w:t>
                              </w:r>
                              <w:r w:rsidRPr="00CB2676">
                                <w:rPr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539368" name="文本框 1"/>
                        <wps:cNvSpPr txBox="1"/>
                        <wps:spPr>
                          <a:xfrm>
                            <a:off x="0" y="0"/>
                            <a:ext cx="1574165" cy="357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7EABF0" w14:textId="77777777" w:rsidR="00107BC2" w:rsidRPr="00CB2676" w:rsidRDefault="00107BC2" w:rsidP="00107BC2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CB2676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TracerDeviceHal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590CF" id="_x0000_s1037" style="position:absolute;left:0;text-align:left;margin-left:130.95pt;margin-top:17.45pt;width:123.95pt;height:95.05pt;z-index:251662336" coordsize="15743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">
                <v:shape id="_x0000_s1038" type="#_x0000_t202" style="position:absolute;top:3568;width:15741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" fillcolor="white [3201]" strokeweight=".5pt">
                  <v:textbox>
                    <w:txbxContent>
                      <w:p w14:paraId="5BA09928" w14:textId="519109D3" w:rsidR="00AA2A70" w:rsidRPr="00CB2676" w:rsidRDefault="00107BC2">
                        <w:pPr>
                          <w:rPr>
                            <w:sz w:val="16"/>
                            <w:szCs w:val="16"/>
                          </w:rPr>
                        </w:pPr>
                        <w:r w:rsidRPr="00CB2676">
                          <w:rPr>
                            <w:sz w:val="16"/>
                            <w:szCs w:val="16"/>
                          </w:rPr>
                          <w:t xml:space="preserve">_data: </w:t>
                        </w:r>
                        <w:r w:rsidRPr="00CB2676">
                          <w:rPr>
                            <w:sz w:val="16"/>
                            <w:szCs w:val="16"/>
                          </w:rPr>
                          <w:t>AAPSInfo</w:t>
                        </w:r>
                      </w:p>
                    </w:txbxContent>
                  </v:textbox>
                </v:shape>
                <v:shape id="_x0000_s1039" type="#_x0000_t202" style="position:absolute;top:7062;width:15743;height:5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" fillcolor="white [3201]" strokeweight=".5pt">
                  <v:textbox>
                    <w:txbxContent>
                      <w:p w14:paraId="124E1482" w14:textId="47CA2EA8" w:rsidR="00107BC2" w:rsidRPr="00CB2676" w:rsidRDefault="00107BC2" w:rsidP="00107BC2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CB2676">
                          <w:rPr>
                            <w:sz w:val="16"/>
                            <w:szCs w:val="16"/>
                          </w:rPr>
                          <w:t>Send</w:t>
                        </w:r>
                        <w:r w:rsidRPr="00CB2676">
                          <w:rPr>
                            <w:rFonts w:hint="eastAsia"/>
                            <w:sz w:val="16"/>
                            <w:szCs w:val="16"/>
                          </w:rPr>
                          <w:t>Me</w:t>
                        </w:r>
                        <w:r w:rsidRPr="00CB2676">
                          <w:rPr>
                            <w:sz w:val="16"/>
                            <w:szCs w:val="16"/>
                          </w:rPr>
                          <w:t>asureInfoMsgToUav</w:t>
                        </w:r>
                        <w:r w:rsidRPr="00CB2676">
                          <w:rPr>
                            <w:sz w:val="16"/>
                            <w:szCs w:val="16"/>
                          </w:rPr>
                          <w:t>()</w:t>
                        </w:r>
                      </w:p>
                      <w:p w14:paraId="58756EBB" w14:textId="122056F8" w:rsidR="00107BC2" w:rsidRPr="00CB2676" w:rsidRDefault="00107BC2" w:rsidP="00107BC2">
                        <w:pPr>
                          <w:spacing w:line="240" w:lineRule="auto"/>
                        </w:pPr>
                        <w:r w:rsidRPr="00CB2676">
                          <w:rPr>
                            <w:rFonts w:hint="eastAsia"/>
                            <w:sz w:val="16"/>
                            <w:szCs w:val="16"/>
                          </w:rPr>
                          <w:t>R</w:t>
                        </w:r>
                        <w:r w:rsidRPr="00CB2676">
                          <w:rPr>
                            <w:sz w:val="16"/>
                            <w:szCs w:val="16"/>
                          </w:rPr>
                          <w:t>ecvFlayStatusFromUav</w:t>
                        </w:r>
                        <w:r w:rsidRPr="00CB2676">
                          <w:rPr>
                            <w:sz w:val="16"/>
                            <w:szCs w:val="16"/>
                          </w:rPr>
                          <w:t>()</w:t>
                        </w:r>
                      </w:p>
                    </w:txbxContent>
                  </v:textbox>
                </v:shape>
                <v:shape id="_x0000_s1040" type="#_x0000_t202" style="position:absolute;width:15741;height:3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" fillcolor="white [3201]" strokeweight=".5pt">
                  <v:textbox>
                    <w:txbxContent>
                      <w:p w14:paraId="077EABF0" w14:textId="77777777" w:rsidR="00107BC2" w:rsidRPr="00CB2676" w:rsidRDefault="00107BC2" w:rsidP="00107BC2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B2676">
                          <w:rPr>
                            <w:b/>
                            <w:bCs/>
                            <w:sz w:val="18"/>
                            <w:szCs w:val="18"/>
                          </w:rPr>
                          <w:t>TracerDeviceHal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B7DC54" w14:textId="42D9F546" w:rsidR="00AA2A70" w:rsidRDefault="00E70FD6" w:rsidP="00AA2A7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1" behindDoc="0" locked="0" layoutInCell="1" allowOverlap="1" wp14:anchorId="03DC4712" wp14:editId="35559ED1">
                <wp:simplePos x="0" y="0"/>
                <wp:positionH relativeFrom="margin">
                  <wp:posOffset>3448685</wp:posOffset>
                </wp:positionH>
                <wp:positionV relativeFrom="paragraph">
                  <wp:posOffset>265430</wp:posOffset>
                </wp:positionV>
                <wp:extent cx="712099" cy="318655"/>
                <wp:effectExtent l="0" t="0" r="0" b="5715"/>
                <wp:wrapNone/>
                <wp:docPr id="175737969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099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24251" w14:textId="000A6B7D" w:rsidR="00E70FD6" w:rsidRPr="00467A88" w:rsidRDefault="00E70FD6" w:rsidP="00E70FD6">
                            <w:pPr>
                              <w:spacing w:line="240" w:lineRule="auto"/>
                              <w:jc w:val="left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67A8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查询</w:t>
                            </w:r>
                            <w:r w:rsidRPr="00467A8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4712" id="_x0000_s1041" type="#_x0000_t202" style="position:absolute;left:0;text-align:left;margin-left:271.55pt;margin-top:20.9pt;width:56.05pt;height:25.1pt;z-index:2516572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" fillcolor="white [3201]" stroked="f" strokeweight=".5pt">
                <v:textbox>
                  <w:txbxContent>
                    <w:p w14:paraId="22024251" w14:textId="000A6B7D" w:rsidR="00E70FD6" w:rsidRPr="00467A88" w:rsidRDefault="00E70FD6" w:rsidP="00E70FD6">
                      <w:pPr>
                        <w:spacing w:line="240" w:lineRule="auto"/>
                        <w:jc w:val="left"/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467A88">
                        <w:rPr>
                          <w:rFonts w:hint="eastAsia"/>
                          <w:sz w:val="16"/>
                          <w:szCs w:val="16"/>
                        </w:rPr>
                        <w:t>查询</w:t>
                      </w:r>
                      <w:r w:rsidRPr="00467A88">
                        <w:rPr>
                          <w:rFonts w:hint="eastAsia"/>
                          <w:sz w:val="16"/>
                          <w:szCs w:val="16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F0BE89" w14:textId="3E49B4C0" w:rsidR="00AA2A70" w:rsidRDefault="00E70FD6" w:rsidP="00AA2A7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410F1D" wp14:editId="1A912308">
                <wp:simplePos x="0" y="0"/>
                <wp:positionH relativeFrom="column">
                  <wp:posOffset>3244215</wp:posOffset>
                </wp:positionH>
                <wp:positionV relativeFrom="paragraph">
                  <wp:posOffset>220981</wp:posOffset>
                </wp:positionV>
                <wp:extent cx="981710" cy="0"/>
                <wp:effectExtent l="0" t="76200" r="27940" b="95250"/>
                <wp:wrapNone/>
                <wp:docPr id="1004423774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710" cy="0"/>
                        </a:xfrm>
                        <a:prstGeom prst="line">
                          <a:avLst/>
                        </a:prstGeom>
                        <a:ln cap="sq"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F3A8F" id="直接连接符 8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17.4pt" to="332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" strokecolor="black [3213]" strokeweight=".5pt">
                <v:stroke endarrow="open" endarrowwidth="narrow" endarrowlength="short" joinstyle="miter" endcap="square"/>
              </v:line>
            </w:pict>
          </mc:Fallback>
        </mc:AlternateContent>
      </w:r>
    </w:p>
    <w:p w14:paraId="652754B1" w14:textId="6FE8154D" w:rsidR="00AA2A70" w:rsidRDefault="00AA2A70" w:rsidP="00AA2A70">
      <w:pPr>
        <w:rPr>
          <w:rFonts w:hint="eastAsia"/>
        </w:rPr>
      </w:pPr>
    </w:p>
    <w:p w14:paraId="77110ADC" w14:textId="3B296271" w:rsidR="00AA2A70" w:rsidRDefault="00E17A12" w:rsidP="00AA2A7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C3F7F" wp14:editId="7E9FC0F9">
                <wp:simplePos x="0" y="0"/>
                <wp:positionH relativeFrom="column">
                  <wp:posOffset>2422896</wp:posOffset>
                </wp:positionH>
                <wp:positionV relativeFrom="paragraph">
                  <wp:posOffset>247858</wp:posOffset>
                </wp:positionV>
                <wp:extent cx="6723" cy="978740"/>
                <wp:effectExtent l="76200" t="19050" r="69850" b="50165"/>
                <wp:wrapNone/>
                <wp:docPr id="1884463276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3" cy="978740"/>
                        </a:xfrm>
                        <a:prstGeom prst="line">
                          <a:avLst/>
                        </a:prstGeom>
                        <a:ln cap="sq"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72173" id="直接连接符 8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pt,19.5pt" to="191.3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" strokecolor="black [3213]" strokeweight=".5pt">
                <v:stroke endarrow="open" endarrowwidth="narrow" endarrowlength="short" joinstyle="miter" endcap="square"/>
              </v:line>
            </w:pict>
          </mc:Fallback>
        </mc:AlternateContent>
      </w:r>
    </w:p>
    <w:p w14:paraId="53E4948B" w14:textId="4C808989" w:rsidR="00AA2A70" w:rsidRDefault="00D64073" w:rsidP="00AA2A7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1" behindDoc="0" locked="0" layoutInCell="1" allowOverlap="1" wp14:anchorId="3395ACB5" wp14:editId="38B85362">
                <wp:simplePos x="0" y="0"/>
                <wp:positionH relativeFrom="margin">
                  <wp:posOffset>2387848</wp:posOffset>
                </wp:positionH>
                <wp:positionV relativeFrom="paragraph">
                  <wp:posOffset>290830</wp:posOffset>
                </wp:positionV>
                <wp:extent cx="906449" cy="318135"/>
                <wp:effectExtent l="0" t="0" r="8255" b="5715"/>
                <wp:wrapNone/>
                <wp:docPr id="109585786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449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973CED" w14:textId="79C0FBB9" w:rsidR="00E17A12" w:rsidRPr="00D64073" w:rsidRDefault="00E17A12" w:rsidP="00E17A12">
                            <w:pPr>
                              <w:spacing w:line="240" w:lineRule="auto"/>
                              <w:jc w:val="left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64073">
                              <w:rPr>
                                <w:sz w:val="16"/>
                                <w:szCs w:val="16"/>
                              </w:rPr>
                              <w:t>发送</w:t>
                            </w:r>
                            <w:r w:rsidRPr="00D6407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测量数据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5ACB5" id="_x0000_s1042" type="#_x0000_t202" style="position:absolute;left:0;text-align:left;margin-left:188pt;margin-top:22.9pt;width:71.35pt;height:25.05pt;z-index:251659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" fillcolor="white [3201]" stroked="f" strokeweight=".5pt">
                <v:textbox>
                  <w:txbxContent>
                    <w:p w14:paraId="3C973CED" w14:textId="79C0FBB9" w:rsidR="00E17A12" w:rsidRPr="00D64073" w:rsidRDefault="00E17A12" w:rsidP="00E17A12">
                      <w:pPr>
                        <w:spacing w:line="240" w:lineRule="auto"/>
                        <w:jc w:val="left"/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64073">
                        <w:rPr>
                          <w:sz w:val="16"/>
                          <w:szCs w:val="16"/>
                        </w:rPr>
                        <w:t>发送</w:t>
                      </w:r>
                      <w:r w:rsidRPr="00D64073">
                        <w:rPr>
                          <w:rFonts w:hint="eastAsia"/>
                          <w:sz w:val="16"/>
                          <w:szCs w:val="16"/>
                        </w:rPr>
                        <w:t>测量数据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A2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0E65DDF" wp14:editId="2EBDC6AA">
                <wp:simplePos x="0" y="0"/>
                <wp:positionH relativeFrom="column">
                  <wp:posOffset>3260725</wp:posOffset>
                </wp:positionH>
                <wp:positionV relativeFrom="paragraph">
                  <wp:posOffset>86995</wp:posOffset>
                </wp:positionV>
                <wp:extent cx="1774825" cy="1100455"/>
                <wp:effectExtent l="19050" t="38100" r="53975" b="42545"/>
                <wp:wrapNone/>
                <wp:docPr id="71601185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4825" cy="1100455"/>
                          <a:chOff x="0" y="464184"/>
                          <a:chExt cx="1775083" cy="1100924"/>
                        </a:xfrm>
                      </wpg:grpSpPr>
                      <wps:wsp>
                        <wps:cNvPr id="1210213855" name="直接连接符 8"/>
                        <wps:cNvCnPr/>
                        <wps:spPr>
                          <a:xfrm>
                            <a:off x="1775083" y="464184"/>
                            <a:ext cx="0" cy="1099713"/>
                          </a:xfrm>
                          <a:prstGeom prst="line">
                            <a:avLst/>
                          </a:prstGeom>
                          <a:ln cap="sq">
                            <a:solidFill>
                              <a:schemeClr val="tx1"/>
                            </a:solidFill>
                            <a:headEnd type="arrow" w="sm" len="med"/>
                            <a:tailEnd type="non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113698" name="直接连接符 8"/>
                        <wps:cNvCnPr/>
                        <wps:spPr>
                          <a:xfrm flipH="1">
                            <a:off x="0" y="1565108"/>
                            <a:ext cx="1771650" cy="0"/>
                          </a:xfrm>
                          <a:prstGeom prst="line">
                            <a:avLst/>
                          </a:prstGeom>
                          <a:ln cap="sq">
                            <a:solidFill>
                              <a:schemeClr val="tx1"/>
                            </a:solidFill>
                            <a:headEnd type="none" w="sm" len="med"/>
                            <a:tailEnd type="non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50126" id="组合 10" o:spid="_x0000_s1026" style="position:absolute;left:0;text-align:left;margin-left:256.75pt;margin-top:6.85pt;width:139.75pt;height:86.65pt;z-index:251678720;mso-width-relative:margin;mso-height-relative:margin" coordorigin=",4641" coordsize="17750,11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">
                <v:line id="直接连接符 8" o:spid="_x0000_s1027" style="position:absolute;visibility:visible;mso-wrap-style:square" from="17750,4641" to="17750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" strokecolor="black [3213]" strokeweight=".5pt">
                  <v:stroke startarrow="open" startarrowwidth="narrow" endarrowwidth="narrow" joinstyle="miter" endcap="square"/>
                </v:line>
                <v:line id="直接连接符 8" o:spid="_x0000_s1028" style="position:absolute;flip:x;visibility:visible;mso-wrap-style:square" from="0,15651" to="17716,1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" strokecolor="black [3213]" strokeweight=".5pt">
                  <v:stroke startarrowwidth="narrow" endarrowwidth="narrow" joinstyle="miter" endcap="square"/>
                </v:line>
              </v:group>
            </w:pict>
          </mc:Fallback>
        </mc:AlternateContent>
      </w:r>
      <w:r w:rsidR="00E70FD6">
        <w:rPr>
          <w:noProof/>
        </w:rPr>
        <mc:AlternateContent>
          <mc:Choice Requires="wps">
            <w:drawing>
              <wp:anchor distT="0" distB="0" distL="114300" distR="114300" simplePos="0" relativeHeight="251658236" behindDoc="0" locked="0" layoutInCell="1" allowOverlap="1" wp14:anchorId="157DD8AB" wp14:editId="513D1648">
                <wp:simplePos x="0" y="0"/>
                <wp:positionH relativeFrom="margin">
                  <wp:posOffset>4249547</wp:posOffset>
                </wp:positionH>
                <wp:positionV relativeFrom="paragraph">
                  <wp:posOffset>84148</wp:posOffset>
                </wp:positionV>
                <wp:extent cx="845388" cy="450273"/>
                <wp:effectExtent l="0" t="0" r="0" b="6985"/>
                <wp:wrapNone/>
                <wp:docPr id="123812655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8" cy="450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418C3C" w14:textId="5F2A3CC4" w:rsidR="00E70FD6" w:rsidRPr="005463EE" w:rsidRDefault="00E70FD6" w:rsidP="00E70FD6">
                            <w:pPr>
                              <w:spacing w:line="240" w:lineRule="auto"/>
                              <w:jc w:val="left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463E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接收回调函数</w:t>
                            </w:r>
                            <w:r w:rsidRPr="005463E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5463E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存储数据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D8AB" id="_x0000_s1043" type="#_x0000_t202" style="position:absolute;left:0;text-align:left;margin-left:334.6pt;margin-top:6.65pt;width:66.55pt;height:35.45pt;z-index:2516582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" fillcolor="white [3201]" stroked="f" strokeweight=".5pt">
                <v:textbox>
                  <w:txbxContent>
                    <w:p w14:paraId="52418C3C" w14:textId="5F2A3CC4" w:rsidR="00E70FD6" w:rsidRPr="005463EE" w:rsidRDefault="00E70FD6" w:rsidP="00E70FD6">
                      <w:pPr>
                        <w:spacing w:line="240" w:lineRule="auto"/>
                        <w:jc w:val="left"/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5463EE">
                        <w:rPr>
                          <w:rFonts w:hint="eastAsia"/>
                          <w:sz w:val="16"/>
                          <w:szCs w:val="16"/>
                        </w:rPr>
                        <w:t>接收回调函数</w:t>
                      </w:r>
                      <w:r w:rsidRPr="005463EE"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5463EE">
                        <w:rPr>
                          <w:rFonts w:hint="eastAsia"/>
                          <w:sz w:val="16"/>
                          <w:szCs w:val="16"/>
                        </w:rPr>
                        <w:t>存储数据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952002" w14:textId="6C5A1C9B" w:rsidR="00AA2A70" w:rsidRDefault="00AA2A70" w:rsidP="00AA2A70">
      <w:pPr>
        <w:rPr>
          <w:rFonts w:hint="eastAsia"/>
        </w:rPr>
      </w:pPr>
    </w:p>
    <w:p w14:paraId="70529EBB" w14:textId="2296D4D9" w:rsidR="00AA2A70" w:rsidRDefault="00AA2A70" w:rsidP="00AA2A70">
      <w:pPr>
        <w:rPr>
          <w:rFonts w:hint="eastAsia"/>
        </w:rPr>
      </w:pPr>
    </w:p>
    <w:p w14:paraId="2220B84E" w14:textId="0DAEC5B6" w:rsidR="00AA2A70" w:rsidRPr="004D4E0C" w:rsidRDefault="00E17A12" w:rsidP="00AA2A70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ACEFAD" wp14:editId="278DE34C">
                <wp:simplePos x="0" y="0"/>
                <wp:positionH relativeFrom="column">
                  <wp:posOffset>1680210</wp:posOffset>
                </wp:positionH>
                <wp:positionV relativeFrom="paragraph">
                  <wp:posOffset>34762</wp:posOffset>
                </wp:positionV>
                <wp:extent cx="1574165" cy="601980"/>
                <wp:effectExtent l="0" t="0" r="26035" b="26670"/>
                <wp:wrapNone/>
                <wp:docPr id="189176432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165" cy="601980"/>
                          <a:chOff x="0" y="0"/>
                          <a:chExt cx="1574358" cy="602166"/>
                        </a:xfrm>
                      </wpg:grpSpPr>
                      <wps:wsp>
                        <wps:cNvPr id="1655678034" name="文本框 1"/>
                        <wps:cNvSpPr txBox="1"/>
                        <wps:spPr>
                          <a:xfrm>
                            <a:off x="0" y="356827"/>
                            <a:ext cx="1574165" cy="111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0064F7" w14:textId="77777777" w:rsidR="000A088B" w:rsidRPr="00107BC2" w:rsidRDefault="000A088B" w:rsidP="000A088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888574" name="文本框 1"/>
                        <wps:cNvSpPr txBox="1"/>
                        <wps:spPr>
                          <a:xfrm>
                            <a:off x="0" y="468221"/>
                            <a:ext cx="1574358" cy="133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050AA2" w14:textId="77777777" w:rsidR="000A088B" w:rsidRDefault="000A088B" w:rsidP="000A088B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416937" name="文本框 1"/>
                        <wps:cNvSpPr txBox="1"/>
                        <wps:spPr>
                          <a:xfrm>
                            <a:off x="0" y="0"/>
                            <a:ext cx="1574165" cy="357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BB5482" w14:textId="4999CBFD" w:rsidR="000A088B" w:rsidRPr="00107BC2" w:rsidRDefault="000A088B" w:rsidP="000A088B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网络侧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UsbTypeC)</w:t>
                              </w:r>
                              <w:r w:rsidR="00112706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CEFAD" id="_x0000_s1044" style="position:absolute;left:0;text-align:left;margin-left:132.3pt;margin-top:2.75pt;width:123.95pt;height:47.4pt;z-index:251669504;mso-height-relative:margin" coordsize="15743,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">
                <v:shape id="_x0000_s1045" type="#_x0000_t202" style="position:absolute;top:3568;width:15741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" fillcolor="white [3201]" strokeweight=".5pt">
                  <v:textbox>
                    <w:txbxContent>
                      <w:p w14:paraId="650064F7" w14:textId="77777777" w:rsidR="000A088B" w:rsidRPr="00107BC2" w:rsidRDefault="000A088B" w:rsidP="000A088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top:4682;width:15743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" fillcolor="white [3201]" strokeweight=".5pt">
                  <v:textbox>
                    <w:txbxContent>
                      <w:p w14:paraId="18050AA2" w14:textId="77777777" w:rsidR="000A088B" w:rsidRDefault="000A088B" w:rsidP="000A088B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_x0000_s1047" type="#_x0000_t202" style="position:absolute;width:15741;height:3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" fillcolor="white [3201]" strokeweight=".5pt">
                  <v:textbox>
                    <w:txbxContent>
                      <w:p w14:paraId="01BB5482" w14:textId="4999CBFD" w:rsidR="000A088B" w:rsidRPr="00107BC2" w:rsidRDefault="000A088B" w:rsidP="000A088B"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</w:rPr>
                          <w:t>网络侧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UsbTypeC)</w:t>
                        </w:r>
                        <w:r w:rsidR="00112706">
                          <w:rPr>
                            <w:b/>
                            <w:bCs/>
                            <w:sz w:val="18"/>
                            <w:szCs w:val="18"/>
                          </w:rPr>
                          <w:t>接口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3EB2D8" w14:textId="47E6F4AC" w:rsidR="008371F9" w:rsidRDefault="008371F9" w:rsidP="008371F9"/>
    <w:p w14:paraId="72E1E195" w14:textId="1D39CB6A" w:rsidR="000A088B" w:rsidRDefault="00E70FD6" w:rsidP="008371F9">
      <w:r>
        <w:rPr>
          <w:noProof/>
        </w:rPr>
        <mc:AlternateContent>
          <mc:Choice Requires="wps">
            <w:drawing>
              <wp:anchor distT="0" distB="0" distL="114300" distR="114300" simplePos="0" relativeHeight="251655161" behindDoc="0" locked="0" layoutInCell="1" allowOverlap="1" wp14:anchorId="1EB9FAC2" wp14:editId="71176A08">
                <wp:simplePos x="0" y="0"/>
                <wp:positionH relativeFrom="column">
                  <wp:posOffset>996370</wp:posOffset>
                </wp:positionH>
                <wp:positionV relativeFrom="paragraph">
                  <wp:posOffset>172554</wp:posOffset>
                </wp:positionV>
                <wp:extent cx="1284647" cy="461176"/>
                <wp:effectExtent l="0" t="0" r="0" b="0"/>
                <wp:wrapNone/>
                <wp:docPr id="157716907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647" cy="46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7A570F" w14:textId="4235888E" w:rsidR="00E70FD6" w:rsidRPr="005463EE" w:rsidRDefault="00E70FD6" w:rsidP="007204DC">
                            <w:pPr>
                              <w:spacing w:line="240" w:lineRule="auto"/>
                              <w:jc w:val="left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5463E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U</w:t>
                            </w:r>
                            <w:r w:rsidRPr="005463EE">
                              <w:rPr>
                                <w:sz w:val="16"/>
                                <w:szCs w:val="16"/>
                              </w:rPr>
                              <w:t>sbTypeC</w:t>
                            </w:r>
                            <w:r w:rsidRPr="005463E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，消息格式</w:t>
                            </w:r>
                            <w:r w:rsidRPr="005463E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</w:t>
                            </w:r>
                            <w:r w:rsidRPr="005463EE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Pr="005463E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ink</w:t>
                            </w:r>
                            <w:r w:rsidRPr="005463EE">
                              <w:rPr>
                                <w:sz w:val="16"/>
                                <w:szCs w:val="16"/>
                              </w:rPr>
                              <w:t>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FAC2" id="_x0000_s1048" type="#_x0000_t202" style="position:absolute;left:0;text-align:left;margin-left:78.45pt;margin-top:13.6pt;width:101.15pt;height:36.3pt;z-index:2516551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" fillcolor="white [3201]" stroked="f" strokeweight=".5pt">
                <v:textbox>
                  <w:txbxContent>
                    <w:p w14:paraId="1B7A570F" w14:textId="4235888E" w:rsidR="00E70FD6" w:rsidRPr="005463EE" w:rsidRDefault="00E70FD6" w:rsidP="007204DC">
                      <w:pPr>
                        <w:spacing w:line="240" w:lineRule="auto"/>
                        <w:jc w:val="left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5463EE">
                        <w:rPr>
                          <w:rFonts w:hint="eastAsia"/>
                          <w:sz w:val="16"/>
                          <w:szCs w:val="16"/>
                        </w:rPr>
                        <w:t>U</w:t>
                      </w:r>
                      <w:r w:rsidRPr="005463EE">
                        <w:rPr>
                          <w:sz w:val="16"/>
                          <w:szCs w:val="16"/>
                        </w:rPr>
                        <w:t>sbTypeC</w:t>
                      </w:r>
                      <w:r w:rsidRPr="005463EE">
                        <w:rPr>
                          <w:rFonts w:hint="eastAsia"/>
                          <w:sz w:val="16"/>
                          <w:szCs w:val="16"/>
                        </w:rPr>
                        <w:t>，消息格式</w:t>
                      </w:r>
                      <w:r w:rsidRPr="005463EE">
                        <w:rPr>
                          <w:rFonts w:hint="eastAsia"/>
                          <w:sz w:val="16"/>
                          <w:szCs w:val="16"/>
                        </w:rPr>
                        <w:t>A</w:t>
                      </w:r>
                      <w:r w:rsidRPr="005463EE">
                        <w:rPr>
                          <w:sz w:val="16"/>
                          <w:szCs w:val="16"/>
                        </w:rPr>
                        <w:t>l</w:t>
                      </w:r>
                      <w:r w:rsidRPr="005463EE">
                        <w:rPr>
                          <w:rFonts w:hint="eastAsia"/>
                          <w:sz w:val="16"/>
                          <w:szCs w:val="16"/>
                        </w:rPr>
                        <w:t>ink</w:t>
                      </w:r>
                      <w:r w:rsidRPr="005463EE">
                        <w:rPr>
                          <w:sz w:val="16"/>
                          <w:szCs w:val="16"/>
                        </w:rPr>
                        <w:t>Msg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B7286B" wp14:editId="7815FCA5">
                <wp:simplePos x="0" y="0"/>
                <wp:positionH relativeFrom="column">
                  <wp:posOffset>2432740</wp:posOffset>
                </wp:positionH>
                <wp:positionV relativeFrom="paragraph">
                  <wp:posOffset>57019</wp:posOffset>
                </wp:positionV>
                <wp:extent cx="0" cy="637298"/>
                <wp:effectExtent l="57150" t="38100" r="76200" b="48895"/>
                <wp:wrapNone/>
                <wp:docPr id="1392229321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7298"/>
                        </a:xfrm>
                        <a:prstGeom prst="line">
                          <a:avLst/>
                        </a:prstGeom>
                        <a:ln cap="sq">
                          <a:solidFill>
                            <a:schemeClr val="tx1"/>
                          </a:solidFill>
                          <a:headEnd type="arrow" w="sm" len="med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EEABD" id="直接连接符 8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5pt,4.5pt" to="191.5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" strokecolor="black [3213]" strokeweight=".5pt">
                <v:stroke startarrow="open" startarrowwidth="narrow" endarrow="open" endarrowwidth="narrow" endarrowlength="short" joinstyle="miter" endcap="square"/>
              </v:line>
            </w:pict>
          </mc:Fallback>
        </mc:AlternateContent>
      </w:r>
    </w:p>
    <w:p w14:paraId="0A792015" w14:textId="2DBEA453" w:rsidR="000A088B" w:rsidRDefault="00E70FD6" w:rsidP="008371F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B2D647" wp14:editId="3E7915CA">
                <wp:simplePos x="0" y="0"/>
                <wp:positionH relativeFrom="column">
                  <wp:posOffset>421639</wp:posOffset>
                </wp:positionH>
                <wp:positionV relativeFrom="paragraph">
                  <wp:posOffset>123190</wp:posOffset>
                </wp:positionV>
                <wp:extent cx="5476875" cy="0"/>
                <wp:effectExtent l="0" t="0" r="0" b="0"/>
                <wp:wrapNone/>
                <wp:docPr id="1645191007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0A462" id="直接连接符 13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9.7pt" to="464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" strokecolor="black [3213]" strokeweight=".5pt">
                <v:stroke dashstyle="dashDot" joinstyle="miter"/>
              </v:line>
            </w:pict>
          </mc:Fallback>
        </mc:AlternateContent>
      </w:r>
    </w:p>
    <w:p w14:paraId="594F2257" w14:textId="4DE72836" w:rsidR="00E70FD6" w:rsidRDefault="00E70FD6" w:rsidP="008371F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A910A48" wp14:editId="0F0427B1">
                <wp:simplePos x="0" y="0"/>
                <wp:positionH relativeFrom="column">
                  <wp:posOffset>1690430</wp:posOffset>
                </wp:positionH>
                <wp:positionV relativeFrom="paragraph">
                  <wp:posOffset>110143</wp:posOffset>
                </wp:positionV>
                <wp:extent cx="1574165" cy="601980"/>
                <wp:effectExtent l="0" t="0" r="26035" b="26670"/>
                <wp:wrapNone/>
                <wp:docPr id="163551387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165" cy="601980"/>
                          <a:chOff x="0" y="0"/>
                          <a:chExt cx="1574358" cy="602166"/>
                        </a:xfrm>
                      </wpg:grpSpPr>
                      <wps:wsp>
                        <wps:cNvPr id="1900480790" name="文本框 1"/>
                        <wps:cNvSpPr txBox="1"/>
                        <wps:spPr>
                          <a:xfrm>
                            <a:off x="0" y="356827"/>
                            <a:ext cx="1574165" cy="111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78337F36" w14:textId="77777777" w:rsidR="00E70FD6" w:rsidRPr="00107BC2" w:rsidRDefault="00E70FD6" w:rsidP="00E70F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563321" name="文本框 1"/>
                        <wps:cNvSpPr txBox="1"/>
                        <wps:spPr>
                          <a:xfrm>
                            <a:off x="0" y="468221"/>
                            <a:ext cx="1574358" cy="133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38C4E3CC" w14:textId="77777777" w:rsidR="00E70FD6" w:rsidRDefault="00E70FD6" w:rsidP="00E70FD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060921" name="文本框 1"/>
                        <wps:cNvSpPr txBox="1"/>
                        <wps:spPr>
                          <a:xfrm>
                            <a:off x="0" y="0"/>
                            <a:ext cx="1574165" cy="357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34D00F6D" w14:textId="184DD79F" w:rsidR="00E70FD6" w:rsidRPr="00107BC2" w:rsidRDefault="00E70FD6" w:rsidP="00E70FD6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UAV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UsbTypeC)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10A48" id="_x0000_s1049" style="position:absolute;left:0;text-align:left;margin-left:133.1pt;margin-top:8.65pt;width:123.95pt;height:47.4pt;z-index:251682816;mso-height-relative:margin" coordsize="15743,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">
                <v:shape id="_x0000_s1050" type="#_x0000_t202" style="position:absolute;top:3568;width:15741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" fillcolor="white [3201]" strokecolor="#5b9bd5 [3204]" strokeweight=".5pt">
                  <v:textbox>
                    <w:txbxContent>
                      <w:p w14:paraId="78337F36" w14:textId="77777777" w:rsidR="00E70FD6" w:rsidRPr="00107BC2" w:rsidRDefault="00E70FD6" w:rsidP="00E70FD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51" type="#_x0000_t202" style="position:absolute;top:4682;width:15743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" fillcolor="white [3201]" strokecolor="#5b9bd5 [3204]" strokeweight=".5pt">
                  <v:textbox>
                    <w:txbxContent>
                      <w:p w14:paraId="38C4E3CC" w14:textId="77777777" w:rsidR="00E70FD6" w:rsidRDefault="00E70FD6" w:rsidP="00E70FD6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_x0000_s1052" type="#_x0000_t202" style="position:absolute;width:15741;height:3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" fillcolor="white [3201]" strokecolor="#5b9bd5 [3204]" strokeweight=".5pt">
                  <v:textbox>
                    <w:txbxContent>
                      <w:p w14:paraId="34D00F6D" w14:textId="184DD79F" w:rsidR="00E70FD6" w:rsidRPr="00107BC2" w:rsidRDefault="00E70FD6" w:rsidP="00E70FD6"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</w:rPr>
                          <w:t>UAV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UsbTypeC)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接口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D474AB" w14:textId="77777777" w:rsidR="00E70FD6" w:rsidRDefault="00E70FD6" w:rsidP="008371F9"/>
    <w:p w14:paraId="21D0E9D1" w14:textId="77777777" w:rsidR="00E70FD6" w:rsidRDefault="00E70FD6" w:rsidP="008371F9"/>
    <w:p w14:paraId="75AF9974" w14:textId="77777777" w:rsidR="00E70FD6" w:rsidRPr="008371F9" w:rsidRDefault="00E70FD6" w:rsidP="008371F9">
      <w:pPr>
        <w:rPr>
          <w:rFonts w:hint="eastAsia"/>
        </w:rPr>
      </w:pPr>
    </w:p>
    <w:p w14:paraId="4BD8C335" w14:textId="01D2F86F" w:rsidR="008D4DD7" w:rsidRDefault="004C3EB9" w:rsidP="008D4DD7">
      <w:pPr>
        <w:pStyle w:val="2"/>
      </w:pPr>
      <w:bookmarkStart w:id="25" w:name="_Toc145946473"/>
      <w:r>
        <w:rPr>
          <w:rFonts w:hint="eastAsia"/>
        </w:rPr>
        <w:t>驱动初始化</w:t>
      </w:r>
      <w:bookmarkEnd w:id="25"/>
    </w:p>
    <w:p w14:paraId="0409475D" w14:textId="3AD13CF8" w:rsidR="004C3EB9" w:rsidRPr="004D4E0C" w:rsidRDefault="004C3EB9" w:rsidP="004C3EB9">
      <w:pPr>
        <w:pStyle w:val="af4"/>
        <w:ind w:left="360" w:firstLineChars="300" w:firstLine="630"/>
      </w:pPr>
      <w:r>
        <w:rPr>
          <w:rFonts w:hint="eastAsia"/>
        </w:rPr>
        <w:t>由于</w:t>
      </w:r>
      <w:r>
        <w:rPr>
          <w:rFonts w:hint="eastAsia"/>
        </w:rPr>
        <w:t>Tracer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使用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T</w:t>
      </w:r>
      <w:r>
        <w:t>ypeC</w:t>
      </w:r>
      <w:r w:rsidRPr="004D4E0C">
        <w:rPr>
          <w:rFonts w:hint="eastAsia"/>
        </w:rPr>
        <w:t>通信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为了</w:t>
      </w:r>
      <w:r w:rsidR="0041307D">
        <w:rPr>
          <w:rFonts w:hint="eastAsia"/>
        </w:rPr>
        <w:t>尽快支持机载版本发布</w:t>
      </w:r>
      <w:r w:rsidR="0041307D">
        <w:rPr>
          <w:rFonts w:hint="eastAsia"/>
        </w:rPr>
        <w:t>，</w:t>
      </w:r>
      <w:r w:rsidR="0041307D">
        <w:rPr>
          <w:rFonts w:hint="eastAsia"/>
        </w:rPr>
        <w:t>Tracer</w:t>
      </w:r>
      <w:r w:rsidR="0041307D">
        <w:rPr>
          <w:rFonts w:hint="eastAsia"/>
        </w:rPr>
        <w:t>机载版本</w:t>
      </w:r>
      <w:r w:rsidR="0041307D">
        <w:rPr>
          <w:rFonts w:hint="eastAsia"/>
        </w:rPr>
        <w:lastRenderedPageBreak/>
        <w:t>直接</w:t>
      </w:r>
      <w:r>
        <w:rPr>
          <w:rFonts w:hint="eastAsia"/>
        </w:rPr>
        <w:t>重用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T</w:t>
      </w:r>
      <w:r>
        <w:t>ypeC</w:t>
      </w:r>
      <w:r>
        <w:rPr>
          <w:rFonts w:hint="eastAsia"/>
        </w:rPr>
        <w:t>驱动使用</w:t>
      </w:r>
      <w:r>
        <w:rPr>
          <w:rFonts w:hint="eastAsia"/>
        </w:rPr>
        <w:t>c</w:t>
      </w:r>
      <w:r>
        <w:t>2_network</w:t>
      </w:r>
      <w:r>
        <w:rPr>
          <w:rFonts w:hint="eastAsia"/>
        </w:rPr>
        <w:t>提供的函数接口。当前版本</w:t>
      </w:r>
      <w:r>
        <w:rPr>
          <w:rFonts w:hint="eastAsia"/>
        </w:rPr>
        <w:t>UsbTypeC</w:t>
      </w:r>
      <w:r>
        <w:rPr>
          <w:rFonts w:hint="eastAsia"/>
        </w:rPr>
        <w:t>接口不会同时接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UAV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1307D">
        <w:rPr>
          <w:rFonts w:hint="eastAsia"/>
        </w:rPr>
        <w:t>理论上重用</w:t>
      </w:r>
      <w:r w:rsidR="0041307D">
        <w:rPr>
          <w:rFonts w:hint="eastAsia"/>
        </w:rPr>
        <w:t>c</w:t>
      </w:r>
      <w:r w:rsidR="0041307D">
        <w:t>2</w:t>
      </w:r>
      <w:r w:rsidR="0041307D">
        <w:rPr>
          <w:rFonts w:hint="eastAsia"/>
        </w:rPr>
        <w:t>_</w:t>
      </w:r>
      <w:r w:rsidR="0041307D">
        <w:t>network</w:t>
      </w:r>
      <w:r w:rsidR="0041307D">
        <w:rPr>
          <w:rFonts w:hint="eastAsia"/>
        </w:rPr>
        <w:t>不会带来负面影响。</w:t>
      </w:r>
    </w:p>
    <w:p w14:paraId="55C5AC82" w14:textId="780DD6A9" w:rsidR="008D4DD7" w:rsidRDefault="00513CAA" w:rsidP="00513CAA">
      <w:pPr>
        <w:pStyle w:val="af4"/>
        <w:numPr>
          <w:ilvl w:val="0"/>
          <w:numId w:val="4"/>
        </w:numPr>
        <w:ind w:firstLineChars="0"/>
      </w:pPr>
      <w:proofErr w:type="spellStart"/>
      <w:proofErr w:type="gramStart"/>
      <w:r w:rsidRPr="00513CAA">
        <w:t>TracerCommonHal</w:t>
      </w:r>
      <w:proofErr w:type="spellEnd"/>
      <w:r w:rsidRPr="00513CAA">
        <w:t>::</w:t>
      </w:r>
      <w:proofErr w:type="gramEnd"/>
      <w:r w:rsidRPr="00513CAA">
        <w:t>Init()</w:t>
      </w:r>
    </w:p>
    <w:p w14:paraId="4CB2C6F3" w14:textId="7BC2D2E9" w:rsidR="00513CAA" w:rsidRDefault="00513CAA" w:rsidP="00513CAA">
      <w:pPr>
        <w:pStyle w:val="af4"/>
        <w:numPr>
          <w:ilvl w:val="0"/>
          <w:numId w:val="4"/>
        </w:numPr>
        <w:ind w:firstLineChars="0"/>
      </w:pPr>
      <w:r w:rsidRPr="00513CAA">
        <w:t>c2_network_init</w:t>
      </w:r>
      <w:r>
        <w:t>()</w:t>
      </w:r>
      <w:r w:rsidR="00D246AA">
        <w:rPr>
          <w:rFonts w:hint="eastAsia"/>
        </w:rPr>
        <w:t>设置</w:t>
      </w:r>
      <w:proofErr w:type="spellStart"/>
      <w:r w:rsidR="00D246AA" w:rsidRPr="00D246AA">
        <w:t>eth_link_user_t</w:t>
      </w:r>
      <w:proofErr w:type="spellEnd"/>
      <w:r w:rsidR="00D246AA">
        <w:rPr>
          <w:rFonts w:hint="eastAsia"/>
        </w:rPr>
        <w:t>为</w:t>
      </w:r>
      <w:r w:rsidR="00D246AA" w:rsidRPr="00D246AA">
        <w:t>c2_network_create</w:t>
      </w:r>
    </w:p>
    <w:p w14:paraId="4C169B81" w14:textId="14CB2EB4" w:rsidR="00D246AA" w:rsidRDefault="00D246AA" w:rsidP="00513CAA">
      <w:pPr>
        <w:pStyle w:val="af4"/>
        <w:numPr>
          <w:ilvl w:val="0"/>
          <w:numId w:val="4"/>
        </w:numPr>
        <w:ind w:firstLineChars="0"/>
      </w:pPr>
      <w:r w:rsidRPr="00D246AA">
        <w:t>c2_network_create</w:t>
      </w:r>
      <w:r>
        <w:rPr>
          <w:rFonts w:hint="eastAsia"/>
        </w:rPr>
        <w:t>(</w:t>
      </w:r>
      <w:r>
        <w:t>)</w:t>
      </w:r>
      <w:proofErr w:type="gramStart"/>
      <w:r>
        <w:rPr>
          <w:rFonts w:hint="eastAsia"/>
        </w:rPr>
        <w:t>需判断</w:t>
      </w:r>
      <w:proofErr w:type="gramEnd"/>
      <w:r>
        <w:rPr>
          <w:rFonts w:hint="eastAsia"/>
        </w:rPr>
        <w:t>是否机载版本，如是机载版本发送一次心跳报文</w:t>
      </w:r>
      <w:r w:rsidRPr="00BA56CC">
        <w:t>EAP_ALINK_RPT_HEARTBEAT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xEF)</w:t>
      </w:r>
    </w:p>
    <w:p w14:paraId="21817172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proofErr w:type="spellStart"/>
      <w:r w:rsidRPr="00031A60">
        <w:rPr>
          <w:rFonts w:cs="Arial"/>
          <w:sz w:val="16"/>
          <w:szCs w:val="16"/>
        </w:rPr>
        <w:t>eth_link_cbk_t</w:t>
      </w:r>
      <w:proofErr w:type="spellEnd"/>
      <w:r w:rsidRPr="00031A60">
        <w:rPr>
          <w:rFonts w:cs="Arial"/>
          <w:sz w:val="16"/>
          <w:szCs w:val="16"/>
        </w:rPr>
        <w:t>* c2_network_</w:t>
      </w:r>
      <w:proofErr w:type="gramStart"/>
      <w:r w:rsidRPr="00031A60">
        <w:rPr>
          <w:rFonts w:cs="Arial"/>
          <w:sz w:val="16"/>
          <w:szCs w:val="16"/>
        </w:rPr>
        <w:t xml:space="preserve">create( </w:t>
      </w:r>
      <w:proofErr w:type="spellStart"/>
      <w:r w:rsidRPr="00031A60">
        <w:rPr>
          <w:rFonts w:cs="Arial"/>
          <w:sz w:val="16"/>
          <w:szCs w:val="16"/>
        </w:rPr>
        <w:t>eth</w:t>
      </w:r>
      <w:proofErr w:type="gramEnd"/>
      <w:r w:rsidRPr="00031A60">
        <w:rPr>
          <w:rFonts w:cs="Arial"/>
          <w:sz w:val="16"/>
          <w:szCs w:val="16"/>
        </w:rPr>
        <w:t>_link_user_t</w:t>
      </w:r>
      <w:proofErr w:type="spellEnd"/>
      <w:r w:rsidRPr="00031A60">
        <w:rPr>
          <w:rFonts w:cs="Arial"/>
          <w:sz w:val="16"/>
          <w:szCs w:val="16"/>
        </w:rPr>
        <w:t xml:space="preserve"> *</w:t>
      </w:r>
      <w:proofErr w:type="spellStart"/>
      <w:r w:rsidRPr="00031A60">
        <w:rPr>
          <w:rFonts w:cs="Arial"/>
          <w:sz w:val="16"/>
          <w:szCs w:val="16"/>
        </w:rPr>
        <w:t>psUser</w:t>
      </w:r>
      <w:proofErr w:type="spellEnd"/>
      <w:r w:rsidRPr="00031A60">
        <w:rPr>
          <w:rFonts w:cs="Arial"/>
          <w:sz w:val="16"/>
          <w:szCs w:val="16"/>
        </w:rPr>
        <w:t xml:space="preserve"> )</w:t>
      </w:r>
    </w:p>
    <w:p w14:paraId="7DE9EB77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>{</w:t>
      </w:r>
    </w:p>
    <w:p w14:paraId="11FB3842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  <w:t>c2_network_t *</w:t>
      </w:r>
      <w:proofErr w:type="spellStart"/>
      <w:r w:rsidRPr="00031A60">
        <w:rPr>
          <w:rFonts w:cs="Arial"/>
          <w:sz w:val="16"/>
          <w:szCs w:val="16"/>
        </w:rPr>
        <w:t>psNetwork</w:t>
      </w:r>
      <w:proofErr w:type="spellEnd"/>
      <w:r w:rsidRPr="00031A60">
        <w:rPr>
          <w:rFonts w:cs="Arial"/>
          <w:sz w:val="16"/>
          <w:szCs w:val="16"/>
        </w:rPr>
        <w:t xml:space="preserve"> = (c2_network_t</w:t>
      </w:r>
      <w:proofErr w:type="gramStart"/>
      <w:r w:rsidRPr="00031A60">
        <w:rPr>
          <w:rFonts w:cs="Arial"/>
          <w:sz w:val="16"/>
          <w:szCs w:val="16"/>
        </w:rPr>
        <w:t>*)malloc</w:t>
      </w:r>
      <w:proofErr w:type="gramEnd"/>
      <w:r w:rsidRPr="00031A60">
        <w:rPr>
          <w:rFonts w:cs="Arial"/>
          <w:sz w:val="16"/>
          <w:szCs w:val="16"/>
        </w:rPr>
        <w:t>(</w:t>
      </w:r>
      <w:proofErr w:type="spellStart"/>
      <w:r w:rsidRPr="00031A60">
        <w:rPr>
          <w:rFonts w:cs="Arial"/>
          <w:sz w:val="16"/>
          <w:szCs w:val="16"/>
        </w:rPr>
        <w:t>sizeof</w:t>
      </w:r>
      <w:proofErr w:type="spellEnd"/>
      <w:r w:rsidRPr="00031A60">
        <w:rPr>
          <w:rFonts w:cs="Arial"/>
          <w:sz w:val="16"/>
          <w:szCs w:val="16"/>
        </w:rPr>
        <w:t>(c2_network_t));</w:t>
      </w:r>
    </w:p>
    <w:p w14:paraId="6DA9F18C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</w:r>
      <w:proofErr w:type="spellStart"/>
      <w:proofErr w:type="gramStart"/>
      <w:r w:rsidRPr="00031A60">
        <w:rPr>
          <w:rFonts w:cs="Arial"/>
          <w:sz w:val="16"/>
          <w:szCs w:val="16"/>
        </w:rPr>
        <w:t>printf</w:t>
      </w:r>
      <w:proofErr w:type="spellEnd"/>
      <w:r w:rsidRPr="00031A60">
        <w:rPr>
          <w:rFonts w:cs="Arial"/>
          <w:sz w:val="16"/>
          <w:szCs w:val="16"/>
        </w:rPr>
        <w:t>( "</w:t>
      </w:r>
      <w:proofErr w:type="gramEnd"/>
      <w:r w:rsidRPr="00031A60">
        <w:rPr>
          <w:rFonts w:cs="Arial"/>
          <w:sz w:val="16"/>
          <w:szCs w:val="16"/>
        </w:rPr>
        <w:t>[%s %d]\r\n", __</w:t>
      </w:r>
      <w:proofErr w:type="spellStart"/>
      <w:r w:rsidRPr="00031A60">
        <w:rPr>
          <w:rFonts w:cs="Arial"/>
          <w:sz w:val="16"/>
          <w:szCs w:val="16"/>
        </w:rPr>
        <w:t>func</w:t>
      </w:r>
      <w:proofErr w:type="spellEnd"/>
      <w:r w:rsidRPr="00031A60">
        <w:rPr>
          <w:rFonts w:cs="Arial"/>
          <w:sz w:val="16"/>
          <w:szCs w:val="16"/>
        </w:rPr>
        <w:t>__, __LINE__ );</w:t>
      </w:r>
    </w:p>
    <w:p w14:paraId="2BA48331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</w:r>
      <w:proofErr w:type="gramStart"/>
      <w:r w:rsidRPr="00031A60">
        <w:rPr>
          <w:rFonts w:cs="Arial"/>
          <w:sz w:val="16"/>
          <w:szCs w:val="16"/>
        </w:rPr>
        <w:t xml:space="preserve">if( </w:t>
      </w:r>
      <w:proofErr w:type="spellStart"/>
      <w:r w:rsidRPr="00031A60">
        <w:rPr>
          <w:rFonts w:cs="Arial"/>
          <w:sz w:val="16"/>
          <w:szCs w:val="16"/>
        </w:rPr>
        <w:t>psNetwork</w:t>
      </w:r>
      <w:proofErr w:type="spellEnd"/>
      <w:proofErr w:type="gramEnd"/>
      <w:r w:rsidRPr="00031A60">
        <w:rPr>
          <w:rFonts w:cs="Arial"/>
          <w:sz w:val="16"/>
          <w:szCs w:val="16"/>
        </w:rPr>
        <w:t xml:space="preserve"> )</w:t>
      </w:r>
    </w:p>
    <w:p w14:paraId="6149C80A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  <w:t>{</w:t>
      </w:r>
    </w:p>
    <w:p w14:paraId="668C0E48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</w:r>
      <w:r w:rsidRPr="00031A60">
        <w:rPr>
          <w:rFonts w:cs="Arial"/>
          <w:sz w:val="16"/>
          <w:szCs w:val="16"/>
        </w:rPr>
        <w:tab/>
      </w:r>
      <w:proofErr w:type="spellStart"/>
      <w:proofErr w:type="gramStart"/>
      <w:r w:rsidRPr="00031A60">
        <w:rPr>
          <w:rFonts w:cs="Arial"/>
          <w:sz w:val="16"/>
          <w:szCs w:val="16"/>
        </w:rPr>
        <w:t>memset</w:t>
      </w:r>
      <w:proofErr w:type="spellEnd"/>
      <w:r w:rsidRPr="00031A60">
        <w:rPr>
          <w:rFonts w:cs="Arial"/>
          <w:sz w:val="16"/>
          <w:szCs w:val="16"/>
        </w:rPr>
        <w:t xml:space="preserve">( </w:t>
      </w:r>
      <w:proofErr w:type="spellStart"/>
      <w:r w:rsidRPr="00031A60">
        <w:rPr>
          <w:rFonts w:cs="Arial"/>
          <w:sz w:val="16"/>
          <w:szCs w:val="16"/>
        </w:rPr>
        <w:t>psNetwork</w:t>
      </w:r>
      <w:proofErr w:type="spellEnd"/>
      <w:proofErr w:type="gramEnd"/>
      <w:r w:rsidRPr="00031A60">
        <w:rPr>
          <w:rFonts w:cs="Arial"/>
          <w:sz w:val="16"/>
          <w:szCs w:val="16"/>
        </w:rPr>
        <w:t xml:space="preserve">, 0, </w:t>
      </w:r>
      <w:proofErr w:type="spellStart"/>
      <w:r w:rsidRPr="00031A60">
        <w:rPr>
          <w:rFonts w:cs="Arial"/>
          <w:sz w:val="16"/>
          <w:szCs w:val="16"/>
        </w:rPr>
        <w:t>sizeof</w:t>
      </w:r>
      <w:proofErr w:type="spellEnd"/>
      <w:r w:rsidRPr="00031A60">
        <w:rPr>
          <w:rFonts w:cs="Arial"/>
          <w:sz w:val="16"/>
          <w:szCs w:val="16"/>
        </w:rPr>
        <w:t>(c2_network_t) );</w:t>
      </w:r>
    </w:p>
    <w:p w14:paraId="37FD65F9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</w:p>
    <w:p w14:paraId="53D35B9E" w14:textId="25EC57E9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 xml:space="preserve">          if (</w:t>
      </w:r>
      <w:r w:rsidRPr="00031A60">
        <w:rPr>
          <w:rFonts w:cs="Arial"/>
          <w:sz w:val="16"/>
          <w:szCs w:val="16"/>
        </w:rPr>
        <w:t>机载版本</w:t>
      </w:r>
      <w:r w:rsidRPr="00031A60">
        <w:rPr>
          <w:rFonts w:cs="Arial"/>
          <w:sz w:val="16"/>
          <w:szCs w:val="16"/>
        </w:rPr>
        <w:t>)</w:t>
      </w:r>
    </w:p>
    <w:p w14:paraId="397A81FA" w14:textId="708A9B4F" w:rsidR="00BA56CC" w:rsidRPr="00031A60" w:rsidRDefault="00BA56CC" w:rsidP="00031A60">
      <w:pPr>
        <w:spacing w:line="240" w:lineRule="auto"/>
        <w:ind w:firstLineChars="500" w:firstLine="800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>{</w:t>
      </w:r>
    </w:p>
    <w:p w14:paraId="3B3E9424" w14:textId="64B18218" w:rsidR="00BA56CC" w:rsidRPr="00031A60" w:rsidRDefault="00BA56CC" w:rsidP="00031A60">
      <w:pPr>
        <w:spacing w:line="240" w:lineRule="auto"/>
        <w:jc w:val="left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</w:r>
      <w:r w:rsidRPr="00031A60">
        <w:rPr>
          <w:rFonts w:cs="Arial"/>
          <w:sz w:val="16"/>
          <w:szCs w:val="16"/>
        </w:rPr>
        <w:tab/>
      </w:r>
      <w:proofErr w:type="spellStart"/>
      <w:r w:rsidRPr="00031A60">
        <w:rPr>
          <w:rFonts w:cs="Arial"/>
          <w:sz w:val="16"/>
          <w:szCs w:val="16"/>
        </w:rPr>
        <w:t>alink_connect_</w:t>
      </w:r>
      <w:proofErr w:type="gramStart"/>
      <w:r w:rsidRPr="00031A60">
        <w:rPr>
          <w:rFonts w:cs="Arial"/>
          <w:sz w:val="16"/>
          <w:szCs w:val="16"/>
        </w:rPr>
        <w:t>send</w:t>
      </w:r>
      <w:proofErr w:type="spellEnd"/>
      <w:r w:rsidRPr="00031A60">
        <w:rPr>
          <w:rFonts w:cs="Arial"/>
          <w:sz w:val="16"/>
          <w:szCs w:val="16"/>
        </w:rPr>
        <w:t>( &amp;</w:t>
      </w:r>
      <w:proofErr w:type="spellStart"/>
      <w:proofErr w:type="gramEnd"/>
      <w:r w:rsidRPr="00031A60">
        <w:rPr>
          <w:rFonts w:cs="Arial"/>
          <w:sz w:val="16"/>
          <w:szCs w:val="16"/>
        </w:rPr>
        <w:t>psNetwork</w:t>
      </w:r>
      <w:proofErr w:type="spellEnd"/>
      <w:r w:rsidRPr="00031A60">
        <w:rPr>
          <w:rFonts w:cs="Arial"/>
          <w:sz w:val="16"/>
          <w:szCs w:val="16"/>
        </w:rPr>
        <w:t>-&gt;</w:t>
      </w:r>
      <w:proofErr w:type="spellStart"/>
      <w:r w:rsidRPr="00031A60">
        <w:rPr>
          <w:rFonts w:cs="Arial"/>
          <w:sz w:val="16"/>
          <w:szCs w:val="16"/>
        </w:rPr>
        <w:t>sSendAlinkHeartBeat</w:t>
      </w:r>
      <w:proofErr w:type="spellEnd"/>
      <w:r w:rsidRPr="00031A60">
        <w:rPr>
          <w:rFonts w:cs="Arial"/>
          <w:sz w:val="16"/>
          <w:szCs w:val="16"/>
        </w:rPr>
        <w:t>,</w:t>
      </w:r>
      <w:r w:rsidRPr="00031A60">
        <w:rPr>
          <w:rFonts w:cs="Arial"/>
          <w:sz w:val="16"/>
          <w:szCs w:val="16"/>
        </w:rPr>
        <w:tab/>
        <w:t>EAP_ALINK_RPT_HEARTBEAT,</w:t>
      </w:r>
      <w:r w:rsidRPr="00031A60">
        <w:rPr>
          <w:rFonts w:cs="Arial"/>
          <w:sz w:val="16"/>
          <w:szCs w:val="16"/>
        </w:rPr>
        <w:t xml:space="preserve"> </w:t>
      </w:r>
      <w:r w:rsidRPr="00031A60">
        <w:rPr>
          <w:rFonts w:cs="Arial"/>
          <w:sz w:val="16"/>
          <w:szCs w:val="16"/>
        </w:rPr>
        <w:t>ALINK_DEV_ID_UVA,</w:t>
      </w:r>
      <w:r w:rsidRPr="00031A60">
        <w:rPr>
          <w:rFonts w:cs="Arial"/>
          <w:sz w:val="16"/>
          <w:szCs w:val="16"/>
        </w:rPr>
        <w:t xml:space="preserve"> </w:t>
      </w:r>
      <w:proofErr w:type="spellStart"/>
      <w:r w:rsidRPr="00031A60">
        <w:rPr>
          <w:rFonts w:cs="Arial"/>
          <w:sz w:val="16"/>
          <w:szCs w:val="16"/>
        </w:rPr>
        <w:t>psUser</w:t>
      </w:r>
      <w:proofErr w:type="spellEnd"/>
      <w:r w:rsidRPr="00031A60">
        <w:rPr>
          <w:rFonts w:cs="Arial"/>
          <w:sz w:val="16"/>
          <w:szCs w:val="16"/>
        </w:rPr>
        <w:t>, c2_network_send);</w:t>
      </w:r>
    </w:p>
    <w:p w14:paraId="3F33A49B" w14:textId="6AC60E01" w:rsidR="00BA56CC" w:rsidRPr="00031A60" w:rsidRDefault="00BA56CC" w:rsidP="00031A60">
      <w:pPr>
        <w:spacing w:line="240" w:lineRule="auto"/>
        <w:ind w:firstLineChars="500" w:firstLine="800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>}</w:t>
      </w:r>
    </w:p>
    <w:p w14:paraId="607E8E5A" w14:textId="5FB8AC94" w:rsidR="00BA56CC" w:rsidRPr="00031A60" w:rsidRDefault="00BA56CC" w:rsidP="00031A60">
      <w:pPr>
        <w:spacing w:line="240" w:lineRule="auto"/>
        <w:ind w:firstLineChars="500" w:firstLine="800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>else</w:t>
      </w:r>
    </w:p>
    <w:p w14:paraId="3882EC58" w14:textId="77777777" w:rsidR="00BA56CC" w:rsidRPr="00031A60" w:rsidRDefault="00BA56CC" w:rsidP="00031A60">
      <w:pPr>
        <w:spacing w:line="240" w:lineRule="auto"/>
        <w:ind w:firstLineChars="500" w:firstLine="800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>{</w:t>
      </w:r>
    </w:p>
    <w:p w14:paraId="14CCAF38" w14:textId="4AC04464" w:rsidR="00BA56CC" w:rsidRPr="00031A60" w:rsidRDefault="00BA56CC" w:rsidP="00031A60">
      <w:pPr>
        <w:spacing w:line="240" w:lineRule="auto"/>
        <w:ind w:firstLineChars="500" w:firstLine="800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 xml:space="preserve">    //c2 </w:t>
      </w:r>
      <w:r w:rsidR="00971763" w:rsidRPr="00031A60">
        <w:rPr>
          <w:rFonts w:cs="Arial"/>
          <w:sz w:val="16"/>
          <w:szCs w:val="16"/>
        </w:rPr>
        <w:t>沿用</w:t>
      </w:r>
      <w:r w:rsidRPr="00031A60">
        <w:rPr>
          <w:rFonts w:cs="Arial"/>
          <w:sz w:val="16"/>
          <w:szCs w:val="16"/>
        </w:rPr>
        <w:t>处理逻辑</w:t>
      </w:r>
    </w:p>
    <w:p w14:paraId="2ECC3A10" w14:textId="393EC7C7" w:rsidR="00BA56CC" w:rsidRPr="00031A60" w:rsidRDefault="00BA56CC" w:rsidP="00031A60">
      <w:pPr>
        <w:spacing w:line="240" w:lineRule="auto"/>
        <w:ind w:firstLineChars="500" w:firstLine="800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>}</w:t>
      </w:r>
    </w:p>
    <w:p w14:paraId="2F50555A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</w:p>
    <w:p w14:paraId="38D9252F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</w:r>
      <w:r w:rsidRPr="00031A60">
        <w:rPr>
          <w:rFonts w:cs="Arial"/>
          <w:sz w:val="16"/>
          <w:szCs w:val="16"/>
        </w:rPr>
        <w:tab/>
      </w:r>
      <w:proofErr w:type="spellStart"/>
      <w:r w:rsidRPr="00031A60">
        <w:rPr>
          <w:rFonts w:cs="Arial"/>
          <w:sz w:val="16"/>
          <w:szCs w:val="16"/>
        </w:rPr>
        <w:t>alink_connect_</w:t>
      </w:r>
      <w:proofErr w:type="gramStart"/>
      <w:r w:rsidRPr="00031A60">
        <w:rPr>
          <w:rFonts w:cs="Arial"/>
          <w:sz w:val="16"/>
          <w:szCs w:val="16"/>
        </w:rPr>
        <w:t>port</w:t>
      </w:r>
      <w:proofErr w:type="spellEnd"/>
      <w:r w:rsidRPr="00031A60">
        <w:rPr>
          <w:rFonts w:cs="Arial"/>
          <w:sz w:val="16"/>
          <w:szCs w:val="16"/>
        </w:rPr>
        <w:t>( &amp;</w:t>
      </w:r>
      <w:proofErr w:type="spellStart"/>
      <w:proofErr w:type="gramEnd"/>
      <w:r w:rsidRPr="00031A60">
        <w:rPr>
          <w:rFonts w:cs="Arial"/>
          <w:sz w:val="16"/>
          <w:szCs w:val="16"/>
        </w:rPr>
        <w:t>psNetwork</w:t>
      </w:r>
      <w:proofErr w:type="spellEnd"/>
      <w:r w:rsidRPr="00031A60">
        <w:rPr>
          <w:rFonts w:cs="Arial"/>
          <w:sz w:val="16"/>
          <w:szCs w:val="16"/>
        </w:rPr>
        <w:t>-&gt;</w:t>
      </w:r>
      <w:proofErr w:type="spellStart"/>
      <w:r w:rsidRPr="00031A60">
        <w:rPr>
          <w:rFonts w:cs="Arial"/>
          <w:sz w:val="16"/>
          <w:szCs w:val="16"/>
        </w:rPr>
        <w:t>sAlinkSocket</w:t>
      </w:r>
      <w:proofErr w:type="spellEnd"/>
      <w:r w:rsidRPr="00031A60">
        <w:rPr>
          <w:rFonts w:cs="Arial"/>
          <w:sz w:val="16"/>
          <w:szCs w:val="16"/>
        </w:rPr>
        <w:t>, NULL );</w:t>
      </w:r>
    </w:p>
    <w:p w14:paraId="7D7448F2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</w:r>
      <w:r w:rsidRPr="00031A60">
        <w:rPr>
          <w:rFonts w:cs="Arial"/>
          <w:sz w:val="16"/>
          <w:szCs w:val="16"/>
        </w:rPr>
        <w:tab/>
      </w:r>
    </w:p>
    <w:p w14:paraId="711F7A0D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</w:r>
      <w:r w:rsidRPr="00031A60">
        <w:rPr>
          <w:rFonts w:cs="Arial"/>
          <w:sz w:val="16"/>
          <w:szCs w:val="16"/>
        </w:rPr>
        <w:tab/>
      </w:r>
      <w:proofErr w:type="spellStart"/>
      <w:r w:rsidRPr="00031A60">
        <w:rPr>
          <w:rFonts w:cs="Arial"/>
          <w:sz w:val="16"/>
          <w:szCs w:val="16"/>
        </w:rPr>
        <w:t>psNetwork</w:t>
      </w:r>
      <w:proofErr w:type="spellEnd"/>
      <w:r w:rsidRPr="00031A60">
        <w:rPr>
          <w:rFonts w:cs="Arial"/>
          <w:sz w:val="16"/>
          <w:szCs w:val="16"/>
        </w:rPr>
        <w:t>-&gt;</w:t>
      </w:r>
      <w:proofErr w:type="spellStart"/>
      <w:r w:rsidRPr="00031A60">
        <w:rPr>
          <w:rFonts w:cs="Arial"/>
          <w:sz w:val="16"/>
          <w:szCs w:val="16"/>
        </w:rPr>
        <w:t>psUser</w:t>
      </w:r>
      <w:proofErr w:type="spellEnd"/>
      <w:r w:rsidRPr="00031A60">
        <w:rPr>
          <w:rFonts w:cs="Arial"/>
          <w:sz w:val="16"/>
          <w:szCs w:val="16"/>
        </w:rPr>
        <w:t xml:space="preserve"> = </w:t>
      </w:r>
      <w:proofErr w:type="spellStart"/>
      <w:r w:rsidRPr="00031A60">
        <w:rPr>
          <w:rFonts w:cs="Arial"/>
          <w:sz w:val="16"/>
          <w:szCs w:val="16"/>
        </w:rPr>
        <w:t>psUser</w:t>
      </w:r>
      <w:proofErr w:type="spellEnd"/>
      <w:r w:rsidRPr="00031A60">
        <w:rPr>
          <w:rFonts w:cs="Arial"/>
          <w:sz w:val="16"/>
          <w:szCs w:val="16"/>
        </w:rPr>
        <w:t>;</w:t>
      </w:r>
    </w:p>
    <w:p w14:paraId="5F9A3497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</w:r>
      <w:r w:rsidRPr="00031A60">
        <w:rPr>
          <w:rFonts w:cs="Arial"/>
          <w:sz w:val="16"/>
          <w:szCs w:val="16"/>
        </w:rPr>
        <w:tab/>
      </w:r>
      <w:proofErr w:type="spellStart"/>
      <w:r w:rsidRPr="00031A60">
        <w:rPr>
          <w:rFonts w:cs="Arial"/>
          <w:sz w:val="16"/>
          <w:szCs w:val="16"/>
        </w:rPr>
        <w:t>psNetwork</w:t>
      </w:r>
      <w:proofErr w:type="spellEnd"/>
      <w:r w:rsidRPr="00031A60">
        <w:rPr>
          <w:rFonts w:cs="Arial"/>
          <w:sz w:val="16"/>
          <w:szCs w:val="16"/>
        </w:rPr>
        <w:t>-&gt;</w:t>
      </w:r>
      <w:proofErr w:type="spellStart"/>
      <w:r w:rsidRPr="00031A60">
        <w:rPr>
          <w:rFonts w:cs="Arial"/>
          <w:sz w:val="16"/>
          <w:szCs w:val="16"/>
        </w:rPr>
        <w:t>sCbk.psHandle</w:t>
      </w:r>
      <w:proofErr w:type="spellEnd"/>
      <w:r w:rsidRPr="00031A60">
        <w:rPr>
          <w:rFonts w:cs="Arial"/>
          <w:sz w:val="16"/>
          <w:szCs w:val="16"/>
        </w:rPr>
        <w:t xml:space="preserve"> = </w:t>
      </w:r>
      <w:proofErr w:type="spellStart"/>
      <w:r w:rsidRPr="00031A60">
        <w:rPr>
          <w:rFonts w:cs="Arial"/>
          <w:sz w:val="16"/>
          <w:szCs w:val="16"/>
        </w:rPr>
        <w:t>psNetwork</w:t>
      </w:r>
      <w:proofErr w:type="spellEnd"/>
      <w:r w:rsidRPr="00031A60">
        <w:rPr>
          <w:rFonts w:cs="Arial"/>
          <w:sz w:val="16"/>
          <w:szCs w:val="16"/>
        </w:rPr>
        <w:t>;</w:t>
      </w:r>
    </w:p>
    <w:p w14:paraId="39E0660A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</w:r>
      <w:r w:rsidRPr="00031A60">
        <w:rPr>
          <w:rFonts w:cs="Arial"/>
          <w:sz w:val="16"/>
          <w:szCs w:val="16"/>
        </w:rPr>
        <w:tab/>
      </w:r>
      <w:proofErr w:type="spellStart"/>
      <w:r w:rsidRPr="00031A60">
        <w:rPr>
          <w:rFonts w:cs="Arial"/>
          <w:sz w:val="16"/>
          <w:szCs w:val="16"/>
        </w:rPr>
        <w:t>psNetwork</w:t>
      </w:r>
      <w:proofErr w:type="spellEnd"/>
      <w:r w:rsidRPr="00031A60">
        <w:rPr>
          <w:rFonts w:cs="Arial"/>
          <w:sz w:val="16"/>
          <w:szCs w:val="16"/>
        </w:rPr>
        <w:t>-&gt;</w:t>
      </w:r>
      <w:proofErr w:type="spellStart"/>
      <w:r w:rsidRPr="00031A60">
        <w:rPr>
          <w:rFonts w:cs="Arial"/>
          <w:sz w:val="16"/>
          <w:szCs w:val="16"/>
        </w:rPr>
        <w:t>sCbk.pv_cbk_connect</w:t>
      </w:r>
      <w:proofErr w:type="spellEnd"/>
      <w:r w:rsidRPr="00031A60">
        <w:rPr>
          <w:rFonts w:cs="Arial"/>
          <w:sz w:val="16"/>
          <w:szCs w:val="16"/>
        </w:rPr>
        <w:tab/>
      </w:r>
      <w:r w:rsidRPr="00031A60">
        <w:rPr>
          <w:rFonts w:cs="Arial"/>
          <w:sz w:val="16"/>
          <w:szCs w:val="16"/>
        </w:rPr>
        <w:tab/>
        <w:t>= c2_network_cbk_connect;</w:t>
      </w:r>
    </w:p>
    <w:p w14:paraId="70B757A9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</w:r>
      <w:r w:rsidRPr="00031A60">
        <w:rPr>
          <w:rFonts w:cs="Arial"/>
          <w:sz w:val="16"/>
          <w:szCs w:val="16"/>
        </w:rPr>
        <w:tab/>
      </w:r>
      <w:proofErr w:type="spellStart"/>
      <w:r w:rsidRPr="00031A60">
        <w:rPr>
          <w:rFonts w:cs="Arial"/>
          <w:sz w:val="16"/>
          <w:szCs w:val="16"/>
        </w:rPr>
        <w:t>psNetwork</w:t>
      </w:r>
      <w:proofErr w:type="spellEnd"/>
      <w:r w:rsidRPr="00031A60">
        <w:rPr>
          <w:rFonts w:cs="Arial"/>
          <w:sz w:val="16"/>
          <w:szCs w:val="16"/>
        </w:rPr>
        <w:t>-&gt;</w:t>
      </w:r>
      <w:proofErr w:type="spellStart"/>
      <w:r w:rsidRPr="00031A60">
        <w:rPr>
          <w:rFonts w:cs="Arial"/>
          <w:sz w:val="16"/>
          <w:szCs w:val="16"/>
        </w:rPr>
        <w:t>sCbk.pv_cbk_tcp_Isok</w:t>
      </w:r>
      <w:proofErr w:type="spellEnd"/>
      <w:r w:rsidRPr="00031A60">
        <w:rPr>
          <w:rFonts w:cs="Arial"/>
          <w:sz w:val="16"/>
          <w:szCs w:val="16"/>
        </w:rPr>
        <w:t xml:space="preserve">     = c2_network_cbk_tcp_Isok;</w:t>
      </w:r>
    </w:p>
    <w:p w14:paraId="44AAD9EB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</w:r>
      <w:r w:rsidRPr="00031A60">
        <w:rPr>
          <w:rFonts w:cs="Arial"/>
          <w:sz w:val="16"/>
          <w:szCs w:val="16"/>
        </w:rPr>
        <w:tab/>
      </w:r>
      <w:proofErr w:type="spellStart"/>
      <w:r w:rsidRPr="00031A60">
        <w:rPr>
          <w:rFonts w:cs="Arial"/>
          <w:sz w:val="16"/>
          <w:szCs w:val="16"/>
        </w:rPr>
        <w:t>psNetwork</w:t>
      </w:r>
      <w:proofErr w:type="spellEnd"/>
      <w:r w:rsidRPr="00031A60">
        <w:rPr>
          <w:rFonts w:cs="Arial"/>
          <w:sz w:val="16"/>
          <w:szCs w:val="16"/>
        </w:rPr>
        <w:t>-&gt;</w:t>
      </w:r>
      <w:proofErr w:type="spellStart"/>
      <w:r w:rsidRPr="00031A60">
        <w:rPr>
          <w:rFonts w:cs="Arial"/>
          <w:sz w:val="16"/>
          <w:szCs w:val="16"/>
        </w:rPr>
        <w:t>sCbk.pv_cbk_data</w:t>
      </w:r>
      <w:proofErr w:type="spellEnd"/>
      <w:r w:rsidRPr="00031A60">
        <w:rPr>
          <w:rFonts w:cs="Arial"/>
          <w:sz w:val="16"/>
          <w:szCs w:val="16"/>
        </w:rPr>
        <w:tab/>
      </w:r>
      <w:r w:rsidRPr="00031A60">
        <w:rPr>
          <w:rFonts w:cs="Arial"/>
          <w:sz w:val="16"/>
          <w:szCs w:val="16"/>
        </w:rPr>
        <w:tab/>
      </w:r>
      <w:r w:rsidRPr="00031A60">
        <w:rPr>
          <w:rFonts w:cs="Arial"/>
          <w:sz w:val="16"/>
          <w:szCs w:val="16"/>
        </w:rPr>
        <w:tab/>
        <w:t>= c2_network_cbk_data;</w:t>
      </w:r>
    </w:p>
    <w:p w14:paraId="6976D905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</w:r>
      <w:r w:rsidRPr="00031A60">
        <w:rPr>
          <w:rFonts w:cs="Arial"/>
          <w:sz w:val="16"/>
          <w:szCs w:val="16"/>
        </w:rPr>
        <w:tab/>
      </w:r>
      <w:proofErr w:type="spellStart"/>
      <w:r w:rsidRPr="00031A60">
        <w:rPr>
          <w:rFonts w:cs="Arial"/>
          <w:sz w:val="16"/>
          <w:szCs w:val="16"/>
        </w:rPr>
        <w:t>psNetwork</w:t>
      </w:r>
      <w:proofErr w:type="spellEnd"/>
      <w:r w:rsidRPr="00031A60">
        <w:rPr>
          <w:rFonts w:cs="Arial"/>
          <w:sz w:val="16"/>
          <w:szCs w:val="16"/>
        </w:rPr>
        <w:t>-&gt;</w:t>
      </w:r>
      <w:proofErr w:type="spellStart"/>
      <w:r w:rsidRPr="00031A60">
        <w:rPr>
          <w:rFonts w:cs="Arial"/>
          <w:sz w:val="16"/>
          <w:szCs w:val="16"/>
        </w:rPr>
        <w:t>sCbk.pv_cbk_disconnect</w:t>
      </w:r>
      <w:proofErr w:type="spellEnd"/>
      <w:r w:rsidRPr="00031A60">
        <w:rPr>
          <w:rFonts w:cs="Arial"/>
          <w:sz w:val="16"/>
          <w:szCs w:val="16"/>
        </w:rPr>
        <w:tab/>
        <w:t>= c2_network_cbk_disconnect;</w:t>
      </w:r>
    </w:p>
    <w:p w14:paraId="0F708E0E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</w:r>
      <w:r w:rsidRPr="00031A60">
        <w:rPr>
          <w:rFonts w:cs="Arial"/>
          <w:sz w:val="16"/>
          <w:szCs w:val="16"/>
        </w:rPr>
        <w:tab/>
      </w:r>
      <w:proofErr w:type="spellStart"/>
      <w:r w:rsidRPr="00031A60">
        <w:rPr>
          <w:rFonts w:cs="Arial"/>
          <w:sz w:val="16"/>
          <w:szCs w:val="16"/>
        </w:rPr>
        <w:t>psNetwork</w:t>
      </w:r>
      <w:proofErr w:type="spellEnd"/>
      <w:r w:rsidRPr="00031A60">
        <w:rPr>
          <w:rFonts w:cs="Arial"/>
          <w:sz w:val="16"/>
          <w:szCs w:val="16"/>
        </w:rPr>
        <w:t>-&gt;</w:t>
      </w:r>
      <w:proofErr w:type="spellStart"/>
      <w:r w:rsidRPr="00031A60">
        <w:rPr>
          <w:rFonts w:cs="Arial"/>
          <w:sz w:val="16"/>
          <w:szCs w:val="16"/>
        </w:rPr>
        <w:t>sCbk.pv_cbk_delete</w:t>
      </w:r>
      <w:proofErr w:type="spellEnd"/>
      <w:r w:rsidRPr="00031A60">
        <w:rPr>
          <w:rFonts w:cs="Arial"/>
          <w:sz w:val="16"/>
          <w:szCs w:val="16"/>
        </w:rPr>
        <w:tab/>
      </w:r>
      <w:r w:rsidRPr="00031A60">
        <w:rPr>
          <w:rFonts w:cs="Arial"/>
          <w:sz w:val="16"/>
          <w:szCs w:val="16"/>
        </w:rPr>
        <w:tab/>
        <w:t>= c2_network_cbk_delete;</w:t>
      </w:r>
    </w:p>
    <w:p w14:paraId="6C065E83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</w:r>
      <w:r w:rsidRPr="00031A60">
        <w:rPr>
          <w:rFonts w:cs="Arial"/>
          <w:sz w:val="16"/>
          <w:szCs w:val="16"/>
        </w:rPr>
        <w:tab/>
        <w:t>return &amp;(</w:t>
      </w:r>
      <w:proofErr w:type="spellStart"/>
      <w:r w:rsidRPr="00031A60">
        <w:rPr>
          <w:rFonts w:cs="Arial"/>
          <w:sz w:val="16"/>
          <w:szCs w:val="16"/>
        </w:rPr>
        <w:t>psNetwork</w:t>
      </w:r>
      <w:proofErr w:type="spellEnd"/>
      <w:r w:rsidRPr="00031A60">
        <w:rPr>
          <w:rFonts w:cs="Arial"/>
          <w:sz w:val="16"/>
          <w:szCs w:val="16"/>
        </w:rPr>
        <w:t>-&gt;</w:t>
      </w:r>
      <w:proofErr w:type="spellStart"/>
      <w:r w:rsidRPr="00031A60">
        <w:rPr>
          <w:rFonts w:cs="Arial"/>
          <w:sz w:val="16"/>
          <w:szCs w:val="16"/>
        </w:rPr>
        <w:t>sCbk</w:t>
      </w:r>
      <w:proofErr w:type="spellEnd"/>
      <w:r w:rsidRPr="00031A60">
        <w:rPr>
          <w:rFonts w:cs="Arial"/>
          <w:sz w:val="16"/>
          <w:szCs w:val="16"/>
        </w:rPr>
        <w:t>);</w:t>
      </w:r>
    </w:p>
    <w:p w14:paraId="4B64C6F8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  <w:t>}</w:t>
      </w:r>
    </w:p>
    <w:p w14:paraId="7431E9D6" w14:textId="777777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ab/>
        <w:t>return NULL;</w:t>
      </w:r>
    </w:p>
    <w:p w14:paraId="09C7E1A4" w14:textId="39E4BD77" w:rsidR="00BA56CC" w:rsidRPr="00031A60" w:rsidRDefault="00BA56CC" w:rsidP="00031A60">
      <w:pPr>
        <w:spacing w:line="240" w:lineRule="auto"/>
        <w:rPr>
          <w:rFonts w:cs="Arial"/>
          <w:sz w:val="16"/>
          <w:szCs w:val="16"/>
        </w:rPr>
      </w:pPr>
      <w:r w:rsidRPr="00031A60">
        <w:rPr>
          <w:rFonts w:cs="Arial"/>
          <w:sz w:val="16"/>
          <w:szCs w:val="16"/>
        </w:rPr>
        <w:t>}</w:t>
      </w:r>
    </w:p>
    <w:p w14:paraId="430E7D3D" w14:textId="2B66AF09" w:rsidR="006B7106" w:rsidRDefault="006B7106" w:rsidP="00513CA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新增类型定义：</w:t>
      </w:r>
    </w:p>
    <w:p w14:paraId="126611AF" w14:textId="41E9D7F4" w:rsidR="00513CAA" w:rsidRDefault="00513CAA" w:rsidP="00513CAA">
      <w:pPr>
        <w:rPr>
          <w:sz w:val="20"/>
          <w:szCs w:val="22"/>
        </w:rPr>
      </w:pPr>
      <w:r w:rsidRPr="00513CAA">
        <w:rPr>
          <w:sz w:val="20"/>
          <w:szCs w:val="22"/>
        </w:rPr>
        <w:t>ALINK_DEV_ID_UAV</w:t>
      </w:r>
      <w:r>
        <w:rPr>
          <w:sz w:val="20"/>
          <w:szCs w:val="22"/>
        </w:rPr>
        <w:t xml:space="preserve">       </w:t>
      </w:r>
      <w:r w:rsidRPr="00513CAA">
        <w:rPr>
          <w:sz w:val="20"/>
          <w:szCs w:val="22"/>
        </w:rPr>
        <w:t>= (</w:t>
      </w:r>
      <w:r>
        <w:rPr>
          <w:sz w:val="20"/>
          <w:szCs w:val="22"/>
        </w:rPr>
        <w:t>8</w:t>
      </w:r>
      <w:r w:rsidRPr="00513CAA">
        <w:rPr>
          <w:sz w:val="20"/>
          <w:szCs w:val="22"/>
        </w:rPr>
        <w:t>)</w:t>
      </w:r>
    </w:p>
    <w:p w14:paraId="5723C665" w14:textId="7CEC2976" w:rsidR="00513CAA" w:rsidRDefault="00513CAA" w:rsidP="00513CAA">
      <w:pPr>
        <w:rPr>
          <w:rFonts w:hint="eastAsia"/>
        </w:rPr>
      </w:pPr>
      <w:r w:rsidRPr="00513CAA">
        <w:rPr>
          <w:sz w:val="20"/>
          <w:szCs w:val="22"/>
        </w:rPr>
        <w:t>ALINK_PORT_ID_TCP_</w:t>
      </w:r>
      <w:r>
        <w:rPr>
          <w:sz w:val="20"/>
          <w:szCs w:val="22"/>
        </w:rPr>
        <w:t xml:space="preserve">UAV </w:t>
      </w:r>
      <w:r w:rsidRPr="00513CAA">
        <w:rPr>
          <w:sz w:val="20"/>
          <w:szCs w:val="22"/>
        </w:rPr>
        <w:t>= (4)</w:t>
      </w:r>
    </w:p>
    <w:p w14:paraId="562DAA61" w14:textId="7416B25F" w:rsidR="00513CAA" w:rsidRPr="00513CAA" w:rsidRDefault="00513CAA" w:rsidP="00513CAA">
      <w:pPr>
        <w:rPr>
          <w:rFonts w:hint="eastAsia"/>
          <w:sz w:val="20"/>
          <w:szCs w:val="22"/>
        </w:rPr>
      </w:pPr>
    </w:p>
    <w:p w14:paraId="70B4B7F5" w14:textId="2AA1D32E" w:rsidR="004C3EB9" w:rsidRDefault="00B947F0" w:rsidP="004C3EB9">
      <w:pPr>
        <w:pStyle w:val="2"/>
      </w:pPr>
      <w:bookmarkStart w:id="26" w:name="_Toc145946474"/>
      <w:r>
        <w:rPr>
          <w:rFonts w:hint="eastAsia"/>
        </w:rPr>
        <w:t>接受</w:t>
      </w:r>
      <w:r>
        <w:rPr>
          <w:rFonts w:hint="eastAsia"/>
        </w:rPr>
        <w:t>UAV</w:t>
      </w:r>
      <w:r>
        <w:rPr>
          <w:rFonts w:hint="eastAsia"/>
        </w:rPr>
        <w:t>消息处理流程</w:t>
      </w:r>
      <w:bookmarkEnd w:id="26"/>
    </w:p>
    <w:p w14:paraId="188B951D" w14:textId="41787027" w:rsidR="00B947F0" w:rsidRDefault="00B947F0" w:rsidP="008D4DD7">
      <w:pPr>
        <w:rPr>
          <w:rFonts w:hint="eastAsia"/>
        </w:rPr>
      </w:pPr>
      <w:r>
        <w:t>1.</w:t>
      </w:r>
      <w:r w:rsidRPr="00B947F0">
        <w:t>c2_network_cbk_data</w:t>
      </w:r>
      <w:r>
        <w:t>()</w:t>
      </w:r>
      <w:r>
        <w:rPr>
          <w:rFonts w:hint="eastAsia"/>
        </w:rPr>
        <w:t>检查消息</w:t>
      </w: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CRC</w:t>
      </w:r>
    </w:p>
    <w:p w14:paraId="1B77D26B" w14:textId="6F998024" w:rsidR="008D4DD7" w:rsidRDefault="00B947F0" w:rsidP="008D4DD7">
      <w:r>
        <w:t xml:space="preserve">2. </w:t>
      </w:r>
      <w:proofErr w:type="spellStart"/>
      <w:r w:rsidRPr="00B947F0">
        <w:t>send_alinkmsg_to_</w:t>
      </w:r>
      <w:proofErr w:type="gramStart"/>
      <w:r w:rsidRPr="00B947F0">
        <w:t>eap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14:paraId="2893E2A6" w14:textId="50B2335C" w:rsidR="00B947F0" w:rsidRDefault="00B947F0" w:rsidP="008D4DD7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Pr="00B947F0">
        <w:t xml:space="preserve"> </w:t>
      </w:r>
      <w:proofErr w:type="spellStart"/>
      <w:r w:rsidRPr="00B947F0">
        <w:t>SendAsynMsg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发送</w:t>
      </w:r>
      <w:r w:rsidRPr="00B947F0">
        <w:t>EAP_CMD_ALINK</w:t>
      </w:r>
    </w:p>
    <w:p w14:paraId="5ED00885" w14:textId="7934C159" w:rsidR="008D4DD7" w:rsidRDefault="00B947F0" w:rsidP="008D4DD7">
      <w:r>
        <w:t xml:space="preserve">4. </w:t>
      </w:r>
      <w:proofErr w:type="spellStart"/>
      <w:r w:rsidRPr="00B947F0">
        <w:t>AlinkCmdproc</w:t>
      </w:r>
      <w:proofErr w:type="spellEnd"/>
      <w:r w:rsidRPr="00B947F0">
        <w:t>::_</w:t>
      </w:r>
      <w:proofErr w:type="spellStart"/>
      <w:r w:rsidRPr="00B947F0">
        <w:t>OnAlinkCmd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destId</w:t>
      </w:r>
      <w:proofErr w:type="spellEnd"/>
      <w:r>
        <w:rPr>
          <w:rFonts w:hint="eastAsia"/>
        </w:rPr>
        <w:t>需等于</w:t>
      </w:r>
      <w:proofErr w:type="gramStart"/>
      <w:r>
        <w:rPr>
          <w:rFonts w:hint="eastAsia"/>
        </w:rPr>
        <w:t>本设备</w:t>
      </w:r>
      <w:proofErr w:type="gramEnd"/>
      <w:r>
        <w:rPr>
          <w:rFonts w:hint="eastAsia"/>
        </w:rPr>
        <w:t>ID</w:t>
      </w:r>
      <w:r>
        <w:t>(Tracer)</w:t>
      </w:r>
    </w:p>
    <w:p w14:paraId="79FD0DE4" w14:textId="5F200DBD" w:rsidR="00B947F0" w:rsidRDefault="00B947F0" w:rsidP="008D4DD7">
      <w:r>
        <w:rPr>
          <w:rFonts w:hint="eastAsia"/>
        </w:rPr>
        <w:t>5</w:t>
      </w:r>
      <w:r>
        <w:t>.</w:t>
      </w:r>
      <w:r w:rsidRPr="00B947F0">
        <w:t xml:space="preserve"> </w:t>
      </w:r>
      <w:r w:rsidRPr="00B947F0">
        <w:t>_</w:t>
      </w:r>
      <w:proofErr w:type="spellStart"/>
      <w:r w:rsidRPr="00B947F0">
        <w:t>ProcAlinkCmd</w:t>
      </w:r>
      <w:proofErr w:type="spellEnd"/>
      <w:r>
        <w:t xml:space="preserve"> </w:t>
      </w:r>
      <w:r>
        <w:rPr>
          <w:rFonts w:hint="eastAsia"/>
        </w:rPr>
        <w:t>调用在</w:t>
      </w:r>
      <w:r w:rsidRPr="00B947F0">
        <w:t xml:space="preserve">void </w:t>
      </w:r>
      <w:proofErr w:type="spellStart"/>
      <w:r w:rsidRPr="00B947F0">
        <w:t>SysBase</w:t>
      </w:r>
      <w:proofErr w:type="spellEnd"/>
      <w:r w:rsidRPr="00B947F0">
        <w:t>::_</w:t>
      </w:r>
      <w:proofErr w:type="spellStart"/>
      <w:r w:rsidRPr="00B947F0">
        <w:t>RegisterAlinkCmd</w:t>
      </w:r>
      <w:proofErr w:type="spellEnd"/>
      <w:r w:rsidRPr="00B947F0">
        <w:t>()</w:t>
      </w:r>
      <w:r>
        <w:rPr>
          <w:rFonts w:hint="eastAsia"/>
        </w:rPr>
        <w:t>注册的回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进行处理</w:t>
      </w:r>
    </w:p>
    <w:p w14:paraId="6AEBEED3" w14:textId="77777777" w:rsidR="0007515E" w:rsidRDefault="0007515E" w:rsidP="0007515E">
      <w:pPr>
        <w:ind w:left="420"/>
      </w:pPr>
    </w:p>
    <w:p w14:paraId="16E7C042" w14:textId="77777777" w:rsidR="001A2C80" w:rsidRPr="00031A60" w:rsidRDefault="001A2C80" w:rsidP="00031A60">
      <w:pPr>
        <w:spacing w:line="240" w:lineRule="atLeast"/>
        <w:ind w:left="420"/>
        <w:rPr>
          <w:sz w:val="16"/>
          <w:szCs w:val="20"/>
        </w:rPr>
      </w:pPr>
      <w:r w:rsidRPr="00031A60">
        <w:rPr>
          <w:sz w:val="16"/>
          <w:szCs w:val="20"/>
        </w:rPr>
        <w:t xml:space="preserve">void </w:t>
      </w:r>
      <w:proofErr w:type="spellStart"/>
      <w:proofErr w:type="gramStart"/>
      <w:r w:rsidRPr="00031A60">
        <w:rPr>
          <w:sz w:val="16"/>
          <w:szCs w:val="20"/>
        </w:rPr>
        <w:t>SysBase</w:t>
      </w:r>
      <w:proofErr w:type="spellEnd"/>
      <w:r w:rsidRPr="00031A60">
        <w:rPr>
          <w:sz w:val="16"/>
          <w:szCs w:val="20"/>
        </w:rPr>
        <w:t>::</w:t>
      </w:r>
      <w:proofErr w:type="gramEnd"/>
      <w:r w:rsidRPr="00031A60">
        <w:rPr>
          <w:sz w:val="16"/>
          <w:szCs w:val="20"/>
        </w:rPr>
        <w:t>_</w:t>
      </w:r>
      <w:proofErr w:type="spellStart"/>
      <w:r w:rsidRPr="00031A60">
        <w:rPr>
          <w:sz w:val="16"/>
          <w:szCs w:val="20"/>
        </w:rPr>
        <w:t>RegisterAlinkCmd</w:t>
      </w:r>
      <w:proofErr w:type="spellEnd"/>
      <w:r w:rsidRPr="00031A60">
        <w:rPr>
          <w:sz w:val="16"/>
          <w:szCs w:val="20"/>
        </w:rPr>
        <w:t>()</w:t>
      </w:r>
    </w:p>
    <w:p w14:paraId="53C75E58" w14:textId="77777777" w:rsidR="001A2C80" w:rsidRPr="00031A60" w:rsidRDefault="001A2C80" w:rsidP="00031A60">
      <w:pPr>
        <w:spacing w:line="240" w:lineRule="atLeast"/>
        <w:ind w:left="420"/>
        <w:rPr>
          <w:sz w:val="16"/>
          <w:szCs w:val="20"/>
        </w:rPr>
      </w:pPr>
      <w:r w:rsidRPr="00031A60">
        <w:rPr>
          <w:sz w:val="16"/>
          <w:szCs w:val="20"/>
        </w:rPr>
        <w:t>{</w:t>
      </w:r>
    </w:p>
    <w:p w14:paraId="227B42EB" w14:textId="5D6C7AC7" w:rsidR="001A2C80" w:rsidRPr="00031A60" w:rsidRDefault="001A2C80" w:rsidP="00031A60">
      <w:pPr>
        <w:spacing w:line="240" w:lineRule="atLeast"/>
        <w:ind w:left="420"/>
        <w:rPr>
          <w:sz w:val="16"/>
          <w:szCs w:val="20"/>
        </w:rPr>
      </w:pPr>
      <w:r w:rsidRPr="00031A60">
        <w:rPr>
          <w:sz w:val="16"/>
          <w:szCs w:val="20"/>
        </w:rPr>
        <w:t xml:space="preserve">    </w:t>
      </w:r>
      <w:proofErr w:type="spellStart"/>
      <w:r w:rsidRPr="00031A60">
        <w:rPr>
          <w:sz w:val="16"/>
          <w:szCs w:val="20"/>
        </w:rPr>
        <w:t>register_alink_</w:t>
      </w:r>
      <w:proofErr w:type="gramStart"/>
      <w:r w:rsidRPr="00031A60">
        <w:rPr>
          <w:sz w:val="16"/>
          <w:szCs w:val="20"/>
        </w:rPr>
        <w:t>cmd</w:t>
      </w:r>
      <w:proofErr w:type="spellEnd"/>
      <w:r w:rsidRPr="00031A60">
        <w:rPr>
          <w:sz w:val="16"/>
          <w:szCs w:val="20"/>
        </w:rPr>
        <w:t>(</w:t>
      </w:r>
      <w:proofErr w:type="gramEnd"/>
      <w:r w:rsidRPr="00031A60">
        <w:rPr>
          <w:sz w:val="16"/>
          <w:szCs w:val="20"/>
        </w:rPr>
        <w:t xml:space="preserve">EAP_ALINK_CMD_TRACER_UAV_MESSAGE, </w:t>
      </w:r>
      <w:proofErr w:type="spellStart"/>
      <w:r w:rsidRPr="00031A60">
        <w:rPr>
          <w:sz w:val="16"/>
          <w:szCs w:val="20"/>
        </w:rPr>
        <w:t>Alink_</w:t>
      </w:r>
      <w:r w:rsidRPr="00031A60">
        <w:rPr>
          <w:sz w:val="16"/>
          <w:szCs w:val="20"/>
        </w:rPr>
        <w:t>TracerUavMsgProc</w:t>
      </w:r>
      <w:r w:rsidRPr="00031A60">
        <w:rPr>
          <w:sz w:val="16"/>
          <w:szCs w:val="20"/>
        </w:rPr>
        <w:t>_Func</w:t>
      </w:r>
      <w:proofErr w:type="spellEnd"/>
      <w:r w:rsidRPr="00031A60">
        <w:rPr>
          <w:sz w:val="16"/>
          <w:szCs w:val="20"/>
        </w:rPr>
        <w:t>);</w:t>
      </w:r>
    </w:p>
    <w:p w14:paraId="278272EC" w14:textId="24E30BCE" w:rsidR="001A2C80" w:rsidRDefault="001A2C80" w:rsidP="00031A60">
      <w:pPr>
        <w:spacing w:line="240" w:lineRule="atLeast"/>
        <w:ind w:left="420"/>
        <w:rPr>
          <w:rFonts w:hint="eastAsia"/>
        </w:rPr>
      </w:pPr>
      <w:r>
        <w:t>}</w:t>
      </w:r>
    </w:p>
    <w:p w14:paraId="50B9F9F1" w14:textId="2F0C8C20" w:rsidR="001A2C80" w:rsidRDefault="00605E50" w:rsidP="001A2C80">
      <w:pPr>
        <w:pStyle w:val="2"/>
      </w:pPr>
      <w:bookmarkStart w:id="27" w:name="_Toc145946475"/>
      <w:r>
        <w:rPr>
          <w:rFonts w:hint="eastAsia"/>
        </w:rPr>
        <w:t>Tracer</w:t>
      </w:r>
      <w:r>
        <w:rPr>
          <w:rFonts w:hint="eastAsia"/>
        </w:rPr>
        <w:t>接受从</w:t>
      </w:r>
      <w:r w:rsidR="001A2C80">
        <w:rPr>
          <w:rFonts w:hint="eastAsia"/>
        </w:rPr>
        <w:t>UAV</w:t>
      </w:r>
      <w:r>
        <w:rPr>
          <w:rFonts w:hint="eastAsia"/>
        </w:rPr>
        <w:t>收到</w:t>
      </w:r>
      <w:r w:rsidR="001A2C80">
        <w:rPr>
          <w:rFonts w:hint="eastAsia"/>
        </w:rPr>
        <w:t>A</w:t>
      </w:r>
      <w:r w:rsidR="001A2C80">
        <w:t>l</w:t>
      </w:r>
      <w:r w:rsidR="001A2C80">
        <w:rPr>
          <w:rFonts w:hint="eastAsia"/>
        </w:rPr>
        <w:t>ink</w:t>
      </w:r>
      <w:r w:rsidR="00CE0F13">
        <w:rPr>
          <w:rFonts w:hint="eastAsia"/>
        </w:rPr>
        <w:t>消息</w:t>
      </w:r>
      <w:r w:rsidR="001A2C80">
        <w:t xml:space="preserve"> (0xE5)</w:t>
      </w:r>
      <w:r w:rsidR="004D209B">
        <w:rPr>
          <w:rFonts w:hint="eastAsia"/>
        </w:rPr>
        <w:t>处理</w:t>
      </w:r>
      <w:bookmarkEnd w:id="27"/>
    </w:p>
    <w:p w14:paraId="6A0EB170" w14:textId="334F5153" w:rsidR="001A2C80" w:rsidRDefault="00953374" w:rsidP="0007515E">
      <w:pPr>
        <w:ind w:left="420"/>
      </w:pPr>
      <w:r>
        <w:rPr>
          <w:rFonts w:hint="eastAsia"/>
        </w:rPr>
        <w:t>Alink</w:t>
      </w:r>
      <w:r>
        <w:t xml:space="preserve"> </w:t>
      </w:r>
      <w:r>
        <w:rPr>
          <w:rFonts w:hint="eastAsia"/>
        </w:rPr>
        <w:t>message</w:t>
      </w:r>
      <w:r>
        <w:rPr>
          <w:rFonts w:hint="eastAsia"/>
        </w:rPr>
        <w:t>的</w:t>
      </w:r>
      <w:r>
        <w:rPr>
          <w:rFonts w:hint="eastAsia"/>
        </w:rPr>
        <w:t>payload</w:t>
      </w:r>
      <w:r>
        <w:rPr>
          <w:rFonts w:hint="eastAsia"/>
        </w:rPr>
        <w:t>是</w:t>
      </w:r>
      <w:proofErr w:type="spellStart"/>
      <w:r w:rsidRPr="00953374">
        <w:t>TracerUavMessagePB</w:t>
      </w:r>
      <w:proofErr w:type="spellEnd"/>
      <w:r>
        <w:rPr>
          <w:rFonts w:hint="eastAsia"/>
        </w:rPr>
        <w:t>，根据</w:t>
      </w:r>
      <w:proofErr w:type="spellStart"/>
      <w:r w:rsidRPr="00953374">
        <w:t>TracerUavMessagePB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属性，调用不同处理函数</w:t>
      </w:r>
    </w:p>
    <w:p w14:paraId="7C98D9F1" w14:textId="6727F7B7" w:rsidR="00CE0F13" w:rsidRDefault="00CE0F13" w:rsidP="0007515E">
      <w:pPr>
        <w:ind w:left="420"/>
        <w:rPr>
          <w:sz w:val="16"/>
          <w:szCs w:val="20"/>
        </w:rPr>
      </w:pPr>
      <w:proofErr w:type="spellStart"/>
      <w:r w:rsidRPr="00031A60">
        <w:rPr>
          <w:sz w:val="16"/>
          <w:szCs w:val="20"/>
        </w:rPr>
        <w:t>Alink_TracerUavMsgProc_</w:t>
      </w:r>
      <w:proofErr w:type="gramStart"/>
      <w:r w:rsidRPr="00031A60">
        <w:rPr>
          <w:sz w:val="16"/>
          <w:szCs w:val="20"/>
        </w:rPr>
        <w:t>Func</w:t>
      </w:r>
      <w:proofErr w:type="spellEnd"/>
      <w:r>
        <w:rPr>
          <w:sz w:val="16"/>
          <w:szCs w:val="20"/>
        </w:rPr>
        <w:t>(</w:t>
      </w:r>
      <w:proofErr w:type="gramEnd"/>
      <w:r>
        <w:rPr>
          <w:sz w:val="16"/>
          <w:szCs w:val="20"/>
        </w:rPr>
        <w:t>)</w:t>
      </w:r>
    </w:p>
    <w:p w14:paraId="3CC91B5D" w14:textId="0A2B9DA6" w:rsidR="00CE0F13" w:rsidRDefault="00CE0F13" w:rsidP="0007515E">
      <w:pPr>
        <w:ind w:left="420"/>
        <w:rPr>
          <w:rFonts w:hint="eastAsia"/>
        </w:rPr>
      </w:pPr>
      <w:r>
        <w:rPr>
          <w:rFonts w:hint="eastAsia"/>
          <w:sz w:val="16"/>
          <w:szCs w:val="20"/>
        </w:rPr>
        <w:t>{</w:t>
      </w:r>
    </w:p>
    <w:p w14:paraId="7BD039FE" w14:textId="381EDECA" w:rsidR="00953374" w:rsidRPr="00CE0F13" w:rsidRDefault="00953374" w:rsidP="00CE0F13">
      <w:pPr>
        <w:ind w:left="420" w:firstLineChars="200" w:firstLine="320"/>
        <w:rPr>
          <w:sz w:val="16"/>
          <w:szCs w:val="16"/>
        </w:rPr>
      </w:pPr>
      <w:r w:rsidRPr="00CE0F13">
        <w:rPr>
          <w:sz w:val="16"/>
          <w:szCs w:val="16"/>
        </w:rPr>
        <w:t>if (</w:t>
      </w:r>
      <w:r w:rsidRPr="00CE0F13">
        <w:rPr>
          <w:sz w:val="16"/>
          <w:szCs w:val="16"/>
        </w:rPr>
        <w:t>TRACERUAVMSG_WORK_MODE_TYPE</w:t>
      </w:r>
      <w:r w:rsidRPr="00CE0F13">
        <w:rPr>
          <w:sz w:val="16"/>
          <w:szCs w:val="16"/>
        </w:rPr>
        <w:t xml:space="preserve"> == </w:t>
      </w:r>
      <w:proofErr w:type="spellStart"/>
      <w:r w:rsidRPr="00CE0F13">
        <w:rPr>
          <w:sz w:val="16"/>
          <w:szCs w:val="16"/>
        </w:rPr>
        <w:t>msgType</w:t>
      </w:r>
      <w:proofErr w:type="spellEnd"/>
      <w:r w:rsidRPr="00CE0F13">
        <w:rPr>
          <w:sz w:val="16"/>
          <w:szCs w:val="16"/>
        </w:rPr>
        <w:t>)</w:t>
      </w:r>
    </w:p>
    <w:p w14:paraId="0351AD77" w14:textId="77777777" w:rsidR="00953374" w:rsidRPr="00CE0F13" w:rsidRDefault="00953374" w:rsidP="00CE0F13">
      <w:pPr>
        <w:ind w:left="420" w:firstLineChars="200" w:firstLine="320"/>
        <w:rPr>
          <w:sz w:val="16"/>
          <w:szCs w:val="16"/>
        </w:rPr>
      </w:pPr>
      <w:r w:rsidRPr="00CE0F13">
        <w:rPr>
          <w:sz w:val="16"/>
          <w:szCs w:val="16"/>
        </w:rPr>
        <w:t>{</w:t>
      </w:r>
    </w:p>
    <w:p w14:paraId="5BF5B8EC" w14:textId="2BEA980A" w:rsidR="00953374" w:rsidRPr="00CE0F13" w:rsidRDefault="00953374" w:rsidP="00CE0F13">
      <w:pPr>
        <w:ind w:left="420" w:firstLineChars="400" w:firstLine="640"/>
        <w:rPr>
          <w:sz w:val="16"/>
          <w:szCs w:val="16"/>
        </w:rPr>
      </w:pPr>
      <w:r w:rsidRPr="00CE0F13">
        <w:rPr>
          <w:rFonts w:hint="eastAsia"/>
          <w:sz w:val="16"/>
          <w:szCs w:val="16"/>
        </w:rPr>
        <w:t>使用</w:t>
      </w:r>
      <w:proofErr w:type="spellStart"/>
      <w:r w:rsidRPr="00CE0F13">
        <w:rPr>
          <w:sz w:val="16"/>
          <w:szCs w:val="16"/>
        </w:rPr>
        <w:t>SendAsynData</w:t>
      </w:r>
      <w:proofErr w:type="spellEnd"/>
      <w:r w:rsidRPr="00CE0F13">
        <w:rPr>
          <w:rFonts w:hint="eastAsia"/>
          <w:sz w:val="16"/>
          <w:szCs w:val="16"/>
        </w:rPr>
        <w:t>发送</w:t>
      </w:r>
      <w:r w:rsidRPr="00CE0F13">
        <w:rPr>
          <w:sz w:val="16"/>
          <w:szCs w:val="16"/>
        </w:rPr>
        <w:t>EAP_CMD_SET_WORK_MODE</w:t>
      </w:r>
    </w:p>
    <w:p w14:paraId="253F88C7" w14:textId="053550EB" w:rsidR="00953374" w:rsidRPr="00CE0F13" w:rsidRDefault="00953374" w:rsidP="00CE0F13">
      <w:pPr>
        <w:ind w:left="420" w:firstLineChars="400" w:firstLine="640"/>
        <w:rPr>
          <w:rFonts w:hint="eastAsia"/>
          <w:sz w:val="16"/>
          <w:szCs w:val="16"/>
        </w:rPr>
      </w:pPr>
      <w:r w:rsidRPr="00CE0F13">
        <w:rPr>
          <w:rFonts w:hint="eastAsia"/>
          <w:sz w:val="16"/>
          <w:szCs w:val="16"/>
        </w:rPr>
        <w:t>设置</w:t>
      </w:r>
      <w:proofErr w:type="spellStart"/>
      <w:r w:rsidRPr="00CE0F13">
        <w:rPr>
          <w:sz w:val="16"/>
          <w:szCs w:val="16"/>
        </w:rPr>
        <w:t>EapGetSys</w:t>
      </w:r>
      <w:proofErr w:type="spellEnd"/>
      <w:r w:rsidRPr="00CE0F13">
        <w:rPr>
          <w:sz w:val="16"/>
          <w:szCs w:val="16"/>
        </w:rPr>
        <w:t>().</w:t>
      </w:r>
      <w:proofErr w:type="spellStart"/>
      <w:r w:rsidRPr="00CE0F13">
        <w:rPr>
          <w:sz w:val="16"/>
          <w:szCs w:val="16"/>
        </w:rPr>
        <w:t>SetWorkMode</w:t>
      </w:r>
      <w:proofErr w:type="spellEnd"/>
    </w:p>
    <w:p w14:paraId="58CD17CC" w14:textId="09405035" w:rsidR="00953374" w:rsidRPr="00CE0F13" w:rsidRDefault="00953374" w:rsidP="00CE0F13">
      <w:pPr>
        <w:ind w:left="420" w:firstLineChars="200" w:firstLine="320"/>
        <w:rPr>
          <w:sz w:val="16"/>
          <w:szCs w:val="16"/>
        </w:rPr>
      </w:pPr>
      <w:r w:rsidRPr="00CE0F13">
        <w:rPr>
          <w:sz w:val="16"/>
          <w:szCs w:val="16"/>
        </w:rPr>
        <w:t>}</w:t>
      </w:r>
    </w:p>
    <w:p w14:paraId="72B92FE7" w14:textId="654656E7" w:rsidR="00953374" w:rsidRPr="00CE0F13" w:rsidRDefault="00953374" w:rsidP="00CE0F13">
      <w:pPr>
        <w:ind w:left="420" w:firstLineChars="200" w:firstLine="320"/>
        <w:rPr>
          <w:sz w:val="16"/>
          <w:szCs w:val="16"/>
        </w:rPr>
      </w:pPr>
      <w:r w:rsidRPr="00CE0F13">
        <w:rPr>
          <w:sz w:val="16"/>
          <w:szCs w:val="16"/>
        </w:rPr>
        <w:t xml:space="preserve">else </w:t>
      </w:r>
      <w:r w:rsidRPr="00CE0F13">
        <w:rPr>
          <w:sz w:val="16"/>
          <w:szCs w:val="16"/>
        </w:rPr>
        <w:t>if (TRACERUAVMSG_FLY_STATUS_TYPE</w:t>
      </w:r>
      <w:r w:rsidRPr="00CE0F13">
        <w:rPr>
          <w:sz w:val="16"/>
          <w:szCs w:val="16"/>
        </w:rPr>
        <w:t xml:space="preserve"> </w:t>
      </w:r>
      <w:r w:rsidRPr="00CE0F13">
        <w:rPr>
          <w:sz w:val="16"/>
          <w:szCs w:val="16"/>
        </w:rPr>
        <w:t xml:space="preserve">== </w:t>
      </w:r>
      <w:proofErr w:type="spellStart"/>
      <w:r w:rsidRPr="00CE0F13">
        <w:rPr>
          <w:sz w:val="16"/>
          <w:szCs w:val="16"/>
        </w:rPr>
        <w:t>msgType</w:t>
      </w:r>
      <w:proofErr w:type="spellEnd"/>
      <w:r w:rsidRPr="00CE0F13">
        <w:rPr>
          <w:sz w:val="16"/>
          <w:szCs w:val="16"/>
        </w:rPr>
        <w:t>)</w:t>
      </w:r>
    </w:p>
    <w:p w14:paraId="456FB757" w14:textId="77777777" w:rsidR="00953374" w:rsidRPr="00CE0F13" w:rsidRDefault="00953374" w:rsidP="00CE0F13">
      <w:pPr>
        <w:ind w:left="420" w:firstLineChars="200" w:firstLine="320"/>
        <w:rPr>
          <w:sz w:val="16"/>
          <w:szCs w:val="16"/>
        </w:rPr>
      </w:pPr>
      <w:r w:rsidRPr="00CE0F13">
        <w:rPr>
          <w:sz w:val="16"/>
          <w:szCs w:val="16"/>
        </w:rPr>
        <w:t>{</w:t>
      </w:r>
    </w:p>
    <w:p w14:paraId="6A815F4A" w14:textId="1D39237E" w:rsidR="002B7AC8" w:rsidRPr="00CE0F13" w:rsidRDefault="00953374" w:rsidP="00CE0F13">
      <w:pPr>
        <w:ind w:firstLineChars="600" w:firstLine="960"/>
        <w:jc w:val="left"/>
        <w:rPr>
          <w:sz w:val="16"/>
          <w:szCs w:val="16"/>
        </w:rPr>
      </w:pPr>
      <w:r w:rsidRPr="00CE0F13">
        <w:rPr>
          <w:rFonts w:hint="eastAsia"/>
          <w:sz w:val="16"/>
          <w:szCs w:val="16"/>
        </w:rPr>
        <w:lastRenderedPageBreak/>
        <w:t>设置飞行姿态数据到</w:t>
      </w:r>
      <w:r w:rsidRPr="00CE0F13">
        <w:rPr>
          <w:rFonts w:hint="eastAsia"/>
          <w:sz w:val="16"/>
          <w:szCs w:val="16"/>
        </w:rPr>
        <w:t>HAL</w:t>
      </w:r>
      <w:r w:rsidR="002B7AC8" w:rsidRPr="00CE0F13">
        <w:rPr>
          <w:rFonts w:hint="eastAsia"/>
          <w:sz w:val="16"/>
          <w:szCs w:val="16"/>
        </w:rPr>
        <w:t>，</w:t>
      </w:r>
      <w:r w:rsidR="002B7AC8" w:rsidRPr="00CE0F13">
        <w:rPr>
          <w:sz w:val="16"/>
          <w:szCs w:val="16"/>
        </w:rPr>
        <w:t xml:space="preserve">     </w:t>
      </w:r>
    </w:p>
    <w:p w14:paraId="3B3488E4" w14:textId="684CA316" w:rsidR="00953374" w:rsidRPr="00CE0F13" w:rsidRDefault="002B7AC8" w:rsidP="00CE0F13">
      <w:pPr>
        <w:ind w:leftChars="200" w:left="420"/>
        <w:jc w:val="left"/>
        <w:rPr>
          <w:sz w:val="16"/>
          <w:szCs w:val="16"/>
        </w:rPr>
      </w:pPr>
      <w:r w:rsidRPr="00CE0F13">
        <w:rPr>
          <w:sz w:val="16"/>
          <w:szCs w:val="16"/>
        </w:rPr>
        <w:t xml:space="preserve">       </w:t>
      </w:r>
      <w:proofErr w:type="spellStart"/>
      <w:r w:rsidRPr="00CE0F13">
        <w:rPr>
          <w:sz w:val="16"/>
          <w:szCs w:val="16"/>
        </w:rPr>
        <w:t>halMgr</w:t>
      </w:r>
      <w:proofErr w:type="spellEnd"/>
      <w:r w:rsidRPr="00CE0F13">
        <w:rPr>
          <w:sz w:val="16"/>
          <w:szCs w:val="16"/>
        </w:rPr>
        <w:t>-&gt;</w:t>
      </w:r>
      <w:proofErr w:type="spellStart"/>
      <w:proofErr w:type="gramStart"/>
      <w:r w:rsidRPr="00CE0F13">
        <w:rPr>
          <w:sz w:val="16"/>
          <w:szCs w:val="16"/>
        </w:rPr>
        <w:t>OnSet</w:t>
      </w:r>
      <w:proofErr w:type="spellEnd"/>
      <w:r w:rsidRPr="00CE0F13">
        <w:rPr>
          <w:sz w:val="16"/>
          <w:szCs w:val="16"/>
        </w:rPr>
        <w:t>(</w:t>
      </w:r>
      <w:proofErr w:type="gramEnd"/>
      <w:r w:rsidRPr="00CE0F13">
        <w:rPr>
          <w:sz w:val="16"/>
          <w:szCs w:val="16"/>
        </w:rPr>
        <w:t xml:space="preserve">EAP_DRVCODE_SET_UAV_STATUS, </w:t>
      </w:r>
      <w:proofErr w:type="spellStart"/>
      <w:r w:rsidRPr="00CE0F13">
        <w:rPr>
          <w:sz w:val="16"/>
          <w:szCs w:val="16"/>
        </w:rPr>
        <w:t>inData</w:t>
      </w:r>
      <w:proofErr w:type="spellEnd"/>
      <w:r w:rsidRPr="00CE0F13">
        <w:rPr>
          <w:sz w:val="16"/>
          <w:szCs w:val="16"/>
        </w:rPr>
        <w:t>);</w:t>
      </w:r>
    </w:p>
    <w:p w14:paraId="69D95959" w14:textId="77777777" w:rsidR="00953374" w:rsidRPr="00CE0F13" w:rsidRDefault="00953374" w:rsidP="00CE0F13">
      <w:pPr>
        <w:ind w:left="420" w:firstLineChars="200" w:firstLine="320"/>
        <w:rPr>
          <w:sz w:val="16"/>
          <w:szCs w:val="16"/>
        </w:rPr>
      </w:pPr>
      <w:r w:rsidRPr="00CE0F13">
        <w:rPr>
          <w:sz w:val="16"/>
          <w:szCs w:val="16"/>
        </w:rPr>
        <w:t>}</w:t>
      </w:r>
    </w:p>
    <w:p w14:paraId="27C5EBBB" w14:textId="1A335C23" w:rsidR="00953374" w:rsidRPr="00CE0F13" w:rsidRDefault="00953374" w:rsidP="00CE0F13">
      <w:pPr>
        <w:ind w:left="420" w:firstLineChars="200" w:firstLine="320"/>
        <w:rPr>
          <w:sz w:val="16"/>
          <w:szCs w:val="16"/>
        </w:rPr>
      </w:pPr>
      <w:r w:rsidRPr="00CE0F13">
        <w:rPr>
          <w:rFonts w:hint="eastAsia"/>
          <w:sz w:val="16"/>
          <w:szCs w:val="16"/>
        </w:rPr>
        <w:t>else</w:t>
      </w:r>
    </w:p>
    <w:p w14:paraId="2BA08C20" w14:textId="77777777" w:rsidR="00953374" w:rsidRPr="00CE0F13" w:rsidRDefault="00953374" w:rsidP="00CE0F13">
      <w:pPr>
        <w:ind w:left="420" w:firstLineChars="200" w:firstLine="320"/>
        <w:rPr>
          <w:sz w:val="16"/>
          <w:szCs w:val="16"/>
        </w:rPr>
      </w:pPr>
      <w:r w:rsidRPr="00CE0F13">
        <w:rPr>
          <w:rFonts w:hint="eastAsia"/>
          <w:sz w:val="16"/>
          <w:szCs w:val="16"/>
        </w:rPr>
        <w:t>{</w:t>
      </w:r>
    </w:p>
    <w:p w14:paraId="490E1F52" w14:textId="6ADFE120" w:rsidR="00953374" w:rsidRPr="00CE0F13" w:rsidRDefault="00953374" w:rsidP="00953374">
      <w:pPr>
        <w:ind w:left="420"/>
        <w:rPr>
          <w:rFonts w:hint="eastAsia"/>
          <w:sz w:val="16"/>
          <w:szCs w:val="16"/>
        </w:rPr>
      </w:pPr>
      <w:r w:rsidRPr="00CE0F13">
        <w:rPr>
          <w:rFonts w:hint="eastAsia"/>
          <w:sz w:val="16"/>
          <w:szCs w:val="16"/>
        </w:rPr>
        <w:t xml:space="preserve"> </w:t>
      </w:r>
      <w:r w:rsidRPr="00CE0F13">
        <w:rPr>
          <w:sz w:val="16"/>
          <w:szCs w:val="16"/>
        </w:rPr>
        <w:t xml:space="preserve">   </w:t>
      </w:r>
      <w:r w:rsidR="00CE0F13">
        <w:rPr>
          <w:sz w:val="16"/>
          <w:szCs w:val="16"/>
        </w:rPr>
        <w:t xml:space="preserve">    </w:t>
      </w:r>
      <w:r w:rsidRPr="00CE0F13">
        <w:rPr>
          <w:rFonts w:hint="eastAsia"/>
          <w:sz w:val="16"/>
          <w:szCs w:val="16"/>
        </w:rPr>
        <w:t>/</w:t>
      </w:r>
      <w:r w:rsidRPr="00CE0F13">
        <w:rPr>
          <w:sz w:val="16"/>
          <w:szCs w:val="16"/>
        </w:rPr>
        <w:t>/ do nothing</w:t>
      </w:r>
    </w:p>
    <w:p w14:paraId="7139DDB8" w14:textId="7261C3C7" w:rsidR="00953374" w:rsidRPr="00CE0F13" w:rsidRDefault="00953374" w:rsidP="00CE0F13">
      <w:pPr>
        <w:ind w:left="420" w:firstLineChars="200" w:firstLine="320"/>
        <w:rPr>
          <w:sz w:val="16"/>
          <w:szCs w:val="16"/>
        </w:rPr>
      </w:pPr>
      <w:r w:rsidRPr="00CE0F13">
        <w:rPr>
          <w:sz w:val="16"/>
          <w:szCs w:val="16"/>
        </w:rPr>
        <w:t>}</w:t>
      </w:r>
    </w:p>
    <w:p w14:paraId="186CA70C" w14:textId="77777777" w:rsidR="00CE0F13" w:rsidRPr="00CE0F13" w:rsidRDefault="00CE0F13" w:rsidP="00CE0F13">
      <w:pPr>
        <w:ind w:left="420"/>
        <w:rPr>
          <w:sz w:val="16"/>
          <w:szCs w:val="16"/>
        </w:rPr>
      </w:pPr>
      <w:r w:rsidRPr="00CE0F13">
        <w:rPr>
          <w:sz w:val="16"/>
          <w:szCs w:val="16"/>
        </w:rPr>
        <w:t>}</w:t>
      </w:r>
    </w:p>
    <w:p w14:paraId="61DAE51D" w14:textId="54AE94DA" w:rsidR="00B947F0" w:rsidRDefault="0004742D" w:rsidP="00B947F0">
      <w:pPr>
        <w:pStyle w:val="2"/>
      </w:pPr>
      <w:bookmarkStart w:id="28" w:name="_Toc145946476"/>
      <w:r>
        <w:rPr>
          <w:rFonts w:hint="eastAsia"/>
        </w:rPr>
        <w:t>发送测量信息到</w:t>
      </w:r>
      <w:r>
        <w:rPr>
          <w:rFonts w:hint="eastAsia"/>
        </w:rPr>
        <w:t>UAV</w:t>
      </w:r>
      <w:bookmarkEnd w:id="28"/>
      <w:r>
        <w:t xml:space="preserve"> </w:t>
      </w:r>
    </w:p>
    <w:p w14:paraId="259475A9" w14:textId="51F7D200" w:rsidR="00B947F0" w:rsidRDefault="0004742D" w:rsidP="00B947F0">
      <w:r>
        <w:rPr>
          <w:rFonts w:hint="eastAsia"/>
        </w:rPr>
        <w:t>注册发送</w:t>
      </w:r>
      <w:proofErr w:type="spellStart"/>
      <w:r>
        <w:t>MeasureInfoToUav</w:t>
      </w:r>
      <w:proofErr w:type="spellEnd"/>
      <w:r>
        <w:rPr>
          <w:rFonts w:hint="eastAsia"/>
        </w:rPr>
        <w:t>函数</w:t>
      </w:r>
    </w:p>
    <w:p w14:paraId="3A920918" w14:textId="4CA2A7ED" w:rsidR="004003C3" w:rsidRPr="0004742D" w:rsidRDefault="004003C3" w:rsidP="0004742D">
      <w:pPr>
        <w:spacing w:line="240" w:lineRule="auto"/>
        <w:rPr>
          <w:sz w:val="16"/>
          <w:szCs w:val="16"/>
        </w:rPr>
      </w:pPr>
      <w:proofErr w:type="gramStart"/>
      <w:r w:rsidRPr="004003C3">
        <w:rPr>
          <w:sz w:val="16"/>
          <w:szCs w:val="16"/>
        </w:rPr>
        <w:t>TracerDeviceHal::</w:t>
      </w:r>
      <w:proofErr w:type="gramEnd"/>
      <w:r w:rsidRPr="004003C3">
        <w:rPr>
          <w:sz w:val="16"/>
          <w:szCs w:val="16"/>
        </w:rPr>
        <w:t>TracerDeviceHal(</w:t>
      </w:r>
      <w:proofErr w:type="spellStart"/>
      <w:r w:rsidRPr="004003C3">
        <w:rPr>
          <w:sz w:val="16"/>
          <w:szCs w:val="16"/>
        </w:rPr>
        <w:t>HalMgr</w:t>
      </w:r>
      <w:proofErr w:type="spellEnd"/>
      <w:r w:rsidRPr="004003C3">
        <w:rPr>
          <w:sz w:val="16"/>
          <w:szCs w:val="16"/>
        </w:rPr>
        <w:t xml:space="preserve">* </w:t>
      </w:r>
      <w:proofErr w:type="spellStart"/>
      <w:r w:rsidRPr="004003C3">
        <w:rPr>
          <w:sz w:val="16"/>
          <w:szCs w:val="16"/>
        </w:rPr>
        <w:t>halMgr</w:t>
      </w:r>
      <w:proofErr w:type="spellEnd"/>
      <w:r w:rsidRPr="004003C3">
        <w:rPr>
          <w:sz w:val="16"/>
          <w:szCs w:val="16"/>
        </w:rPr>
        <w:t xml:space="preserve">) : </w:t>
      </w:r>
      <w:proofErr w:type="spellStart"/>
      <w:r w:rsidRPr="004003C3">
        <w:rPr>
          <w:sz w:val="16"/>
          <w:szCs w:val="16"/>
        </w:rPr>
        <w:t>HalBase</w:t>
      </w:r>
      <w:proofErr w:type="spellEnd"/>
      <w:r w:rsidRPr="004003C3">
        <w:rPr>
          <w:sz w:val="16"/>
          <w:szCs w:val="16"/>
        </w:rPr>
        <w:t>(</w:t>
      </w:r>
      <w:proofErr w:type="spellStart"/>
      <w:r w:rsidRPr="004003C3">
        <w:rPr>
          <w:sz w:val="16"/>
          <w:szCs w:val="16"/>
        </w:rPr>
        <w:t>halMgr</w:t>
      </w:r>
      <w:proofErr w:type="spellEnd"/>
      <w:r w:rsidRPr="004003C3">
        <w:rPr>
          <w:sz w:val="16"/>
          <w:szCs w:val="16"/>
        </w:rPr>
        <w:t>)</w:t>
      </w:r>
    </w:p>
    <w:p w14:paraId="4DA80DD0" w14:textId="77777777" w:rsidR="0004742D" w:rsidRPr="0004742D" w:rsidRDefault="0004742D" w:rsidP="0004742D">
      <w:pPr>
        <w:spacing w:line="240" w:lineRule="auto"/>
        <w:rPr>
          <w:sz w:val="16"/>
          <w:szCs w:val="16"/>
        </w:rPr>
      </w:pPr>
      <w:r w:rsidRPr="0004742D">
        <w:rPr>
          <w:sz w:val="16"/>
          <w:szCs w:val="16"/>
        </w:rPr>
        <w:t>{</w:t>
      </w:r>
    </w:p>
    <w:p w14:paraId="4326C286" w14:textId="25C5496D" w:rsidR="0004742D" w:rsidRPr="0004742D" w:rsidRDefault="0004742D" w:rsidP="0004742D">
      <w:pPr>
        <w:spacing w:line="240" w:lineRule="auto"/>
        <w:rPr>
          <w:sz w:val="16"/>
          <w:szCs w:val="16"/>
        </w:rPr>
      </w:pPr>
      <w:r w:rsidRPr="0004742D">
        <w:rPr>
          <w:sz w:val="16"/>
          <w:szCs w:val="16"/>
        </w:rPr>
        <w:tab/>
        <w:t>_</w:t>
      </w:r>
      <w:proofErr w:type="gramStart"/>
      <w:r w:rsidRPr="0004742D">
        <w:rPr>
          <w:sz w:val="16"/>
          <w:szCs w:val="16"/>
        </w:rPr>
        <w:t>Register(</w:t>
      </w:r>
      <w:proofErr w:type="gramEnd"/>
      <w:r w:rsidRPr="0004742D">
        <w:rPr>
          <w:sz w:val="16"/>
          <w:szCs w:val="16"/>
        </w:rPr>
        <w:t>EAP_DRVCODE_RPT_UAV_MEASURE_INFO, (</w:t>
      </w:r>
      <w:proofErr w:type="spellStart"/>
      <w:r w:rsidRPr="0004742D">
        <w:rPr>
          <w:sz w:val="16"/>
          <w:szCs w:val="16"/>
        </w:rPr>
        <w:t>Hal_Func</w:t>
      </w:r>
      <w:proofErr w:type="spellEnd"/>
      <w:r w:rsidRPr="0004742D">
        <w:rPr>
          <w:sz w:val="16"/>
          <w:szCs w:val="16"/>
        </w:rPr>
        <w:t>)&amp;</w:t>
      </w:r>
      <w:r w:rsidR="00AA2A70" w:rsidRPr="00AA2A70">
        <w:rPr>
          <w:sz w:val="16"/>
          <w:szCs w:val="16"/>
        </w:rPr>
        <w:t xml:space="preserve"> </w:t>
      </w:r>
      <w:r w:rsidR="00AA2A70" w:rsidRPr="004003C3">
        <w:rPr>
          <w:sz w:val="16"/>
          <w:szCs w:val="16"/>
        </w:rPr>
        <w:t>TracerDeviceHal</w:t>
      </w:r>
      <w:r w:rsidRPr="0004742D">
        <w:rPr>
          <w:sz w:val="16"/>
          <w:szCs w:val="16"/>
        </w:rPr>
        <w:t>::_Send</w:t>
      </w:r>
      <w:r>
        <w:rPr>
          <w:rFonts w:hint="eastAsia"/>
          <w:sz w:val="16"/>
          <w:szCs w:val="16"/>
        </w:rPr>
        <w:t>Me</w:t>
      </w:r>
      <w:r>
        <w:rPr>
          <w:sz w:val="16"/>
          <w:szCs w:val="16"/>
        </w:rPr>
        <w:t>asureInfo</w:t>
      </w:r>
      <w:r w:rsidRPr="0004742D">
        <w:rPr>
          <w:sz w:val="16"/>
          <w:szCs w:val="16"/>
        </w:rPr>
        <w:t>MsgTo</w:t>
      </w:r>
      <w:r>
        <w:rPr>
          <w:sz w:val="16"/>
          <w:szCs w:val="16"/>
        </w:rPr>
        <w:t>Uav</w:t>
      </w:r>
      <w:r w:rsidRPr="0004742D">
        <w:rPr>
          <w:sz w:val="16"/>
          <w:szCs w:val="16"/>
        </w:rPr>
        <w:t>);</w:t>
      </w:r>
    </w:p>
    <w:p w14:paraId="0706B902" w14:textId="78A8D2E4" w:rsidR="0004742D" w:rsidRDefault="0004742D" w:rsidP="0004742D">
      <w:pPr>
        <w:spacing w:line="240" w:lineRule="auto"/>
        <w:rPr>
          <w:sz w:val="16"/>
          <w:szCs w:val="16"/>
        </w:rPr>
      </w:pPr>
      <w:r w:rsidRPr="0004742D">
        <w:rPr>
          <w:sz w:val="16"/>
          <w:szCs w:val="16"/>
        </w:rPr>
        <w:t>}</w:t>
      </w:r>
    </w:p>
    <w:p w14:paraId="116F32E2" w14:textId="77777777" w:rsidR="004E54C8" w:rsidRDefault="004E54C8" w:rsidP="0004742D">
      <w:pPr>
        <w:spacing w:line="240" w:lineRule="auto"/>
        <w:rPr>
          <w:rFonts w:hint="eastAsia"/>
        </w:rPr>
      </w:pPr>
    </w:p>
    <w:p w14:paraId="1C38A34D" w14:textId="6DCA9FB5" w:rsidR="004E54C8" w:rsidRDefault="004E54C8" w:rsidP="004E54C8">
      <w:pPr>
        <w:jc w:val="left"/>
        <w:rPr>
          <w:rFonts w:hint="eastAsia"/>
        </w:rPr>
      </w:pPr>
      <w:r>
        <w:rPr>
          <w:rFonts w:hint="eastAsia"/>
        </w:rPr>
        <w:t>算法调用</w:t>
      </w:r>
      <w:proofErr w:type="spellStart"/>
      <w:r w:rsidRPr="004E54C8">
        <w:t>TracerUavMessagePB</w:t>
      </w:r>
      <w:proofErr w:type="spellEnd"/>
      <w:r>
        <w:rPr>
          <w:rFonts w:hint="eastAsia"/>
        </w:rPr>
        <w:t>把消息序列化后调用</w:t>
      </w:r>
      <w:proofErr w:type="spellStart"/>
      <w:r w:rsidRPr="004E54C8">
        <w:t>halMgr</w:t>
      </w:r>
      <w:proofErr w:type="spellEnd"/>
      <w:r w:rsidRPr="004E54C8">
        <w:t>-&gt;</w:t>
      </w:r>
      <w:proofErr w:type="spellStart"/>
      <w:r w:rsidRPr="004E54C8">
        <w:t>OnSet</w:t>
      </w:r>
      <w:proofErr w:type="spellEnd"/>
      <w:r w:rsidRPr="004E54C8">
        <w:t xml:space="preserve">(EAP_DRVCODE_RPT_UAV_MEASURE_INFO, </w:t>
      </w:r>
      <w:proofErr w:type="spellStart"/>
      <w:r w:rsidRPr="004E54C8">
        <w:t>inData</w:t>
      </w:r>
      <w:proofErr w:type="spellEnd"/>
      <w:r w:rsidRPr="004E54C8">
        <w:t>);</w:t>
      </w:r>
      <w:r>
        <w:t xml:space="preserve"> </w:t>
      </w:r>
      <w:r>
        <w:rPr>
          <w:rFonts w:hint="eastAsia"/>
        </w:rPr>
        <w:t>发送测量信息到</w:t>
      </w:r>
      <w:proofErr w:type="spellStart"/>
      <w:r>
        <w:rPr>
          <w:rFonts w:hint="eastAsia"/>
        </w:rPr>
        <w:t>Uav</w:t>
      </w:r>
      <w:proofErr w:type="spellEnd"/>
    </w:p>
    <w:p w14:paraId="54178A2A" w14:textId="115DDC5E" w:rsidR="0007515E" w:rsidRDefault="0007515E" w:rsidP="0007515E">
      <w:pPr>
        <w:ind w:left="420"/>
      </w:pPr>
    </w:p>
    <w:p w14:paraId="5848D8D3" w14:textId="5447AE1B" w:rsidR="0007515E" w:rsidRDefault="0007515E" w:rsidP="0007515E">
      <w:pPr>
        <w:pStyle w:val="1"/>
      </w:pPr>
      <w:bookmarkStart w:id="29" w:name="_Toc145946477"/>
      <w:r>
        <w:rPr>
          <w:rFonts w:hint="eastAsia"/>
        </w:rPr>
        <w:t>I</w:t>
      </w:r>
      <w:r>
        <w:t>ssues</w:t>
      </w:r>
      <w:r>
        <w:rPr>
          <w:rFonts w:hint="eastAsia"/>
        </w:rPr>
        <w:t>解答</w:t>
      </w:r>
      <w:bookmarkEnd w:id="29"/>
    </w:p>
    <w:p w14:paraId="1588ACFD" w14:textId="266A965C" w:rsidR="00124CE2" w:rsidRPr="00124CE2" w:rsidRDefault="00124CE2" w:rsidP="00124CE2">
      <w:pPr>
        <w:pStyle w:val="2"/>
        <w:rPr>
          <w:rFonts w:ascii="宋体" w:hAnsi="宋体"/>
        </w:rPr>
      </w:pPr>
      <w:bookmarkStart w:id="30" w:name="_Toc145946478"/>
      <w:r w:rsidRPr="00124CE2">
        <w:rPr>
          <w:rFonts w:ascii="宋体" w:hAnsi="宋体" w:hint="eastAsia"/>
        </w:rPr>
        <w:t>问题1</w:t>
      </w:r>
      <w:bookmarkEnd w:id="30"/>
    </w:p>
    <w:p w14:paraId="78E17272" w14:textId="77777777" w:rsidR="0007515E" w:rsidRDefault="0007515E" w:rsidP="0007515E"/>
    <w:p w14:paraId="7F9FE190" w14:textId="77777777" w:rsidR="00124CE2" w:rsidRPr="00124CE2" w:rsidRDefault="00124CE2" w:rsidP="00124CE2">
      <w:pPr>
        <w:pStyle w:val="2"/>
        <w:rPr>
          <w:rFonts w:ascii="宋体" w:hAnsi="宋体"/>
        </w:rPr>
      </w:pPr>
      <w:bookmarkStart w:id="31" w:name="_Toc145946479"/>
      <w:r w:rsidRPr="00124CE2">
        <w:rPr>
          <w:rFonts w:ascii="宋体" w:hAnsi="宋体" w:hint="eastAsia"/>
        </w:rPr>
        <w:t>问题1</w:t>
      </w:r>
      <w:bookmarkEnd w:id="31"/>
    </w:p>
    <w:p w14:paraId="208BF7DF" w14:textId="77777777" w:rsidR="00124CE2" w:rsidRPr="00364CEA" w:rsidRDefault="00124CE2" w:rsidP="0007515E"/>
    <w:p w14:paraId="3517DAF6" w14:textId="77777777" w:rsidR="0007515E" w:rsidRPr="0007515E" w:rsidRDefault="0007515E" w:rsidP="0007515E">
      <w:pPr>
        <w:ind w:left="420"/>
      </w:pPr>
    </w:p>
    <w:p w14:paraId="5E3F6DBE" w14:textId="77777777" w:rsidR="00966459" w:rsidRPr="0083385F" w:rsidRDefault="00966459" w:rsidP="00966459">
      <w:pPr>
        <w:pStyle w:val="1"/>
        <w:rPr>
          <w:rFonts w:ascii="宋体" w:hAnsi="宋体"/>
          <w:lang w:val="en-GB"/>
        </w:rPr>
      </w:pPr>
      <w:bookmarkStart w:id="32" w:name="_Toc145946480"/>
      <w:r w:rsidRPr="0083385F">
        <w:rPr>
          <w:rFonts w:ascii="宋体" w:hAnsi="宋体" w:hint="eastAsia"/>
          <w:lang w:val="en-GB"/>
        </w:rPr>
        <w:lastRenderedPageBreak/>
        <w:t>附件</w:t>
      </w:r>
      <w:bookmarkEnd w:id="32"/>
    </w:p>
    <w:p w14:paraId="4261EFC2" w14:textId="07AF3ABE" w:rsidR="009A4754" w:rsidRPr="00F01AE8" w:rsidRDefault="00F01AE8">
      <w:pPr>
        <w:pStyle w:val="af4"/>
        <w:numPr>
          <w:ilvl w:val="0"/>
          <w:numId w:val="3"/>
        </w:numPr>
        <w:ind w:firstLineChars="0"/>
        <w:rPr>
          <w:rFonts w:ascii="宋体" w:hAnsi="宋体"/>
          <w:lang w:val="en-GB"/>
        </w:rPr>
      </w:pPr>
      <w:r>
        <w:rPr>
          <w:rFonts w:hint="eastAsia"/>
        </w:rPr>
        <w:t>protobuf</w:t>
      </w:r>
      <w:r>
        <w:t xml:space="preserve"> </w:t>
      </w:r>
      <w:r>
        <w:rPr>
          <w:rFonts w:hint="eastAsia"/>
        </w:rPr>
        <w:t>接口定义：</w:t>
      </w:r>
      <w:r>
        <w:object w:dxaOrig="2280" w:dyaOrig="840" w14:anchorId="0C3BA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95pt;height:41.95pt" o:ole="">
            <v:imagedata r:id="rId9" o:title=""/>
          </v:shape>
          <o:OLEObject Type="Embed" ProgID="Package" ShapeID="_x0000_i1025" DrawAspect="Content" ObjectID="_1756559250" r:id="rId10"/>
        </w:object>
      </w:r>
      <w:r w:rsidRPr="00F01AE8">
        <w:rPr>
          <w:rFonts w:ascii="宋体" w:hAnsi="宋体"/>
          <w:lang w:val="en-GB"/>
        </w:rPr>
        <w:t xml:space="preserve"> </w:t>
      </w:r>
    </w:p>
    <w:sectPr w:rsidR="009A4754" w:rsidRPr="00F01AE8" w:rsidSect="008747E5">
      <w:headerReference w:type="default" r:id="rId11"/>
      <w:footerReference w:type="default" r:id="rId12"/>
      <w:pgSz w:w="11906" w:h="16838"/>
      <w:pgMar w:top="1381" w:right="1361" w:bottom="144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7E588" w14:textId="77777777" w:rsidR="00BB5BB8" w:rsidRDefault="00BB5BB8">
      <w:r>
        <w:separator/>
      </w:r>
    </w:p>
  </w:endnote>
  <w:endnote w:type="continuationSeparator" w:id="0">
    <w:p w14:paraId="17FC8D0C" w14:textId="77777777" w:rsidR="00BB5BB8" w:rsidRDefault="00BB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B112" w14:textId="77777777" w:rsidR="000D6001" w:rsidRPr="009420B4" w:rsidRDefault="000D6001" w:rsidP="000B0E1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CBB2F" w14:textId="77777777" w:rsidR="00BB5BB8" w:rsidRDefault="00BB5BB8">
      <w:r>
        <w:separator/>
      </w:r>
    </w:p>
  </w:footnote>
  <w:footnote w:type="continuationSeparator" w:id="0">
    <w:p w14:paraId="4374FCCE" w14:textId="77777777" w:rsidR="00BB5BB8" w:rsidRDefault="00BB5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73FB" w14:textId="77777777" w:rsidR="000D6001" w:rsidRDefault="000D6001" w:rsidP="00C616FA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D01E" w14:textId="45F7615B" w:rsidR="000D6001" w:rsidRDefault="000D6001">
    <w:pPr>
      <w:pStyle w:val="a9"/>
    </w:pPr>
  </w:p>
  <w:tbl>
    <w:tblPr>
      <w:tblW w:w="5674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5995"/>
      <w:gridCol w:w="1503"/>
      <w:gridCol w:w="2890"/>
    </w:tblGrid>
    <w:tr w:rsidR="000D6001" w:rsidRPr="009278BF" w14:paraId="09E3C6BE" w14:textId="77777777" w:rsidTr="00694636">
      <w:trPr>
        <w:trHeight w:hRule="exact" w:val="270"/>
        <w:jc w:val="center"/>
      </w:trPr>
      <w:tc>
        <w:tcPr>
          <w:tcW w:w="5995" w:type="dxa"/>
          <w:vMerge w:val="restart"/>
          <w:vAlign w:val="center"/>
        </w:tcPr>
        <w:p w14:paraId="16BED9C1" w14:textId="77777777" w:rsidR="000D6001" w:rsidRPr="009278BF" w:rsidRDefault="000D6001" w:rsidP="005E3F9B">
          <w:pPr>
            <w:tabs>
              <w:tab w:val="left" w:pos="2130"/>
            </w:tabs>
            <w:jc w:val="right"/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0852D1D0" wp14:editId="6C47D122">
                <wp:extent cx="3477891" cy="482600"/>
                <wp:effectExtent l="0" t="0" r="8890" b="0"/>
                <wp:docPr id="13" name="图片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19BAF8-E6DC-728E-EFA7-AABF6DC39D3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>
                          <a:extLst>
                            <a:ext uri="{FF2B5EF4-FFF2-40B4-BE49-F238E27FC236}">
                              <a16:creationId xmlns:a16="http://schemas.microsoft.com/office/drawing/2014/main" id="{D619BAF8-E6DC-728E-EFA7-AABF6DC39D34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945" cy="482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2B48633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文件名称：</w:t>
          </w:r>
        </w:p>
      </w:tc>
      <w:tc>
        <w:tcPr>
          <w:tcW w:w="289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28D1823" w14:textId="62E26738" w:rsidR="000D6001" w:rsidRPr="009278BF" w:rsidRDefault="000D6001" w:rsidP="005E3F9B">
          <w:pPr>
            <w:rPr>
              <w:rFonts w:ascii="宋体" w:hAnsi="宋体"/>
              <w:b/>
              <w:szCs w:val="21"/>
            </w:rPr>
          </w:pPr>
          <w:r>
            <w:rPr>
              <w:rFonts w:ascii="宋体" w:hAnsi="宋体" w:hint="eastAsia"/>
              <w:b/>
              <w:szCs w:val="21"/>
            </w:rPr>
            <w:t>S</w:t>
          </w:r>
          <w:r>
            <w:rPr>
              <w:rFonts w:ascii="宋体" w:hAnsi="宋体"/>
              <w:b/>
              <w:szCs w:val="21"/>
            </w:rPr>
            <w:t>HRD100</w:t>
          </w:r>
          <w:r w:rsidR="006477C3">
            <w:rPr>
              <w:rFonts w:ascii="宋体" w:hAnsi="宋体"/>
              <w:b/>
              <w:szCs w:val="21"/>
            </w:rPr>
            <w:t>_</w:t>
          </w:r>
          <w:r w:rsidR="000010C4">
            <w:rPr>
              <w:rFonts w:ascii="宋体" w:hAnsi="宋体" w:hint="eastAsia"/>
              <w:b/>
              <w:szCs w:val="21"/>
            </w:rPr>
            <w:t>测量</w:t>
          </w:r>
          <w:r w:rsidR="00C661D7">
            <w:rPr>
              <w:rFonts w:ascii="宋体" w:hAnsi="宋体" w:hint="eastAsia"/>
              <w:b/>
              <w:szCs w:val="21"/>
            </w:rPr>
            <w:t>信息</w:t>
          </w:r>
          <w:r w:rsidR="006477C3">
            <w:rPr>
              <w:rFonts w:ascii="宋体" w:hAnsi="宋体" w:hint="eastAsia"/>
              <w:b/>
              <w:szCs w:val="21"/>
            </w:rPr>
            <w:t>驱动设计</w:t>
          </w:r>
        </w:p>
      </w:tc>
    </w:tr>
    <w:tr w:rsidR="000D6001" w:rsidRPr="009278BF" w14:paraId="20AC964B" w14:textId="77777777" w:rsidTr="00694636">
      <w:trPr>
        <w:trHeight w:hRule="exact" w:val="270"/>
        <w:jc w:val="center"/>
      </w:trPr>
      <w:tc>
        <w:tcPr>
          <w:tcW w:w="5995" w:type="dxa"/>
          <w:vMerge/>
          <w:vAlign w:val="center"/>
        </w:tcPr>
        <w:p w14:paraId="024C1A34" w14:textId="77777777" w:rsidR="000D6001" w:rsidRPr="009278BF" w:rsidRDefault="000D6001" w:rsidP="005E3F9B">
          <w:pPr>
            <w:spacing w:line="300" w:lineRule="exact"/>
            <w:jc w:val="right"/>
            <w:rPr>
              <w:rFonts w:ascii="Cambria" w:hAnsi="Cambria"/>
              <w:b/>
              <w:noProof/>
              <w:sz w:val="28"/>
              <w:szCs w:val="28"/>
            </w:rPr>
          </w:pPr>
        </w:p>
      </w:tc>
      <w:tc>
        <w:tcPr>
          <w:tcW w:w="150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3C95F2B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文件编号:</w:t>
          </w:r>
        </w:p>
      </w:tc>
      <w:tc>
        <w:tcPr>
          <w:tcW w:w="289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F8C33D0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</w:p>
      </w:tc>
    </w:tr>
    <w:tr w:rsidR="000D6001" w:rsidRPr="009278BF" w14:paraId="0CFF6C80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180E8C06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11E6E5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版    本：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077ACC6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/>
              <w:szCs w:val="21"/>
            </w:rPr>
            <w:t>V</w:t>
          </w:r>
          <w:r>
            <w:rPr>
              <w:rFonts w:ascii="宋体" w:hAnsi="宋体"/>
              <w:szCs w:val="21"/>
            </w:rPr>
            <w:t>1</w:t>
          </w:r>
          <w:r w:rsidRPr="009278BF">
            <w:rPr>
              <w:rFonts w:ascii="宋体" w:hAnsi="宋体"/>
              <w:szCs w:val="21"/>
            </w:rPr>
            <w:t>.0</w:t>
          </w:r>
        </w:p>
      </w:tc>
    </w:tr>
    <w:tr w:rsidR="000D6001" w:rsidRPr="009278BF" w14:paraId="23FEFD94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3DF21F83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CAFBED8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页    数：</w:t>
          </w:r>
          <w:r w:rsidRPr="009278BF">
            <w:rPr>
              <w:szCs w:val="21"/>
              <w:lang w:val="zh-CN"/>
            </w:rPr>
            <w:t xml:space="preserve"> 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4D3922F5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PAGE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22</w:t>
          </w:r>
          <w:r w:rsidRPr="009278BF">
            <w:rPr>
              <w:rFonts w:ascii="宋体" w:hAnsi="宋体"/>
              <w:szCs w:val="21"/>
            </w:rPr>
            <w:fldChar w:fldCharType="end"/>
          </w:r>
          <w:r>
            <w:rPr>
              <w:rFonts w:ascii="宋体" w:hAnsi="宋体"/>
              <w:szCs w:val="21"/>
              <w:lang w:val="zh-CN"/>
            </w:rPr>
            <w:t>/</w:t>
          </w: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NUMPAGES 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26</w:t>
          </w:r>
          <w:r w:rsidRPr="009278BF">
            <w:rPr>
              <w:rFonts w:ascii="宋体" w:hAnsi="宋体"/>
              <w:szCs w:val="21"/>
            </w:rPr>
            <w:fldChar w:fldCharType="end"/>
          </w:r>
        </w:p>
      </w:tc>
    </w:tr>
  </w:tbl>
  <w:p w14:paraId="6FB4D419" w14:textId="38523CE8" w:rsidR="000D6001" w:rsidRDefault="000D6001">
    <w:pPr>
      <w:pStyle w:val="a9"/>
    </w:pPr>
  </w:p>
  <w:p w14:paraId="2EC372AD" w14:textId="77777777" w:rsidR="000D6001" w:rsidRPr="009420B4" w:rsidRDefault="000D6001" w:rsidP="009420B4">
    <w:pPr>
      <w:pStyle w:val="a9"/>
      <w:jc w:val="right"/>
      <w:rPr>
        <w:sz w:val="2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706EA"/>
    <w:multiLevelType w:val="hybridMultilevel"/>
    <w:tmpl w:val="8FBCB4FA"/>
    <w:lvl w:ilvl="0" w:tplc="95E4E45E">
      <w:start w:val="1"/>
      <w:numFmt w:val="decimal"/>
      <w:pStyle w:val="5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26F4B61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6F4B61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F8E4900"/>
    <w:multiLevelType w:val="hybridMultilevel"/>
    <w:tmpl w:val="B5CE0EF6"/>
    <w:lvl w:ilvl="0" w:tplc="33D03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832062"/>
    <w:multiLevelType w:val="multilevel"/>
    <w:tmpl w:val="A1385D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425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643B057C"/>
    <w:multiLevelType w:val="hybridMultilevel"/>
    <w:tmpl w:val="F77E4084"/>
    <w:lvl w:ilvl="0" w:tplc="D9260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37640818">
    <w:abstractNumId w:val="2"/>
  </w:num>
  <w:num w:numId="2" w16cid:durableId="1135567109">
    <w:abstractNumId w:val="0"/>
  </w:num>
  <w:num w:numId="3" w16cid:durableId="741680696">
    <w:abstractNumId w:val="3"/>
  </w:num>
  <w:num w:numId="4" w16cid:durableId="137916764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DA"/>
    <w:rsid w:val="00000825"/>
    <w:rsid w:val="000010C4"/>
    <w:rsid w:val="00002350"/>
    <w:rsid w:val="0000595B"/>
    <w:rsid w:val="000104C5"/>
    <w:rsid w:val="000110EE"/>
    <w:rsid w:val="000122C4"/>
    <w:rsid w:val="00013432"/>
    <w:rsid w:val="00021326"/>
    <w:rsid w:val="000221AF"/>
    <w:rsid w:val="00027DF9"/>
    <w:rsid w:val="0003088B"/>
    <w:rsid w:val="00030E59"/>
    <w:rsid w:val="00030F83"/>
    <w:rsid w:val="00031A60"/>
    <w:rsid w:val="00031A65"/>
    <w:rsid w:val="0003231E"/>
    <w:rsid w:val="00032B7F"/>
    <w:rsid w:val="00032EBB"/>
    <w:rsid w:val="0003339A"/>
    <w:rsid w:val="000357C7"/>
    <w:rsid w:val="0003604A"/>
    <w:rsid w:val="00042705"/>
    <w:rsid w:val="00044057"/>
    <w:rsid w:val="00044672"/>
    <w:rsid w:val="00046E3F"/>
    <w:rsid w:val="0004742D"/>
    <w:rsid w:val="00047AB1"/>
    <w:rsid w:val="00052C35"/>
    <w:rsid w:val="00056E0E"/>
    <w:rsid w:val="00067DBD"/>
    <w:rsid w:val="0007052D"/>
    <w:rsid w:val="00070A32"/>
    <w:rsid w:val="000714C9"/>
    <w:rsid w:val="00072138"/>
    <w:rsid w:val="00073A24"/>
    <w:rsid w:val="0007507B"/>
    <w:rsid w:val="0007515E"/>
    <w:rsid w:val="00075772"/>
    <w:rsid w:val="00081C88"/>
    <w:rsid w:val="000821BF"/>
    <w:rsid w:val="00082B51"/>
    <w:rsid w:val="00085BE4"/>
    <w:rsid w:val="00085EAE"/>
    <w:rsid w:val="00086D31"/>
    <w:rsid w:val="00091361"/>
    <w:rsid w:val="000920D9"/>
    <w:rsid w:val="00094865"/>
    <w:rsid w:val="00095744"/>
    <w:rsid w:val="000963B1"/>
    <w:rsid w:val="000963E2"/>
    <w:rsid w:val="00097A76"/>
    <w:rsid w:val="000A088B"/>
    <w:rsid w:val="000A0ED6"/>
    <w:rsid w:val="000A44D3"/>
    <w:rsid w:val="000A4878"/>
    <w:rsid w:val="000A6489"/>
    <w:rsid w:val="000A7977"/>
    <w:rsid w:val="000B0E18"/>
    <w:rsid w:val="000B3EBE"/>
    <w:rsid w:val="000B54F5"/>
    <w:rsid w:val="000B5704"/>
    <w:rsid w:val="000B5789"/>
    <w:rsid w:val="000B6FD0"/>
    <w:rsid w:val="000B7CE6"/>
    <w:rsid w:val="000C0EAC"/>
    <w:rsid w:val="000C12CF"/>
    <w:rsid w:val="000C7938"/>
    <w:rsid w:val="000D1A76"/>
    <w:rsid w:val="000D1BA1"/>
    <w:rsid w:val="000D6001"/>
    <w:rsid w:val="000D60ED"/>
    <w:rsid w:val="000E1B48"/>
    <w:rsid w:val="000E628F"/>
    <w:rsid w:val="000F0D04"/>
    <w:rsid w:val="000F1771"/>
    <w:rsid w:val="000F50BE"/>
    <w:rsid w:val="0010028D"/>
    <w:rsid w:val="00107BC2"/>
    <w:rsid w:val="00112706"/>
    <w:rsid w:val="00116386"/>
    <w:rsid w:val="001163A5"/>
    <w:rsid w:val="00124CE2"/>
    <w:rsid w:val="0012586F"/>
    <w:rsid w:val="00134C93"/>
    <w:rsid w:val="00137CE9"/>
    <w:rsid w:val="0014318B"/>
    <w:rsid w:val="00144A8B"/>
    <w:rsid w:val="00145343"/>
    <w:rsid w:val="001467EC"/>
    <w:rsid w:val="00151603"/>
    <w:rsid w:val="00157B3C"/>
    <w:rsid w:val="00161154"/>
    <w:rsid w:val="00165B76"/>
    <w:rsid w:val="001700F1"/>
    <w:rsid w:val="0017068F"/>
    <w:rsid w:val="00171E3E"/>
    <w:rsid w:val="00174548"/>
    <w:rsid w:val="00175EAC"/>
    <w:rsid w:val="0018006E"/>
    <w:rsid w:val="00180CA6"/>
    <w:rsid w:val="0018616B"/>
    <w:rsid w:val="001870BB"/>
    <w:rsid w:val="00191A54"/>
    <w:rsid w:val="00192986"/>
    <w:rsid w:val="00194D5A"/>
    <w:rsid w:val="001969BA"/>
    <w:rsid w:val="001A0549"/>
    <w:rsid w:val="001A0601"/>
    <w:rsid w:val="001A2C80"/>
    <w:rsid w:val="001A4D9A"/>
    <w:rsid w:val="001A5B5D"/>
    <w:rsid w:val="001A5E06"/>
    <w:rsid w:val="001A7FAD"/>
    <w:rsid w:val="001B5F7F"/>
    <w:rsid w:val="001B69CE"/>
    <w:rsid w:val="001C6E07"/>
    <w:rsid w:val="001D30F5"/>
    <w:rsid w:val="001D4278"/>
    <w:rsid w:val="001D5606"/>
    <w:rsid w:val="001D59A4"/>
    <w:rsid w:val="001D5D82"/>
    <w:rsid w:val="001D7DF6"/>
    <w:rsid w:val="001E1A8F"/>
    <w:rsid w:val="001E66DC"/>
    <w:rsid w:val="001F1F3D"/>
    <w:rsid w:val="001F7EFA"/>
    <w:rsid w:val="002003AB"/>
    <w:rsid w:val="00201F22"/>
    <w:rsid w:val="00203CDB"/>
    <w:rsid w:val="002052BF"/>
    <w:rsid w:val="00205647"/>
    <w:rsid w:val="00210785"/>
    <w:rsid w:val="00210EED"/>
    <w:rsid w:val="00211560"/>
    <w:rsid w:val="0021381C"/>
    <w:rsid w:val="00214272"/>
    <w:rsid w:val="002142B7"/>
    <w:rsid w:val="002162EA"/>
    <w:rsid w:val="00216B4A"/>
    <w:rsid w:val="00216CA0"/>
    <w:rsid w:val="00217E67"/>
    <w:rsid w:val="00222557"/>
    <w:rsid w:val="00224A07"/>
    <w:rsid w:val="00224FD1"/>
    <w:rsid w:val="00225293"/>
    <w:rsid w:val="002272FF"/>
    <w:rsid w:val="00227F8C"/>
    <w:rsid w:val="00232BBC"/>
    <w:rsid w:val="0023339F"/>
    <w:rsid w:val="00233BEF"/>
    <w:rsid w:val="00243BE1"/>
    <w:rsid w:val="002443F5"/>
    <w:rsid w:val="00245E1B"/>
    <w:rsid w:val="002476BD"/>
    <w:rsid w:val="002477E2"/>
    <w:rsid w:val="002513D7"/>
    <w:rsid w:val="002569EC"/>
    <w:rsid w:val="00257A89"/>
    <w:rsid w:val="00260B85"/>
    <w:rsid w:val="00265194"/>
    <w:rsid w:val="002654DA"/>
    <w:rsid w:val="00266CFD"/>
    <w:rsid w:val="002708EE"/>
    <w:rsid w:val="002711D5"/>
    <w:rsid w:val="002718D8"/>
    <w:rsid w:val="002743A4"/>
    <w:rsid w:val="00274F7E"/>
    <w:rsid w:val="00277A12"/>
    <w:rsid w:val="00280999"/>
    <w:rsid w:val="00281DBD"/>
    <w:rsid w:val="00282BE7"/>
    <w:rsid w:val="0028545B"/>
    <w:rsid w:val="00291F2D"/>
    <w:rsid w:val="00294BF7"/>
    <w:rsid w:val="002A122F"/>
    <w:rsid w:val="002A494B"/>
    <w:rsid w:val="002B262C"/>
    <w:rsid w:val="002B27AA"/>
    <w:rsid w:val="002B37C8"/>
    <w:rsid w:val="002B585D"/>
    <w:rsid w:val="002B69D0"/>
    <w:rsid w:val="002B7920"/>
    <w:rsid w:val="002B7AC8"/>
    <w:rsid w:val="002B7D7A"/>
    <w:rsid w:val="002C3537"/>
    <w:rsid w:val="002C4090"/>
    <w:rsid w:val="002D07AA"/>
    <w:rsid w:val="002D34E2"/>
    <w:rsid w:val="002D38D0"/>
    <w:rsid w:val="002D4A50"/>
    <w:rsid w:val="002E098C"/>
    <w:rsid w:val="002E7ECE"/>
    <w:rsid w:val="002F0904"/>
    <w:rsid w:val="002F21AE"/>
    <w:rsid w:val="002F5B66"/>
    <w:rsid w:val="002F71DE"/>
    <w:rsid w:val="00300426"/>
    <w:rsid w:val="00301BC4"/>
    <w:rsid w:val="00302861"/>
    <w:rsid w:val="003029E6"/>
    <w:rsid w:val="0030572C"/>
    <w:rsid w:val="00312560"/>
    <w:rsid w:val="00321F4A"/>
    <w:rsid w:val="00323A7F"/>
    <w:rsid w:val="003262A2"/>
    <w:rsid w:val="003301B3"/>
    <w:rsid w:val="003329E2"/>
    <w:rsid w:val="003336E7"/>
    <w:rsid w:val="00336284"/>
    <w:rsid w:val="00345DC5"/>
    <w:rsid w:val="00346EAB"/>
    <w:rsid w:val="00355445"/>
    <w:rsid w:val="0035678A"/>
    <w:rsid w:val="00357A1D"/>
    <w:rsid w:val="003602E0"/>
    <w:rsid w:val="003614F6"/>
    <w:rsid w:val="00361ECF"/>
    <w:rsid w:val="00365DE5"/>
    <w:rsid w:val="00370386"/>
    <w:rsid w:val="00371213"/>
    <w:rsid w:val="00373ABF"/>
    <w:rsid w:val="00375BC6"/>
    <w:rsid w:val="0037669D"/>
    <w:rsid w:val="00377C1A"/>
    <w:rsid w:val="003829B6"/>
    <w:rsid w:val="00386731"/>
    <w:rsid w:val="00387749"/>
    <w:rsid w:val="00392073"/>
    <w:rsid w:val="0039290E"/>
    <w:rsid w:val="00393640"/>
    <w:rsid w:val="00394167"/>
    <w:rsid w:val="00394614"/>
    <w:rsid w:val="003A2B3D"/>
    <w:rsid w:val="003A7982"/>
    <w:rsid w:val="003A7A69"/>
    <w:rsid w:val="003A7F19"/>
    <w:rsid w:val="003B1551"/>
    <w:rsid w:val="003B23D5"/>
    <w:rsid w:val="003B2EF4"/>
    <w:rsid w:val="003B3241"/>
    <w:rsid w:val="003B46B9"/>
    <w:rsid w:val="003B7E30"/>
    <w:rsid w:val="003C078B"/>
    <w:rsid w:val="003C1B2E"/>
    <w:rsid w:val="003C1E19"/>
    <w:rsid w:val="003C7957"/>
    <w:rsid w:val="003D0A3C"/>
    <w:rsid w:val="003D2AE3"/>
    <w:rsid w:val="003D3560"/>
    <w:rsid w:val="003D385B"/>
    <w:rsid w:val="003D65DE"/>
    <w:rsid w:val="003D70CE"/>
    <w:rsid w:val="003E19BD"/>
    <w:rsid w:val="003E4DE6"/>
    <w:rsid w:val="003E7099"/>
    <w:rsid w:val="003E71A6"/>
    <w:rsid w:val="003E7446"/>
    <w:rsid w:val="003F084C"/>
    <w:rsid w:val="003F21EC"/>
    <w:rsid w:val="003F4F9D"/>
    <w:rsid w:val="004003C3"/>
    <w:rsid w:val="0040092C"/>
    <w:rsid w:val="0040128F"/>
    <w:rsid w:val="00401D70"/>
    <w:rsid w:val="0040280C"/>
    <w:rsid w:val="00402A0F"/>
    <w:rsid w:val="00410D11"/>
    <w:rsid w:val="0041300A"/>
    <w:rsid w:val="0041307D"/>
    <w:rsid w:val="00417B36"/>
    <w:rsid w:val="004208FB"/>
    <w:rsid w:val="0042142E"/>
    <w:rsid w:val="0042179F"/>
    <w:rsid w:val="004226B7"/>
    <w:rsid w:val="00423820"/>
    <w:rsid w:val="00425D98"/>
    <w:rsid w:val="004327D9"/>
    <w:rsid w:val="00433357"/>
    <w:rsid w:val="0043662F"/>
    <w:rsid w:val="00437381"/>
    <w:rsid w:val="00445458"/>
    <w:rsid w:val="00445C63"/>
    <w:rsid w:val="004477AC"/>
    <w:rsid w:val="00452BA0"/>
    <w:rsid w:val="0045566A"/>
    <w:rsid w:val="004575D1"/>
    <w:rsid w:val="00464DF1"/>
    <w:rsid w:val="00467A88"/>
    <w:rsid w:val="00467F0A"/>
    <w:rsid w:val="00471FC1"/>
    <w:rsid w:val="0048120D"/>
    <w:rsid w:val="004821A6"/>
    <w:rsid w:val="0048417A"/>
    <w:rsid w:val="004847FE"/>
    <w:rsid w:val="004875C7"/>
    <w:rsid w:val="004918CB"/>
    <w:rsid w:val="004930EB"/>
    <w:rsid w:val="00494797"/>
    <w:rsid w:val="004A0A89"/>
    <w:rsid w:val="004A4CDF"/>
    <w:rsid w:val="004A7AA3"/>
    <w:rsid w:val="004B110A"/>
    <w:rsid w:val="004B2D74"/>
    <w:rsid w:val="004B2E95"/>
    <w:rsid w:val="004B6596"/>
    <w:rsid w:val="004C3EB9"/>
    <w:rsid w:val="004C4480"/>
    <w:rsid w:val="004C5480"/>
    <w:rsid w:val="004C64EF"/>
    <w:rsid w:val="004D209B"/>
    <w:rsid w:val="004D4E0C"/>
    <w:rsid w:val="004E0BF0"/>
    <w:rsid w:val="004E3A57"/>
    <w:rsid w:val="004E3B84"/>
    <w:rsid w:val="004E41E3"/>
    <w:rsid w:val="004E54C8"/>
    <w:rsid w:val="004E5B0D"/>
    <w:rsid w:val="004F1277"/>
    <w:rsid w:val="004F1FF2"/>
    <w:rsid w:val="004F4564"/>
    <w:rsid w:val="004F6285"/>
    <w:rsid w:val="004F6DF3"/>
    <w:rsid w:val="004F7AAF"/>
    <w:rsid w:val="0050254D"/>
    <w:rsid w:val="00504492"/>
    <w:rsid w:val="00504A97"/>
    <w:rsid w:val="00511D34"/>
    <w:rsid w:val="00513CAA"/>
    <w:rsid w:val="00514B9C"/>
    <w:rsid w:val="00517EB0"/>
    <w:rsid w:val="00520166"/>
    <w:rsid w:val="0052430C"/>
    <w:rsid w:val="00530D59"/>
    <w:rsid w:val="005320AB"/>
    <w:rsid w:val="0054161E"/>
    <w:rsid w:val="005420BA"/>
    <w:rsid w:val="00542392"/>
    <w:rsid w:val="00542DBA"/>
    <w:rsid w:val="00543560"/>
    <w:rsid w:val="005450FB"/>
    <w:rsid w:val="005463EE"/>
    <w:rsid w:val="00551DD8"/>
    <w:rsid w:val="00552D15"/>
    <w:rsid w:val="005540DF"/>
    <w:rsid w:val="0056425D"/>
    <w:rsid w:val="00564424"/>
    <w:rsid w:val="00567E24"/>
    <w:rsid w:val="00567FB7"/>
    <w:rsid w:val="00573952"/>
    <w:rsid w:val="0057490F"/>
    <w:rsid w:val="00575635"/>
    <w:rsid w:val="00575FDF"/>
    <w:rsid w:val="00580A0D"/>
    <w:rsid w:val="00581124"/>
    <w:rsid w:val="00581AC5"/>
    <w:rsid w:val="00582E05"/>
    <w:rsid w:val="00583570"/>
    <w:rsid w:val="00583761"/>
    <w:rsid w:val="00583C2F"/>
    <w:rsid w:val="00587E45"/>
    <w:rsid w:val="00591228"/>
    <w:rsid w:val="00592CFF"/>
    <w:rsid w:val="00593022"/>
    <w:rsid w:val="005932E7"/>
    <w:rsid w:val="00594B00"/>
    <w:rsid w:val="00594C6B"/>
    <w:rsid w:val="00596B79"/>
    <w:rsid w:val="005A031D"/>
    <w:rsid w:val="005A3206"/>
    <w:rsid w:val="005A35A8"/>
    <w:rsid w:val="005B035F"/>
    <w:rsid w:val="005B08B7"/>
    <w:rsid w:val="005B0BEE"/>
    <w:rsid w:val="005B4F27"/>
    <w:rsid w:val="005B60EB"/>
    <w:rsid w:val="005C081D"/>
    <w:rsid w:val="005C1CF6"/>
    <w:rsid w:val="005C36F5"/>
    <w:rsid w:val="005C4453"/>
    <w:rsid w:val="005C4B9C"/>
    <w:rsid w:val="005C7F4D"/>
    <w:rsid w:val="005D6859"/>
    <w:rsid w:val="005D6CAF"/>
    <w:rsid w:val="005D76A7"/>
    <w:rsid w:val="005E04AE"/>
    <w:rsid w:val="005E252A"/>
    <w:rsid w:val="005E3F9B"/>
    <w:rsid w:val="005E4364"/>
    <w:rsid w:val="005E55FF"/>
    <w:rsid w:val="005E5F1F"/>
    <w:rsid w:val="005E7CCC"/>
    <w:rsid w:val="005F300E"/>
    <w:rsid w:val="005F3840"/>
    <w:rsid w:val="005F57A0"/>
    <w:rsid w:val="005F5A84"/>
    <w:rsid w:val="00604700"/>
    <w:rsid w:val="00605E50"/>
    <w:rsid w:val="00616820"/>
    <w:rsid w:val="0061707F"/>
    <w:rsid w:val="006223F8"/>
    <w:rsid w:val="00622F5E"/>
    <w:rsid w:val="00626D88"/>
    <w:rsid w:val="00627E2C"/>
    <w:rsid w:val="0063182D"/>
    <w:rsid w:val="00644278"/>
    <w:rsid w:val="0064462D"/>
    <w:rsid w:val="00644684"/>
    <w:rsid w:val="00644C07"/>
    <w:rsid w:val="006461AE"/>
    <w:rsid w:val="006477C3"/>
    <w:rsid w:val="00651611"/>
    <w:rsid w:val="006537E1"/>
    <w:rsid w:val="006578AD"/>
    <w:rsid w:val="00660293"/>
    <w:rsid w:val="0066166C"/>
    <w:rsid w:val="006716E1"/>
    <w:rsid w:val="00671F0C"/>
    <w:rsid w:val="006721F9"/>
    <w:rsid w:val="0067293B"/>
    <w:rsid w:val="006765EF"/>
    <w:rsid w:val="00677893"/>
    <w:rsid w:val="0068241E"/>
    <w:rsid w:val="00683F0C"/>
    <w:rsid w:val="006842FE"/>
    <w:rsid w:val="006847AD"/>
    <w:rsid w:val="0068529B"/>
    <w:rsid w:val="00691E4C"/>
    <w:rsid w:val="00693814"/>
    <w:rsid w:val="00694636"/>
    <w:rsid w:val="0069690C"/>
    <w:rsid w:val="00696BBE"/>
    <w:rsid w:val="006A0C83"/>
    <w:rsid w:val="006A0DB1"/>
    <w:rsid w:val="006A2356"/>
    <w:rsid w:val="006A2C0F"/>
    <w:rsid w:val="006A5152"/>
    <w:rsid w:val="006A5D8F"/>
    <w:rsid w:val="006A6730"/>
    <w:rsid w:val="006A7416"/>
    <w:rsid w:val="006B02F2"/>
    <w:rsid w:val="006B0BB3"/>
    <w:rsid w:val="006B0E52"/>
    <w:rsid w:val="006B1B06"/>
    <w:rsid w:val="006B25D4"/>
    <w:rsid w:val="006B2BBE"/>
    <w:rsid w:val="006B7106"/>
    <w:rsid w:val="006C3647"/>
    <w:rsid w:val="006C3FA0"/>
    <w:rsid w:val="006C408F"/>
    <w:rsid w:val="006C63BC"/>
    <w:rsid w:val="006C680F"/>
    <w:rsid w:val="006D09FA"/>
    <w:rsid w:val="006D1CC7"/>
    <w:rsid w:val="006D29EA"/>
    <w:rsid w:val="006D5276"/>
    <w:rsid w:val="006D547D"/>
    <w:rsid w:val="006E0AD2"/>
    <w:rsid w:val="006E0C22"/>
    <w:rsid w:val="006E1C84"/>
    <w:rsid w:val="006E3129"/>
    <w:rsid w:val="006E35D9"/>
    <w:rsid w:val="006E611C"/>
    <w:rsid w:val="006E6C92"/>
    <w:rsid w:val="006F37FC"/>
    <w:rsid w:val="006F7F62"/>
    <w:rsid w:val="007011A4"/>
    <w:rsid w:val="00701644"/>
    <w:rsid w:val="007025E5"/>
    <w:rsid w:val="00702BFF"/>
    <w:rsid w:val="007036EB"/>
    <w:rsid w:val="0071179D"/>
    <w:rsid w:val="00713D76"/>
    <w:rsid w:val="00717F9F"/>
    <w:rsid w:val="007204DC"/>
    <w:rsid w:val="00720EC0"/>
    <w:rsid w:val="007219AC"/>
    <w:rsid w:val="007276C4"/>
    <w:rsid w:val="00727E91"/>
    <w:rsid w:val="007313F1"/>
    <w:rsid w:val="00733C52"/>
    <w:rsid w:val="0073679D"/>
    <w:rsid w:val="00747AAF"/>
    <w:rsid w:val="0075083A"/>
    <w:rsid w:val="0075449A"/>
    <w:rsid w:val="007636DA"/>
    <w:rsid w:val="00766089"/>
    <w:rsid w:val="00770283"/>
    <w:rsid w:val="00773EBD"/>
    <w:rsid w:val="00782566"/>
    <w:rsid w:val="007847B2"/>
    <w:rsid w:val="00785049"/>
    <w:rsid w:val="0078589A"/>
    <w:rsid w:val="00786BF2"/>
    <w:rsid w:val="00786E06"/>
    <w:rsid w:val="0078725C"/>
    <w:rsid w:val="00787455"/>
    <w:rsid w:val="0079146C"/>
    <w:rsid w:val="00797200"/>
    <w:rsid w:val="007A0962"/>
    <w:rsid w:val="007A27CD"/>
    <w:rsid w:val="007A2A00"/>
    <w:rsid w:val="007A3B33"/>
    <w:rsid w:val="007A42A1"/>
    <w:rsid w:val="007A5202"/>
    <w:rsid w:val="007B213C"/>
    <w:rsid w:val="007B2B9F"/>
    <w:rsid w:val="007B3A2D"/>
    <w:rsid w:val="007B46B9"/>
    <w:rsid w:val="007B548A"/>
    <w:rsid w:val="007C3DA9"/>
    <w:rsid w:val="007C6633"/>
    <w:rsid w:val="007C6E31"/>
    <w:rsid w:val="007D18B6"/>
    <w:rsid w:val="007D23E7"/>
    <w:rsid w:val="007D3DDF"/>
    <w:rsid w:val="007D490A"/>
    <w:rsid w:val="007D6F3F"/>
    <w:rsid w:val="007E1337"/>
    <w:rsid w:val="007E1FE7"/>
    <w:rsid w:val="007E3174"/>
    <w:rsid w:val="007E442F"/>
    <w:rsid w:val="007E6AAD"/>
    <w:rsid w:val="007F0183"/>
    <w:rsid w:val="007F0199"/>
    <w:rsid w:val="007F1611"/>
    <w:rsid w:val="00805142"/>
    <w:rsid w:val="0080585B"/>
    <w:rsid w:val="00805A56"/>
    <w:rsid w:val="00807078"/>
    <w:rsid w:val="00812C3A"/>
    <w:rsid w:val="00815B47"/>
    <w:rsid w:val="008175D6"/>
    <w:rsid w:val="0081771D"/>
    <w:rsid w:val="008178BB"/>
    <w:rsid w:val="00820749"/>
    <w:rsid w:val="00820851"/>
    <w:rsid w:val="00821E1D"/>
    <w:rsid w:val="00832AB4"/>
    <w:rsid w:val="0083385F"/>
    <w:rsid w:val="008338D7"/>
    <w:rsid w:val="008371F9"/>
    <w:rsid w:val="00844812"/>
    <w:rsid w:val="008503D5"/>
    <w:rsid w:val="00850C77"/>
    <w:rsid w:val="008512A7"/>
    <w:rsid w:val="008542D2"/>
    <w:rsid w:val="008548EA"/>
    <w:rsid w:val="008566CB"/>
    <w:rsid w:val="00861CFB"/>
    <w:rsid w:val="00866E12"/>
    <w:rsid w:val="0087018D"/>
    <w:rsid w:val="008747E5"/>
    <w:rsid w:val="00875A45"/>
    <w:rsid w:val="00876365"/>
    <w:rsid w:val="008767C8"/>
    <w:rsid w:val="00876C03"/>
    <w:rsid w:val="00876FB2"/>
    <w:rsid w:val="008775A2"/>
    <w:rsid w:val="00880A8C"/>
    <w:rsid w:val="008845F0"/>
    <w:rsid w:val="0089240B"/>
    <w:rsid w:val="00893893"/>
    <w:rsid w:val="00894EBE"/>
    <w:rsid w:val="008953C1"/>
    <w:rsid w:val="00897027"/>
    <w:rsid w:val="008A1557"/>
    <w:rsid w:val="008A2A21"/>
    <w:rsid w:val="008A4B87"/>
    <w:rsid w:val="008A5B0C"/>
    <w:rsid w:val="008A63A3"/>
    <w:rsid w:val="008A7DA5"/>
    <w:rsid w:val="008B12D8"/>
    <w:rsid w:val="008B41BE"/>
    <w:rsid w:val="008C108B"/>
    <w:rsid w:val="008C1A21"/>
    <w:rsid w:val="008C4381"/>
    <w:rsid w:val="008C7ABA"/>
    <w:rsid w:val="008D4B7C"/>
    <w:rsid w:val="008D4DD7"/>
    <w:rsid w:val="008D4E30"/>
    <w:rsid w:val="008D654C"/>
    <w:rsid w:val="008D69EE"/>
    <w:rsid w:val="008D7564"/>
    <w:rsid w:val="008E0293"/>
    <w:rsid w:val="008E2BDA"/>
    <w:rsid w:val="008E3901"/>
    <w:rsid w:val="008E3C8D"/>
    <w:rsid w:val="008E5A7F"/>
    <w:rsid w:val="008E7EC0"/>
    <w:rsid w:val="008F021B"/>
    <w:rsid w:val="008F205F"/>
    <w:rsid w:val="008F4A46"/>
    <w:rsid w:val="008F5584"/>
    <w:rsid w:val="0090437B"/>
    <w:rsid w:val="00907CCD"/>
    <w:rsid w:val="00907EA2"/>
    <w:rsid w:val="00911B31"/>
    <w:rsid w:val="009135D4"/>
    <w:rsid w:val="009162C6"/>
    <w:rsid w:val="009165B7"/>
    <w:rsid w:val="0092266B"/>
    <w:rsid w:val="00922DD1"/>
    <w:rsid w:val="00926C92"/>
    <w:rsid w:val="00926E21"/>
    <w:rsid w:val="009305DA"/>
    <w:rsid w:val="009312A3"/>
    <w:rsid w:val="009313D6"/>
    <w:rsid w:val="00932911"/>
    <w:rsid w:val="009406CB"/>
    <w:rsid w:val="009420B4"/>
    <w:rsid w:val="00942C19"/>
    <w:rsid w:val="00943E20"/>
    <w:rsid w:val="0094514D"/>
    <w:rsid w:val="0095270E"/>
    <w:rsid w:val="00953374"/>
    <w:rsid w:val="009615BD"/>
    <w:rsid w:val="00961F21"/>
    <w:rsid w:val="00962035"/>
    <w:rsid w:val="00963D70"/>
    <w:rsid w:val="00966459"/>
    <w:rsid w:val="0097000F"/>
    <w:rsid w:val="00970183"/>
    <w:rsid w:val="0097033A"/>
    <w:rsid w:val="00970BAE"/>
    <w:rsid w:val="00971763"/>
    <w:rsid w:val="009719CD"/>
    <w:rsid w:val="0097451B"/>
    <w:rsid w:val="00983D33"/>
    <w:rsid w:val="0099241A"/>
    <w:rsid w:val="00994222"/>
    <w:rsid w:val="009964E1"/>
    <w:rsid w:val="009A1151"/>
    <w:rsid w:val="009A4754"/>
    <w:rsid w:val="009A7CD9"/>
    <w:rsid w:val="009B063B"/>
    <w:rsid w:val="009B362F"/>
    <w:rsid w:val="009B7CBC"/>
    <w:rsid w:val="009C0158"/>
    <w:rsid w:val="009C04B0"/>
    <w:rsid w:val="009C19D3"/>
    <w:rsid w:val="009C29E0"/>
    <w:rsid w:val="009C4FEE"/>
    <w:rsid w:val="009D1CB6"/>
    <w:rsid w:val="009D29DF"/>
    <w:rsid w:val="009D5591"/>
    <w:rsid w:val="009D65B8"/>
    <w:rsid w:val="009D69CC"/>
    <w:rsid w:val="009D78C2"/>
    <w:rsid w:val="009F370C"/>
    <w:rsid w:val="009F6130"/>
    <w:rsid w:val="009F6783"/>
    <w:rsid w:val="00A0206D"/>
    <w:rsid w:val="00A03A66"/>
    <w:rsid w:val="00A0458E"/>
    <w:rsid w:val="00A05283"/>
    <w:rsid w:val="00A100C0"/>
    <w:rsid w:val="00A11281"/>
    <w:rsid w:val="00A133F1"/>
    <w:rsid w:val="00A15DFB"/>
    <w:rsid w:val="00A160F0"/>
    <w:rsid w:val="00A1757C"/>
    <w:rsid w:val="00A20D6B"/>
    <w:rsid w:val="00A24BDB"/>
    <w:rsid w:val="00A27E0D"/>
    <w:rsid w:val="00A307F7"/>
    <w:rsid w:val="00A3181C"/>
    <w:rsid w:val="00A33BD6"/>
    <w:rsid w:val="00A35762"/>
    <w:rsid w:val="00A36DBE"/>
    <w:rsid w:val="00A37CBE"/>
    <w:rsid w:val="00A40E34"/>
    <w:rsid w:val="00A42C6A"/>
    <w:rsid w:val="00A4727A"/>
    <w:rsid w:val="00A50914"/>
    <w:rsid w:val="00A56845"/>
    <w:rsid w:val="00A61F05"/>
    <w:rsid w:val="00A63EAB"/>
    <w:rsid w:val="00A64D82"/>
    <w:rsid w:val="00A654ED"/>
    <w:rsid w:val="00A65F34"/>
    <w:rsid w:val="00A67A2E"/>
    <w:rsid w:val="00A67F93"/>
    <w:rsid w:val="00A7133C"/>
    <w:rsid w:val="00A738AA"/>
    <w:rsid w:val="00A73B4E"/>
    <w:rsid w:val="00A75DA9"/>
    <w:rsid w:val="00A80A52"/>
    <w:rsid w:val="00A813AC"/>
    <w:rsid w:val="00A831AA"/>
    <w:rsid w:val="00A83F42"/>
    <w:rsid w:val="00A85010"/>
    <w:rsid w:val="00A93067"/>
    <w:rsid w:val="00A97533"/>
    <w:rsid w:val="00A97A9B"/>
    <w:rsid w:val="00AA0B1F"/>
    <w:rsid w:val="00AA2A70"/>
    <w:rsid w:val="00AA5EAD"/>
    <w:rsid w:val="00AA607F"/>
    <w:rsid w:val="00AA6C06"/>
    <w:rsid w:val="00AA713D"/>
    <w:rsid w:val="00AB13BF"/>
    <w:rsid w:val="00AB2EED"/>
    <w:rsid w:val="00AB3561"/>
    <w:rsid w:val="00AB51B4"/>
    <w:rsid w:val="00AC264E"/>
    <w:rsid w:val="00AC541E"/>
    <w:rsid w:val="00AC55C2"/>
    <w:rsid w:val="00AC5DEA"/>
    <w:rsid w:val="00AC7B6D"/>
    <w:rsid w:val="00AD2DCF"/>
    <w:rsid w:val="00AD502D"/>
    <w:rsid w:val="00AD5BAB"/>
    <w:rsid w:val="00AD6A37"/>
    <w:rsid w:val="00AD7D23"/>
    <w:rsid w:val="00AE1C47"/>
    <w:rsid w:val="00AE2EC9"/>
    <w:rsid w:val="00AE5050"/>
    <w:rsid w:val="00AE578C"/>
    <w:rsid w:val="00AF10C0"/>
    <w:rsid w:val="00AF5624"/>
    <w:rsid w:val="00AF70C7"/>
    <w:rsid w:val="00B0046E"/>
    <w:rsid w:val="00B011F3"/>
    <w:rsid w:val="00B05A09"/>
    <w:rsid w:val="00B05AE3"/>
    <w:rsid w:val="00B12AD0"/>
    <w:rsid w:val="00B14907"/>
    <w:rsid w:val="00B204FF"/>
    <w:rsid w:val="00B21163"/>
    <w:rsid w:val="00B24260"/>
    <w:rsid w:val="00B26694"/>
    <w:rsid w:val="00B26B10"/>
    <w:rsid w:val="00B272FC"/>
    <w:rsid w:val="00B3009B"/>
    <w:rsid w:val="00B3284C"/>
    <w:rsid w:val="00B336D9"/>
    <w:rsid w:val="00B43F25"/>
    <w:rsid w:val="00B5261A"/>
    <w:rsid w:val="00B52DA0"/>
    <w:rsid w:val="00B55D87"/>
    <w:rsid w:val="00B57A4C"/>
    <w:rsid w:val="00B619BC"/>
    <w:rsid w:val="00B638DE"/>
    <w:rsid w:val="00B663B0"/>
    <w:rsid w:val="00B8782F"/>
    <w:rsid w:val="00B900E7"/>
    <w:rsid w:val="00B947F0"/>
    <w:rsid w:val="00B95A00"/>
    <w:rsid w:val="00B9611E"/>
    <w:rsid w:val="00BA56CC"/>
    <w:rsid w:val="00BA6BC5"/>
    <w:rsid w:val="00BA7E7B"/>
    <w:rsid w:val="00BB00DA"/>
    <w:rsid w:val="00BB0BC4"/>
    <w:rsid w:val="00BB3B36"/>
    <w:rsid w:val="00BB5BB8"/>
    <w:rsid w:val="00BB6EE8"/>
    <w:rsid w:val="00BB7993"/>
    <w:rsid w:val="00BC047B"/>
    <w:rsid w:val="00BC298C"/>
    <w:rsid w:val="00BC37CC"/>
    <w:rsid w:val="00BC4AD1"/>
    <w:rsid w:val="00BC5604"/>
    <w:rsid w:val="00BD117B"/>
    <w:rsid w:val="00BD158B"/>
    <w:rsid w:val="00BD4D0A"/>
    <w:rsid w:val="00BF02B1"/>
    <w:rsid w:val="00BF0734"/>
    <w:rsid w:val="00BF26AA"/>
    <w:rsid w:val="00BF38F5"/>
    <w:rsid w:val="00BF5CB8"/>
    <w:rsid w:val="00BF6B04"/>
    <w:rsid w:val="00C0338D"/>
    <w:rsid w:val="00C03420"/>
    <w:rsid w:val="00C14008"/>
    <w:rsid w:val="00C21C18"/>
    <w:rsid w:val="00C22C49"/>
    <w:rsid w:val="00C24C32"/>
    <w:rsid w:val="00C377FC"/>
    <w:rsid w:val="00C42DCF"/>
    <w:rsid w:val="00C431D8"/>
    <w:rsid w:val="00C43244"/>
    <w:rsid w:val="00C43CA6"/>
    <w:rsid w:val="00C476BF"/>
    <w:rsid w:val="00C5349F"/>
    <w:rsid w:val="00C53912"/>
    <w:rsid w:val="00C54AF6"/>
    <w:rsid w:val="00C5656C"/>
    <w:rsid w:val="00C57C56"/>
    <w:rsid w:val="00C616FA"/>
    <w:rsid w:val="00C64D2D"/>
    <w:rsid w:val="00C661D7"/>
    <w:rsid w:val="00C666E8"/>
    <w:rsid w:val="00C6706F"/>
    <w:rsid w:val="00C675F3"/>
    <w:rsid w:val="00C70237"/>
    <w:rsid w:val="00C93068"/>
    <w:rsid w:val="00CA1625"/>
    <w:rsid w:val="00CA1949"/>
    <w:rsid w:val="00CA6172"/>
    <w:rsid w:val="00CB2676"/>
    <w:rsid w:val="00CB5639"/>
    <w:rsid w:val="00CB67EA"/>
    <w:rsid w:val="00CB6EC7"/>
    <w:rsid w:val="00CC2C82"/>
    <w:rsid w:val="00CD0214"/>
    <w:rsid w:val="00CD0E6C"/>
    <w:rsid w:val="00CD15D0"/>
    <w:rsid w:val="00CD589E"/>
    <w:rsid w:val="00CE0F13"/>
    <w:rsid w:val="00CE2745"/>
    <w:rsid w:val="00CF06C8"/>
    <w:rsid w:val="00CF1B06"/>
    <w:rsid w:val="00CF1B95"/>
    <w:rsid w:val="00CF3984"/>
    <w:rsid w:val="00CF4AD4"/>
    <w:rsid w:val="00D01DCE"/>
    <w:rsid w:val="00D02080"/>
    <w:rsid w:val="00D0437B"/>
    <w:rsid w:val="00D05269"/>
    <w:rsid w:val="00D066FA"/>
    <w:rsid w:val="00D06788"/>
    <w:rsid w:val="00D06CBE"/>
    <w:rsid w:val="00D123FE"/>
    <w:rsid w:val="00D1481B"/>
    <w:rsid w:val="00D15523"/>
    <w:rsid w:val="00D20445"/>
    <w:rsid w:val="00D21DBF"/>
    <w:rsid w:val="00D223DF"/>
    <w:rsid w:val="00D22BC4"/>
    <w:rsid w:val="00D246AA"/>
    <w:rsid w:val="00D24EB6"/>
    <w:rsid w:val="00D26B69"/>
    <w:rsid w:val="00D30BC2"/>
    <w:rsid w:val="00D32E4B"/>
    <w:rsid w:val="00D3371B"/>
    <w:rsid w:val="00D3575E"/>
    <w:rsid w:val="00D36B27"/>
    <w:rsid w:val="00D4073B"/>
    <w:rsid w:val="00D41B83"/>
    <w:rsid w:val="00D43719"/>
    <w:rsid w:val="00D44228"/>
    <w:rsid w:val="00D45D4C"/>
    <w:rsid w:val="00D46030"/>
    <w:rsid w:val="00D50251"/>
    <w:rsid w:val="00D50F17"/>
    <w:rsid w:val="00D51EB5"/>
    <w:rsid w:val="00D52E89"/>
    <w:rsid w:val="00D53721"/>
    <w:rsid w:val="00D5488C"/>
    <w:rsid w:val="00D57988"/>
    <w:rsid w:val="00D57C83"/>
    <w:rsid w:val="00D61C64"/>
    <w:rsid w:val="00D64073"/>
    <w:rsid w:val="00D66E94"/>
    <w:rsid w:val="00D710A2"/>
    <w:rsid w:val="00D738E4"/>
    <w:rsid w:val="00D75218"/>
    <w:rsid w:val="00D80C7B"/>
    <w:rsid w:val="00D84126"/>
    <w:rsid w:val="00D84F70"/>
    <w:rsid w:val="00D85CFD"/>
    <w:rsid w:val="00D86F88"/>
    <w:rsid w:val="00D8760E"/>
    <w:rsid w:val="00D87EFD"/>
    <w:rsid w:val="00D93135"/>
    <w:rsid w:val="00D95F59"/>
    <w:rsid w:val="00DA1532"/>
    <w:rsid w:val="00DA3D24"/>
    <w:rsid w:val="00DA47E8"/>
    <w:rsid w:val="00DA5315"/>
    <w:rsid w:val="00DB0E11"/>
    <w:rsid w:val="00DB6F02"/>
    <w:rsid w:val="00DC1D36"/>
    <w:rsid w:val="00DC2D5C"/>
    <w:rsid w:val="00DC7A96"/>
    <w:rsid w:val="00DD102E"/>
    <w:rsid w:val="00DD2FF9"/>
    <w:rsid w:val="00DD32D6"/>
    <w:rsid w:val="00DD55DE"/>
    <w:rsid w:val="00DD5BFD"/>
    <w:rsid w:val="00DE2014"/>
    <w:rsid w:val="00DE5DA0"/>
    <w:rsid w:val="00DF0E2B"/>
    <w:rsid w:val="00DF3507"/>
    <w:rsid w:val="00DF3FC5"/>
    <w:rsid w:val="00DF62F2"/>
    <w:rsid w:val="00DF6E73"/>
    <w:rsid w:val="00E00B7C"/>
    <w:rsid w:val="00E02D55"/>
    <w:rsid w:val="00E060E6"/>
    <w:rsid w:val="00E06171"/>
    <w:rsid w:val="00E06AB3"/>
    <w:rsid w:val="00E10775"/>
    <w:rsid w:val="00E15093"/>
    <w:rsid w:val="00E1568D"/>
    <w:rsid w:val="00E17A12"/>
    <w:rsid w:val="00E200A2"/>
    <w:rsid w:val="00E20F5D"/>
    <w:rsid w:val="00E22994"/>
    <w:rsid w:val="00E33476"/>
    <w:rsid w:val="00E351BF"/>
    <w:rsid w:val="00E543F9"/>
    <w:rsid w:val="00E54B26"/>
    <w:rsid w:val="00E567A7"/>
    <w:rsid w:val="00E60F6D"/>
    <w:rsid w:val="00E619D7"/>
    <w:rsid w:val="00E61C41"/>
    <w:rsid w:val="00E62F18"/>
    <w:rsid w:val="00E64BA5"/>
    <w:rsid w:val="00E66750"/>
    <w:rsid w:val="00E70FD6"/>
    <w:rsid w:val="00E717E5"/>
    <w:rsid w:val="00E74D58"/>
    <w:rsid w:val="00E7777A"/>
    <w:rsid w:val="00E81FC6"/>
    <w:rsid w:val="00EA1794"/>
    <w:rsid w:val="00EA63E5"/>
    <w:rsid w:val="00EB49D4"/>
    <w:rsid w:val="00EB562D"/>
    <w:rsid w:val="00EC15AA"/>
    <w:rsid w:val="00EC7CEE"/>
    <w:rsid w:val="00ED0789"/>
    <w:rsid w:val="00ED2E3C"/>
    <w:rsid w:val="00ED536C"/>
    <w:rsid w:val="00ED5A36"/>
    <w:rsid w:val="00EE002D"/>
    <w:rsid w:val="00EE0EAD"/>
    <w:rsid w:val="00EE2579"/>
    <w:rsid w:val="00EE2FDC"/>
    <w:rsid w:val="00EE3828"/>
    <w:rsid w:val="00EF2298"/>
    <w:rsid w:val="00EF22E8"/>
    <w:rsid w:val="00EF56EE"/>
    <w:rsid w:val="00F0147F"/>
    <w:rsid w:val="00F01AE8"/>
    <w:rsid w:val="00F05E84"/>
    <w:rsid w:val="00F101C2"/>
    <w:rsid w:val="00F10CCD"/>
    <w:rsid w:val="00F13844"/>
    <w:rsid w:val="00F15DD9"/>
    <w:rsid w:val="00F22907"/>
    <w:rsid w:val="00F31BE4"/>
    <w:rsid w:val="00F3252D"/>
    <w:rsid w:val="00F359E3"/>
    <w:rsid w:val="00F37AED"/>
    <w:rsid w:val="00F5329D"/>
    <w:rsid w:val="00F54345"/>
    <w:rsid w:val="00F55270"/>
    <w:rsid w:val="00F6007E"/>
    <w:rsid w:val="00F61ACC"/>
    <w:rsid w:val="00F65B00"/>
    <w:rsid w:val="00F77A0C"/>
    <w:rsid w:val="00F828DF"/>
    <w:rsid w:val="00F82922"/>
    <w:rsid w:val="00F82AB6"/>
    <w:rsid w:val="00F8418B"/>
    <w:rsid w:val="00F92841"/>
    <w:rsid w:val="00F92E69"/>
    <w:rsid w:val="00F93C6D"/>
    <w:rsid w:val="00F9495D"/>
    <w:rsid w:val="00F96F8B"/>
    <w:rsid w:val="00FA1465"/>
    <w:rsid w:val="00FA2661"/>
    <w:rsid w:val="00FA3C69"/>
    <w:rsid w:val="00FA5AFE"/>
    <w:rsid w:val="00FA65C5"/>
    <w:rsid w:val="00FB3776"/>
    <w:rsid w:val="00FC0EC1"/>
    <w:rsid w:val="00FC1903"/>
    <w:rsid w:val="00FC32AC"/>
    <w:rsid w:val="00FC3F53"/>
    <w:rsid w:val="00FD05A8"/>
    <w:rsid w:val="00FD44C7"/>
    <w:rsid w:val="00FE009C"/>
    <w:rsid w:val="00FE564D"/>
    <w:rsid w:val="00FF0547"/>
    <w:rsid w:val="00FF0645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CF5D90"/>
  <w15:chartTrackingRefBased/>
  <w15:docId w15:val="{8099FAA9-4518-47A9-A53D-97B2D02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4B26"/>
    <w:pPr>
      <w:widowControl w:val="0"/>
      <w:spacing w:line="360" w:lineRule="auto"/>
      <w:jc w:val="both"/>
    </w:pPr>
    <w:rPr>
      <w:rFonts w:ascii="Arial" w:hAnsi="Arial"/>
      <w:kern w:val="21"/>
      <w:sz w:val="21"/>
      <w:szCs w:val="24"/>
    </w:rPr>
  </w:style>
  <w:style w:type="paragraph" w:styleId="1">
    <w:name w:val="heading 1"/>
    <w:aliases w:val="heading 1"/>
    <w:basedOn w:val="a"/>
    <w:next w:val="a"/>
    <w:qFormat/>
    <w:rsid w:val="00C616FA"/>
    <w:pPr>
      <w:keepNext/>
      <w:keepLines/>
      <w:numPr>
        <w:numId w:val="1"/>
      </w:numPr>
      <w:spacing w:before="240" w:after="6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heading 2"/>
    <w:basedOn w:val="a"/>
    <w:next w:val="a"/>
    <w:qFormat/>
    <w:rsid w:val="00C616FA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b/>
      <w:bCs/>
      <w:kern w:val="24"/>
      <w:sz w:val="24"/>
      <w:szCs w:val="32"/>
    </w:rPr>
  </w:style>
  <w:style w:type="paragraph" w:styleId="3">
    <w:name w:val="heading 3"/>
    <w:aliases w:val="heading 3"/>
    <w:basedOn w:val="a"/>
    <w:next w:val="a"/>
    <w:link w:val="30"/>
    <w:qFormat/>
    <w:rsid w:val="00880A8C"/>
    <w:pPr>
      <w:keepNext/>
      <w:keepLines/>
      <w:numPr>
        <w:ilvl w:val="2"/>
        <w:numId w:val="1"/>
      </w:numPr>
      <w:tabs>
        <w:tab w:val="left" w:pos="720"/>
      </w:tabs>
      <w:spacing w:before="240" w:after="60"/>
      <w:jc w:val="left"/>
      <w:outlineLvl w:val="2"/>
    </w:pPr>
    <w:rPr>
      <w:sz w:val="24"/>
    </w:rPr>
  </w:style>
  <w:style w:type="paragraph" w:styleId="4">
    <w:name w:val="heading 4"/>
    <w:aliases w:val="heading 4"/>
    <w:basedOn w:val="a"/>
    <w:next w:val="a"/>
    <w:qFormat/>
    <w:rsid w:val="001467EC"/>
    <w:pPr>
      <w:keepNext/>
      <w:keepLines/>
      <w:numPr>
        <w:ilvl w:val="3"/>
        <w:numId w:val="1"/>
      </w:numPr>
      <w:spacing w:before="240" w:after="60"/>
      <w:jc w:val="left"/>
      <w:outlineLvl w:val="3"/>
    </w:pPr>
    <w:rPr>
      <w:bCs/>
      <w:kern w:val="24"/>
      <w:sz w:val="24"/>
      <w:szCs w:val="28"/>
    </w:rPr>
  </w:style>
  <w:style w:type="paragraph" w:styleId="50">
    <w:name w:val="heading 5"/>
    <w:aliases w:val="heading 5"/>
    <w:basedOn w:val="a"/>
    <w:next w:val="a"/>
    <w:link w:val="51"/>
    <w:qFormat/>
    <w:rsid w:val="000D60ED"/>
    <w:pPr>
      <w:keepNext/>
      <w:keepLines/>
      <w:tabs>
        <w:tab w:val="num" w:pos="1008"/>
      </w:tabs>
      <w:spacing w:before="260" w:after="40"/>
      <w:ind w:left="1008" w:hanging="1008"/>
      <w:outlineLvl w:val="4"/>
    </w:pPr>
    <w:rPr>
      <w:b/>
      <w:bCs/>
      <w:sz w:val="24"/>
      <w:szCs w:val="28"/>
      <w:lang w:val="x-none" w:eastAsia="x-none"/>
    </w:rPr>
  </w:style>
  <w:style w:type="paragraph" w:styleId="6">
    <w:name w:val="heading 6"/>
    <w:aliases w:val="heading 6"/>
    <w:basedOn w:val="a"/>
    <w:next w:val="a"/>
    <w:link w:val="60"/>
    <w:qFormat/>
    <w:rsid w:val="000D60ED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b/>
      <w:bCs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next w:val="a"/>
    <w:rsid w:val="0069690C"/>
    <w:pPr>
      <w:keepNext/>
      <w:keepLines/>
      <w:numPr>
        <w:numId w:val="2"/>
      </w:numPr>
      <w:tabs>
        <w:tab w:val="clear" w:pos="840"/>
        <w:tab w:val="left" w:pos="1008"/>
      </w:tabs>
      <w:outlineLvl w:val="4"/>
    </w:pPr>
  </w:style>
  <w:style w:type="paragraph" w:customStyle="1" w:styleId="a3">
    <w:name w:val="正文提示"/>
    <w:basedOn w:val="a"/>
    <w:next w:val="a"/>
    <w:rsid w:val="00C616FA"/>
    <w:rPr>
      <w:i/>
      <w:color w:val="0000FF"/>
    </w:rPr>
  </w:style>
  <w:style w:type="table" w:customStyle="1" w:styleId="a4">
    <w:name w:val="表格"/>
    <w:basedOn w:val="a1"/>
    <w:rsid w:val="00C616FA"/>
    <w:pPr>
      <w:jc w:val="center"/>
    </w:pPr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a5">
    <w:name w:val="Document Map"/>
    <w:basedOn w:val="a"/>
    <w:semiHidden/>
    <w:rsid w:val="00C616FA"/>
    <w:pPr>
      <w:shd w:val="clear" w:color="auto" w:fill="000080"/>
    </w:pPr>
  </w:style>
  <w:style w:type="paragraph" w:styleId="TOC2">
    <w:name w:val="toc 2"/>
    <w:basedOn w:val="a"/>
    <w:next w:val="a"/>
    <w:autoRedefine/>
    <w:uiPriority w:val="39"/>
    <w:rsid w:val="00C616F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0C12C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C616FA"/>
    <w:pPr>
      <w:ind w:left="420"/>
      <w:jc w:val="left"/>
    </w:pPr>
    <w:rPr>
      <w:rFonts w:ascii="Calibri" w:hAnsi="Calibri"/>
      <w:i/>
      <w:iCs/>
      <w:sz w:val="20"/>
      <w:szCs w:val="20"/>
    </w:rPr>
  </w:style>
  <w:style w:type="character" w:styleId="a6">
    <w:name w:val="Hyperlink"/>
    <w:uiPriority w:val="99"/>
    <w:rsid w:val="00082B51"/>
    <w:rPr>
      <w:color w:val="0000FF"/>
      <w:u w:val="single"/>
    </w:rPr>
  </w:style>
  <w:style w:type="table" w:styleId="a7">
    <w:name w:val="Table Grid"/>
    <w:basedOn w:val="a1"/>
    <w:rsid w:val="008953C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semiHidden/>
    <w:rsid w:val="00D95F59"/>
    <w:rPr>
      <w:sz w:val="21"/>
      <w:szCs w:val="21"/>
    </w:rPr>
  </w:style>
  <w:style w:type="paragraph" w:styleId="a9">
    <w:name w:val="header"/>
    <w:basedOn w:val="a"/>
    <w:link w:val="aa"/>
    <w:uiPriority w:val="99"/>
    <w:rsid w:val="00C6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paragraph" w:styleId="ab">
    <w:name w:val="footer"/>
    <w:basedOn w:val="a"/>
    <w:rsid w:val="00C616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c">
    <w:name w:val="封面密级"/>
    <w:basedOn w:val="a"/>
    <w:rsid w:val="00C616FA"/>
    <w:pPr>
      <w:jc w:val="center"/>
    </w:pPr>
    <w:rPr>
      <w:rFonts w:cs="宋体"/>
      <w:b/>
      <w:bCs/>
      <w:szCs w:val="20"/>
    </w:rPr>
  </w:style>
  <w:style w:type="paragraph" w:customStyle="1" w:styleId="ad">
    <w:name w:val="封面标题"/>
    <w:basedOn w:val="a"/>
    <w:rsid w:val="00C616FA"/>
    <w:pPr>
      <w:jc w:val="center"/>
    </w:pPr>
    <w:rPr>
      <w:rFonts w:eastAsia="黑体" w:cs="宋体"/>
      <w:b/>
      <w:bCs/>
      <w:sz w:val="56"/>
      <w:szCs w:val="20"/>
    </w:rPr>
  </w:style>
  <w:style w:type="paragraph" w:customStyle="1" w:styleId="ae">
    <w:name w:val="封面表格文本"/>
    <w:rsid w:val="00C616FA"/>
    <w:pPr>
      <w:autoSpaceDE w:val="0"/>
      <w:autoSpaceDN w:val="0"/>
      <w:adjustRightInd w:val="0"/>
      <w:jc w:val="center"/>
    </w:pPr>
    <w:rPr>
      <w:rFonts w:ascii="Arial" w:hAnsi="Arial"/>
      <w:b/>
      <w:sz w:val="24"/>
    </w:rPr>
  </w:style>
  <w:style w:type="paragraph" w:styleId="af">
    <w:name w:val="annotation text"/>
    <w:basedOn w:val="a"/>
    <w:semiHidden/>
    <w:rsid w:val="00D95F59"/>
    <w:pPr>
      <w:jc w:val="left"/>
    </w:pPr>
  </w:style>
  <w:style w:type="paragraph" w:styleId="af0">
    <w:name w:val="annotation subject"/>
    <w:basedOn w:val="af"/>
    <w:next w:val="af"/>
    <w:semiHidden/>
    <w:rsid w:val="00D95F59"/>
    <w:rPr>
      <w:b/>
      <w:bCs/>
    </w:rPr>
  </w:style>
  <w:style w:type="paragraph" w:styleId="af1">
    <w:name w:val="Balloon Text"/>
    <w:basedOn w:val="a"/>
    <w:semiHidden/>
    <w:rsid w:val="00D95F59"/>
    <w:rPr>
      <w:sz w:val="18"/>
      <w:szCs w:val="18"/>
    </w:rPr>
  </w:style>
  <w:style w:type="paragraph" w:styleId="z-">
    <w:name w:val="HTML Bottom of Form"/>
    <w:basedOn w:val="a"/>
    <w:next w:val="a"/>
    <w:hidden/>
    <w:rsid w:val="000E628F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0E628F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51">
    <w:name w:val="标题 5 字符"/>
    <w:aliases w:val="heading 5 字符"/>
    <w:link w:val="50"/>
    <w:rsid w:val="000D60ED"/>
    <w:rPr>
      <w:rFonts w:ascii="Arial" w:hAnsi="Arial"/>
      <w:b/>
      <w:bCs/>
      <w:kern w:val="21"/>
      <w:sz w:val="24"/>
      <w:szCs w:val="28"/>
    </w:rPr>
  </w:style>
  <w:style w:type="character" w:customStyle="1" w:styleId="60">
    <w:name w:val="标题 6 字符"/>
    <w:aliases w:val="heading 6 字符"/>
    <w:link w:val="6"/>
    <w:rsid w:val="000D60ED"/>
    <w:rPr>
      <w:rFonts w:ascii="Arial" w:hAnsi="Arial"/>
      <w:b/>
      <w:bCs/>
      <w:kern w:val="21"/>
      <w:sz w:val="24"/>
      <w:szCs w:val="24"/>
    </w:rPr>
  </w:style>
  <w:style w:type="paragraph" w:styleId="af2">
    <w:name w:val="Title"/>
    <w:basedOn w:val="a"/>
    <w:link w:val="af3"/>
    <w:qFormat/>
    <w:rsid w:val="000D60ED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 w:line="240" w:lineRule="auto"/>
      <w:jc w:val="center"/>
      <w:textAlignment w:val="baseline"/>
    </w:pPr>
    <w:rPr>
      <w:noProof/>
      <w:kern w:val="0"/>
      <w:sz w:val="30"/>
      <w:szCs w:val="20"/>
      <w:lang w:val="x-none" w:eastAsia="x-none"/>
    </w:rPr>
  </w:style>
  <w:style w:type="character" w:customStyle="1" w:styleId="af3">
    <w:name w:val="标题 字符"/>
    <w:link w:val="af2"/>
    <w:rsid w:val="000D60ED"/>
    <w:rPr>
      <w:rFonts w:ascii="Arial" w:hAnsi="Arial"/>
      <w:noProof/>
      <w:sz w:val="30"/>
    </w:rPr>
  </w:style>
  <w:style w:type="paragraph" w:styleId="TOC">
    <w:name w:val="TOC Heading"/>
    <w:basedOn w:val="1"/>
    <w:next w:val="a"/>
    <w:uiPriority w:val="39"/>
    <w:qFormat/>
    <w:rsid w:val="000C12CF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styleId="TOC4">
    <w:name w:val="toc 4"/>
    <w:basedOn w:val="a"/>
    <w:next w:val="a"/>
    <w:autoRedefine/>
    <w:rsid w:val="000C12CF"/>
    <w:pPr>
      <w:ind w:left="63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autoRedefine/>
    <w:rsid w:val="000C12CF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autoRedefine/>
    <w:rsid w:val="000C12CF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a"/>
    <w:next w:val="a"/>
    <w:autoRedefine/>
    <w:rsid w:val="000C12CF"/>
    <w:pPr>
      <w:ind w:left="126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a"/>
    <w:next w:val="a"/>
    <w:autoRedefine/>
    <w:rsid w:val="000C12CF"/>
    <w:pPr>
      <w:ind w:left="147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a"/>
    <w:next w:val="a"/>
    <w:autoRedefine/>
    <w:rsid w:val="000C12CF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aa">
    <w:name w:val="页眉 字符"/>
    <w:link w:val="a9"/>
    <w:uiPriority w:val="99"/>
    <w:rsid w:val="009420B4"/>
    <w:rPr>
      <w:rFonts w:ascii="Arial" w:hAnsi="Arial"/>
      <w:kern w:val="21"/>
      <w:sz w:val="18"/>
      <w:szCs w:val="18"/>
    </w:rPr>
  </w:style>
  <w:style w:type="character" w:customStyle="1" w:styleId="im-content1">
    <w:name w:val="im-content1"/>
    <w:rsid w:val="003A7A69"/>
    <w:rPr>
      <w:vanish w:val="0"/>
      <w:webHidden w:val="0"/>
      <w:color w:val="333333"/>
      <w:specVanish w:val="0"/>
    </w:rPr>
  </w:style>
  <w:style w:type="paragraph" w:styleId="af4">
    <w:name w:val="List Paragraph"/>
    <w:aliases w:val="（黄底红字）,M列出段落,段落-二代,编号a.,正文内容"/>
    <w:basedOn w:val="a"/>
    <w:link w:val="af5"/>
    <w:uiPriority w:val="34"/>
    <w:qFormat/>
    <w:rsid w:val="006842FE"/>
    <w:pPr>
      <w:ind w:firstLineChars="200" w:firstLine="420"/>
    </w:pPr>
  </w:style>
  <w:style w:type="character" w:styleId="af6">
    <w:name w:val="FollowedHyperlink"/>
    <w:basedOn w:val="a0"/>
    <w:rsid w:val="0061707F"/>
    <w:rPr>
      <w:color w:val="954F72" w:themeColor="followedHyperlink"/>
      <w:u w:val="single"/>
    </w:rPr>
  </w:style>
  <w:style w:type="paragraph" w:customStyle="1" w:styleId="tgt">
    <w:name w:val="tgt"/>
    <w:basedOn w:val="a"/>
    <w:rsid w:val="000427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tgt1">
    <w:name w:val="tgt1"/>
    <w:basedOn w:val="a0"/>
    <w:rsid w:val="00042705"/>
  </w:style>
  <w:style w:type="character" w:styleId="af7">
    <w:name w:val="Strong"/>
    <w:basedOn w:val="a0"/>
    <w:uiPriority w:val="22"/>
    <w:qFormat/>
    <w:rsid w:val="00A4727A"/>
    <w:rPr>
      <w:b/>
      <w:bCs/>
    </w:rPr>
  </w:style>
  <w:style w:type="character" w:styleId="af8">
    <w:name w:val="Subtle Emphasis"/>
    <w:basedOn w:val="a0"/>
    <w:uiPriority w:val="19"/>
    <w:qFormat/>
    <w:rsid w:val="00A4727A"/>
    <w:rPr>
      <w:i/>
      <w:iCs/>
      <w:color w:val="404040" w:themeColor="text1" w:themeTint="BF"/>
    </w:rPr>
  </w:style>
  <w:style w:type="character" w:customStyle="1" w:styleId="af5">
    <w:name w:val="列表段落 字符"/>
    <w:aliases w:val="（黄底红字） 字符,M列出段落 字符,段落-二代 字符,编号a. 字符,正文内容 字符"/>
    <w:basedOn w:val="a0"/>
    <w:link w:val="af4"/>
    <w:uiPriority w:val="34"/>
    <w:rsid w:val="009C4FEE"/>
    <w:rPr>
      <w:rFonts w:ascii="Arial" w:hAnsi="Arial"/>
      <w:kern w:val="21"/>
      <w:sz w:val="21"/>
      <w:szCs w:val="24"/>
    </w:rPr>
  </w:style>
  <w:style w:type="character" w:customStyle="1" w:styleId="30">
    <w:name w:val="标题 3 字符"/>
    <w:aliases w:val="heading 3 字符"/>
    <w:basedOn w:val="a0"/>
    <w:link w:val="3"/>
    <w:rsid w:val="00880A8C"/>
    <w:rPr>
      <w:rFonts w:ascii="Arial" w:hAnsi="Arial"/>
      <w:kern w:val="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xiang&#24429;&#24819;\&#26700;&#38754;\~292778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82E5B-C4FD-4AB1-8D2D-433088C7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~2927784.dot</Template>
  <TotalTime>639</TotalTime>
  <Pages>1</Pages>
  <Words>812</Words>
  <Characters>4629</Characters>
  <Application>Microsoft Office Word</Application>
  <DocSecurity>0</DocSecurity>
  <Lines>38</Lines>
  <Paragraphs>10</Paragraphs>
  <ScaleCrop>false</ScaleCrop>
  <Company>www.xunchi.com</Company>
  <LinksUpToDate>false</LinksUpToDate>
  <CharactersWithSpaces>5431</CharactersWithSpaces>
  <SharedDoc>false</SharedDoc>
  <HLinks>
    <vt:vector size="150" baseType="variant"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_Toc111574714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_Toc111574713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_Toc111574712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_Toc111574711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_Toc111574710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_Toc111574709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_Toc111574708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_Toc111574707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_Toc111574706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_Toc111574705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_Toc111574704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_Toc111574703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_Toc111574702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_Toc111574701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_Toc111574700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_Toc111574699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_Toc111574698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_Toc111574697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_Toc111574696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_Toc111574695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_Toc111574694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_Toc111574693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_Toc111574692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_Toc111574691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_Toc111574690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pxiang彭想</dc:creator>
  <cp:keywords/>
  <dc:description/>
  <cp:lastModifiedBy>贾玮</cp:lastModifiedBy>
  <cp:revision>94</cp:revision>
  <cp:lastPrinted>1899-12-31T16:00:00Z</cp:lastPrinted>
  <dcterms:created xsi:type="dcterms:W3CDTF">2023-07-31T11:47:00Z</dcterms:created>
  <dcterms:modified xsi:type="dcterms:W3CDTF">2023-09-18T08:20:00Z</dcterms:modified>
</cp:coreProperties>
</file>