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d"/>
        <w:jc w:val="both"/>
        <w:outlineLvl w:val="0"/>
        <w:rPr>
          <w:rFonts w:ascii="宋体" w:eastAsia="宋体" w:hAnsi="宋体"/>
        </w:rPr>
      </w:pPr>
    </w:p>
    <w:p w14:paraId="792C603B" w14:textId="40E8DFDA" w:rsidR="004327D9" w:rsidRPr="0083385F" w:rsidRDefault="00F913EE" w:rsidP="004327D9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56"/>
          <w:szCs w:val="56"/>
        </w:rPr>
        <w:t>Tracer</w:t>
      </w:r>
      <w:r w:rsidR="000B6FD0">
        <w:rPr>
          <w:rFonts w:ascii="宋体" w:hAnsi="宋体" w:hint="eastAsia"/>
          <w:b/>
          <w:sz w:val="56"/>
          <w:szCs w:val="56"/>
        </w:rPr>
        <w:t>_</w:t>
      </w:r>
      <w:r>
        <w:rPr>
          <w:rFonts w:ascii="宋体" w:hAnsi="宋体" w:hint="eastAsia"/>
          <w:b/>
          <w:sz w:val="56"/>
          <w:szCs w:val="56"/>
        </w:rPr>
        <w:t>电</w:t>
      </w:r>
      <w:r w:rsidR="00F218F8">
        <w:rPr>
          <w:rFonts w:ascii="宋体" w:hAnsi="宋体" w:hint="eastAsia"/>
          <w:b/>
          <w:sz w:val="56"/>
          <w:szCs w:val="56"/>
        </w:rPr>
        <w:t>池</w:t>
      </w:r>
      <w:r>
        <w:rPr>
          <w:rFonts w:ascii="宋体" w:hAnsi="宋体" w:hint="eastAsia"/>
          <w:b/>
          <w:sz w:val="56"/>
          <w:szCs w:val="56"/>
        </w:rPr>
        <w:t>电量检测</w:t>
      </w:r>
      <w:r w:rsidR="00CB7946">
        <w:rPr>
          <w:rFonts w:ascii="宋体" w:hAnsi="宋体" w:hint="eastAsia"/>
          <w:b/>
          <w:sz w:val="56"/>
          <w:szCs w:val="56"/>
        </w:rPr>
        <w:t>设计方法</w:t>
      </w: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e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32358CC2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="00F218F8">
              <w:rPr>
                <w:rFonts w:ascii="宋体" w:hAnsi="宋体"/>
              </w:rPr>
              <w:t>10</w:t>
            </w:r>
            <w:r w:rsidR="008C4381">
              <w:rPr>
                <w:rFonts w:ascii="宋体" w:hAnsi="宋体"/>
              </w:rPr>
              <w:t>.</w:t>
            </w:r>
            <w:r w:rsidR="00F218F8">
              <w:rPr>
                <w:rFonts w:ascii="宋体" w:hAnsi="宋体"/>
              </w:rPr>
              <w:t>23</w:t>
            </w:r>
          </w:p>
        </w:tc>
        <w:tc>
          <w:tcPr>
            <w:tcW w:w="900" w:type="dxa"/>
            <w:vAlign w:val="center"/>
          </w:tcPr>
          <w:p w14:paraId="654AF618" w14:textId="165D2701" w:rsidR="00AD502D" w:rsidRPr="0083385F" w:rsidRDefault="006477C3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贾玮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E63835D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3DA1AC80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338CDA5B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4693EA35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585B1F2D" w14:textId="008FC2C7" w:rsidR="00AA73B1" w:rsidRDefault="00932911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8953334" w:history="1">
        <w:r w:rsidR="00AA73B1" w:rsidRPr="008C1486">
          <w:rPr>
            <w:rStyle w:val="a6"/>
            <w:rFonts w:ascii="宋体" w:hAnsi="宋体"/>
            <w:noProof/>
          </w:rPr>
          <w:t>1</w:t>
        </w:r>
        <w:r w:rsidR="00AA73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引言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_Toc148953334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3AC7DFE8" w14:textId="59787A22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35" w:history="1">
        <w:r w:rsidR="00AA73B1" w:rsidRPr="008C1486">
          <w:rPr>
            <w:rStyle w:val="a6"/>
            <w:rFonts w:ascii="宋体" w:hAnsi="宋体"/>
            <w:noProof/>
          </w:rPr>
          <w:t>1.1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目的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_Toc148953335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20E5A9F7" w14:textId="72F21D3C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36" w:history="1">
        <w:r w:rsidR="00AA73B1" w:rsidRPr="008C1486">
          <w:rPr>
            <w:rStyle w:val="a6"/>
            <w:rFonts w:ascii="宋体" w:hAnsi="宋体"/>
            <w:noProof/>
          </w:rPr>
          <w:t>1.2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范围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_Toc148953336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25B624AD" w14:textId="133F7DFD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37" w:history="1">
        <w:r w:rsidR="00AA73B1" w:rsidRPr="008C1486">
          <w:rPr>
            <w:rStyle w:val="a6"/>
            <w:rFonts w:ascii="宋体" w:hAnsi="宋体"/>
            <w:noProof/>
          </w:rPr>
          <w:t>1.3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缩略语定义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_Toc148953337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57A9C050" w14:textId="136E9A6A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38" w:history="1">
        <w:r w:rsidR="00AA73B1" w:rsidRPr="008C1486">
          <w:rPr>
            <w:rStyle w:val="a6"/>
            <w:rFonts w:ascii="宋体" w:hAnsi="宋体"/>
            <w:noProof/>
          </w:rPr>
          <w:t>1.4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参考资料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_Toc148953338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26439122" w14:textId="2FCCDAFD" w:rsidR="00AA73B1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53339" w:history="1">
        <w:r w:rsidR="00AA73B1" w:rsidRPr="008C1486">
          <w:rPr>
            <w:rStyle w:val="a6"/>
            <w:rFonts w:ascii="宋体" w:hAnsi="宋体"/>
            <w:noProof/>
          </w:rPr>
          <w:t>2</w:t>
        </w:r>
        <w:r w:rsidR="00AA73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需求概述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_Toc148953339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0923978D" w14:textId="13EAE498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0" w:history="1">
        <w:r w:rsidR="00AA73B1" w:rsidRPr="008C1486">
          <w:rPr>
            <w:rStyle w:val="a6"/>
            <w:rFonts w:ascii="宋体" w:hAnsi="宋体"/>
            <w:noProof/>
          </w:rPr>
          <w:t>2.1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功能需求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_Toc148953340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2</w:t>
        </w:r>
        <w:r w:rsidR="00AA73B1">
          <w:rPr>
            <w:noProof/>
            <w:webHidden/>
          </w:rPr>
          <w:fldChar w:fldCharType="end"/>
        </w:r>
      </w:hyperlink>
    </w:p>
    <w:p w14:paraId="3579B9AA" w14:textId="08CA0F7A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1" w:history="1">
        <w:r w:rsidR="00AA73B1" w:rsidRPr="008C1486">
          <w:rPr>
            <w:rStyle w:val="a6"/>
            <w:rFonts w:ascii="宋体" w:hAnsi="宋体"/>
            <w:noProof/>
          </w:rPr>
          <w:t>2.2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接口需求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_Toc148953341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19D48680" w14:textId="4E7219DC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2" w:history="1">
        <w:r w:rsidR="00AA73B1" w:rsidRPr="008C1486">
          <w:rPr>
            <w:rStyle w:val="a6"/>
            <w:rFonts w:ascii="宋体" w:hAnsi="宋体"/>
            <w:noProof/>
          </w:rPr>
          <w:t>2.3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性能需求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_Toc148953342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0938AAE1" w14:textId="4209C473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3" w:history="1">
        <w:r w:rsidR="00AA73B1" w:rsidRPr="008C1486">
          <w:rPr>
            <w:rStyle w:val="a6"/>
            <w:rFonts w:ascii="宋体" w:hAnsi="宋体"/>
            <w:noProof/>
          </w:rPr>
          <w:t>2.4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边界需求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_Toc148953343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5E002D10" w14:textId="26FBFE90" w:rsidR="00AA73B1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53344" w:history="1">
        <w:r w:rsidR="00AA73B1" w:rsidRPr="008C1486">
          <w:rPr>
            <w:rStyle w:val="a6"/>
            <w:rFonts w:ascii="宋体" w:hAnsi="宋体"/>
            <w:noProof/>
            <w:lang w:val="en-GB"/>
          </w:rPr>
          <w:t>3</w:t>
        </w:r>
        <w:r w:rsidR="00AA73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  <w:lang w:val="en-GB"/>
          </w:rPr>
          <w:t>软件设计说明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_Toc148953344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47CDA8E9" w14:textId="51202824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5" w:history="1">
        <w:r w:rsidR="00AA73B1" w:rsidRPr="008C1486">
          <w:rPr>
            <w:rStyle w:val="a6"/>
            <w:noProof/>
          </w:rPr>
          <w:t>3.1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noProof/>
          </w:rPr>
          <w:t>上报电池电量信息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_Toc148953345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37D5D447" w14:textId="0225F3D6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6" w:history="1">
        <w:r w:rsidR="00AA73B1" w:rsidRPr="008C1486">
          <w:rPr>
            <w:rStyle w:val="a6"/>
            <w:noProof/>
          </w:rPr>
          <w:t>3.2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noProof/>
          </w:rPr>
          <w:t>查询电池电量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_Toc148953346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3</w:t>
        </w:r>
        <w:r w:rsidR="00AA73B1">
          <w:rPr>
            <w:noProof/>
            <w:webHidden/>
          </w:rPr>
          <w:fldChar w:fldCharType="end"/>
        </w:r>
      </w:hyperlink>
    </w:p>
    <w:p w14:paraId="213D7545" w14:textId="60A9DC4C" w:rsidR="00AA73B1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53347" w:history="1">
        <w:r w:rsidR="00AA73B1" w:rsidRPr="008C1486">
          <w:rPr>
            <w:rStyle w:val="a6"/>
            <w:noProof/>
          </w:rPr>
          <w:t>4</w:t>
        </w:r>
        <w:r w:rsidR="00AA73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noProof/>
          </w:rPr>
          <w:t>Issues</w:t>
        </w:r>
        <w:r w:rsidR="00AA73B1" w:rsidRPr="008C1486">
          <w:rPr>
            <w:rStyle w:val="a6"/>
            <w:noProof/>
          </w:rPr>
          <w:t>解答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_Toc148953347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4</w:t>
        </w:r>
        <w:r w:rsidR="00AA73B1">
          <w:rPr>
            <w:noProof/>
            <w:webHidden/>
          </w:rPr>
          <w:fldChar w:fldCharType="end"/>
        </w:r>
      </w:hyperlink>
    </w:p>
    <w:p w14:paraId="4DC8AADD" w14:textId="03CF0131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8" w:history="1">
        <w:r w:rsidR="00AA73B1" w:rsidRPr="008C1486">
          <w:rPr>
            <w:rStyle w:val="a6"/>
            <w:rFonts w:ascii="宋体" w:hAnsi="宋体"/>
            <w:noProof/>
          </w:rPr>
          <w:t>4.1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问题1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_Toc148953348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4</w:t>
        </w:r>
        <w:r w:rsidR="00AA73B1">
          <w:rPr>
            <w:noProof/>
            <w:webHidden/>
          </w:rPr>
          <w:fldChar w:fldCharType="end"/>
        </w:r>
      </w:hyperlink>
    </w:p>
    <w:p w14:paraId="264FAF1D" w14:textId="6B3720CE" w:rsidR="00AA73B1" w:rsidRDefault="00000000">
      <w:pPr>
        <w:pStyle w:val="TOC2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48953349" w:history="1">
        <w:r w:rsidR="00AA73B1" w:rsidRPr="008C1486">
          <w:rPr>
            <w:rStyle w:val="a6"/>
            <w:rFonts w:ascii="宋体" w:hAnsi="宋体"/>
            <w:noProof/>
          </w:rPr>
          <w:t>4.2</w:t>
        </w:r>
        <w:r w:rsidR="00AA73B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</w:rPr>
          <w:t>问题1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_Toc148953349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4</w:t>
        </w:r>
        <w:r w:rsidR="00AA73B1">
          <w:rPr>
            <w:noProof/>
            <w:webHidden/>
          </w:rPr>
          <w:fldChar w:fldCharType="end"/>
        </w:r>
      </w:hyperlink>
    </w:p>
    <w:p w14:paraId="59FDA24E" w14:textId="0656AC4B" w:rsidR="00AA73B1" w:rsidRDefault="00000000">
      <w:pPr>
        <w:pStyle w:val="TOC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48953350" w:history="1">
        <w:r w:rsidR="00AA73B1" w:rsidRPr="008C1486">
          <w:rPr>
            <w:rStyle w:val="a6"/>
            <w:rFonts w:ascii="宋体" w:hAnsi="宋体"/>
            <w:noProof/>
            <w:lang w:val="en-GB"/>
          </w:rPr>
          <w:t>5</w:t>
        </w:r>
        <w:r w:rsidR="00AA73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A73B1" w:rsidRPr="008C1486">
          <w:rPr>
            <w:rStyle w:val="a6"/>
            <w:rFonts w:ascii="宋体" w:hAnsi="宋体"/>
            <w:noProof/>
            <w:lang w:val="en-GB"/>
          </w:rPr>
          <w:t>附件</w:t>
        </w:r>
        <w:r w:rsidR="00AA73B1">
          <w:rPr>
            <w:noProof/>
            <w:webHidden/>
          </w:rPr>
          <w:tab/>
        </w:r>
        <w:r w:rsidR="00AA73B1">
          <w:rPr>
            <w:noProof/>
            <w:webHidden/>
          </w:rPr>
          <w:fldChar w:fldCharType="begin"/>
        </w:r>
        <w:r w:rsidR="00AA73B1">
          <w:rPr>
            <w:noProof/>
            <w:webHidden/>
          </w:rPr>
          <w:instrText xml:space="preserve"> PAGEREF _Toc148953350 \h </w:instrText>
        </w:r>
        <w:r w:rsidR="00AA73B1">
          <w:rPr>
            <w:noProof/>
            <w:webHidden/>
          </w:rPr>
        </w:r>
        <w:r w:rsidR="00AA73B1">
          <w:rPr>
            <w:noProof/>
            <w:webHidden/>
          </w:rPr>
          <w:fldChar w:fldCharType="separate"/>
        </w:r>
        <w:r w:rsidR="00F94026">
          <w:rPr>
            <w:noProof/>
            <w:webHidden/>
          </w:rPr>
          <w:t>4</w:t>
        </w:r>
        <w:r w:rsidR="00AA73B1">
          <w:rPr>
            <w:noProof/>
            <w:webHidden/>
          </w:rPr>
          <w:fldChar w:fldCharType="end"/>
        </w:r>
      </w:hyperlink>
    </w:p>
    <w:p w14:paraId="33D8C229" w14:textId="72488212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8953334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8953335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08745282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本文为</w:t>
      </w:r>
      <w:r w:rsidRPr="0083385F">
        <w:rPr>
          <w:rFonts w:ascii="宋体" w:hAnsi="宋体" w:hint="eastAsia"/>
        </w:rPr>
        <w:t>“</w:t>
      </w:r>
      <w:r w:rsidR="006B2BBE">
        <w:rPr>
          <w:rFonts w:ascii="宋体" w:hAnsi="宋体" w:hint="eastAsia"/>
        </w:rPr>
        <w:t>Tracer</w:t>
      </w:r>
      <w:r w:rsidR="00F218F8">
        <w:rPr>
          <w:rFonts w:ascii="宋体" w:hAnsi="宋体" w:hint="eastAsia"/>
        </w:rPr>
        <w:t>电池电量检测</w:t>
      </w:r>
      <w:r w:rsidR="00CB7946">
        <w:rPr>
          <w:rFonts w:ascii="宋体" w:hAnsi="宋体" w:hint="eastAsia"/>
        </w:rPr>
        <w:t>设计方法</w:t>
      </w:r>
      <w:r w:rsidRPr="0083385F">
        <w:rPr>
          <w:rFonts w:ascii="宋体" w:hAnsi="宋体" w:hint="eastAsia"/>
        </w:rPr>
        <w:t>”</w:t>
      </w:r>
      <w:r w:rsidR="00AE578C">
        <w:rPr>
          <w:rFonts w:ascii="宋体" w:hAnsi="宋体" w:hint="eastAsia"/>
        </w:rPr>
        <w:t>,</w:t>
      </w:r>
      <w:r w:rsidR="00DB6F02" w:rsidRPr="00A82929">
        <w:rPr>
          <w:rFonts w:hint="eastAsia"/>
          <w:bCs/>
          <w:szCs w:val="21"/>
        </w:rPr>
        <w:t>主要用于</w:t>
      </w:r>
      <w:r w:rsidR="00A80A52">
        <w:rPr>
          <w:rFonts w:hint="eastAsia"/>
          <w:bCs/>
          <w:szCs w:val="21"/>
        </w:rPr>
        <w:t>指导软件编码人员完成</w:t>
      </w:r>
      <w:r w:rsidR="00AE578C">
        <w:rPr>
          <w:rFonts w:hint="eastAsia"/>
          <w:bCs/>
          <w:szCs w:val="21"/>
        </w:rPr>
        <w:t>Tracer</w:t>
      </w:r>
      <w:r w:rsidR="00BD5586">
        <w:rPr>
          <w:rFonts w:hint="eastAsia"/>
          <w:bCs/>
          <w:szCs w:val="21"/>
        </w:rPr>
        <w:t>读取电池电量并上报给</w:t>
      </w:r>
      <w:r w:rsidR="00BD5586">
        <w:rPr>
          <w:rFonts w:hint="eastAsia"/>
          <w:bCs/>
          <w:szCs w:val="21"/>
        </w:rPr>
        <w:t>C</w:t>
      </w:r>
      <w:r w:rsidR="00BD5586">
        <w:rPr>
          <w:bCs/>
          <w:szCs w:val="21"/>
        </w:rPr>
        <w:t>2</w:t>
      </w:r>
      <w:r w:rsidR="00BD5586">
        <w:rPr>
          <w:rFonts w:hint="eastAsia"/>
          <w:bCs/>
          <w:szCs w:val="21"/>
        </w:rPr>
        <w:t>的功能</w:t>
      </w:r>
      <w:r w:rsidR="0007052D">
        <w:rPr>
          <w:rFonts w:asciiTheme="minorEastAsia" w:eastAsiaTheme="minorEastAsia" w:hAnsiTheme="minorEastAsia" w:hint="eastAsia"/>
          <w:bCs/>
          <w:szCs w:val="21"/>
        </w:rPr>
        <w:t>,</w:t>
      </w:r>
      <w:r w:rsidRPr="0083385F">
        <w:rPr>
          <w:rFonts w:ascii="宋体" w:hAnsi="宋体"/>
        </w:rPr>
        <w:t>供项目组开发人员和软件维护人员阅读。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8953336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15A1DF60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本文档只限于塞防科技项目组研发、测试、产品以及项目相关人员使用，未经公司批准以及书面授权不允许任何人以任何形式对本文档复制、传播、改动。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8953337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6B2BBE" w:rsidRPr="0083385F" w14:paraId="3B942CE7" w14:textId="77777777" w:rsidTr="006B2BBE">
        <w:trPr>
          <w:trHeight w:val="194"/>
        </w:trPr>
        <w:tc>
          <w:tcPr>
            <w:tcW w:w="1548" w:type="dxa"/>
            <w:vAlign w:val="center"/>
          </w:tcPr>
          <w:p w14:paraId="5B770800" w14:textId="2B2AA7C9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508C2314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1B48BD20" w:rsidR="006B2BBE" w:rsidRPr="0083385F" w:rsidRDefault="006B2BBE" w:rsidP="00A75DA9">
            <w:pPr>
              <w:jc w:val="center"/>
              <w:rPr>
                <w:rFonts w:ascii="宋体" w:hAnsi="宋体"/>
              </w:rPr>
            </w:pPr>
          </w:p>
        </w:tc>
      </w:tr>
      <w:tr w:rsidR="006B2BBE" w:rsidRPr="0083385F" w14:paraId="0AA9F69B" w14:textId="77777777" w:rsidTr="00291F2D">
        <w:trPr>
          <w:trHeight w:val="194"/>
        </w:trPr>
        <w:tc>
          <w:tcPr>
            <w:tcW w:w="1548" w:type="dxa"/>
            <w:vAlign w:val="center"/>
          </w:tcPr>
          <w:p w14:paraId="2926ED22" w14:textId="76ED5D94" w:rsid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5563F9E2" w14:textId="2931CF60" w:rsidR="006B2BBE" w:rsidRPr="006B2BBE" w:rsidRDefault="006B2BBE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7762658" w14:textId="64F514F4" w:rsidR="006B2BBE" w:rsidRPr="006B2BBE" w:rsidRDefault="006B2BBE" w:rsidP="00A75DA9">
            <w:pPr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211151422"/>
      <w:bookmarkStart w:id="13" w:name="_Toc273194097"/>
      <w:bookmarkStart w:id="14" w:name="_Toc148953338"/>
      <w:r w:rsidRPr="0083385F">
        <w:rPr>
          <w:rFonts w:ascii="宋体" w:hAnsi="宋体" w:hint="eastAsia"/>
        </w:rPr>
        <w:t>参考资料</w:t>
      </w:r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0F760D40" w:rsidR="00E717E5" w:rsidRPr="0083385F" w:rsidRDefault="00085BE4" w:rsidP="0068241E">
            <w:pPr>
              <w:jc w:val="left"/>
              <w:rPr>
                <w:rFonts w:ascii="宋体" w:hAnsi="宋体"/>
              </w:rPr>
            </w:pPr>
            <w:r w:rsidRPr="00A42C6A">
              <w:rPr>
                <w:rFonts w:hint="eastAsia"/>
              </w:rPr>
              <w:t>SHRD100_</w:t>
            </w:r>
            <w:r w:rsidRPr="00A42C6A">
              <w:rPr>
                <w:rFonts w:hint="eastAsia"/>
              </w:rPr>
              <w:t>系统设计说明书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0C39D69C" w:rsidR="00D06CBE" w:rsidRPr="0083385F" w:rsidRDefault="00CF3984" w:rsidP="0068241E">
            <w:pPr>
              <w:jc w:val="left"/>
              <w:rPr>
                <w:rFonts w:ascii="宋体" w:hAnsi="宋体"/>
              </w:rPr>
            </w:pPr>
            <w:r w:rsidRPr="002F10BB">
              <w:t>SHRD100</w:t>
            </w:r>
            <w:r w:rsidRPr="002F10BB">
              <w:t>嵌入式软件设计说明</w:t>
            </w:r>
            <w:r w:rsidRPr="002F10BB">
              <w:t>V1.</w:t>
            </w:r>
            <w:r w:rsidR="00D1481B">
              <w:t>3</w:t>
            </w:r>
            <w:r w:rsidRPr="002F10BB">
              <w:t>.docx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CBD9906" w:rsidR="00D06CBE" w:rsidRPr="005B4F27" w:rsidRDefault="00BD5586" w:rsidP="00CB6EC7">
            <w:pPr>
              <w:jc w:val="left"/>
              <w:rPr>
                <w:rFonts w:cs="Arial"/>
              </w:rPr>
            </w:pPr>
            <w:r w:rsidRPr="00BD5586">
              <w:rPr>
                <w:rFonts w:cs="Arial" w:hint="eastAsia"/>
              </w:rPr>
              <w:t>tracer</w:t>
            </w:r>
            <w:r w:rsidRPr="00BD5586">
              <w:rPr>
                <w:rFonts w:cs="Arial" w:hint="eastAsia"/>
              </w:rPr>
              <w:t>与</w:t>
            </w:r>
            <w:r w:rsidRPr="00BD5586">
              <w:rPr>
                <w:rFonts w:cs="Arial" w:hint="eastAsia"/>
              </w:rPr>
              <w:t>C2</w:t>
            </w:r>
            <w:r w:rsidRPr="00BD5586">
              <w:rPr>
                <w:rFonts w:cs="Arial" w:hint="eastAsia"/>
              </w:rPr>
              <w:t>和上位机通信协议</w:t>
            </w:r>
            <w:r w:rsidRPr="00BD5586">
              <w:rPr>
                <w:rFonts w:cs="Arial" w:hint="eastAsia"/>
              </w:rPr>
              <w:t>V1.0.12.docx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6D467D0B" w:rsidR="00D06CBE" w:rsidRPr="0083385F" w:rsidRDefault="00090D3B" w:rsidP="00CB6EC7">
            <w:pPr>
              <w:jc w:val="left"/>
              <w:rPr>
                <w:rFonts w:ascii="宋体" w:hAnsi="宋体"/>
              </w:rPr>
            </w:pPr>
            <w:r w:rsidRPr="00090D3B">
              <w:rPr>
                <w:rFonts w:ascii="宋体" w:hAnsi="宋体" w:hint="eastAsia"/>
              </w:rPr>
              <w:t>锂电池组I2C通信协议-A1 20230616.doc</w:t>
            </w: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0A7977" w:rsidRPr="0083385F" w14:paraId="4CEF1BE5" w14:textId="77777777" w:rsidTr="00291F2D">
        <w:tc>
          <w:tcPr>
            <w:tcW w:w="6931" w:type="dxa"/>
            <w:vAlign w:val="center"/>
          </w:tcPr>
          <w:p w14:paraId="24CBBBFC" w14:textId="77777777" w:rsidR="000A7977" w:rsidRPr="00BF26AA" w:rsidRDefault="000A7977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6F76BCB" w14:textId="77777777" w:rsidR="000A7977" w:rsidRPr="0083385F" w:rsidRDefault="000A7977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5" w:name="_Toc148953339"/>
      <w:r>
        <w:rPr>
          <w:rFonts w:ascii="宋体" w:hAnsi="宋体" w:hint="eastAsia"/>
        </w:rPr>
        <w:t>需求概述</w:t>
      </w:r>
      <w:bookmarkEnd w:id="15"/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6" w:name="_Toc148953340"/>
      <w:r>
        <w:rPr>
          <w:rFonts w:ascii="宋体" w:hAnsi="宋体" w:hint="eastAsia"/>
        </w:rPr>
        <w:t>功能需求</w:t>
      </w:r>
      <w:bookmarkEnd w:id="16"/>
    </w:p>
    <w:p w14:paraId="15E3150B" w14:textId="6BB31B01" w:rsidR="00090D3B" w:rsidRDefault="00090D3B" w:rsidP="00090D3B">
      <w:pPr>
        <w:pStyle w:val="af4"/>
        <w:ind w:left="360" w:firstLineChars="300" w:firstLine="630"/>
      </w:pPr>
      <w:r>
        <w:rPr>
          <w:rFonts w:hint="eastAsia"/>
        </w:rPr>
        <w:t>Tracer</w:t>
      </w:r>
      <w:r>
        <w:rPr>
          <w:rFonts w:hint="eastAsia"/>
        </w:rPr>
        <w:t>启动后</w:t>
      </w:r>
      <w:r w:rsidR="00CB7946">
        <w:rPr>
          <w:rFonts w:hint="eastAsia"/>
        </w:rPr>
        <w:t>需</w:t>
      </w:r>
      <w:r>
        <w:rPr>
          <w:rFonts w:hint="eastAsia"/>
        </w:rPr>
        <w:t>轮询</w:t>
      </w:r>
      <w:r w:rsidR="00CB7946">
        <w:rPr>
          <w:rFonts w:hint="eastAsia"/>
        </w:rPr>
        <w:t>当前</w:t>
      </w:r>
      <w:r>
        <w:rPr>
          <w:rFonts w:hint="eastAsia"/>
        </w:rPr>
        <w:t>电池电量并上报给</w:t>
      </w:r>
      <w:r>
        <w:rPr>
          <w:rFonts w:hint="eastAsia"/>
        </w:rPr>
        <w:t>C2</w:t>
      </w:r>
      <w:r w:rsidR="00790DC7">
        <w:rPr>
          <w:rFonts w:hint="eastAsia"/>
        </w:rPr>
        <w:t>.</w:t>
      </w:r>
    </w:p>
    <w:p w14:paraId="208C0705" w14:textId="7ADD263A" w:rsidR="00AA713D" w:rsidRPr="00090D3B" w:rsidRDefault="00AA713D" w:rsidP="00AA713D"/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7" w:name="_Toc148953341"/>
      <w:r>
        <w:rPr>
          <w:rFonts w:ascii="宋体" w:hAnsi="宋体" w:hint="eastAsia"/>
        </w:rPr>
        <w:lastRenderedPageBreak/>
        <w:t>接口需求</w:t>
      </w:r>
      <w:bookmarkEnd w:id="17"/>
    </w:p>
    <w:p w14:paraId="69156201" w14:textId="7DCA9906" w:rsidR="00302861" w:rsidRDefault="00347844" w:rsidP="00302861">
      <w:pPr>
        <w:pStyle w:val="af4"/>
        <w:ind w:left="360" w:firstLineChars="300" w:firstLine="630"/>
      </w:pPr>
      <w:r>
        <w:rPr>
          <w:rFonts w:hint="eastAsia"/>
        </w:rPr>
        <w:t>Tracer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2</w:t>
      </w:r>
      <w:r w:rsidR="00302861" w:rsidRPr="004D4E0C">
        <w:rPr>
          <w:rFonts w:hint="eastAsia"/>
        </w:rPr>
        <w:t>通信协议使用</w:t>
      </w:r>
      <w:proofErr w:type="spellStart"/>
      <w:r w:rsidR="00302861" w:rsidRPr="004D4E0C">
        <w:t>MavAlink</w:t>
      </w:r>
      <w:proofErr w:type="spellEnd"/>
      <w:r w:rsidR="00302861">
        <w:rPr>
          <w:rFonts w:hint="eastAsia"/>
        </w:rPr>
        <w:t>，协议内容可参考</w:t>
      </w:r>
      <w:r w:rsidR="00302861" w:rsidRPr="004D4E0C">
        <w:rPr>
          <w:rFonts w:hint="eastAsia"/>
        </w:rPr>
        <w:t>tracer</w:t>
      </w:r>
      <w:r w:rsidR="00302861" w:rsidRPr="004D4E0C">
        <w:rPr>
          <w:rFonts w:hint="eastAsia"/>
        </w:rPr>
        <w:t>与</w:t>
      </w:r>
      <w:r w:rsidR="00302861" w:rsidRPr="004D4E0C">
        <w:rPr>
          <w:rFonts w:hint="eastAsia"/>
        </w:rPr>
        <w:t>C2</w:t>
      </w:r>
      <w:r w:rsidR="00302861" w:rsidRPr="004D4E0C">
        <w:rPr>
          <w:rFonts w:hint="eastAsia"/>
        </w:rPr>
        <w:t>和上位机通信协议</w:t>
      </w:r>
      <w:r w:rsidR="00302861" w:rsidRPr="004D4E0C">
        <w:rPr>
          <w:rFonts w:hint="eastAsia"/>
        </w:rPr>
        <w:t>V1.0.12.docx</w:t>
      </w:r>
      <w:r w:rsidR="00302861">
        <w:rPr>
          <w:rFonts w:hint="eastAsia"/>
        </w:rPr>
        <w:t>。</w:t>
      </w:r>
      <w:r w:rsidR="00302861">
        <w:rPr>
          <w:rFonts w:hint="eastAsia"/>
        </w:rPr>
        <w:t xml:space="preserve"> </w:t>
      </w:r>
    </w:p>
    <w:p w14:paraId="7A1FF547" w14:textId="704A0796" w:rsidR="00347844" w:rsidRPr="004D4E0C" w:rsidRDefault="00347844" w:rsidP="00090D3B">
      <w:pPr>
        <w:pStyle w:val="af4"/>
        <w:ind w:left="360" w:firstLineChars="300" w:firstLine="630"/>
        <w:jc w:val="left"/>
      </w:pPr>
      <w:r>
        <w:rPr>
          <w:rFonts w:hint="eastAsia"/>
        </w:rPr>
        <w:t>Tracer</w:t>
      </w:r>
      <w:r>
        <w:rPr>
          <w:rFonts w:hint="eastAsia"/>
        </w:rPr>
        <w:t>与电池通信协议使用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C,</w:t>
      </w:r>
      <w:r>
        <w:t xml:space="preserve"> </w:t>
      </w:r>
      <w:r w:rsidR="00090D3B">
        <w:rPr>
          <w:rFonts w:hint="eastAsia"/>
        </w:rPr>
        <w:t>寄存器定义根据</w:t>
      </w:r>
      <w:r w:rsidR="00090D3B" w:rsidRPr="00090D3B">
        <w:rPr>
          <w:rFonts w:hint="eastAsia"/>
        </w:rPr>
        <w:t>锂电池组</w:t>
      </w:r>
      <w:r w:rsidR="00090D3B" w:rsidRPr="00090D3B">
        <w:rPr>
          <w:rFonts w:hint="eastAsia"/>
        </w:rPr>
        <w:t>I2C</w:t>
      </w:r>
      <w:r w:rsidR="00090D3B" w:rsidRPr="00090D3B">
        <w:rPr>
          <w:rFonts w:hint="eastAsia"/>
        </w:rPr>
        <w:t>通信协议</w:t>
      </w:r>
      <w:r w:rsidR="00090D3B" w:rsidRPr="00090D3B">
        <w:rPr>
          <w:rFonts w:hint="eastAsia"/>
        </w:rPr>
        <w:t>-A1 20230616.doc</w:t>
      </w:r>
      <w:r w:rsidR="000E3147">
        <w:t xml:space="preserve"> </w:t>
      </w:r>
      <w:r w:rsidR="000E3147">
        <w:rPr>
          <w:rFonts w:hint="eastAsia"/>
        </w:rPr>
        <w:t>(</w:t>
      </w:r>
      <w:r w:rsidR="000E3147">
        <w:rPr>
          <w:rFonts w:hint="eastAsia"/>
        </w:rPr>
        <w:t>见附件</w:t>
      </w:r>
      <w:r w:rsidR="000E3147">
        <w:rPr>
          <w:rFonts w:hint="eastAsia"/>
        </w:rPr>
        <w:t>)</w:t>
      </w:r>
    </w:p>
    <w:p w14:paraId="2006A19E" w14:textId="59D53FDB" w:rsidR="00BC047B" w:rsidRPr="00302861" w:rsidRDefault="00BC047B" w:rsidP="00BC047B"/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18" w:name="_Toc148953342"/>
      <w:r>
        <w:rPr>
          <w:rFonts w:ascii="宋体" w:hAnsi="宋体" w:hint="eastAsia"/>
        </w:rPr>
        <w:t>性能需求</w:t>
      </w:r>
      <w:bookmarkEnd w:id="18"/>
    </w:p>
    <w:p w14:paraId="0DE02947" w14:textId="77777777" w:rsidR="00115010" w:rsidRPr="00BC047B" w:rsidRDefault="00115010" w:rsidP="00115010">
      <w:pPr>
        <w:ind w:left="420"/>
      </w:pPr>
      <w:r>
        <w:rPr>
          <w:rFonts w:hint="eastAsia"/>
        </w:rPr>
        <w:t>无</w:t>
      </w:r>
    </w:p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19" w:name="_Toc148953343"/>
      <w:r>
        <w:rPr>
          <w:rFonts w:ascii="宋体" w:hAnsi="宋体" w:hint="eastAsia"/>
        </w:rPr>
        <w:t>边界需求</w:t>
      </w:r>
      <w:bookmarkEnd w:id="19"/>
    </w:p>
    <w:p w14:paraId="676B3CCB" w14:textId="18081B67" w:rsidR="00BC047B" w:rsidRPr="00BC047B" w:rsidRDefault="00BC047B" w:rsidP="00BC047B">
      <w:pPr>
        <w:ind w:left="420"/>
      </w:pPr>
      <w:r>
        <w:rPr>
          <w:rFonts w:hint="eastAsia"/>
        </w:rPr>
        <w:t>无</w:t>
      </w:r>
    </w:p>
    <w:p w14:paraId="22DC5389" w14:textId="2A284036" w:rsidR="00966459" w:rsidRDefault="008845F0" w:rsidP="00966459">
      <w:pPr>
        <w:pStyle w:val="1"/>
        <w:rPr>
          <w:rFonts w:ascii="宋体" w:hAnsi="宋体"/>
          <w:lang w:val="en-GB"/>
        </w:rPr>
      </w:pPr>
      <w:bookmarkStart w:id="20" w:name="_Toc148953344"/>
      <w:r>
        <w:rPr>
          <w:rFonts w:ascii="宋体" w:hAnsi="宋体" w:hint="eastAsia"/>
          <w:lang w:val="en-GB"/>
        </w:rPr>
        <w:t>软件</w:t>
      </w:r>
      <w:r w:rsidR="00966459" w:rsidRPr="0083385F">
        <w:rPr>
          <w:rFonts w:ascii="宋体" w:hAnsi="宋体" w:hint="eastAsia"/>
          <w:lang w:val="en-GB"/>
        </w:rPr>
        <w:t>设计说明</w:t>
      </w:r>
      <w:bookmarkEnd w:id="20"/>
    </w:p>
    <w:p w14:paraId="4BD8C335" w14:textId="0826A5B1" w:rsidR="008D4DD7" w:rsidRDefault="00AA73B1" w:rsidP="008D4DD7">
      <w:pPr>
        <w:pStyle w:val="2"/>
      </w:pPr>
      <w:bookmarkStart w:id="21" w:name="_Toc148953345"/>
      <w:r>
        <w:rPr>
          <w:rFonts w:hint="eastAsia"/>
        </w:rPr>
        <w:t>上报电池电量信息</w:t>
      </w:r>
      <w:bookmarkEnd w:id="21"/>
    </w:p>
    <w:p w14:paraId="0409475D" w14:textId="71451913" w:rsidR="004C3EB9" w:rsidRPr="004D4E0C" w:rsidRDefault="004C3EB9" w:rsidP="004C3EB9">
      <w:pPr>
        <w:pStyle w:val="af4"/>
        <w:ind w:left="360" w:firstLineChars="300" w:firstLine="630"/>
      </w:pPr>
      <w:r>
        <w:rPr>
          <w:rFonts w:hint="eastAsia"/>
        </w:rPr>
        <w:t>Tracer</w:t>
      </w:r>
      <w:r w:rsidR="00AA73B1">
        <w:rPr>
          <w:rFonts w:hint="eastAsia"/>
        </w:rPr>
        <w:t>上报电池电量给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使用</w:t>
      </w:r>
      <w:r w:rsidR="00AA73B1">
        <w:rPr>
          <w:rFonts w:hint="eastAsia"/>
        </w:rPr>
        <w:t>心跳报文</w:t>
      </w:r>
      <w:r w:rsidR="00AA73B1">
        <w:rPr>
          <w:rFonts w:hint="eastAsia"/>
        </w:rPr>
        <w:t>,</w:t>
      </w:r>
      <w:r w:rsidR="00AA73B1">
        <w:t xml:space="preserve"> </w:t>
      </w:r>
      <w:r w:rsidR="00720B98">
        <w:rPr>
          <w:rFonts w:hint="eastAsia"/>
        </w:rPr>
        <w:t>电量</w:t>
      </w:r>
      <w:r w:rsidR="00AA73B1">
        <w:rPr>
          <w:rFonts w:hint="eastAsia"/>
        </w:rPr>
        <w:t>数据填充在</w:t>
      </w:r>
      <w:proofErr w:type="spellStart"/>
      <w:r w:rsidR="00AA73B1" w:rsidRPr="00AA73B1">
        <w:t>Rpt_HeartBeat</w:t>
      </w:r>
      <w:proofErr w:type="spellEnd"/>
      <w:r w:rsidR="00AA73B1">
        <w:rPr>
          <w:rFonts w:hint="eastAsia"/>
        </w:rPr>
        <w:t>结构的</w:t>
      </w:r>
      <w:r w:rsidR="00AA73B1" w:rsidRPr="00AA73B1">
        <w:t>electricity</w:t>
      </w:r>
      <w:r w:rsidR="00AA73B1">
        <w:rPr>
          <w:rFonts w:hint="eastAsia"/>
        </w:rPr>
        <w:t>变量</w:t>
      </w:r>
      <w:r w:rsidR="00AA73B1">
        <w:rPr>
          <w:rFonts w:hint="eastAsia"/>
        </w:rPr>
        <w:t>.</w:t>
      </w:r>
      <w:r w:rsidR="00AA73B1" w:rsidRPr="004D4E0C">
        <w:t xml:space="preserve"> </w:t>
      </w:r>
    </w:p>
    <w:p w14:paraId="70B4B7F5" w14:textId="59C84A35" w:rsidR="004C3EB9" w:rsidRDefault="00AA73B1" w:rsidP="004C3EB9">
      <w:pPr>
        <w:pStyle w:val="2"/>
      </w:pPr>
      <w:bookmarkStart w:id="22" w:name="_Toc148953346"/>
      <w:r>
        <w:rPr>
          <w:rFonts w:hint="eastAsia"/>
        </w:rPr>
        <w:t>查询电池电量</w:t>
      </w:r>
      <w:bookmarkEnd w:id="22"/>
    </w:p>
    <w:p w14:paraId="06EE2B78" w14:textId="1AD2E732" w:rsidR="00AA73B1" w:rsidRPr="004D4E0C" w:rsidRDefault="00AA73B1" w:rsidP="00AA73B1">
      <w:pPr>
        <w:pStyle w:val="af4"/>
        <w:ind w:left="360" w:firstLineChars="300" w:firstLine="630"/>
      </w:pPr>
      <w:proofErr w:type="spellStart"/>
      <w:r w:rsidRPr="00AA73B1">
        <w:t>LiBattery</w:t>
      </w:r>
      <w:proofErr w:type="spellEnd"/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提供电池接口封装并提供查询电池电量接口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I2C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提供寄存器读写接口</w:t>
      </w:r>
      <w:r>
        <w:rPr>
          <w:rFonts w:hint="eastAsia"/>
        </w:rPr>
        <w:t>.</w:t>
      </w:r>
    </w:p>
    <w:p w14:paraId="1C38A34D" w14:textId="1895128A" w:rsidR="004E54C8" w:rsidRDefault="004E54C8" w:rsidP="004E54C8">
      <w:pPr>
        <w:jc w:val="left"/>
      </w:pPr>
    </w:p>
    <w:p w14:paraId="7DAC8AA8" w14:textId="1694D04E" w:rsidR="00E3547C" w:rsidRDefault="00E3547C" w:rsidP="004E54C8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查询电池电量接口</w:t>
      </w:r>
    </w:p>
    <w:p w14:paraId="54178A2A" w14:textId="3813E94B" w:rsidR="0007515E" w:rsidRDefault="00E3547C" w:rsidP="0007515E">
      <w:pPr>
        <w:ind w:left="420"/>
      </w:pPr>
      <w:r w:rsidRPr="00E3547C">
        <w:t xml:space="preserve">bool </w:t>
      </w:r>
      <w:proofErr w:type="spellStart"/>
      <w:r w:rsidRPr="00E3547C">
        <w:t>LiBattery</w:t>
      </w:r>
      <w:proofErr w:type="spellEnd"/>
      <w:r w:rsidRPr="00E3547C">
        <w:t>::</w:t>
      </w:r>
      <w:proofErr w:type="spellStart"/>
      <w:r w:rsidRPr="00E3547C">
        <w:t>getRemainingCapacity</w:t>
      </w:r>
      <w:proofErr w:type="spellEnd"/>
      <w:r w:rsidRPr="00E3547C">
        <w:t xml:space="preserve">(std::uint16_t&amp; </w:t>
      </w:r>
      <w:proofErr w:type="spellStart"/>
      <w:r w:rsidRPr="00E3547C">
        <w:t>rcapacity</w:t>
      </w:r>
      <w:proofErr w:type="spellEnd"/>
      <w:r w:rsidRPr="00E3547C">
        <w:t>)</w:t>
      </w:r>
    </w:p>
    <w:p w14:paraId="0B56F755" w14:textId="77777777" w:rsidR="00E3547C" w:rsidRDefault="00E3547C" w:rsidP="0007515E">
      <w:pPr>
        <w:ind w:left="420"/>
      </w:pPr>
    </w:p>
    <w:p w14:paraId="1EC351EC" w14:textId="6E06523F" w:rsidR="00E3547C" w:rsidRDefault="00E3547C" w:rsidP="0007515E">
      <w:pPr>
        <w:ind w:left="420"/>
      </w:pPr>
      <w:r>
        <w:rPr>
          <w:rFonts w:hint="eastAsia"/>
        </w:rPr>
        <w:t>//I2C</w:t>
      </w:r>
      <w:r>
        <w:rPr>
          <w:rFonts w:hint="eastAsia"/>
        </w:rPr>
        <w:t>读取接口</w:t>
      </w:r>
    </w:p>
    <w:p w14:paraId="16AAF7A2" w14:textId="1A47A3E2" w:rsidR="00E3547C" w:rsidRDefault="00E3547C" w:rsidP="0007515E">
      <w:pPr>
        <w:ind w:left="420"/>
      </w:pPr>
      <w:r w:rsidRPr="00E3547C">
        <w:t xml:space="preserve">int I2CDriver::i2c_read(const std::uint8_t </w:t>
      </w:r>
      <w:proofErr w:type="spellStart"/>
      <w:r w:rsidRPr="00E3547C">
        <w:t>regAddr</w:t>
      </w:r>
      <w:proofErr w:type="spellEnd"/>
      <w:r w:rsidRPr="00E3547C">
        <w:t xml:space="preserve">, std::uint8_t* </w:t>
      </w:r>
      <w:proofErr w:type="spellStart"/>
      <w:r w:rsidRPr="00E3547C">
        <w:t>buf</w:t>
      </w:r>
      <w:proofErr w:type="spellEnd"/>
      <w:r w:rsidRPr="00E3547C">
        <w:t xml:space="preserve">, const std::uint16_t </w:t>
      </w:r>
      <w:proofErr w:type="spellStart"/>
      <w:r w:rsidRPr="00E3547C">
        <w:t>bufLen</w:t>
      </w:r>
      <w:proofErr w:type="spellEnd"/>
      <w:r w:rsidRPr="00E3547C">
        <w:t>)</w:t>
      </w:r>
    </w:p>
    <w:p w14:paraId="7A783068" w14:textId="77777777" w:rsidR="00E3547C" w:rsidRPr="00E3547C" w:rsidRDefault="00E3547C" w:rsidP="0007515E">
      <w:pPr>
        <w:ind w:left="420"/>
      </w:pPr>
    </w:p>
    <w:p w14:paraId="5848D8D3" w14:textId="5447AE1B" w:rsidR="0007515E" w:rsidRDefault="0007515E" w:rsidP="0007515E">
      <w:pPr>
        <w:pStyle w:val="1"/>
      </w:pPr>
      <w:bookmarkStart w:id="23" w:name="_Toc148953347"/>
      <w:r>
        <w:rPr>
          <w:rFonts w:hint="eastAsia"/>
        </w:rPr>
        <w:t>I</w:t>
      </w:r>
      <w:r>
        <w:t>ssues</w:t>
      </w:r>
      <w:r>
        <w:rPr>
          <w:rFonts w:hint="eastAsia"/>
        </w:rPr>
        <w:t>解答</w:t>
      </w:r>
      <w:bookmarkEnd w:id="23"/>
    </w:p>
    <w:p w14:paraId="39453506" w14:textId="13FB9997" w:rsidR="00A46C4D" w:rsidRPr="00A46C4D" w:rsidRDefault="00A46C4D" w:rsidP="00A46C4D">
      <w:r>
        <w:rPr>
          <w:rFonts w:hint="eastAsia"/>
        </w:rPr>
        <w:t>驰度电池有以下</w:t>
      </w:r>
      <w:r>
        <w:rPr>
          <w:rFonts w:hint="eastAsia"/>
        </w:rPr>
        <w:t>2</w:t>
      </w:r>
      <w:r>
        <w:rPr>
          <w:rFonts w:hint="eastAsia"/>
        </w:rPr>
        <w:t>个问题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Tracer</w:t>
      </w:r>
      <w:r>
        <w:rPr>
          <w:rFonts w:hint="eastAsia"/>
        </w:rPr>
        <w:t>和老电池配合没有问题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可以正确读取电量信息</w:t>
      </w:r>
      <w:r>
        <w:rPr>
          <w:rFonts w:hint="eastAsia"/>
        </w:rPr>
        <w:t>.</w:t>
      </w:r>
    </w:p>
    <w:p w14:paraId="1588ACFD" w14:textId="266A965C" w:rsidR="00124CE2" w:rsidRPr="00124CE2" w:rsidRDefault="00124CE2" w:rsidP="00124CE2">
      <w:pPr>
        <w:pStyle w:val="2"/>
        <w:rPr>
          <w:rFonts w:ascii="宋体" w:hAnsi="宋体"/>
        </w:rPr>
      </w:pPr>
      <w:bookmarkStart w:id="24" w:name="_Toc148953348"/>
      <w:r w:rsidRPr="00124CE2">
        <w:rPr>
          <w:rFonts w:ascii="宋体" w:hAnsi="宋体" w:hint="eastAsia"/>
        </w:rPr>
        <w:t>问题1</w:t>
      </w:r>
      <w:bookmarkEnd w:id="24"/>
    </w:p>
    <w:p w14:paraId="0B65D1F7" w14:textId="51B9C9A5" w:rsidR="00D85379" w:rsidRDefault="00D85379" w:rsidP="00D85379">
      <w:pPr>
        <w:pStyle w:val="af4"/>
        <w:ind w:left="360" w:firstLineChars="0" w:firstLine="0"/>
      </w:pPr>
      <w:r>
        <w:rPr>
          <w:rFonts w:hint="eastAsia"/>
        </w:rPr>
        <w:t>驰度生成电池和</w:t>
      </w:r>
      <w:r>
        <w:rPr>
          <w:rFonts w:hint="eastAsia"/>
        </w:rPr>
        <w:t>Tracer</w:t>
      </w:r>
      <w:r>
        <w:rPr>
          <w:rFonts w:hint="eastAsia"/>
        </w:rPr>
        <w:t>的硬件管脚不匹配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造成</w:t>
      </w:r>
      <w:r>
        <w:rPr>
          <w:rFonts w:hint="eastAsia"/>
        </w:rPr>
        <w:t>I2C</w:t>
      </w:r>
      <w:r>
        <w:rPr>
          <w:rFonts w:hint="eastAsia"/>
        </w:rPr>
        <w:t>访问失败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</w:t>
      </w:r>
      <w:r>
        <w:rPr>
          <w:rFonts w:hint="eastAsia"/>
        </w:rPr>
        <w:t>Tracer</w:t>
      </w:r>
      <w:r>
        <w:rPr>
          <w:rFonts w:hint="eastAsia"/>
        </w:rPr>
        <w:t>和电池硬件协商处理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可从</w:t>
      </w:r>
      <w:r>
        <w:rPr>
          <w:rFonts w:hint="eastAsia"/>
        </w:rPr>
        <w:t>I2C</w:t>
      </w:r>
      <w:r>
        <w:rPr>
          <w:rFonts w:hint="eastAsia"/>
        </w:rPr>
        <w:t>读写接口看出问题是否解决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问题解决后接口返回成功</w:t>
      </w:r>
    </w:p>
    <w:p w14:paraId="5793297B" w14:textId="77777777" w:rsidR="00D85379" w:rsidRPr="00D85379" w:rsidRDefault="00D85379" w:rsidP="0007515E"/>
    <w:p w14:paraId="7F9FE190" w14:textId="68B00979" w:rsidR="00124CE2" w:rsidRPr="00124CE2" w:rsidRDefault="00124CE2" w:rsidP="00124CE2">
      <w:pPr>
        <w:pStyle w:val="2"/>
        <w:rPr>
          <w:rFonts w:ascii="宋体" w:hAnsi="宋体"/>
        </w:rPr>
      </w:pPr>
      <w:bookmarkStart w:id="25" w:name="_Toc148953349"/>
      <w:r w:rsidRPr="00124CE2">
        <w:rPr>
          <w:rFonts w:ascii="宋体" w:hAnsi="宋体" w:hint="eastAsia"/>
        </w:rPr>
        <w:t>问题</w:t>
      </w:r>
      <w:bookmarkEnd w:id="25"/>
      <w:r w:rsidR="00A46C4D">
        <w:rPr>
          <w:rFonts w:ascii="宋体" w:hAnsi="宋体"/>
        </w:rPr>
        <w:t>2</w:t>
      </w:r>
    </w:p>
    <w:p w14:paraId="52F10DB0" w14:textId="4E42A351" w:rsidR="00D85379" w:rsidRDefault="00D85379" w:rsidP="00D85379">
      <w:pPr>
        <w:pStyle w:val="af4"/>
        <w:ind w:left="360" w:firstLineChars="0" w:firstLine="0"/>
      </w:pPr>
      <w:r>
        <w:rPr>
          <w:rFonts w:hint="eastAsia"/>
        </w:rPr>
        <w:t>驰度生成电池返回字节序和</w:t>
      </w:r>
      <w:r w:rsidRPr="00D85379">
        <w:rPr>
          <w:rFonts w:hint="eastAsia"/>
        </w:rPr>
        <w:t>锂电池组</w:t>
      </w:r>
      <w:r w:rsidRPr="00D85379">
        <w:rPr>
          <w:rFonts w:hint="eastAsia"/>
        </w:rPr>
        <w:t>I2C</w:t>
      </w:r>
      <w:r w:rsidRPr="00D85379">
        <w:rPr>
          <w:rFonts w:hint="eastAsia"/>
        </w:rPr>
        <w:t>通信协议</w:t>
      </w:r>
      <w:r w:rsidRPr="00D85379">
        <w:rPr>
          <w:rFonts w:hint="eastAsia"/>
        </w:rPr>
        <w:t>-A1 20230616.doc</w:t>
      </w:r>
      <w:r>
        <w:rPr>
          <w:rFonts w:hint="eastAsia"/>
        </w:rPr>
        <w:t>定义不一致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造成电池电量数值不能正确读出</w:t>
      </w:r>
      <w:r w:rsidR="000C569D">
        <w:rPr>
          <w:rFonts w:hint="eastAsia"/>
        </w:rPr>
        <w:t>,</w:t>
      </w:r>
      <w:r w:rsidR="000C569D">
        <w:t xml:space="preserve"> </w:t>
      </w:r>
      <w:r w:rsidR="000C569D">
        <w:rPr>
          <w:rFonts w:hint="eastAsia"/>
        </w:rPr>
        <w:t>需驰度电池软件修改</w:t>
      </w:r>
      <w:r w:rsidR="000C569D">
        <w:rPr>
          <w:rFonts w:hint="eastAsia"/>
        </w:rPr>
        <w:t>.</w:t>
      </w:r>
    </w:p>
    <w:p w14:paraId="6723A72C" w14:textId="1D495368" w:rsidR="00A46C4D" w:rsidRDefault="00A46C4D" w:rsidP="00D85379">
      <w:pPr>
        <w:pStyle w:val="af4"/>
        <w:ind w:left="360" w:firstLineChars="0" w:firstLine="0"/>
      </w:pPr>
      <w:r>
        <w:rPr>
          <w:rFonts w:hint="eastAsia"/>
        </w:rPr>
        <w:t>文档定义如下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但驰度电池返回字节序是先</w:t>
      </w:r>
      <w:proofErr w:type="spellStart"/>
      <w:r>
        <w:rPr>
          <w:color w:val="FF0000"/>
          <w:szCs w:val="21"/>
        </w:rPr>
        <w:t>read_data_h</w:t>
      </w:r>
      <w:proofErr w:type="spellEnd"/>
      <w:r>
        <w:rPr>
          <w:rFonts w:hint="eastAsia"/>
          <w:color w:val="FF0000"/>
          <w:szCs w:val="21"/>
        </w:rPr>
        <w:t>后</w:t>
      </w:r>
      <w:proofErr w:type="spellStart"/>
      <w:r>
        <w:rPr>
          <w:color w:val="FF0000"/>
          <w:szCs w:val="21"/>
        </w:rPr>
        <w:t>read_data_l</w:t>
      </w:r>
      <w:proofErr w:type="spellEnd"/>
      <w:r>
        <w:rPr>
          <w:rFonts w:hint="eastAsia"/>
          <w:color w:val="FF0000"/>
          <w:szCs w:val="21"/>
        </w:rPr>
        <w:t>.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此问题是加调试信息通过读取电池不同寄存器对比得出</w:t>
      </w:r>
      <w:r>
        <w:rPr>
          <w:rFonts w:hint="eastAsia"/>
          <w:color w:val="FF0000"/>
          <w:szCs w:val="21"/>
        </w:rPr>
        <w:t>.</w:t>
      </w:r>
    </w:p>
    <w:p w14:paraId="04A6FFAB" w14:textId="523483D5" w:rsidR="00D85379" w:rsidRPr="00D85379" w:rsidRDefault="00A46C4D" w:rsidP="00D85379">
      <w:r>
        <w:rPr>
          <w:color w:val="FF0000"/>
          <w:szCs w:val="21"/>
        </w:rPr>
        <w:t>start device</w:t>
      </w:r>
      <w:r>
        <w:rPr>
          <w:color w:val="FF0000"/>
          <w:szCs w:val="21"/>
        </w:rPr>
        <w:softHyphen/>
        <w:t>_</w:t>
      </w:r>
      <w:proofErr w:type="spellStart"/>
      <w:r>
        <w:rPr>
          <w:color w:val="FF0000"/>
          <w:szCs w:val="21"/>
        </w:rPr>
        <w:t>addr</w:t>
      </w:r>
      <w:proofErr w:type="spellEnd"/>
      <w:r>
        <w:rPr>
          <w:color w:val="FF0000"/>
          <w:szCs w:val="21"/>
        </w:rPr>
        <w:t xml:space="preserve">(w)  </w:t>
      </w:r>
      <w:proofErr w:type="spellStart"/>
      <w:r>
        <w:rPr>
          <w:color w:val="FF0000"/>
          <w:szCs w:val="21"/>
        </w:rPr>
        <w:t>reg_addr</w:t>
      </w:r>
      <w:proofErr w:type="spellEnd"/>
      <w:r>
        <w:rPr>
          <w:color w:val="FF0000"/>
          <w:szCs w:val="21"/>
        </w:rPr>
        <w:t xml:space="preserve">  start  </w:t>
      </w:r>
      <w:proofErr w:type="spellStart"/>
      <w:r>
        <w:rPr>
          <w:color w:val="FF0000"/>
          <w:szCs w:val="21"/>
        </w:rPr>
        <w:t>device_addr</w:t>
      </w:r>
      <w:proofErr w:type="spellEnd"/>
      <w:r>
        <w:rPr>
          <w:color w:val="FF0000"/>
          <w:szCs w:val="21"/>
        </w:rPr>
        <w:t xml:space="preserve">(r)  </w:t>
      </w:r>
      <w:proofErr w:type="spellStart"/>
      <w:r>
        <w:rPr>
          <w:color w:val="FF0000"/>
          <w:szCs w:val="21"/>
        </w:rPr>
        <w:t>read_data_l</w:t>
      </w:r>
      <w:proofErr w:type="spellEnd"/>
      <w:r>
        <w:rPr>
          <w:color w:val="FF0000"/>
          <w:szCs w:val="21"/>
        </w:rPr>
        <w:t xml:space="preserve">  </w:t>
      </w:r>
      <w:proofErr w:type="spellStart"/>
      <w:r>
        <w:rPr>
          <w:color w:val="FF0000"/>
          <w:szCs w:val="21"/>
        </w:rPr>
        <w:t>read_data_h</w:t>
      </w:r>
      <w:proofErr w:type="spellEnd"/>
      <w:r>
        <w:rPr>
          <w:color w:val="FF0000"/>
          <w:szCs w:val="21"/>
        </w:rPr>
        <w:t xml:space="preserve">  crc8 stop</w:t>
      </w:r>
    </w:p>
    <w:p w14:paraId="208BF7DF" w14:textId="77777777" w:rsidR="00124CE2" w:rsidRPr="00D85379" w:rsidRDefault="00124CE2" w:rsidP="0007515E"/>
    <w:p w14:paraId="3517DAF6" w14:textId="77777777" w:rsidR="0007515E" w:rsidRPr="0007515E" w:rsidRDefault="0007515E" w:rsidP="0007515E">
      <w:pPr>
        <w:ind w:left="420"/>
      </w:pP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26" w:name="_Toc148953350"/>
      <w:r w:rsidRPr="0083385F">
        <w:rPr>
          <w:rFonts w:ascii="宋体" w:hAnsi="宋体" w:hint="eastAsia"/>
          <w:lang w:val="en-GB"/>
        </w:rPr>
        <w:t>附件</w:t>
      </w:r>
      <w:bookmarkEnd w:id="26"/>
    </w:p>
    <w:bookmarkStart w:id="27" w:name="_MON_1759566065"/>
    <w:bookmarkEnd w:id="27"/>
    <w:p w14:paraId="4261EFC2" w14:textId="102D47B4" w:rsidR="009A4754" w:rsidRPr="00F01AE8" w:rsidRDefault="00AA73B1">
      <w:pPr>
        <w:pStyle w:val="af4"/>
        <w:numPr>
          <w:ilvl w:val="0"/>
          <w:numId w:val="3"/>
        </w:numPr>
        <w:ind w:firstLineChars="0"/>
        <w:rPr>
          <w:rFonts w:ascii="宋体" w:hAnsi="宋体"/>
          <w:lang w:val="en-GB"/>
        </w:rPr>
      </w:pPr>
      <w:r>
        <w:rPr>
          <w:rFonts w:ascii="宋体" w:hAnsi="宋体"/>
          <w:lang w:val="en-GB"/>
        </w:rPr>
        <w:object w:dxaOrig="1539" w:dyaOrig="1118" w14:anchorId="34247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9" o:title=""/>
          </v:shape>
          <o:OLEObject Type="Embed" ProgID="Word.Document.8" ShapeID="_x0000_i1025" DrawAspect="Icon" ObjectID="_1759581206" r:id="rId10">
            <o:FieldCodes>\s</o:FieldCodes>
          </o:OLEObject>
        </w:object>
      </w:r>
      <w:r w:rsidR="00F01AE8" w:rsidRPr="00F01AE8">
        <w:rPr>
          <w:rFonts w:ascii="宋体" w:hAnsi="宋体"/>
          <w:lang w:val="en-GB"/>
        </w:rPr>
        <w:t xml:space="preserve"> </w:t>
      </w:r>
    </w:p>
    <w:sectPr w:rsidR="009A4754" w:rsidRPr="00F01AE8" w:rsidSect="008747E5">
      <w:headerReference w:type="default" r:id="rId11"/>
      <w:footerReference w:type="default" r:id="rId12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3C36" w14:textId="77777777" w:rsidR="006A2F27" w:rsidRDefault="006A2F27">
      <w:r>
        <w:separator/>
      </w:r>
    </w:p>
  </w:endnote>
  <w:endnote w:type="continuationSeparator" w:id="0">
    <w:p w14:paraId="2181B2EA" w14:textId="77777777" w:rsidR="006A2F27" w:rsidRDefault="006A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B112" w14:textId="77777777" w:rsidR="000D6001" w:rsidRPr="009420B4" w:rsidRDefault="000D6001" w:rsidP="000B0E1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9547" w14:textId="77777777" w:rsidR="006A2F27" w:rsidRDefault="006A2F27">
      <w:r>
        <w:separator/>
      </w:r>
    </w:p>
  </w:footnote>
  <w:footnote w:type="continuationSeparator" w:id="0">
    <w:p w14:paraId="00389865" w14:textId="77777777" w:rsidR="006A2F27" w:rsidRDefault="006A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1223"/>
      <w:gridCol w:w="2267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36BCEE8B" w:rsidR="000D6001" w:rsidRPr="009278BF" w:rsidRDefault="00AA73B1" w:rsidP="005E3F9B">
          <w:pPr>
            <w:rPr>
              <w:rFonts w:ascii="宋体" w:hAnsi="宋体"/>
              <w:b/>
              <w:szCs w:val="21"/>
            </w:rPr>
          </w:pPr>
          <w:r>
            <w:rPr>
              <w:rFonts w:ascii="宋体" w:hAnsi="宋体" w:hint="eastAsia"/>
              <w:b/>
              <w:szCs w:val="21"/>
            </w:rPr>
            <w:t>Tracer</w:t>
          </w:r>
          <w:r w:rsidR="006477C3">
            <w:rPr>
              <w:rFonts w:ascii="宋体" w:hAnsi="宋体"/>
              <w:b/>
              <w:szCs w:val="21"/>
            </w:rPr>
            <w:t>_</w:t>
          </w:r>
          <w:r>
            <w:rPr>
              <w:rFonts w:ascii="宋体" w:hAnsi="宋体" w:hint="eastAsia"/>
              <w:b/>
              <w:szCs w:val="21"/>
            </w:rPr>
            <w:t>电池电量检测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22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AB13BF">
            <w:rPr>
              <w:rFonts w:ascii="宋体" w:hAnsi="宋体"/>
              <w:noProof/>
              <w:szCs w:val="21"/>
            </w:rPr>
            <w:t>26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7170"/>
    <w:multiLevelType w:val="hybridMultilevel"/>
    <w:tmpl w:val="6EE6F216"/>
    <w:lvl w:ilvl="0" w:tplc="D47E6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F8E4900"/>
    <w:multiLevelType w:val="hybridMultilevel"/>
    <w:tmpl w:val="B5CE0EF6"/>
    <w:lvl w:ilvl="0" w:tplc="33D0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43B057C"/>
    <w:multiLevelType w:val="hybridMultilevel"/>
    <w:tmpl w:val="F77E4084"/>
    <w:lvl w:ilvl="0" w:tplc="D9260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7640818">
    <w:abstractNumId w:val="3"/>
  </w:num>
  <w:num w:numId="2" w16cid:durableId="1135567109">
    <w:abstractNumId w:val="1"/>
  </w:num>
  <w:num w:numId="3" w16cid:durableId="741680696">
    <w:abstractNumId w:val="4"/>
  </w:num>
  <w:num w:numId="4" w16cid:durableId="1379167643">
    <w:abstractNumId w:val="2"/>
  </w:num>
  <w:num w:numId="5" w16cid:durableId="185441959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0825"/>
    <w:rsid w:val="000010C4"/>
    <w:rsid w:val="00002350"/>
    <w:rsid w:val="0000595B"/>
    <w:rsid w:val="000104C5"/>
    <w:rsid w:val="000110EE"/>
    <w:rsid w:val="000122C4"/>
    <w:rsid w:val="00013432"/>
    <w:rsid w:val="00021326"/>
    <w:rsid w:val="000221AF"/>
    <w:rsid w:val="00027DF9"/>
    <w:rsid w:val="0003088B"/>
    <w:rsid w:val="00030E59"/>
    <w:rsid w:val="00030F83"/>
    <w:rsid w:val="00031A60"/>
    <w:rsid w:val="00031A65"/>
    <w:rsid w:val="0003231E"/>
    <w:rsid w:val="00032B7F"/>
    <w:rsid w:val="00032EBB"/>
    <w:rsid w:val="0003339A"/>
    <w:rsid w:val="000357C7"/>
    <w:rsid w:val="0003604A"/>
    <w:rsid w:val="00042705"/>
    <w:rsid w:val="00044057"/>
    <w:rsid w:val="00044672"/>
    <w:rsid w:val="00046E3F"/>
    <w:rsid w:val="0004742D"/>
    <w:rsid w:val="00047AB1"/>
    <w:rsid w:val="00052C35"/>
    <w:rsid w:val="00056E0E"/>
    <w:rsid w:val="00067DBD"/>
    <w:rsid w:val="0007052D"/>
    <w:rsid w:val="00070A32"/>
    <w:rsid w:val="000714C9"/>
    <w:rsid w:val="00072138"/>
    <w:rsid w:val="00073A24"/>
    <w:rsid w:val="0007507B"/>
    <w:rsid w:val="0007515E"/>
    <w:rsid w:val="00075772"/>
    <w:rsid w:val="00081C88"/>
    <w:rsid w:val="000821BF"/>
    <w:rsid w:val="00082B51"/>
    <w:rsid w:val="00085BE4"/>
    <w:rsid w:val="00085EAE"/>
    <w:rsid w:val="00086D31"/>
    <w:rsid w:val="00090D3B"/>
    <w:rsid w:val="00091361"/>
    <w:rsid w:val="000920D9"/>
    <w:rsid w:val="00094865"/>
    <w:rsid w:val="00095744"/>
    <w:rsid w:val="000963B1"/>
    <w:rsid w:val="000963E2"/>
    <w:rsid w:val="00097A76"/>
    <w:rsid w:val="000A088B"/>
    <w:rsid w:val="000A0ED6"/>
    <w:rsid w:val="000A44D3"/>
    <w:rsid w:val="000A4878"/>
    <w:rsid w:val="000A6489"/>
    <w:rsid w:val="000A7977"/>
    <w:rsid w:val="000B0E18"/>
    <w:rsid w:val="000B3EBE"/>
    <w:rsid w:val="000B54F5"/>
    <w:rsid w:val="000B5704"/>
    <w:rsid w:val="000B5789"/>
    <w:rsid w:val="000B6FD0"/>
    <w:rsid w:val="000B7CE6"/>
    <w:rsid w:val="000C0EAC"/>
    <w:rsid w:val="000C12CF"/>
    <w:rsid w:val="000C569D"/>
    <w:rsid w:val="000C7938"/>
    <w:rsid w:val="000D1A76"/>
    <w:rsid w:val="000D1BA1"/>
    <w:rsid w:val="000D6001"/>
    <w:rsid w:val="000D60ED"/>
    <w:rsid w:val="000E1B48"/>
    <w:rsid w:val="000E3147"/>
    <w:rsid w:val="000E628F"/>
    <w:rsid w:val="000F0D04"/>
    <w:rsid w:val="000F1771"/>
    <w:rsid w:val="000F50BE"/>
    <w:rsid w:val="0010028D"/>
    <w:rsid w:val="00102DDB"/>
    <w:rsid w:val="00107BC2"/>
    <w:rsid w:val="00112706"/>
    <w:rsid w:val="00115010"/>
    <w:rsid w:val="00116386"/>
    <w:rsid w:val="001163A5"/>
    <w:rsid w:val="00124CE2"/>
    <w:rsid w:val="0012586F"/>
    <w:rsid w:val="00134C93"/>
    <w:rsid w:val="00137CE9"/>
    <w:rsid w:val="0014318B"/>
    <w:rsid w:val="00144A8B"/>
    <w:rsid w:val="00145343"/>
    <w:rsid w:val="001467EC"/>
    <w:rsid w:val="00151603"/>
    <w:rsid w:val="00157B3C"/>
    <w:rsid w:val="00161154"/>
    <w:rsid w:val="00165B76"/>
    <w:rsid w:val="001700F1"/>
    <w:rsid w:val="0017068F"/>
    <w:rsid w:val="00171E3E"/>
    <w:rsid w:val="00174548"/>
    <w:rsid w:val="00175EAC"/>
    <w:rsid w:val="0018006E"/>
    <w:rsid w:val="00180CA6"/>
    <w:rsid w:val="0018616B"/>
    <w:rsid w:val="001870BB"/>
    <w:rsid w:val="00191A54"/>
    <w:rsid w:val="00192986"/>
    <w:rsid w:val="00194D5A"/>
    <w:rsid w:val="001969BA"/>
    <w:rsid w:val="001A0549"/>
    <w:rsid w:val="001A0601"/>
    <w:rsid w:val="001A2C80"/>
    <w:rsid w:val="001A4D9A"/>
    <w:rsid w:val="001A5B5D"/>
    <w:rsid w:val="001A5E06"/>
    <w:rsid w:val="001A7FAD"/>
    <w:rsid w:val="001B5F7F"/>
    <w:rsid w:val="001B69CE"/>
    <w:rsid w:val="001C6E07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72"/>
    <w:rsid w:val="002142B7"/>
    <w:rsid w:val="002162EA"/>
    <w:rsid w:val="00216B4A"/>
    <w:rsid w:val="00216CA0"/>
    <w:rsid w:val="00217E67"/>
    <w:rsid w:val="00222557"/>
    <w:rsid w:val="00224A07"/>
    <w:rsid w:val="00224FD1"/>
    <w:rsid w:val="00225293"/>
    <w:rsid w:val="002272FF"/>
    <w:rsid w:val="00227F8C"/>
    <w:rsid w:val="00232BBC"/>
    <w:rsid w:val="0023339F"/>
    <w:rsid w:val="00233BEF"/>
    <w:rsid w:val="00243BE1"/>
    <w:rsid w:val="002443F5"/>
    <w:rsid w:val="00245E1B"/>
    <w:rsid w:val="002476BD"/>
    <w:rsid w:val="002477E2"/>
    <w:rsid w:val="002513D7"/>
    <w:rsid w:val="002569EC"/>
    <w:rsid w:val="00257A89"/>
    <w:rsid w:val="00260B85"/>
    <w:rsid w:val="00265194"/>
    <w:rsid w:val="002654DA"/>
    <w:rsid w:val="00266CFD"/>
    <w:rsid w:val="002708EE"/>
    <w:rsid w:val="002711D5"/>
    <w:rsid w:val="002718D8"/>
    <w:rsid w:val="002743A4"/>
    <w:rsid w:val="00274F7E"/>
    <w:rsid w:val="00277A12"/>
    <w:rsid w:val="00280999"/>
    <w:rsid w:val="00281DBD"/>
    <w:rsid w:val="00282BE7"/>
    <w:rsid w:val="0028545B"/>
    <w:rsid w:val="00291F2D"/>
    <w:rsid w:val="00294BF7"/>
    <w:rsid w:val="002A122F"/>
    <w:rsid w:val="002A494B"/>
    <w:rsid w:val="002B262C"/>
    <w:rsid w:val="002B27AA"/>
    <w:rsid w:val="002B37C8"/>
    <w:rsid w:val="002B585D"/>
    <w:rsid w:val="002B69D0"/>
    <w:rsid w:val="002B7920"/>
    <w:rsid w:val="002B7AC8"/>
    <w:rsid w:val="002B7D7A"/>
    <w:rsid w:val="002C3537"/>
    <w:rsid w:val="002C4090"/>
    <w:rsid w:val="002D07AA"/>
    <w:rsid w:val="002D34E2"/>
    <w:rsid w:val="002D38D0"/>
    <w:rsid w:val="002D4A50"/>
    <w:rsid w:val="002E098C"/>
    <w:rsid w:val="002E7ECE"/>
    <w:rsid w:val="002F0904"/>
    <w:rsid w:val="002F21AE"/>
    <w:rsid w:val="002F5B66"/>
    <w:rsid w:val="002F71DE"/>
    <w:rsid w:val="00300426"/>
    <w:rsid w:val="00301BC4"/>
    <w:rsid w:val="00302861"/>
    <w:rsid w:val="003029E6"/>
    <w:rsid w:val="0030572C"/>
    <w:rsid w:val="00312560"/>
    <w:rsid w:val="00321F4A"/>
    <w:rsid w:val="00323A7F"/>
    <w:rsid w:val="003262A2"/>
    <w:rsid w:val="003301B3"/>
    <w:rsid w:val="003329E2"/>
    <w:rsid w:val="003336E7"/>
    <w:rsid w:val="00336284"/>
    <w:rsid w:val="00336A9D"/>
    <w:rsid w:val="00345DC5"/>
    <w:rsid w:val="00346EAB"/>
    <w:rsid w:val="00347844"/>
    <w:rsid w:val="00355445"/>
    <w:rsid w:val="0035678A"/>
    <w:rsid w:val="00357A1D"/>
    <w:rsid w:val="003602E0"/>
    <w:rsid w:val="003614F6"/>
    <w:rsid w:val="00361ECF"/>
    <w:rsid w:val="00365DE5"/>
    <w:rsid w:val="00370386"/>
    <w:rsid w:val="00371213"/>
    <w:rsid w:val="00373ABF"/>
    <w:rsid w:val="00375BC6"/>
    <w:rsid w:val="0037669D"/>
    <w:rsid w:val="00377C1A"/>
    <w:rsid w:val="003829B6"/>
    <w:rsid w:val="00386731"/>
    <w:rsid w:val="00387749"/>
    <w:rsid w:val="00392073"/>
    <w:rsid w:val="0039290E"/>
    <w:rsid w:val="00393640"/>
    <w:rsid w:val="00394167"/>
    <w:rsid w:val="00394614"/>
    <w:rsid w:val="003A2B3D"/>
    <w:rsid w:val="003A7982"/>
    <w:rsid w:val="003A7A69"/>
    <w:rsid w:val="003A7F19"/>
    <w:rsid w:val="003B1551"/>
    <w:rsid w:val="003B23D5"/>
    <w:rsid w:val="003B2EF4"/>
    <w:rsid w:val="003B3241"/>
    <w:rsid w:val="003B46B9"/>
    <w:rsid w:val="003B7E30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19BD"/>
    <w:rsid w:val="003E4DE6"/>
    <w:rsid w:val="003E7099"/>
    <w:rsid w:val="003E71A6"/>
    <w:rsid w:val="003E7446"/>
    <w:rsid w:val="003F084C"/>
    <w:rsid w:val="003F21EC"/>
    <w:rsid w:val="003F4F9D"/>
    <w:rsid w:val="004003C3"/>
    <w:rsid w:val="0040092C"/>
    <w:rsid w:val="0040128F"/>
    <w:rsid w:val="00401D70"/>
    <w:rsid w:val="0040280C"/>
    <w:rsid w:val="00402A0F"/>
    <w:rsid w:val="00410D11"/>
    <w:rsid w:val="0041300A"/>
    <w:rsid w:val="0041307D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662F"/>
    <w:rsid w:val="00437381"/>
    <w:rsid w:val="00445458"/>
    <w:rsid w:val="00445C63"/>
    <w:rsid w:val="004477AC"/>
    <w:rsid w:val="00452BA0"/>
    <w:rsid w:val="0045566A"/>
    <w:rsid w:val="004575D1"/>
    <w:rsid w:val="00464DF1"/>
    <w:rsid w:val="00467A88"/>
    <w:rsid w:val="00467F0A"/>
    <w:rsid w:val="00471FC1"/>
    <w:rsid w:val="0048120D"/>
    <w:rsid w:val="004821A6"/>
    <w:rsid w:val="0048417A"/>
    <w:rsid w:val="004847FE"/>
    <w:rsid w:val="004875C7"/>
    <w:rsid w:val="004918CB"/>
    <w:rsid w:val="004930EB"/>
    <w:rsid w:val="00494797"/>
    <w:rsid w:val="004A0A89"/>
    <w:rsid w:val="004A4CDF"/>
    <w:rsid w:val="004A7AA3"/>
    <w:rsid w:val="004B110A"/>
    <w:rsid w:val="004B2D74"/>
    <w:rsid w:val="004B2E95"/>
    <w:rsid w:val="004B6596"/>
    <w:rsid w:val="004C3EB9"/>
    <w:rsid w:val="004C4480"/>
    <w:rsid w:val="004C5480"/>
    <w:rsid w:val="004C64EF"/>
    <w:rsid w:val="004D209B"/>
    <w:rsid w:val="004D4E0C"/>
    <w:rsid w:val="004E0BF0"/>
    <w:rsid w:val="004E3A57"/>
    <w:rsid w:val="004E3B84"/>
    <w:rsid w:val="004E41E3"/>
    <w:rsid w:val="004E54C8"/>
    <w:rsid w:val="004E5B0D"/>
    <w:rsid w:val="004F1277"/>
    <w:rsid w:val="004F1FF2"/>
    <w:rsid w:val="004F4564"/>
    <w:rsid w:val="004F6285"/>
    <w:rsid w:val="004F6DF3"/>
    <w:rsid w:val="004F7AAF"/>
    <w:rsid w:val="0050254D"/>
    <w:rsid w:val="00504492"/>
    <w:rsid w:val="00504A97"/>
    <w:rsid w:val="00511D34"/>
    <w:rsid w:val="00513CAA"/>
    <w:rsid w:val="00514B9C"/>
    <w:rsid w:val="00517EB0"/>
    <w:rsid w:val="00520166"/>
    <w:rsid w:val="0052430C"/>
    <w:rsid w:val="00530D59"/>
    <w:rsid w:val="005320AB"/>
    <w:rsid w:val="0054161E"/>
    <w:rsid w:val="005420BA"/>
    <w:rsid w:val="00542392"/>
    <w:rsid w:val="00542DBA"/>
    <w:rsid w:val="00543560"/>
    <w:rsid w:val="005450FB"/>
    <w:rsid w:val="005463EE"/>
    <w:rsid w:val="00551DD8"/>
    <w:rsid w:val="00552D15"/>
    <w:rsid w:val="005540DF"/>
    <w:rsid w:val="0056425D"/>
    <w:rsid w:val="00564424"/>
    <w:rsid w:val="00567E24"/>
    <w:rsid w:val="00567FB7"/>
    <w:rsid w:val="00573952"/>
    <w:rsid w:val="0057490F"/>
    <w:rsid w:val="00575635"/>
    <w:rsid w:val="00575FDF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0BEE"/>
    <w:rsid w:val="005B4F27"/>
    <w:rsid w:val="005B60EB"/>
    <w:rsid w:val="005C081D"/>
    <w:rsid w:val="005C1CF6"/>
    <w:rsid w:val="005C36F5"/>
    <w:rsid w:val="005C4453"/>
    <w:rsid w:val="005C4B9C"/>
    <w:rsid w:val="005C7F4D"/>
    <w:rsid w:val="005D6859"/>
    <w:rsid w:val="005D6CAF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3840"/>
    <w:rsid w:val="005F57A0"/>
    <w:rsid w:val="005F5A84"/>
    <w:rsid w:val="00604700"/>
    <w:rsid w:val="00605E50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477C3"/>
    <w:rsid w:val="00651611"/>
    <w:rsid w:val="006537E1"/>
    <w:rsid w:val="006578AD"/>
    <w:rsid w:val="00660293"/>
    <w:rsid w:val="0066166C"/>
    <w:rsid w:val="006716E1"/>
    <w:rsid w:val="00671F0C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2F27"/>
    <w:rsid w:val="006A5152"/>
    <w:rsid w:val="006A5D8F"/>
    <w:rsid w:val="006A6730"/>
    <w:rsid w:val="006A7416"/>
    <w:rsid w:val="006B02F2"/>
    <w:rsid w:val="006B0BB3"/>
    <w:rsid w:val="006B0E52"/>
    <w:rsid w:val="006B1B06"/>
    <w:rsid w:val="006B25D4"/>
    <w:rsid w:val="006B2BBE"/>
    <w:rsid w:val="006B7106"/>
    <w:rsid w:val="006C3647"/>
    <w:rsid w:val="006C3FA0"/>
    <w:rsid w:val="006C408F"/>
    <w:rsid w:val="006C63BC"/>
    <w:rsid w:val="006C680F"/>
    <w:rsid w:val="006D09FA"/>
    <w:rsid w:val="006D1CC7"/>
    <w:rsid w:val="006D29EA"/>
    <w:rsid w:val="006D5276"/>
    <w:rsid w:val="006D547D"/>
    <w:rsid w:val="006E0AD2"/>
    <w:rsid w:val="006E0C22"/>
    <w:rsid w:val="006E1C84"/>
    <w:rsid w:val="006E3129"/>
    <w:rsid w:val="006E35D9"/>
    <w:rsid w:val="006E611C"/>
    <w:rsid w:val="006E6C92"/>
    <w:rsid w:val="006F37FC"/>
    <w:rsid w:val="006F7F62"/>
    <w:rsid w:val="007011A4"/>
    <w:rsid w:val="00701644"/>
    <w:rsid w:val="007025E5"/>
    <w:rsid w:val="00702BFF"/>
    <w:rsid w:val="007036EB"/>
    <w:rsid w:val="0071179D"/>
    <w:rsid w:val="00713D76"/>
    <w:rsid w:val="00717F9F"/>
    <w:rsid w:val="007204DC"/>
    <w:rsid w:val="00720B98"/>
    <w:rsid w:val="00720EC0"/>
    <w:rsid w:val="007219AC"/>
    <w:rsid w:val="007276C4"/>
    <w:rsid w:val="00727E91"/>
    <w:rsid w:val="007313F1"/>
    <w:rsid w:val="00733C52"/>
    <w:rsid w:val="00734C4D"/>
    <w:rsid w:val="0073679D"/>
    <w:rsid w:val="00747AAF"/>
    <w:rsid w:val="0075083A"/>
    <w:rsid w:val="0075449A"/>
    <w:rsid w:val="007636DA"/>
    <w:rsid w:val="00766089"/>
    <w:rsid w:val="00770283"/>
    <w:rsid w:val="00773EBD"/>
    <w:rsid w:val="00776EF2"/>
    <w:rsid w:val="00782566"/>
    <w:rsid w:val="007847B2"/>
    <w:rsid w:val="00785049"/>
    <w:rsid w:val="0078589A"/>
    <w:rsid w:val="00786BF2"/>
    <w:rsid w:val="00786E06"/>
    <w:rsid w:val="0078725C"/>
    <w:rsid w:val="00787455"/>
    <w:rsid w:val="00790DC7"/>
    <w:rsid w:val="0079146C"/>
    <w:rsid w:val="00797200"/>
    <w:rsid w:val="007A0962"/>
    <w:rsid w:val="007A27CD"/>
    <w:rsid w:val="007A2A00"/>
    <w:rsid w:val="007A3B33"/>
    <w:rsid w:val="007A42A1"/>
    <w:rsid w:val="007A5202"/>
    <w:rsid w:val="007B213C"/>
    <w:rsid w:val="007B2B9F"/>
    <w:rsid w:val="007B3A2D"/>
    <w:rsid w:val="007B46B9"/>
    <w:rsid w:val="007B548A"/>
    <w:rsid w:val="007C3DA9"/>
    <w:rsid w:val="007C6633"/>
    <w:rsid w:val="007C6E31"/>
    <w:rsid w:val="007D18B6"/>
    <w:rsid w:val="007D23E7"/>
    <w:rsid w:val="007D3DDF"/>
    <w:rsid w:val="007D490A"/>
    <w:rsid w:val="007D6F3F"/>
    <w:rsid w:val="007E1337"/>
    <w:rsid w:val="007E1FE7"/>
    <w:rsid w:val="007E3174"/>
    <w:rsid w:val="007E442F"/>
    <w:rsid w:val="007E6AAD"/>
    <w:rsid w:val="007F0183"/>
    <w:rsid w:val="007F0199"/>
    <w:rsid w:val="007F1611"/>
    <w:rsid w:val="00805142"/>
    <w:rsid w:val="0080585B"/>
    <w:rsid w:val="00805A56"/>
    <w:rsid w:val="00807078"/>
    <w:rsid w:val="00812C3A"/>
    <w:rsid w:val="00814DC1"/>
    <w:rsid w:val="00815B47"/>
    <w:rsid w:val="008175D6"/>
    <w:rsid w:val="0081771D"/>
    <w:rsid w:val="008178BB"/>
    <w:rsid w:val="00820749"/>
    <w:rsid w:val="00820851"/>
    <w:rsid w:val="00821E1D"/>
    <w:rsid w:val="00832AB4"/>
    <w:rsid w:val="0083385F"/>
    <w:rsid w:val="008338D7"/>
    <w:rsid w:val="008371F9"/>
    <w:rsid w:val="00844812"/>
    <w:rsid w:val="008503D5"/>
    <w:rsid w:val="00850C77"/>
    <w:rsid w:val="008512A7"/>
    <w:rsid w:val="008542D2"/>
    <w:rsid w:val="008548EA"/>
    <w:rsid w:val="008566CB"/>
    <w:rsid w:val="00861CFB"/>
    <w:rsid w:val="00866E12"/>
    <w:rsid w:val="0087018D"/>
    <w:rsid w:val="008747E5"/>
    <w:rsid w:val="00875A45"/>
    <w:rsid w:val="00876365"/>
    <w:rsid w:val="008767C8"/>
    <w:rsid w:val="00876C03"/>
    <w:rsid w:val="00876FB2"/>
    <w:rsid w:val="008775A2"/>
    <w:rsid w:val="00880A8C"/>
    <w:rsid w:val="008845F0"/>
    <w:rsid w:val="0089240B"/>
    <w:rsid w:val="00893893"/>
    <w:rsid w:val="00894EBE"/>
    <w:rsid w:val="008953C1"/>
    <w:rsid w:val="00897027"/>
    <w:rsid w:val="008A1557"/>
    <w:rsid w:val="008A2A21"/>
    <w:rsid w:val="008A4B87"/>
    <w:rsid w:val="008A5B0C"/>
    <w:rsid w:val="008A63A3"/>
    <w:rsid w:val="008A7DA5"/>
    <w:rsid w:val="008B12D8"/>
    <w:rsid w:val="008B41BE"/>
    <w:rsid w:val="008C108B"/>
    <w:rsid w:val="008C1A21"/>
    <w:rsid w:val="008C4381"/>
    <w:rsid w:val="008C7ABA"/>
    <w:rsid w:val="008D2030"/>
    <w:rsid w:val="008D4B7C"/>
    <w:rsid w:val="008D4DD7"/>
    <w:rsid w:val="008D4E30"/>
    <w:rsid w:val="008D654C"/>
    <w:rsid w:val="008D69EE"/>
    <w:rsid w:val="008D7564"/>
    <w:rsid w:val="008E0293"/>
    <w:rsid w:val="008E2BDA"/>
    <w:rsid w:val="008E3901"/>
    <w:rsid w:val="008E3C8D"/>
    <w:rsid w:val="008E5A7F"/>
    <w:rsid w:val="008E7EC0"/>
    <w:rsid w:val="008F021B"/>
    <w:rsid w:val="008F205F"/>
    <w:rsid w:val="008F4A46"/>
    <w:rsid w:val="008F5584"/>
    <w:rsid w:val="0090437B"/>
    <w:rsid w:val="00907CCD"/>
    <w:rsid w:val="00907EA2"/>
    <w:rsid w:val="00911B31"/>
    <w:rsid w:val="009135D4"/>
    <w:rsid w:val="009162C6"/>
    <w:rsid w:val="009165B7"/>
    <w:rsid w:val="0092266B"/>
    <w:rsid w:val="00922DD1"/>
    <w:rsid w:val="00926C92"/>
    <w:rsid w:val="00926E21"/>
    <w:rsid w:val="009305DA"/>
    <w:rsid w:val="009312A3"/>
    <w:rsid w:val="009313D6"/>
    <w:rsid w:val="00932911"/>
    <w:rsid w:val="009406CB"/>
    <w:rsid w:val="009420B4"/>
    <w:rsid w:val="00942C19"/>
    <w:rsid w:val="00943E20"/>
    <w:rsid w:val="0094514D"/>
    <w:rsid w:val="0095270E"/>
    <w:rsid w:val="00953374"/>
    <w:rsid w:val="009615BD"/>
    <w:rsid w:val="00961F21"/>
    <w:rsid w:val="00962035"/>
    <w:rsid w:val="00963D70"/>
    <w:rsid w:val="00966459"/>
    <w:rsid w:val="0097000F"/>
    <w:rsid w:val="00970183"/>
    <w:rsid w:val="0097033A"/>
    <w:rsid w:val="00970BAE"/>
    <w:rsid w:val="00971763"/>
    <w:rsid w:val="009719CD"/>
    <w:rsid w:val="0097451B"/>
    <w:rsid w:val="00983D33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29E0"/>
    <w:rsid w:val="009C4FEE"/>
    <w:rsid w:val="009D1CB6"/>
    <w:rsid w:val="009D29DF"/>
    <w:rsid w:val="009D5591"/>
    <w:rsid w:val="009D65B8"/>
    <w:rsid w:val="009D69CC"/>
    <w:rsid w:val="009D78C2"/>
    <w:rsid w:val="009F370C"/>
    <w:rsid w:val="009F6130"/>
    <w:rsid w:val="009F6783"/>
    <w:rsid w:val="00A0206D"/>
    <w:rsid w:val="00A03A66"/>
    <w:rsid w:val="00A0458E"/>
    <w:rsid w:val="00A05283"/>
    <w:rsid w:val="00A100C0"/>
    <w:rsid w:val="00A11281"/>
    <w:rsid w:val="00A133F1"/>
    <w:rsid w:val="00A15DFB"/>
    <w:rsid w:val="00A160F0"/>
    <w:rsid w:val="00A1757C"/>
    <w:rsid w:val="00A20D6B"/>
    <w:rsid w:val="00A24BDB"/>
    <w:rsid w:val="00A27E0D"/>
    <w:rsid w:val="00A307F7"/>
    <w:rsid w:val="00A3181C"/>
    <w:rsid w:val="00A33BD6"/>
    <w:rsid w:val="00A35762"/>
    <w:rsid w:val="00A36DBE"/>
    <w:rsid w:val="00A37CBE"/>
    <w:rsid w:val="00A40E34"/>
    <w:rsid w:val="00A42C6A"/>
    <w:rsid w:val="00A46C4D"/>
    <w:rsid w:val="00A4727A"/>
    <w:rsid w:val="00A50914"/>
    <w:rsid w:val="00A56845"/>
    <w:rsid w:val="00A61F05"/>
    <w:rsid w:val="00A63EAB"/>
    <w:rsid w:val="00A64D82"/>
    <w:rsid w:val="00A654ED"/>
    <w:rsid w:val="00A65F34"/>
    <w:rsid w:val="00A67A2E"/>
    <w:rsid w:val="00A67F93"/>
    <w:rsid w:val="00A7133C"/>
    <w:rsid w:val="00A738AA"/>
    <w:rsid w:val="00A73B4E"/>
    <w:rsid w:val="00A75DA9"/>
    <w:rsid w:val="00A80A52"/>
    <w:rsid w:val="00A813AC"/>
    <w:rsid w:val="00A831AA"/>
    <w:rsid w:val="00A83F42"/>
    <w:rsid w:val="00A85010"/>
    <w:rsid w:val="00A93067"/>
    <w:rsid w:val="00A97533"/>
    <w:rsid w:val="00A97A9B"/>
    <w:rsid w:val="00AA0B1F"/>
    <w:rsid w:val="00AA2A70"/>
    <w:rsid w:val="00AA5EAD"/>
    <w:rsid w:val="00AA607F"/>
    <w:rsid w:val="00AA6C06"/>
    <w:rsid w:val="00AA713D"/>
    <w:rsid w:val="00AA73B1"/>
    <w:rsid w:val="00AB13BF"/>
    <w:rsid w:val="00AB2EED"/>
    <w:rsid w:val="00AB3561"/>
    <w:rsid w:val="00AB51B4"/>
    <w:rsid w:val="00AC264E"/>
    <w:rsid w:val="00AC541E"/>
    <w:rsid w:val="00AC55C2"/>
    <w:rsid w:val="00AC5DEA"/>
    <w:rsid w:val="00AC7B6D"/>
    <w:rsid w:val="00AC7F2C"/>
    <w:rsid w:val="00AD2DCF"/>
    <w:rsid w:val="00AD502D"/>
    <w:rsid w:val="00AD5BAB"/>
    <w:rsid w:val="00AD6A37"/>
    <w:rsid w:val="00AD7D23"/>
    <w:rsid w:val="00AE1C47"/>
    <w:rsid w:val="00AE2EC9"/>
    <w:rsid w:val="00AE5050"/>
    <w:rsid w:val="00AE578C"/>
    <w:rsid w:val="00AF10C0"/>
    <w:rsid w:val="00AF5624"/>
    <w:rsid w:val="00AF70C7"/>
    <w:rsid w:val="00B0046E"/>
    <w:rsid w:val="00B011F3"/>
    <w:rsid w:val="00B05A09"/>
    <w:rsid w:val="00B05AE3"/>
    <w:rsid w:val="00B12AD0"/>
    <w:rsid w:val="00B14907"/>
    <w:rsid w:val="00B204FF"/>
    <w:rsid w:val="00B21163"/>
    <w:rsid w:val="00B24260"/>
    <w:rsid w:val="00B26694"/>
    <w:rsid w:val="00B26B10"/>
    <w:rsid w:val="00B272FC"/>
    <w:rsid w:val="00B3009B"/>
    <w:rsid w:val="00B3284C"/>
    <w:rsid w:val="00B336D9"/>
    <w:rsid w:val="00B43F25"/>
    <w:rsid w:val="00B5261A"/>
    <w:rsid w:val="00B52DA0"/>
    <w:rsid w:val="00B55D87"/>
    <w:rsid w:val="00B57A4C"/>
    <w:rsid w:val="00B619BC"/>
    <w:rsid w:val="00B638DE"/>
    <w:rsid w:val="00B663B0"/>
    <w:rsid w:val="00B8782F"/>
    <w:rsid w:val="00B900E7"/>
    <w:rsid w:val="00B947F0"/>
    <w:rsid w:val="00B95A00"/>
    <w:rsid w:val="00B9611E"/>
    <w:rsid w:val="00BA56CC"/>
    <w:rsid w:val="00BA6BC5"/>
    <w:rsid w:val="00BA7E7B"/>
    <w:rsid w:val="00BB00DA"/>
    <w:rsid w:val="00BB0BC4"/>
    <w:rsid w:val="00BB3B36"/>
    <w:rsid w:val="00BB5BB8"/>
    <w:rsid w:val="00BB6EE8"/>
    <w:rsid w:val="00BB7993"/>
    <w:rsid w:val="00BC047B"/>
    <w:rsid w:val="00BC298C"/>
    <w:rsid w:val="00BC37CC"/>
    <w:rsid w:val="00BC4AD1"/>
    <w:rsid w:val="00BC5604"/>
    <w:rsid w:val="00BD117B"/>
    <w:rsid w:val="00BD158B"/>
    <w:rsid w:val="00BD4D0A"/>
    <w:rsid w:val="00BD5586"/>
    <w:rsid w:val="00BF02B1"/>
    <w:rsid w:val="00BF0734"/>
    <w:rsid w:val="00BF26AA"/>
    <w:rsid w:val="00BF38F5"/>
    <w:rsid w:val="00BF5CB8"/>
    <w:rsid w:val="00BF6B04"/>
    <w:rsid w:val="00C0338D"/>
    <w:rsid w:val="00C03420"/>
    <w:rsid w:val="00C14008"/>
    <w:rsid w:val="00C21C18"/>
    <w:rsid w:val="00C22C49"/>
    <w:rsid w:val="00C24C32"/>
    <w:rsid w:val="00C3187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1D7"/>
    <w:rsid w:val="00C666E8"/>
    <w:rsid w:val="00C6706F"/>
    <w:rsid w:val="00C675F3"/>
    <w:rsid w:val="00C70237"/>
    <w:rsid w:val="00C93068"/>
    <w:rsid w:val="00CA1625"/>
    <w:rsid w:val="00CA1949"/>
    <w:rsid w:val="00CA6172"/>
    <w:rsid w:val="00CB2676"/>
    <w:rsid w:val="00CB5639"/>
    <w:rsid w:val="00CB67EA"/>
    <w:rsid w:val="00CB6EC7"/>
    <w:rsid w:val="00CB7946"/>
    <w:rsid w:val="00CC2C82"/>
    <w:rsid w:val="00CD0214"/>
    <w:rsid w:val="00CD0E6C"/>
    <w:rsid w:val="00CD15D0"/>
    <w:rsid w:val="00CD589E"/>
    <w:rsid w:val="00CE0F13"/>
    <w:rsid w:val="00CE2745"/>
    <w:rsid w:val="00CF06C8"/>
    <w:rsid w:val="00CF1B06"/>
    <w:rsid w:val="00CF1B95"/>
    <w:rsid w:val="00CF3984"/>
    <w:rsid w:val="00CF4AD4"/>
    <w:rsid w:val="00D01DCE"/>
    <w:rsid w:val="00D02080"/>
    <w:rsid w:val="00D0437B"/>
    <w:rsid w:val="00D05269"/>
    <w:rsid w:val="00D066FA"/>
    <w:rsid w:val="00D06788"/>
    <w:rsid w:val="00D06CBE"/>
    <w:rsid w:val="00D123FE"/>
    <w:rsid w:val="00D1481B"/>
    <w:rsid w:val="00D15523"/>
    <w:rsid w:val="00D20445"/>
    <w:rsid w:val="00D21DBF"/>
    <w:rsid w:val="00D223DF"/>
    <w:rsid w:val="00D22BC4"/>
    <w:rsid w:val="00D246AA"/>
    <w:rsid w:val="00D24EB6"/>
    <w:rsid w:val="00D26B69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2E89"/>
    <w:rsid w:val="00D53721"/>
    <w:rsid w:val="00D5488C"/>
    <w:rsid w:val="00D57988"/>
    <w:rsid w:val="00D57C83"/>
    <w:rsid w:val="00D61C64"/>
    <w:rsid w:val="00D64073"/>
    <w:rsid w:val="00D66E94"/>
    <w:rsid w:val="00D710A2"/>
    <w:rsid w:val="00D738E4"/>
    <w:rsid w:val="00D75218"/>
    <w:rsid w:val="00D80C7B"/>
    <w:rsid w:val="00D84126"/>
    <w:rsid w:val="00D84F70"/>
    <w:rsid w:val="00D85379"/>
    <w:rsid w:val="00D85CFD"/>
    <w:rsid w:val="00D86F88"/>
    <w:rsid w:val="00D8760E"/>
    <w:rsid w:val="00D87EFD"/>
    <w:rsid w:val="00D93135"/>
    <w:rsid w:val="00D95F59"/>
    <w:rsid w:val="00DA1532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5DA0"/>
    <w:rsid w:val="00DF0E2B"/>
    <w:rsid w:val="00DF3507"/>
    <w:rsid w:val="00DF3FC5"/>
    <w:rsid w:val="00DF62F2"/>
    <w:rsid w:val="00DF6E73"/>
    <w:rsid w:val="00E00B7C"/>
    <w:rsid w:val="00E02D55"/>
    <w:rsid w:val="00E060E6"/>
    <w:rsid w:val="00E06171"/>
    <w:rsid w:val="00E06AB3"/>
    <w:rsid w:val="00E10775"/>
    <w:rsid w:val="00E15093"/>
    <w:rsid w:val="00E1568D"/>
    <w:rsid w:val="00E17A12"/>
    <w:rsid w:val="00E200A2"/>
    <w:rsid w:val="00E20F5D"/>
    <w:rsid w:val="00E22994"/>
    <w:rsid w:val="00E33476"/>
    <w:rsid w:val="00E351BF"/>
    <w:rsid w:val="00E3547C"/>
    <w:rsid w:val="00E543F9"/>
    <w:rsid w:val="00E54B26"/>
    <w:rsid w:val="00E567A7"/>
    <w:rsid w:val="00E60F6D"/>
    <w:rsid w:val="00E619D7"/>
    <w:rsid w:val="00E61C41"/>
    <w:rsid w:val="00E62F18"/>
    <w:rsid w:val="00E64BA5"/>
    <w:rsid w:val="00E66750"/>
    <w:rsid w:val="00E70FD6"/>
    <w:rsid w:val="00E717E5"/>
    <w:rsid w:val="00E743BB"/>
    <w:rsid w:val="00E74D58"/>
    <w:rsid w:val="00E7777A"/>
    <w:rsid w:val="00E81FC6"/>
    <w:rsid w:val="00EA1794"/>
    <w:rsid w:val="00EA63E5"/>
    <w:rsid w:val="00EB49D4"/>
    <w:rsid w:val="00EB562D"/>
    <w:rsid w:val="00EC15AA"/>
    <w:rsid w:val="00EC7CEE"/>
    <w:rsid w:val="00ED0789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1AE8"/>
    <w:rsid w:val="00F05E84"/>
    <w:rsid w:val="00F101C2"/>
    <w:rsid w:val="00F10CCD"/>
    <w:rsid w:val="00F13844"/>
    <w:rsid w:val="00F15DD9"/>
    <w:rsid w:val="00F218F8"/>
    <w:rsid w:val="00F22907"/>
    <w:rsid w:val="00F31BE4"/>
    <w:rsid w:val="00F3252D"/>
    <w:rsid w:val="00F359E3"/>
    <w:rsid w:val="00F37AED"/>
    <w:rsid w:val="00F5329D"/>
    <w:rsid w:val="00F54345"/>
    <w:rsid w:val="00F55270"/>
    <w:rsid w:val="00F6007E"/>
    <w:rsid w:val="00F61ACC"/>
    <w:rsid w:val="00F65B00"/>
    <w:rsid w:val="00F77A0C"/>
    <w:rsid w:val="00F828DF"/>
    <w:rsid w:val="00F82922"/>
    <w:rsid w:val="00F82AB6"/>
    <w:rsid w:val="00F8418B"/>
    <w:rsid w:val="00F913EE"/>
    <w:rsid w:val="00F92841"/>
    <w:rsid w:val="00F92E69"/>
    <w:rsid w:val="00F93C6D"/>
    <w:rsid w:val="00F94026"/>
    <w:rsid w:val="00F9495D"/>
    <w:rsid w:val="00F96F8B"/>
    <w:rsid w:val="00FA1465"/>
    <w:rsid w:val="00FA2661"/>
    <w:rsid w:val="00FA3C69"/>
    <w:rsid w:val="00FA5AFE"/>
    <w:rsid w:val="00FA65C5"/>
    <w:rsid w:val="00FB3776"/>
    <w:rsid w:val="00FC0EC1"/>
    <w:rsid w:val="00FC1903"/>
    <w:rsid w:val="00FC32AC"/>
    <w:rsid w:val="00FC3F53"/>
    <w:rsid w:val="00FD05A8"/>
    <w:rsid w:val="00FD44C7"/>
    <w:rsid w:val="00FE009C"/>
    <w:rsid w:val="00FE564D"/>
    <w:rsid w:val="00FF0547"/>
    <w:rsid w:val="00FF0645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1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0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semiHidden/>
    <w:rsid w:val="00D95F59"/>
    <w:pPr>
      <w:jc w:val="left"/>
    </w:pPr>
  </w:style>
  <w:style w:type="paragraph" w:styleId="af0">
    <w:name w:val="annotation subject"/>
    <w:basedOn w:val="af"/>
    <w:next w:val="af"/>
    <w:semiHidden/>
    <w:rsid w:val="00D95F59"/>
    <w:rPr>
      <w:b/>
      <w:bCs/>
    </w:rPr>
  </w:style>
  <w:style w:type="paragraph" w:styleId="af1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0">
    <w:name w:val="标题 6 字符"/>
    <w:aliases w:val="heading 6 字符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2">
    <w:name w:val="Title"/>
    <w:basedOn w:val="a"/>
    <w:link w:val="af3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af3">
    <w:name w:val="标题 字符"/>
    <w:link w:val="af2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TOC4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aa">
    <w:name w:val="页眉 字符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4">
    <w:name w:val="List Paragraph"/>
    <w:aliases w:val="（黄底红字）,M列出段落,段落-二代,编号a.,正文内容"/>
    <w:basedOn w:val="a"/>
    <w:link w:val="af5"/>
    <w:uiPriority w:val="34"/>
    <w:qFormat/>
    <w:rsid w:val="006842FE"/>
    <w:pPr>
      <w:ind w:firstLineChars="200" w:firstLine="420"/>
    </w:pPr>
  </w:style>
  <w:style w:type="character" w:styleId="af6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7">
    <w:name w:val="Strong"/>
    <w:basedOn w:val="a0"/>
    <w:uiPriority w:val="22"/>
    <w:qFormat/>
    <w:rsid w:val="00A4727A"/>
    <w:rPr>
      <w:b/>
      <w:bCs/>
    </w:rPr>
  </w:style>
  <w:style w:type="character" w:styleId="af8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af5">
    <w:name w:val="列表段落 字符"/>
    <w:aliases w:val="（黄底红字） 字符,M列出段落 字符,段落-二代 字符,编号a. 字符,正文内容 字符"/>
    <w:basedOn w:val="a0"/>
    <w:link w:val="af4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0">
    <w:name w:val="标题 3 字符"/>
    <w:aliases w:val="heading 3 字符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Word_97_-_2003_Document.doc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2E5B-C4FD-4AB1-8D2D-433088C7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668</TotalTime>
  <Pages>6</Pages>
  <Words>403</Words>
  <Characters>2299</Characters>
  <Application>Microsoft Office Word</Application>
  <DocSecurity>0</DocSecurity>
  <Lines>19</Lines>
  <Paragraphs>5</Paragraphs>
  <ScaleCrop>false</ScaleCrop>
  <Company>www.xunchi.com</Company>
  <LinksUpToDate>false</LinksUpToDate>
  <CharactersWithSpaces>2697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贾玮</cp:lastModifiedBy>
  <cp:revision>116</cp:revision>
  <cp:lastPrinted>1899-12-31T16:00:00Z</cp:lastPrinted>
  <dcterms:created xsi:type="dcterms:W3CDTF">2023-07-31T11:47:00Z</dcterms:created>
  <dcterms:modified xsi:type="dcterms:W3CDTF">2023-10-23T07:47:00Z</dcterms:modified>
</cp:coreProperties>
</file>