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0C83F447" w14:textId="6540E537" w:rsidR="005A35A8" w:rsidRDefault="00FF0771" w:rsidP="002711D5">
      <w:pPr>
        <w:jc w:val="center"/>
        <w:rPr>
          <w:rFonts w:ascii="宋体" w:hAnsi="宋体"/>
          <w:b/>
          <w:sz w:val="56"/>
          <w:szCs w:val="56"/>
        </w:rPr>
      </w:pPr>
      <w:r w:rsidRPr="00FF0771">
        <w:rPr>
          <w:rFonts w:ascii="宋体" w:hAnsi="宋体" w:hint="eastAsia"/>
          <w:b/>
          <w:sz w:val="56"/>
          <w:szCs w:val="56"/>
        </w:rPr>
        <w:t>UsbUartProxyDevice(UUPD)软件设计说明V1.0</w:t>
      </w:r>
      <w:r w:rsidR="00A1452A" w:rsidRPr="00A1452A">
        <w:rPr>
          <w:rFonts w:ascii="宋体" w:hAnsi="宋体" w:hint="eastAsia"/>
          <w:b/>
          <w:sz w:val="56"/>
          <w:szCs w:val="56"/>
        </w:rPr>
        <w:t>软件设计说明</w:t>
      </w:r>
    </w:p>
    <w:p w14:paraId="69AEFCFD" w14:textId="07DEE1AA" w:rsidR="002711D5" w:rsidRPr="0083385F" w:rsidRDefault="001E1A8F" w:rsidP="002711D5">
      <w:pPr>
        <w:jc w:val="center"/>
        <w:rPr>
          <w:rFonts w:ascii="宋体" w:hAnsi="宋体"/>
          <w:b/>
          <w:sz w:val="56"/>
          <w:szCs w:val="56"/>
        </w:rPr>
      </w:pPr>
      <w:r w:rsidRPr="0083385F">
        <w:rPr>
          <w:rFonts w:ascii="宋体" w:hAnsi="宋体" w:hint="eastAsia"/>
          <w:b/>
          <w:sz w:val="56"/>
          <w:szCs w:val="56"/>
        </w:rPr>
        <w:t>设计</w:t>
      </w:r>
      <w:r w:rsidR="002711D5" w:rsidRPr="0083385F">
        <w:rPr>
          <w:rFonts w:ascii="宋体" w:hAnsi="宋体"/>
          <w:b/>
          <w:sz w:val="56"/>
          <w:szCs w:val="56"/>
        </w:rPr>
        <w:t>说明</w:t>
      </w:r>
    </w:p>
    <w:p w14:paraId="792C603B" w14:textId="77777777" w:rsidR="004327D9" w:rsidRPr="0083385F" w:rsidRDefault="004327D9" w:rsidP="004327D9">
      <w:pPr>
        <w:jc w:val="center"/>
        <w:rPr>
          <w:rFonts w:ascii="宋体" w:hAnsi="宋体"/>
          <w:b/>
          <w:bCs/>
          <w:sz w:val="24"/>
        </w:rPr>
      </w:pP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0EB11B4D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3A5C71">
              <w:rPr>
                <w:rFonts w:ascii="宋体" w:hAnsi="宋体"/>
              </w:rPr>
              <w:t>7</w:t>
            </w:r>
            <w:r w:rsidR="008C4381">
              <w:rPr>
                <w:rFonts w:ascii="宋体" w:hAnsi="宋体"/>
              </w:rPr>
              <w:t>.</w:t>
            </w:r>
            <w:r w:rsidR="00B9649A">
              <w:rPr>
                <w:rFonts w:ascii="宋体" w:hAnsi="宋体"/>
              </w:rPr>
              <w:t>3</w:t>
            </w:r>
            <w:r w:rsidR="00E85296">
              <w:rPr>
                <w:rFonts w:ascii="宋体" w:hAnsi="宋体"/>
              </w:rPr>
              <w:t>1</w:t>
            </w:r>
          </w:p>
        </w:tc>
        <w:tc>
          <w:tcPr>
            <w:tcW w:w="900" w:type="dxa"/>
            <w:vAlign w:val="center"/>
          </w:tcPr>
          <w:p w14:paraId="654AF618" w14:textId="26785A79" w:rsidR="00AD502D" w:rsidRPr="0083385F" w:rsidRDefault="00195D28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陈奕利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682FD9F7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7179C963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77777777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105C50DD" w14:textId="630B2E1E" w:rsidR="00070FD6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1724475" w:history="1">
        <w:r w:rsidR="00070FD6" w:rsidRPr="009D1E06">
          <w:rPr>
            <w:rStyle w:val="a6"/>
            <w:rFonts w:ascii="宋体" w:hAnsi="宋体"/>
            <w:noProof/>
          </w:rPr>
          <w:t>1</w:t>
        </w:r>
        <w:r w:rsidR="00070FD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引言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_Toc141724475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2</w:t>
        </w:r>
        <w:r w:rsidR="00070FD6">
          <w:rPr>
            <w:noProof/>
            <w:webHidden/>
          </w:rPr>
          <w:fldChar w:fldCharType="end"/>
        </w:r>
      </w:hyperlink>
    </w:p>
    <w:p w14:paraId="4096F013" w14:textId="35E1C9E6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76" w:history="1">
        <w:r w:rsidR="00070FD6" w:rsidRPr="009D1E06">
          <w:rPr>
            <w:rStyle w:val="a6"/>
            <w:rFonts w:ascii="宋体" w:hAnsi="宋体"/>
            <w:noProof/>
          </w:rPr>
          <w:t>1.1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目的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_Toc141724476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2</w:t>
        </w:r>
        <w:r w:rsidR="00070FD6">
          <w:rPr>
            <w:noProof/>
            <w:webHidden/>
          </w:rPr>
          <w:fldChar w:fldCharType="end"/>
        </w:r>
      </w:hyperlink>
    </w:p>
    <w:p w14:paraId="7984CECF" w14:textId="15DA962A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77" w:history="1">
        <w:r w:rsidR="00070FD6" w:rsidRPr="009D1E06">
          <w:rPr>
            <w:rStyle w:val="a6"/>
            <w:rFonts w:ascii="宋体" w:hAnsi="宋体"/>
            <w:noProof/>
          </w:rPr>
          <w:t>1.2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范围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_Toc141724477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2</w:t>
        </w:r>
        <w:r w:rsidR="00070FD6">
          <w:rPr>
            <w:noProof/>
            <w:webHidden/>
          </w:rPr>
          <w:fldChar w:fldCharType="end"/>
        </w:r>
      </w:hyperlink>
    </w:p>
    <w:p w14:paraId="76FEC718" w14:textId="5165E456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78" w:history="1">
        <w:r w:rsidR="00070FD6" w:rsidRPr="009D1E06">
          <w:rPr>
            <w:rStyle w:val="a6"/>
            <w:rFonts w:ascii="宋体" w:hAnsi="宋体"/>
            <w:noProof/>
          </w:rPr>
          <w:t>1.3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缩略语定义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_Toc141724478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2</w:t>
        </w:r>
        <w:r w:rsidR="00070FD6">
          <w:rPr>
            <w:noProof/>
            <w:webHidden/>
          </w:rPr>
          <w:fldChar w:fldCharType="end"/>
        </w:r>
      </w:hyperlink>
    </w:p>
    <w:p w14:paraId="2728D324" w14:textId="1075558C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79" w:history="1">
        <w:r w:rsidR="00070FD6" w:rsidRPr="009D1E06">
          <w:rPr>
            <w:rStyle w:val="a6"/>
            <w:rFonts w:ascii="宋体" w:hAnsi="宋体"/>
            <w:noProof/>
          </w:rPr>
          <w:t>1.4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参考资料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_Toc141724479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2</w:t>
        </w:r>
        <w:r w:rsidR="00070FD6">
          <w:rPr>
            <w:noProof/>
            <w:webHidden/>
          </w:rPr>
          <w:fldChar w:fldCharType="end"/>
        </w:r>
      </w:hyperlink>
    </w:p>
    <w:p w14:paraId="6438C373" w14:textId="30C2BF39" w:rsidR="00070FD6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4480" w:history="1">
        <w:r w:rsidR="00070FD6" w:rsidRPr="009D1E06">
          <w:rPr>
            <w:rStyle w:val="a6"/>
            <w:rFonts w:ascii="宋体" w:hAnsi="宋体"/>
            <w:noProof/>
          </w:rPr>
          <w:t>2</w:t>
        </w:r>
        <w:r w:rsidR="00070FD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需求概述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_Toc141724480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2</w:t>
        </w:r>
        <w:r w:rsidR="00070FD6">
          <w:rPr>
            <w:noProof/>
            <w:webHidden/>
          </w:rPr>
          <w:fldChar w:fldCharType="end"/>
        </w:r>
      </w:hyperlink>
    </w:p>
    <w:p w14:paraId="70AEF588" w14:textId="56E0C6B2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81" w:history="1">
        <w:r w:rsidR="00070FD6" w:rsidRPr="009D1E06">
          <w:rPr>
            <w:rStyle w:val="a6"/>
            <w:rFonts w:ascii="宋体" w:hAnsi="宋体"/>
            <w:noProof/>
          </w:rPr>
          <w:t>2.1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功能需求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_Toc141724481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3</w:t>
        </w:r>
        <w:r w:rsidR="00070FD6">
          <w:rPr>
            <w:noProof/>
            <w:webHidden/>
          </w:rPr>
          <w:fldChar w:fldCharType="end"/>
        </w:r>
      </w:hyperlink>
    </w:p>
    <w:p w14:paraId="030E4BAF" w14:textId="633AAAA7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82" w:history="1">
        <w:r w:rsidR="00070FD6" w:rsidRPr="009D1E06">
          <w:rPr>
            <w:rStyle w:val="a6"/>
            <w:rFonts w:ascii="宋体" w:hAnsi="宋体"/>
            <w:noProof/>
          </w:rPr>
          <w:t>2.2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接口需求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_Toc141724482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3</w:t>
        </w:r>
        <w:r w:rsidR="00070FD6">
          <w:rPr>
            <w:noProof/>
            <w:webHidden/>
          </w:rPr>
          <w:fldChar w:fldCharType="end"/>
        </w:r>
      </w:hyperlink>
    </w:p>
    <w:p w14:paraId="567A33FE" w14:textId="16AE7755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83" w:history="1">
        <w:r w:rsidR="00070FD6" w:rsidRPr="009D1E06">
          <w:rPr>
            <w:rStyle w:val="a6"/>
            <w:rFonts w:ascii="宋体" w:hAnsi="宋体"/>
            <w:noProof/>
          </w:rPr>
          <w:t>2.3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性能需求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_Toc141724483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3</w:t>
        </w:r>
        <w:r w:rsidR="00070FD6">
          <w:rPr>
            <w:noProof/>
            <w:webHidden/>
          </w:rPr>
          <w:fldChar w:fldCharType="end"/>
        </w:r>
      </w:hyperlink>
    </w:p>
    <w:p w14:paraId="292972B1" w14:textId="2DCB5326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84" w:history="1">
        <w:r w:rsidR="00070FD6" w:rsidRPr="009D1E06">
          <w:rPr>
            <w:rStyle w:val="a6"/>
            <w:rFonts w:ascii="宋体" w:hAnsi="宋体"/>
            <w:noProof/>
          </w:rPr>
          <w:t>2.4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边界需求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_Toc141724484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3</w:t>
        </w:r>
        <w:r w:rsidR="00070FD6">
          <w:rPr>
            <w:noProof/>
            <w:webHidden/>
          </w:rPr>
          <w:fldChar w:fldCharType="end"/>
        </w:r>
      </w:hyperlink>
    </w:p>
    <w:p w14:paraId="3621AB7F" w14:textId="66738C83" w:rsidR="00070FD6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4485" w:history="1">
        <w:r w:rsidR="00070FD6" w:rsidRPr="009D1E06">
          <w:rPr>
            <w:rStyle w:val="a6"/>
            <w:rFonts w:ascii="宋体" w:hAnsi="宋体"/>
            <w:noProof/>
            <w:lang w:val="en-GB"/>
          </w:rPr>
          <w:t>3</w:t>
        </w:r>
        <w:r w:rsidR="00070FD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方案描述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_Toc141724485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3</w:t>
        </w:r>
        <w:r w:rsidR="00070FD6">
          <w:rPr>
            <w:noProof/>
            <w:webHidden/>
          </w:rPr>
          <w:fldChar w:fldCharType="end"/>
        </w:r>
      </w:hyperlink>
    </w:p>
    <w:p w14:paraId="44BCEDA5" w14:textId="1F6572BF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86" w:history="1">
        <w:r w:rsidR="00070FD6" w:rsidRPr="009D1E06">
          <w:rPr>
            <w:rStyle w:val="a6"/>
            <w:rFonts w:ascii="宋体" w:hAnsi="宋体"/>
            <w:noProof/>
          </w:rPr>
          <w:t>3.1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方案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_Toc141724486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3</w:t>
        </w:r>
        <w:r w:rsidR="00070FD6">
          <w:rPr>
            <w:noProof/>
            <w:webHidden/>
          </w:rPr>
          <w:fldChar w:fldCharType="end"/>
        </w:r>
      </w:hyperlink>
    </w:p>
    <w:p w14:paraId="1EF5A9DC" w14:textId="57F33030" w:rsidR="00070FD6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724487" w:history="1">
        <w:r w:rsidR="00070FD6" w:rsidRPr="009D1E06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070FD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方案说明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_Toc141724487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3</w:t>
        </w:r>
        <w:r w:rsidR="00070FD6">
          <w:rPr>
            <w:noProof/>
            <w:webHidden/>
          </w:rPr>
          <w:fldChar w:fldCharType="end"/>
        </w:r>
      </w:hyperlink>
    </w:p>
    <w:p w14:paraId="51822B5F" w14:textId="12D6417B" w:rsidR="00070FD6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4488" w:history="1">
        <w:r w:rsidR="00070FD6" w:rsidRPr="009D1E06">
          <w:rPr>
            <w:rStyle w:val="a6"/>
            <w:rFonts w:ascii="宋体" w:hAnsi="宋体"/>
            <w:noProof/>
            <w:lang w:val="en-GB"/>
          </w:rPr>
          <w:t>4</w:t>
        </w:r>
        <w:r w:rsidR="00070FD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  <w:lang w:val="en-GB"/>
          </w:rPr>
          <w:t>软件设计说明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_Toc141724488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4</w:t>
        </w:r>
        <w:r w:rsidR="00070FD6">
          <w:rPr>
            <w:noProof/>
            <w:webHidden/>
          </w:rPr>
          <w:fldChar w:fldCharType="end"/>
        </w:r>
      </w:hyperlink>
    </w:p>
    <w:p w14:paraId="09C6BC2C" w14:textId="0DD90E51" w:rsidR="00070FD6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4489" w:history="1">
        <w:r w:rsidR="00070FD6" w:rsidRPr="009D1E06">
          <w:rPr>
            <w:rStyle w:val="a6"/>
            <w:rFonts w:ascii="宋体" w:hAnsi="宋体"/>
            <w:noProof/>
          </w:rPr>
          <w:t>4.1</w:t>
        </w:r>
        <w:r w:rsidR="00070FD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</w:rPr>
          <w:t>模块详细设计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_Toc141724489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4</w:t>
        </w:r>
        <w:r w:rsidR="00070FD6">
          <w:rPr>
            <w:noProof/>
            <w:webHidden/>
          </w:rPr>
          <w:fldChar w:fldCharType="end"/>
        </w:r>
      </w:hyperlink>
    </w:p>
    <w:p w14:paraId="282DA39A" w14:textId="14B27E75" w:rsidR="00070FD6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4490" w:history="1">
        <w:r w:rsidR="00070FD6" w:rsidRPr="009D1E06">
          <w:rPr>
            <w:rStyle w:val="a6"/>
            <w:rFonts w:ascii="宋体" w:hAnsi="宋体"/>
            <w:noProof/>
            <w:lang w:val="en-GB"/>
          </w:rPr>
          <w:t>5</w:t>
        </w:r>
        <w:r w:rsidR="00070FD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70FD6" w:rsidRPr="009D1E06">
          <w:rPr>
            <w:rStyle w:val="a6"/>
            <w:rFonts w:ascii="宋体" w:hAnsi="宋体"/>
            <w:noProof/>
            <w:lang w:val="en-GB"/>
          </w:rPr>
          <w:t>附件</w:t>
        </w:r>
        <w:r w:rsidR="00070FD6">
          <w:rPr>
            <w:noProof/>
            <w:webHidden/>
          </w:rPr>
          <w:tab/>
        </w:r>
        <w:r w:rsidR="00070FD6">
          <w:rPr>
            <w:noProof/>
            <w:webHidden/>
          </w:rPr>
          <w:fldChar w:fldCharType="begin"/>
        </w:r>
        <w:r w:rsidR="00070FD6">
          <w:rPr>
            <w:noProof/>
            <w:webHidden/>
          </w:rPr>
          <w:instrText xml:space="preserve"> PAGEREF _Toc141724490 \h </w:instrText>
        </w:r>
        <w:r w:rsidR="00070FD6">
          <w:rPr>
            <w:noProof/>
            <w:webHidden/>
          </w:rPr>
        </w:r>
        <w:r w:rsidR="00070FD6">
          <w:rPr>
            <w:noProof/>
            <w:webHidden/>
          </w:rPr>
          <w:fldChar w:fldCharType="separate"/>
        </w:r>
        <w:r w:rsidR="00070FD6">
          <w:rPr>
            <w:noProof/>
            <w:webHidden/>
          </w:rPr>
          <w:t>5</w:t>
        </w:r>
        <w:r w:rsidR="00070FD6">
          <w:rPr>
            <w:noProof/>
            <w:webHidden/>
          </w:rPr>
          <w:fldChar w:fldCharType="end"/>
        </w:r>
      </w:hyperlink>
    </w:p>
    <w:p w14:paraId="33D8C229" w14:textId="79EA0696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1724475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1724476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4C57BDA4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</w:t>
      </w:r>
      <w:r w:rsidR="003B7D6D">
        <w:rPr>
          <w:rFonts w:ascii="宋体" w:hAnsi="宋体" w:hint="eastAsia"/>
        </w:rPr>
        <w:t>用于说明</w:t>
      </w:r>
      <w:r w:rsidR="00FD48F4">
        <w:rPr>
          <w:rFonts w:ascii="宋体" w:hAnsi="宋体" w:hint="eastAsia"/>
        </w:rPr>
        <w:t>Usb</w:t>
      </w:r>
      <w:r w:rsidR="00FD48F4">
        <w:rPr>
          <w:rFonts w:ascii="宋体" w:hAnsi="宋体"/>
        </w:rPr>
        <w:t>UartPorxyDevice</w:t>
      </w:r>
      <w:r w:rsidR="00E4095B">
        <w:rPr>
          <w:rFonts w:ascii="宋体" w:hAnsi="宋体" w:hint="eastAsia"/>
        </w:rPr>
        <w:t>的实现流程</w:t>
      </w:r>
      <w:r w:rsidRPr="0083385F">
        <w:rPr>
          <w:rFonts w:ascii="宋体" w:hAnsi="宋体" w:hint="eastAsia"/>
        </w:rPr>
        <w:t>，</w:t>
      </w:r>
      <w:r w:rsidRPr="0083385F">
        <w:rPr>
          <w:rFonts w:ascii="宋体" w:hAnsi="宋体"/>
        </w:rPr>
        <w:t>供项目组开发人员和软件维护人员阅读。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1724477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1724478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1FFD51CB" w:rsidR="00A75DA9" w:rsidRPr="0083385F" w:rsidRDefault="00704167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UDP</w:t>
            </w:r>
          </w:p>
        </w:tc>
        <w:tc>
          <w:tcPr>
            <w:tcW w:w="3682" w:type="dxa"/>
            <w:vAlign w:val="center"/>
          </w:tcPr>
          <w:p w14:paraId="007ABCE6" w14:textId="6B8CD788" w:rsidR="00A75DA9" w:rsidRPr="0083385F" w:rsidRDefault="00704167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UsbUartProxyDevice</w:t>
            </w:r>
          </w:p>
        </w:tc>
        <w:tc>
          <w:tcPr>
            <w:tcW w:w="3827" w:type="dxa"/>
            <w:vAlign w:val="center"/>
          </w:tcPr>
          <w:p w14:paraId="7FAD6F4F" w14:textId="54731051" w:rsidR="00A75DA9" w:rsidRPr="0083385F" w:rsidRDefault="00704167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SB</w:t>
            </w:r>
            <w:r>
              <w:rPr>
                <w:rFonts w:ascii="宋体" w:hAnsi="宋体" w:hint="eastAsia"/>
              </w:rPr>
              <w:t>串口代理</w:t>
            </w:r>
          </w:p>
        </w:tc>
      </w:tr>
      <w:tr w:rsidR="004B68F0" w:rsidRPr="0083385F" w14:paraId="7EF6C8AF" w14:textId="77777777" w:rsidTr="00291F2D">
        <w:tc>
          <w:tcPr>
            <w:tcW w:w="1548" w:type="dxa"/>
            <w:vAlign w:val="center"/>
          </w:tcPr>
          <w:p w14:paraId="3A20244F" w14:textId="3B863021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7E1DC3A3" w14:textId="32B09663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56E7355B" w14:textId="4F7410AD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</w:tr>
      <w:tr w:rsidR="00D6054B" w:rsidRPr="0083385F" w14:paraId="2473CDD6" w14:textId="77777777" w:rsidTr="00291F2D">
        <w:tc>
          <w:tcPr>
            <w:tcW w:w="1548" w:type="dxa"/>
            <w:vAlign w:val="center"/>
          </w:tcPr>
          <w:p w14:paraId="3838DD25" w14:textId="351B411F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7888A5CF" w14:textId="452EF289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2D4E0072" w14:textId="6A511F69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141724479"/>
      <w:r w:rsidRPr="0083385F">
        <w:rPr>
          <w:rFonts w:ascii="宋体" w:hAnsi="宋体" w:hint="eastAsia"/>
        </w:rPr>
        <w:t>参考资料</w:t>
      </w:r>
      <w:bookmarkEnd w:id="1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025CF2F7" w:rsidR="00E717E5" w:rsidRPr="0083385F" w:rsidRDefault="00E717E5" w:rsidP="0068241E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669E8CA8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1550D0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42E1AC5F" w:rsidR="001550D0" w:rsidRPr="0083385F" w:rsidRDefault="001550D0" w:rsidP="001550D0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6B86F932" w:rsidR="001550D0" w:rsidRPr="00B638F1" w:rsidRDefault="001550D0" w:rsidP="001550D0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3B70C1FB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1F7DE2C1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3" w:name="_Toc141724480"/>
      <w:r>
        <w:rPr>
          <w:rFonts w:ascii="宋体" w:hAnsi="宋体" w:hint="eastAsia"/>
        </w:rPr>
        <w:t>需求概述</w:t>
      </w:r>
      <w:bookmarkEnd w:id="13"/>
    </w:p>
    <w:p w14:paraId="05A2A70C" w14:textId="3AA64B5D" w:rsidR="00A15DFB" w:rsidRDefault="0077764A" w:rsidP="00A15DFB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反制枪对外只有一个</w:t>
      </w:r>
      <w:r>
        <w:rPr>
          <w:rFonts w:hint="eastAsia"/>
          <w:bCs/>
          <w:szCs w:val="21"/>
        </w:rPr>
        <w:t>Type</w:t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USB</w:t>
      </w:r>
      <w:r>
        <w:rPr>
          <w:rFonts w:hint="eastAsia"/>
          <w:bCs/>
          <w:szCs w:val="21"/>
        </w:rPr>
        <w:t>接口，而且为</w:t>
      </w:r>
      <w:r>
        <w:rPr>
          <w:rFonts w:hint="eastAsia"/>
          <w:bCs/>
          <w:szCs w:val="21"/>
        </w:rPr>
        <w:t>USB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hub</w:t>
      </w:r>
      <w:r>
        <w:rPr>
          <w:rFonts w:hint="eastAsia"/>
          <w:bCs/>
          <w:szCs w:val="21"/>
        </w:rPr>
        <w:t>。云台上为</w:t>
      </w:r>
      <w:r>
        <w:rPr>
          <w:rFonts w:hint="eastAsia"/>
          <w:bCs/>
          <w:szCs w:val="21"/>
        </w:rPr>
        <w:t>RS</w:t>
      </w:r>
      <w:r>
        <w:rPr>
          <w:bCs/>
          <w:szCs w:val="21"/>
        </w:rPr>
        <w:t>485</w:t>
      </w:r>
      <w:r>
        <w:rPr>
          <w:rFonts w:hint="eastAsia"/>
          <w:bCs/>
          <w:szCs w:val="21"/>
        </w:rPr>
        <w:t>。为了让反制枪和云台能够通信，需要中间转换器</w:t>
      </w:r>
      <w:r w:rsidR="00FE2363">
        <w:rPr>
          <w:rFonts w:hint="eastAsia"/>
          <w:bCs/>
          <w:szCs w:val="21"/>
        </w:rPr>
        <w:t>，即</w:t>
      </w:r>
      <w:r w:rsidR="00FE2363">
        <w:rPr>
          <w:rFonts w:hint="eastAsia"/>
          <w:bCs/>
          <w:szCs w:val="21"/>
        </w:rPr>
        <w:t>UUPD</w:t>
      </w:r>
      <w:r>
        <w:rPr>
          <w:rFonts w:hint="eastAsia"/>
          <w:bCs/>
          <w:szCs w:val="21"/>
        </w:rPr>
        <w:t>。</w:t>
      </w:r>
    </w:p>
    <w:p w14:paraId="3A0F0996" w14:textId="329D15D5" w:rsidR="0077764A" w:rsidRPr="0077764A" w:rsidRDefault="0077764A" w:rsidP="0077764A">
      <w:pPr>
        <w:pStyle w:val="af9"/>
        <w:shd w:val="clear" w:color="auto" w:fill="FFFFFF"/>
        <w:spacing w:before="150" w:beforeAutospacing="0" w:after="0" w:afterAutospacing="0"/>
        <w:rPr>
          <w:rFonts w:ascii="Arial" w:hAnsi="Arial" w:cs="Times New Roman"/>
          <w:bCs/>
          <w:kern w:val="21"/>
          <w:sz w:val="21"/>
          <w:szCs w:val="21"/>
        </w:rPr>
      </w:pP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4" w:name="_Toc141724481"/>
      <w:r>
        <w:rPr>
          <w:rFonts w:ascii="宋体" w:hAnsi="宋体" w:hint="eastAsia"/>
        </w:rPr>
        <w:lastRenderedPageBreak/>
        <w:t>功能需求</w:t>
      </w:r>
      <w:bookmarkEnd w:id="14"/>
    </w:p>
    <w:p w14:paraId="60DFB09B" w14:textId="376ADEB3" w:rsidR="009C4FEE" w:rsidRPr="009C4FEE" w:rsidRDefault="0077764A" w:rsidP="0077764A">
      <w:pPr>
        <w:ind w:left="420"/>
      </w:pPr>
      <w:r>
        <w:rPr>
          <w:rFonts w:hint="eastAsia"/>
        </w:rPr>
        <w:t>实现反制枪的</w:t>
      </w:r>
      <w:r>
        <w:rPr>
          <w:rFonts w:hint="eastAsia"/>
        </w:rPr>
        <w:t>USB</w:t>
      </w:r>
      <w:r>
        <w:rPr>
          <w:rFonts w:hint="eastAsia"/>
        </w:rPr>
        <w:t>口数据与云台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的数据转发。</w:t>
      </w:r>
    </w:p>
    <w:p w14:paraId="254A72A0" w14:textId="0F854692" w:rsidR="00F05E84" w:rsidRDefault="00F05E84" w:rsidP="00F05E84">
      <w:pPr>
        <w:jc w:val="center"/>
      </w:pPr>
    </w:p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15" w:name="_Toc141724482"/>
      <w:r>
        <w:rPr>
          <w:rFonts w:ascii="宋体" w:hAnsi="宋体" w:hint="eastAsia"/>
        </w:rPr>
        <w:t>接口需求</w:t>
      </w:r>
      <w:bookmarkEnd w:id="15"/>
    </w:p>
    <w:p w14:paraId="104D147F" w14:textId="60F6CB78" w:rsidR="00841BBC" w:rsidRPr="00841BBC" w:rsidRDefault="0077764A" w:rsidP="00841BBC">
      <w:pPr>
        <w:ind w:left="420"/>
      </w:pPr>
      <w:r>
        <w:rPr>
          <w:rFonts w:hint="eastAsia"/>
        </w:rPr>
        <w:t>无</w:t>
      </w:r>
    </w:p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16" w:name="_Toc141724483"/>
      <w:r>
        <w:rPr>
          <w:rFonts w:ascii="宋体" w:hAnsi="宋体" w:hint="eastAsia"/>
        </w:rPr>
        <w:t>性能需求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05E7BE58" w14:textId="77777777" w:rsidTr="002476BD">
        <w:trPr>
          <w:jc w:val="center"/>
        </w:trPr>
        <w:tc>
          <w:tcPr>
            <w:tcW w:w="988" w:type="dxa"/>
          </w:tcPr>
          <w:p w14:paraId="28BFAACD" w14:textId="76C74589" w:rsidR="00A15DFB" w:rsidRDefault="00A15DFB" w:rsidP="00A15DFB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C0832F8" w14:textId="5189741A" w:rsidR="00A15DFB" w:rsidRDefault="00A15DFB" w:rsidP="00A15DFB">
            <w:r>
              <w:rPr>
                <w:rFonts w:hint="eastAsia"/>
              </w:rPr>
              <w:t>性能需求</w:t>
            </w:r>
          </w:p>
        </w:tc>
      </w:tr>
      <w:tr w:rsidR="00A15DFB" w14:paraId="07A23F54" w14:textId="77777777" w:rsidTr="002476BD">
        <w:trPr>
          <w:jc w:val="center"/>
        </w:trPr>
        <w:tc>
          <w:tcPr>
            <w:tcW w:w="988" w:type="dxa"/>
          </w:tcPr>
          <w:p w14:paraId="267DF6EF" w14:textId="5889BED5" w:rsidR="00A15DFB" w:rsidRDefault="00A15DFB" w:rsidP="00A15DFB"/>
        </w:tc>
        <w:tc>
          <w:tcPr>
            <w:tcW w:w="5128" w:type="dxa"/>
          </w:tcPr>
          <w:p w14:paraId="4976F4CF" w14:textId="76E8B58C" w:rsidR="00A15DFB" w:rsidRDefault="00A15DFB" w:rsidP="00A15DFB"/>
        </w:tc>
      </w:tr>
      <w:tr w:rsidR="00A15DFB" w14:paraId="2750B933" w14:textId="77777777" w:rsidTr="002476BD">
        <w:trPr>
          <w:jc w:val="center"/>
        </w:trPr>
        <w:tc>
          <w:tcPr>
            <w:tcW w:w="988" w:type="dxa"/>
          </w:tcPr>
          <w:p w14:paraId="2A3544FA" w14:textId="4EB1B40C" w:rsidR="00A15DFB" w:rsidRDefault="00A15DFB" w:rsidP="00A15DFB"/>
        </w:tc>
        <w:tc>
          <w:tcPr>
            <w:tcW w:w="5128" w:type="dxa"/>
          </w:tcPr>
          <w:p w14:paraId="58A40495" w14:textId="1ECD8D48" w:rsidR="00A15DFB" w:rsidRDefault="00A15DFB" w:rsidP="00A15DFB"/>
        </w:tc>
      </w:tr>
    </w:tbl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17" w:name="_Toc141724484"/>
      <w:r>
        <w:rPr>
          <w:rFonts w:ascii="宋体" w:hAnsi="宋体" w:hint="eastAsia"/>
        </w:rPr>
        <w:t>边界需求</w:t>
      </w:r>
      <w:bookmarkEnd w:id="17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73F4D8C7" w14:textId="77777777" w:rsidTr="006E3129">
        <w:trPr>
          <w:jc w:val="center"/>
        </w:trPr>
        <w:tc>
          <w:tcPr>
            <w:tcW w:w="988" w:type="dxa"/>
          </w:tcPr>
          <w:p w14:paraId="214E6BBD" w14:textId="4BEA59E7" w:rsidR="00A15DFB" w:rsidRDefault="00A15DFB" w:rsidP="0040092C"/>
        </w:tc>
        <w:tc>
          <w:tcPr>
            <w:tcW w:w="5128" w:type="dxa"/>
          </w:tcPr>
          <w:p w14:paraId="5887FCAA" w14:textId="4E91D6CD" w:rsidR="00A15DFB" w:rsidRDefault="00A15DFB" w:rsidP="0040092C"/>
        </w:tc>
      </w:tr>
      <w:tr w:rsidR="00A15DFB" w14:paraId="33A27F02" w14:textId="77777777" w:rsidTr="006E3129">
        <w:trPr>
          <w:jc w:val="center"/>
        </w:trPr>
        <w:tc>
          <w:tcPr>
            <w:tcW w:w="988" w:type="dxa"/>
          </w:tcPr>
          <w:p w14:paraId="132D2E07" w14:textId="0CFD9DB2" w:rsidR="00A15DFB" w:rsidRDefault="00A15DFB" w:rsidP="0040092C"/>
        </w:tc>
        <w:tc>
          <w:tcPr>
            <w:tcW w:w="5128" w:type="dxa"/>
          </w:tcPr>
          <w:p w14:paraId="474B6D07" w14:textId="7887CE2D" w:rsidR="00A15DFB" w:rsidRDefault="00A15DFB" w:rsidP="0040092C"/>
        </w:tc>
      </w:tr>
      <w:tr w:rsidR="00A15DFB" w14:paraId="5126B780" w14:textId="77777777" w:rsidTr="006E3129">
        <w:trPr>
          <w:jc w:val="center"/>
        </w:trPr>
        <w:tc>
          <w:tcPr>
            <w:tcW w:w="988" w:type="dxa"/>
          </w:tcPr>
          <w:p w14:paraId="7BEF44EB" w14:textId="635E9F1C" w:rsidR="00A15DFB" w:rsidRDefault="00A15DFB" w:rsidP="0040092C"/>
        </w:tc>
        <w:tc>
          <w:tcPr>
            <w:tcW w:w="5128" w:type="dxa"/>
          </w:tcPr>
          <w:p w14:paraId="2533D95E" w14:textId="78976730" w:rsidR="00A15DFB" w:rsidRDefault="00A15DFB" w:rsidP="007E6AAD"/>
        </w:tc>
      </w:tr>
      <w:tr w:rsidR="00A15DFB" w14:paraId="1CB3580C" w14:textId="77777777" w:rsidTr="006E3129">
        <w:trPr>
          <w:jc w:val="center"/>
        </w:trPr>
        <w:tc>
          <w:tcPr>
            <w:tcW w:w="988" w:type="dxa"/>
          </w:tcPr>
          <w:p w14:paraId="555A86DC" w14:textId="400AECFC" w:rsidR="00A15DFB" w:rsidRDefault="00A15DFB" w:rsidP="0040092C"/>
        </w:tc>
        <w:tc>
          <w:tcPr>
            <w:tcW w:w="5128" w:type="dxa"/>
          </w:tcPr>
          <w:p w14:paraId="0CF48C34" w14:textId="56CA5CE5" w:rsidR="00A15DFB" w:rsidRDefault="00A15DFB" w:rsidP="007E6AAD"/>
        </w:tc>
      </w:tr>
    </w:tbl>
    <w:p w14:paraId="22DC5389" w14:textId="62B8F13B" w:rsidR="00966459" w:rsidRDefault="00541C03" w:rsidP="00966459">
      <w:pPr>
        <w:pStyle w:val="1"/>
        <w:rPr>
          <w:rFonts w:ascii="宋体" w:hAnsi="宋体"/>
          <w:lang w:val="en-GB"/>
        </w:rPr>
      </w:pPr>
      <w:bookmarkStart w:id="18" w:name="_Toc141724485"/>
      <w:r>
        <w:rPr>
          <w:rFonts w:ascii="宋体" w:hAnsi="宋体" w:hint="eastAsia"/>
        </w:rPr>
        <w:t>方案描述</w:t>
      </w:r>
      <w:bookmarkEnd w:id="18"/>
    </w:p>
    <w:p w14:paraId="6B3D7B8E" w14:textId="7FB93C94" w:rsidR="008D654C" w:rsidRDefault="00541C03" w:rsidP="008D654C">
      <w:pPr>
        <w:pStyle w:val="2"/>
        <w:rPr>
          <w:rFonts w:ascii="宋体" w:hAnsi="宋体"/>
        </w:rPr>
      </w:pPr>
      <w:bookmarkStart w:id="19" w:name="_Toc141724486"/>
      <w:r>
        <w:rPr>
          <w:rFonts w:ascii="宋体" w:hAnsi="宋体" w:hint="eastAsia"/>
        </w:rPr>
        <w:t>方案</w:t>
      </w:r>
      <w:bookmarkEnd w:id="19"/>
    </w:p>
    <w:p w14:paraId="2A91765D" w14:textId="59E52A62" w:rsidR="008D654C" w:rsidRPr="008D654C" w:rsidRDefault="00541C03" w:rsidP="008D654C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20" w:name="_Toc141724487"/>
      <w:r>
        <w:rPr>
          <w:rFonts w:ascii="宋体" w:hAnsi="宋体" w:hint="eastAsia"/>
        </w:rPr>
        <w:t>方案说明</w:t>
      </w:r>
      <w:bookmarkEnd w:id="20"/>
    </w:p>
    <w:p w14:paraId="7DD52294" w14:textId="6CB2A5F1" w:rsidR="0077764A" w:rsidRPr="0077764A" w:rsidRDefault="0077764A" w:rsidP="0077764A">
      <w:pPr>
        <w:pStyle w:val="af9"/>
        <w:shd w:val="clear" w:color="auto" w:fill="FFFFFF"/>
        <w:spacing w:before="150" w:beforeAutospacing="0" w:after="0" w:afterAutospacing="0"/>
        <w:rPr>
          <w:rFonts w:ascii="Arial" w:hAnsi="Arial" w:cs="Times New Roman"/>
          <w:bCs/>
          <w:kern w:val="21"/>
          <w:sz w:val="21"/>
          <w:szCs w:val="21"/>
        </w:rPr>
      </w:pPr>
      <w:r w:rsidRPr="0077764A">
        <w:rPr>
          <w:rFonts w:ascii="Arial" w:hAnsi="Arial" w:cs="Times New Roman"/>
          <w:bCs/>
          <w:kern w:val="21"/>
          <w:sz w:val="21"/>
          <w:szCs w:val="21"/>
        </w:rPr>
        <w:t>树莓派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4</w:t>
      </w:r>
      <w:r>
        <w:rPr>
          <w:rFonts w:ascii="Arial" w:hAnsi="Arial" w:cs="Times New Roman"/>
          <w:bCs/>
          <w:kern w:val="21"/>
          <w:sz w:val="21"/>
          <w:szCs w:val="21"/>
        </w:rPr>
        <w:t>B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有着丰富和完善的软件系统支持，可以支持各类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USB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外设。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 xml:space="preserve"> </w:t>
      </w:r>
    </w:p>
    <w:p w14:paraId="749C93F4" w14:textId="574DF795" w:rsidR="0077764A" w:rsidRPr="0077764A" w:rsidRDefault="0077764A" w:rsidP="0077764A">
      <w:pPr>
        <w:pStyle w:val="af9"/>
        <w:shd w:val="clear" w:color="auto" w:fill="FFFFFF"/>
        <w:spacing w:before="150" w:beforeAutospacing="0" w:after="0" w:afterAutospacing="0"/>
        <w:rPr>
          <w:rFonts w:ascii="Arial" w:hAnsi="Arial" w:cs="Times New Roman"/>
          <w:bCs/>
          <w:kern w:val="21"/>
          <w:sz w:val="21"/>
          <w:szCs w:val="21"/>
        </w:rPr>
      </w:pPr>
      <w:r w:rsidRPr="0077764A">
        <w:rPr>
          <w:rFonts w:ascii="Arial" w:hAnsi="Arial" w:cs="Times New Roman"/>
          <w:bCs/>
          <w:kern w:val="21"/>
          <w:sz w:val="21"/>
          <w:szCs w:val="21"/>
        </w:rPr>
        <w:t>（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1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）树莓派有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4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个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USB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口。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 USB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口具备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host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能力</w:t>
      </w:r>
      <w:r w:rsidR="00814D1D">
        <w:rPr>
          <w:rFonts w:ascii="Arial" w:hAnsi="Arial" w:cs="Times New Roman" w:hint="eastAsia"/>
          <w:bCs/>
          <w:kern w:val="21"/>
          <w:sz w:val="21"/>
          <w:szCs w:val="21"/>
        </w:rPr>
        <w:t>。当树莓派上连接上反制枪时，可以在树莓派上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看到一个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tty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设备；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 </w:t>
      </w:r>
      <w:r w:rsidR="00814D1D">
        <w:rPr>
          <w:rFonts w:ascii="Arial" w:hAnsi="Arial" w:cs="Times New Roman" w:hint="eastAsia"/>
          <w:bCs/>
          <w:kern w:val="21"/>
          <w:sz w:val="21"/>
          <w:szCs w:val="21"/>
        </w:rPr>
        <w:t>树莓派对再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与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USB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转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RS485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的设备连接，也可以看到一个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t</w:t>
      </w:r>
      <w:r>
        <w:rPr>
          <w:rFonts w:ascii="Arial" w:hAnsi="Arial" w:cs="Times New Roman"/>
          <w:bCs/>
          <w:kern w:val="21"/>
          <w:sz w:val="21"/>
          <w:szCs w:val="21"/>
        </w:rPr>
        <w:t>ty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设备。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USB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转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RS485</w:t>
      </w:r>
      <w:r>
        <w:rPr>
          <w:rFonts w:ascii="Arial" w:hAnsi="Arial" w:cs="Times New Roman" w:hint="eastAsia"/>
          <w:bCs/>
          <w:kern w:val="21"/>
          <w:sz w:val="21"/>
          <w:szCs w:val="21"/>
        </w:rPr>
        <w:t>设备再与</w:t>
      </w:r>
      <w:r w:rsidRPr="0077764A">
        <w:rPr>
          <w:rFonts w:ascii="Arial" w:hAnsi="Arial" w:cs="Times New Roman"/>
          <w:bCs/>
          <w:kern w:val="21"/>
          <w:sz w:val="21"/>
          <w:szCs w:val="21"/>
        </w:rPr>
        <w:t>云台相连。</w:t>
      </w:r>
    </w:p>
    <w:p w14:paraId="24B87B27" w14:textId="1EFFD493" w:rsidR="00412687" w:rsidRDefault="0077764A" w:rsidP="0077764A">
      <w:r w:rsidRPr="0077764A">
        <w:rPr>
          <w:bCs/>
          <w:szCs w:val="21"/>
        </w:rPr>
        <w:t>（</w:t>
      </w:r>
      <w:r w:rsidRPr="0077764A">
        <w:rPr>
          <w:bCs/>
          <w:szCs w:val="21"/>
        </w:rPr>
        <w:t>2</w:t>
      </w:r>
      <w:r w:rsidRPr="0077764A">
        <w:rPr>
          <w:bCs/>
          <w:szCs w:val="21"/>
        </w:rPr>
        <w:t>）</w:t>
      </w:r>
      <w:r w:rsidR="00814D1D">
        <w:rPr>
          <w:rFonts w:hint="eastAsia"/>
          <w:bCs/>
          <w:szCs w:val="21"/>
        </w:rPr>
        <w:t>树莓派</w:t>
      </w:r>
      <w:r w:rsidRPr="0077764A">
        <w:rPr>
          <w:bCs/>
          <w:szCs w:val="21"/>
        </w:rPr>
        <w:t>将两</w:t>
      </w:r>
      <w:r>
        <w:rPr>
          <w:rFonts w:hint="eastAsia"/>
          <w:bCs/>
          <w:szCs w:val="21"/>
        </w:rPr>
        <w:t>tty</w:t>
      </w:r>
      <w:r>
        <w:rPr>
          <w:rFonts w:hint="eastAsia"/>
          <w:bCs/>
          <w:szCs w:val="21"/>
        </w:rPr>
        <w:t>设备的</w:t>
      </w:r>
      <w:r w:rsidRPr="0077764A">
        <w:rPr>
          <w:bCs/>
          <w:szCs w:val="21"/>
        </w:rPr>
        <w:t>数据进行双向转发，实现反制枪与云台的串口通讯能力；然后反制枪就可以控制云台了。</w:t>
      </w:r>
    </w:p>
    <w:p w14:paraId="621CAE08" w14:textId="77777777" w:rsidR="00121FF3" w:rsidRDefault="00121FF3" w:rsidP="008D654C"/>
    <w:p w14:paraId="63AC8CCB" w14:textId="4736C44F" w:rsidR="00226627" w:rsidRDefault="00814D1D" w:rsidP="008D654C">
      <w:r>
        <w:rPr>
          <w:rFonts w:hint="eastAsia"/>
        </w:rPr>
        <w:t>连接示意图：</w:t>
      </w:r>
      <w:r w:rsidR="00226627">
        <w:rPr>
          <w:rFonts w:hint="eastAsia"/>
        </w:rPr>
        <w:t>如下的</w:t>
      </w:r>
      <w:r w:rsidR="00226627">
        <w:rPr>
          <w:rFonts w:hint="eastAsia"/>
        </w:rPr>
        <w:t>UUPD</w:t>
      </w:r>
      <w:r w:rsidR="00226627">
        <w:rPr>
          <w:rFonts w:hint="eastAsia"/>
        </w:rPr>
        <w:t>即为树莓派。下同。</w:t>
      </w:r>
    </w:p>
    <w:p w14:paraId="1AC71E70" w14:textId="62C2083C" w:rsidR="00814D1D" w:rsidRDefault="00814D1D" w:rsidP="008D654C">
      <w:r>
        <w:rPr>
          <w:rFonts w:hint="eastAsia"/>
        </w:rPr>
        <w:t>反制枪</w:t>
      </w:r>
      <w:r>
        <w:t xml:space="preserve">[USB device] </w:t>
      </w:r>
      <w:r>
        <w:sym w:font="Wingdings" w:char="F0E7"/>
      </w:r>
      <w:r>
        <w:sym w:font="Wingdings" w:char="F0E8"/>
      </w:r>
      <w:r w:rsidR="00E73C8D">
        <w:t xml:space="preserve">[USB host] </w:t>
      </w:r>
      <w:r w:rsidR="00E73C8D">
        <w:rPr>
          <w:rFonts w:hint="eastAsia"/>
        </w:rPr>
        <w:t>UUPD</w:t>
      </w:r>
      <w:r w:rsidR="00E73C8D">
        <w:t xml:space="preserve"> [USB host] </w:t>
      </w:r>
      <w:r w:rsidR="00E73C8D">
        <w:sym w:font="Wingdings" w:char="F0E7"/>
      </w:r>
      <w:r w:rsidR="00E73C8D">
        <w:sym w:font="Wingdings" w:char="F0E8"/>
      </w:r>
      <w:r w:rsidR="00E73C8D">
        <w:t>[USB de</w:t>
      </w:r>
      <w:r w:rsidR="00581481">
        <w:rPr>
          <w:rFonts w:hint="eastAsia"/>
        </w:rPr>
        <w:t>v</w:t>
      </w:r>
      <w:r w:rsidR="00581481">
        <w:t>i</w:t>
      </w:r>
      <w:r w:rsidR="00E73C8D">
        <w:t>ce]USB</w:t>
      </w:r>
      <w:r w:rsidR="00E73C8D">
        <w:rPr>
          <w:rFonts w:hint="eastAsia"/>
        </w:rPr>
        <w:t>转</w:t>
      </w:r>
      <w:r w:rsidR="00E73C8D">
        <w:rPr>
          <w:rFonts w:hint="eastAsia"/>
        </w:rPr>
        <w:t>R485</w:t>
      </w:r>
      <w:r w:rsidR="00E73C8D">
        <w:t>[RS485]</w:t>
      </w:r>
      <w:r w:rsidR="00E73C8D">
        <w:sym w:font="Wingdings" w:char="F0E7"/>
      </w:r>
      <w:r w:rsidR="00E73C8D">
        <w:sym w:font="Wingdings" w:char="F0E8"/>
      </w:r>
      <w:r w:rsidR="00E73C8D">
        <w:t>[RS485]</w:t>
      </w:r>
      <w:r w:rsidR="00E73C8D">
        <w:rPr>
          <w:rFonts w:hint="eastAsia"/>
        </w:rPr>
        <w:t>云台</w:t>
      </w:r>
    </w:p>
    <w:p w14:paraId="40EC9D11" w14:textId="77777777" w:rsidR="00814D1D" w:rsidRDefault="00814D1D" w:rsidP="008D654C"/>
    <w:p w14:paraId="029F9EFA" w14:textId="77777777" w:rsidR="00814D1D" w:rsidRDefault="00814D1D" w:rsidP="008D654C"/>
    <w:p w14:paraId="0D623B6A" w14:textId="77777777" w:rsidR="00121FF3" w:rsidRDefault="00121FF3" w:rsidP="008D654C"/>
    <w:p w14:paraId="2CC9AA21" w14:textId="77777777" w:rsidR="00541C03" w:rsidRDefault="00541C03" w:rsidP="00541C03">
      <w:pPr>
        <w:pStyle w:val="1"/>
        <w:rPr>
          <w:rFonts w:ascii="宋体" w:hAnsi="宋体"/>
          <w:lang w:val="en-GB"/>
        </w:rPr>
      </w:pPr>
      <w:bookmarkStart w:id="21" w:name="_Toc141724488"/>
      <w:r>
        <w:rPr>
          <w:rFonts w:ascii="宋体" w:hAnsi="宋体" w:hint="eastAsia"/>
          <w:lang w:val="en-GB"/>
        </w:rPr>
        <w:t>软件</w:t>
      </w:r>
      <w:r w:rsidRPr="0083385F">
        <w:rPr>
          <w:rFonts w:ascii="宋体" w:hAnsi="宋体" w:hint="eastAsia"/>
          <w:lang w:val="en-GB"/>
        </w:rPr>
        <w:t>设计说明</w:t>
      </w:r>
      <w:bookmarkEnd w:id="21"/>
    </w:p>
    <w:p w14:paraId="6A259AA0" w14:textId="77777777" w:rsidR="00541C03" w:rsidRDefault="00541C03" w:rsidP="00541C03">
      <w:pPr>
        <w:pStyle w:val="2"/>
        <w:rPr>
          <w:rFonts w:ascii="宋体" w:hAnsi="宋体"/>
        </w:rPr>
      </w:pPr>
      <w:bookmarkStart w:id="22" w:name="_Toc141724489"/>
      <w:r>
        <w:rPr>
          <w:rFonts w:ascii="宋体" w:hAnsi="宋体" w:hint="eastAsia"/>
        </w:rPr>
        <w:t>模块详细设计</w:t>
      </w:r>
      <w:bookmarkEnd w:id="22"/>
    </w:p>
    <w:p w14:paraId="339B7DFD" w14:textId="6045C648" w:rsidR="00541C03" w:rsidRDefault="001A1771" w:rsidP="00792A35">
      <w:r>
        <w:rPr>
          <w:rFonts w:hint="eastAsia"/>
        </w:rPr>
        <w:t>整个的实现比较简单</w:t>
      </w:r>
    </w:p>
    <w:p w14:paraId="4DB19E9A" w14:textId="638FA1F8" w:rsidR="001A1771" w:rsidRDefault="001A1771" w:rsidP="001A1771">
      <w:pPr>
        <w:pStyle w:val="af4"/>
        <w:numPr>
          <w:ilvl w:val="0"/>
          <w:numId w:val="76"/>
        </w:numPr>
        <w:ind w:firstLineChars="0"/>
      </w:pPr>
      <w:r>
        <w:rPr>
          <w:rFonts w:hint="eastAsia"/>
        </w:rPr>
        <w:t>下载树莓派对官方</w:t>
      </w:r>
      <w:r w:rsidR="00070FD6">
        <w:rPr>
          <w:rFonts w:hint="eastAsia"/>
        </w:rPr>
        <w:t>无桌面</w:t>
      </w:r>
      <w:r>
        <w:rPr>
          <w:rFonts w:hint="eastAsia"/>
        </w:rPr>
        <w:t>版本：</w:t>
      </w:r>
    </w:p>
    <w:p w14:paraId="646F9623" w14:textId="625A5532" w:rsidR="001A1771" w:rsidRDefault="001A1771" w:rsidP="001A1771">
      <w:pPr>
        <w:pStyle w:val="af4"/>
        <w:numPr>
          <w:ilvl w:val="0"/>
          <w:numId w:val="76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</w:t>
      </w:r>
      <w:r>
        <w:t>ocat</w:t>
      </w:r>
      <w:r>
        <w:rPr>
          <w:rFonts w:hint="eastAsia"/>
        </w:rPr>
        <w:t>软件：</w:t>
      </w:r>
      <w:r>
        <w:rPr>
          <w:rFonts w:hint="eastAsia"/>
        </w:rPr>
        <w:t xml:space="preserve"> sudo</w:t>
      </w:r>
      <w:r>
        <w:t xml:space="preserve"> apt-get install socat</w:t>
      </w:r>
    </w:p>
    <w:p w14:paraId="4D005815" w14:textId="4C1E4BA6" w:rsidR="001A1771" w:rsidRDefault="001A1771" w:rsidP="001A1771">
      <w:pPr>
        <w:pStyle w:val="af4"/>
        <w:numPr>
          <w:ilvl w:val="0"/>
          <w:numId w:val="7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t xml:space="preserve">etc/rc.local, </w:t>
      </w:r>
      <w:r>
        <w:rPr>
          <w:rFonts w:hint="eastAsia"/>
        </w:rPr>
        <w:t>增加如下内容：</w:t>
      </w:r>
    </w:p>
    <w:p w14:paraId="25CA664A" w14:textId="692D818C" w:rsidR="001A1771" w:rsidRPr="00F54EB8" w:rsidRDefault="001A1771" w:rsidP="001A1771">
      <w:pPr>
        <w:pStyle w:val="af4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11CFD538" wp14:editId="5E783911">
                <wp:extent cx="5043225" cy="1404620"/>
                <wp:effectExtent l="0" t="0" r="2413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B2991" w14:textId="45774521" w:rsidR="001A1771" w:rsidRDefault="003D3C88">
                            <w:r>
                              <w:t>w</w:t>
                            </w:r>
                            <w:r w:rsidR="001A1771">
                              <w:t>hile true</w:t>
                            </w:r>
                            <w:r w:rsidR="001A1771">
                              <w:rPr>
                                <w:rFonts w:hint="eastAsia"/>
                              </w:rPr>
                              <w:t>;</w:t>
                            </w:r>
                            <w:r w:rsidR="001A1771">
                              <w:t xml:space="preserve"> do</w:t>
                            </w:r>
                          </w:p>
                          <w:p w14:paraId="251228BB" w14:textId="3169B76C" w:rsidR="001A1771" w:rsidRDefault="001A1771">
                            <w:r>
                              <w:tab/>
                              <w:t>[ -e /dev/ttyACM0</w:t>
                            </w:r>
                            <w:r w:rsidR="00DD6DF5">
                              <w:t xml:space="preserve"> </w:t>
                            </w:r>
                            <w:r>
                              <w:t xml:space="preserve">] </w:t>
                            </w:r>
                            <w:r w:rsidR="00596A20">
                              <w:t>&amp;&amp;</w:t>
                            </w:r>
                            <w:r>
                              <w:t xml:space="preserve"> [ -e /dev/ttyACM1 ] </w:t>
                            </w:r>
                            <w:r w:rsidR="00596A20">
                              <w:t>&amp;&amp;</w:t>
                            </w:r>
                            <w:r>
                              <w:t xml:space="preserve"> socat -d -d /dev/ttyACM0,b9600,raw,echo=0 /dev/ttyACM1,b9600,raw,echo</w:t>
                            </w:r>
                            <w:r w:rsidR="00B56743">
                              <w:t>=</w:t>
                            </w:r>
                            <w:r>
                              <w:t xml:space="preserve">0 </w:t>
                            </w:r>
                          </w:p>
                          <w:p w14:paraId="77E7AB2B" w14:textId="31D8F7D4" w:rsidR="001A1771" w:rsidRDefault="001A1771">
                            <w:r>
                              <w:tab/>
                            </w:r>
                            <w:r w:rsidR="000D4AE8">
                              <w:t>s</w:t>
                            </w:r>
                            <w:r>
                              <w:t>leep 1</w:t>
                            </w:r>
                          </w:p>
                          <w:p w14:paraId="6A39FFD6" w14:textId="7BEA00D0" w:rsidR="001A1771" w:rsidRDefault="001A1771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CFD5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7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">
                <v:textbox style="mso-fit-shape-to-text:t">
                  <w:txbxContent>
                    <w:p w14:paraId="409B2991" w14:textId="45774521" w:rsidR="001A1771" w:rsidRDefault="003D3C88">
                      <w:r>
                        <w:t>w</w:t>
                      </w:r>
                      <w:r w:rsidR="001A1771">
                        <w:t>hile true</w:t>
                      </w:r>
                      <w:r w:rsidR="001A1771">
                        <w:rPr>
                          <w:rFonts w:hint="eastAsia"/>
                        </w:rPr>
                        <w:t>;</w:t>
                      </w:r>
                      <w:r w:rsidR="001A1771">
                        <w:t xml:space="preserve"> do</w:t>
                      </w:r>
                    </w:p>
                    <w:p w14:paraId="251228BB" w14:textId="3169B76C" w:rsidR="001A1771" w:rsidRDefault="001A1771">
                      <w:r>
                        <w:tab/>
                        <w:t>[ -e /dev/ttyACM0</w:t>
                      </w:r>
                      <w:r w:rsidR="00DD6DF5">
                        <w:t xml:space="preserve"> </w:t>
                      </w:r>
                      <w:r>
                        <w:t xml:space="preserve">] </w:t>
                      </w:r>
                      <w:r w:rsidR="00596A20">
                        <w:t>&amp;&amp;</w:t>
                      </w:r>
                      <w:r>
                        <w:t xml:space="preserve"> [ -e /dev/ttyACM1 ] </w:t>
                      </w:r>
                      <w:r w:rsidR="00596A20">
                        <w:t>&amp;&amp;</w:t>
                      </w:r>
                      <w:r>
                        <w:t xml:space="preserve"> socat -d -d /dev/ttyACM0,b9600,raw,echo=0 /dev/ttyACM1,b9600,raw,echo</w:t>
                      </w:r>
                      <w:r w:rsidR="00B56743">
                        <w:t>=</w:t>
                      </w:r>
                      <w:r>
                        <w:t xml:space="preserve">0 </w:t>
                      </w:r>
                    </w:p>
                    <w:p w14:paraId="77E7AB2B" w14:textId="31D8F7D4" w:rsidR="001A1771" w:rsidRDefault="001A1771">
                      <w:r>
                        <w:tab/>
                      </w:r>
                      <w:r w:rsidR="000D4AE8">
                        <w:t>s</w:t>
                      </w:r>
                      <w:r>
                        <w:t>leep 1</w:t>
                      </w:r>
                    </w:p>
                    <w:p w14:paraId="6A39FFD6" w14:textId="7BEA00D0" w:rsidR="001A1771" w:rsidRDefault="001A1771">
                      <w: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3D1D29" w14:textId="77777777" w:rsidR="00541C03" w:rsidRDefault="00541C03" w:rsidP="00792A35"/>
    <w:p w14:paraId="108D46FF" w14:textId="74D046C2" w:rsidR="00541C03" w:rsidRDefault="00541C03" w:rsidP="00792A35"/>
    <w:p w14:paraId="31A94DA0" w14:textId="77777777" w:rsidR="00541C03" w:rsidRPr="00515A69" w:rsidRDefault="00541C03" w:rsidP="00541C03">
      <w:pPr>
        <w:jc w:val="left"/>
      </w:pPr>
    </w:p>
    <w:p w14:paraId="746BD089" w14:textId="0DECD5AF" w:rsidR="00541C03" w:rsidRPr="00E5394E" w:rsidRDefault="00541C03" w:rsidP="00541C03"/>
    <w:p w14:paraId="0EE323BC" w14:textId="77777777" w:rsidR="00541C03" w:rsidRPr="0083385F" w:rsidRDefault="00541C03" w:rsidP="00541C03">
      <w:pPr>
        <w:pStyle w:val="1"/>
        <w:rPr>
          <w:rFonts w:ascii="宋体" w:hAnsi="宋体"/>
          <w:lang w:val="en-GB"/>
        </w:rPr>
      </w:pPr>
      <w:bookmarkStart w:id="23" w:name="_Toc141724490"/>
      <w:r w:rsidRPr="0083385F">
        <w:rPr>
          <w:rFonts w:ascii="宋体" w:hAnsi="宋体" w:hint="eastAsia"/>
          <w:lang w:val="en-GB"/>
        </w:rPr>
        <w:lastRenderedPageBreak/>
        <w:t>附件</w:t>
      </w:r>
      <w:bookmarkEnd w:id="23"/>
    </w:p>
    <w:p w14:paraId="080B7E58" w14:textId="75A4C374" w:rsidR="00541C03" w:rsidRPr="0083385F" w:rsidRDefault="003B4654" w:rsidP="00095744">
      <w:pPr>
        <w:ind w:left="420"/>
        <w:rPr>
          <w:rFonts w:ascii="宋体" w:hAnsi="宋体"/>
          <w:lang w:val="en-GB"/>
        </w:rPr>
      </w:pPr>
      <w:r>
        <w:rPr>
          <w:rFonts w:ascii="宋体" w:hAnsi="宋体" w:hint="eastAsia"/>
          <w:lang w:val="en-GB"/>
        </w:rPr>
        <w:t>无</w:t>
      </w:r>
    </w:p>
    <w:sectPr w:rsidR="00541C03" w:rsidRPr="0083385F" w:rsidSect="008747E5">
      <w:headerReference w:type="default" r:id="rId9"/>
      <w:footerReference w:type="default" r:id="rId10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E0D1" w14:textId="77777777" w:rsidR="00515BAB" w:rsidRDefault="00515BAB">
      <w:r>
        <w:separator/>
      </w:r>
    </w:p>
  </w:endnote>
  <w:endnote w:type="continuationSeparator" w:id="0">
    <w:p w14:paraId="7D5A70B4" w14:textId="77777777" w:rsidR="00515BAB" w:rsidRDefault="0051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566D" w14:textId="77777777" w:rsidR="00515BAB" w:rsidRDefault="00515BAB">
      <w:r>
        <w:separator/>
      </w:r>
    </w:p>
  </w:footnote>
  <w:footnote w:type="continuationSeparator" w:id="0">
    <w:p w14:paraId="2D6CABCF" w14:textId="77777777" w:rsidR="00515BAB" w:rsidRDefault="00515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 w:rsidP="00633727">
    <w:pPr>
      <w:pStyle w:val="a9"/>
      <w:jc w:val="both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834"/>
      <w:gridCol w:w="2787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29769AB3" w:rsidR="000D6001" w:rsidRPr="009278BF" w:rsidRDefault="00DF4D35" w:rsidP="005E3F9B">
          <w:pPr>
            <w:rPr>
              <w:rFonts w:ascii="宋体" w:hAnsi="宋体"/>
              <w:b/>
              <w:szCs w:val="21"/>
            </w:rPr>
          </w:pPr>
          <w:r w:rsidRPr="00DF4D35">
            <w:rPr>
              <w:rFonts w:ascii="宋体" w:hAnsi="宋体" w:hint="eastAsia"/>
              <w:b/>
              <w:szCs w:val="21"/>
            </w:rPr>
            <w:t>UsbUartProxyDevice(UUPD)软件设计说明</w:t>
          </w:r>
          <w:r w:rsidR="00633727" w:rsidRPr="00633727">
            <w:rPr>
              <w:rFonts w:ascii="宋体" w:hAnsi="宋体" w:hint="eastAsia"/>
              <w:b/>
              <w:szCs w:val="21"/>
            </w:rPr>
            <w:t>软件设计说明</w:t>
          </w:r>
          <w:r w:rsidR="000D6001">
            <w:rPr>
              <w:rFonts w:ascii="宋体" w:hAnsi="宋体"/>
              <w:b/>
              <w:szCs w:val="21"/>
            </w:rPr>
            <w:t>设计</w:t>
          </w:r>
          <w:r w:rsidR="000D6001" w:rsidRPr="00694636">
            <w:rPr>
              <w:rFonts w:ascii="宋体" w:hAnsi="宋体" w:hint="eastAsia"/>
              <w:b/>
              <w:szCs w:val="21"/>
            </w:rPr>
            <w:t>说</w:t>
          </w:r>
          <w:r w:rsidR="000D6001">
            <w:rPr>
              <w:rFonts w:ascii="宋体" w:hAnsi="宋体"/>
              <w:b/>
              <w:szCs w:val="21"/>
            </w:rPr>
            <w:t>明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0B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B0A00"/>
    <w:multiLevelType w:val="hybridMultilevel"/>
    <w:tmpl w:val="B0BCC692"/>
    <w:lvl w:ilvl="0" w:tplc="BEE28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CA09C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D867DE"/>
    <w:multiLevelType w:val="hybridMultilevel"/>
    <w:tmpl w:val="4014D26A"/>
    <w:lvl w:ilvl="0" w:tplc="0AB2B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EB4B78"/>
    <w:multiLevelType w:val="hybridMultilevel"/>
    <w:tmpl w:val="47FE2B40"/>
    <w:lvl w:ilvl="0" w:tplc="3EE64DA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F140D4"/>
    <w:multiLevelType w:val="hybridMultilevel"/>
    <w:tmpl w:val="67906F06"/>
    <w:lvl w:ilvl="0" w:tplc="BE86A1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1A6CBC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49729A"/>
    <w:multiLevelType w:val="hybridMultilevel"/>
    <w:tmpl w:val="70BAF09A"/>
    <w:lvl w:ilvl="0" w:tplc="63DC4D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80B1E9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BE37C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EE72A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210EDC"/>
    <w:multiLevelType w:val="hybridMultilevel"/>
    <w:tmpl w:val="32986928"/>
    <w:lvl w:ilvl="0" w:tplc="5002D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225B3790"/>
    <w:multiLevelType w:val="hybridMultilevel"/>
    <w:tmpl w:val="808E29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2DF0305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4" w15:restartNumberingAfterBreak="0">
    <w:nsid w:val="2558511C"/>
    <w:multiLevelType w:val="hybridMultilevel"/>
    <w:tmpl w:val="C5E452B6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25AA2C79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77570C2"/>
    <w:multiLevelType w:val="hybridMultilevel"/>
    <w:tmpl w:val="FD987E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8D105CE"/>
    <w:multiLevelType w:val="hybridMultilevel"/>
    <w:tmpl w:val="C046C52A"/>
    <w:lvl w:ilvl="0" w:tplc="44DE6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01643B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0F27C48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B2A00A3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3E852E2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A623C3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7E26C79"/>
    <w:multiLevelType w:val="hybridMultilevel"/>
    <w:tmpl w:val="52E0E468"/>
    <w:lvl w:ilvl="0" w:tplc="D1263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8831928"/>
    <w:multiLevelType w:val="hybridMultilevel"/>
    <w:tmpl w:val="8AB6F8E8"/>
    <w:lvl w:ilvl="0" w:tplc="8F704F88">
      <w:start w:val="1"/>
      <w:numFmt w:val="lowerLetter"/>
      <w:lvlText w:val="%1)"/>
      <w:lvlJc w:val="left"/>
      <w:pPr>
        <w:ind w:left="136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EE45F6"/>
    <w:multiLevelType w:val="hybridMultilevel"/>
    <w:tmpl w:val="AA30A1CE"/>
    <w:lvl w:ilvl="0" w:tplc="90D6C636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D196FE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3F4066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F03D7A"/>
    <w:multiLevelType w:val="hybridMultilevel"/>
    <w:tmpl w:val="5CB4BF70"/>
    <w:lvl w:ilvl="0" w:tplc="0409001B">
      <w:start w:val="1"/>
      <w:numFmt w:val="lowerRoman"/>
      <w:lvlText w:val="%1."/>
      <w:lvlJc w:val="right"/>
      <w:pPr>
        <w:ind w:left="1240" w:hanging="440"/>
      </w:p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 w15:restartNumberingAfterBreak="0">
    <w:nsid w:val="5510134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BB054D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33" w15:restartNumberingAfterBreak="0">
    <w:nsid w:val="5A0408F5"/>
    <w:multiLevelType w:val="hybridMultilevel"/>
    <w:tmpl w:val="3A369B0C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B034EE1"/>
    <w:multiLevelType w:val="hybridMultilevel"/>
    <w:tmpl w:val="87F8BC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5" w15:restartNumberingAfterBreak="0">
    <w:nsid w:val="5B631FF9"/>
    <w:multiLevelType w:val="hybridMultilevel"/>
    <w:tmpl w:val="56D0033E"/>
    <w:lvl w:ilvl="0" w:tplc="5BECF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5C834812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D4436A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CAE28EF"/>
    <w:multiLevelType w:val="hybridMultilevel"/>
    <w:tmpl w:val="BAFC1008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9" w15:restartNumberingAfterBreak="0">
    <w:nsid w:val="7D39463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7640818">
    <w:abstractNumId w:val="30"/>
  </w:num>
  <w:num w:numId="2" w16cid:durableId="1135567109">
    <w:abstractNumId w:val="23"/>
  </w:num>
  <w:num w:numId="3" w16cid:durableId="1305550157">
    <w:abstractNumId w:val="26"/>
  </w:num>
  <w:num w:numId="4" w16cid:durableId="2032535740">
    <w:abstractNumId w:val="12"/>
  </w:num>
  <w:num w:numId="5" w16cid:durableId="1204632418">
    <w:abstractNumId w:val="6"/>
  </w:num>
  <w:num w:numId="6" w16cid:durableId="202837660">
    <w:abstractNumId w:val="19"/>
  </w:num>
  <w:num w:numId="7" w16cid:durableId="2078432052">
    <w:abstractNumId w:val="17"/>
  </w:num>
  <w:num w:numId="8" w16cid:durableId="2136168011">
    <w:abstractNumId w:val="22"/>
  </w:num>
  <w:num w:numId="9" w16cid:durableId="1736850296">
    <w:abstractNumId w:val="39"/>
  </w:num>
  <w:num w:numId="10" w16cid:durableId="849414593">
    <w:abstractNumId w:val="27"/>
  </w:num>
  <w:num w:numId="11" w16cid:durableId="120464450">
    <w:abstractNumId w:val="21"/>
  </w:num>
  <w:num w:numId="12" w16cid:durableId="463356892">
    <w:abstractNumId w:val="31"/>
  </w:num>
  <w:num w:numId="13" w16cid:durableId="1878274724">
    <w:abstractNumId w:val="8"/>
  </w:num>
  <w:num w:numId="14" w16cid:durableId="1748191581">
    <w:abstractNumId w:val="37"/>
  </w:num>
  <w:num w:numId="15" w16cid:durableId="352995682">
    <w:abstractNumId w:val="36"/>
  </w:num>
  <w:num w:numId="16" w16cid:durableId="1878355021">
    <w:abstractNumId w:val="10"/>
  </w:num>
  <w:num w:numId="17" w16cid:durableId="870922332">
    <w:abstractNumId w:val="0"/>
  </w:num>
  <w:num w:numId="18" w16cid:durableId="771171239">
    <w:abstractNumId w:val="9"/>
  </w:num>
  <w:num w:numId="19" w16cid:durableId="113642212">
    <w:abstractNumId w:val="2"/>
  </w:num>
  <w:num w:numId="20" w16cid:durableId="2031956158">
    <w:abstractNumId w:val="28"/>
  </w:num>
  <w:num w:numId="21" w16cid:durableId="115560865">
    <w:abstractNumId w:val="34"/>
  </w:num>
  <w:num w:numId="22" w16cid:durableId="4132082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5620145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9482149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86593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7156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445531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48132668">
    <w:abstractNumId w:val="20"/>
  </w:num>
  <w:num w:numId="29" w16cid:durableId="290209149">
    <w:abstractNumId w:val="30"/>
  </w:num>
  <w:num w:numId="30" w16cid:durableId="1356883894">
    <w:abstractNumId w:val="25"/>
  </w:num>
  <w:num w:numId="31" w16cid:durableId="666518626">
    <w:abstractNumId w:val="30"/>
  </w:num>
  <w:num w:numId="32" w16cid:durableId="498278811">
    <w:abstractNumId w:val="30"/>
  </w:num>
  <w:num w:numId="33" w16cid:durableId="2109495605">
    <w:abstractNumId w:val="30"/>
  </w:num>
  <w:num w:numId="34" w16cid:durableId="1566139091">
    <w:abstractNumId w:val="30"/>
  </w:num>
  <w:num w:numId="35" w16cid:durableId="1815027486">
    <w:abstractNumId w:val="30"/>
  </w:num>
  <w:num w:numId="36" w16cid:durableId="1338653048">
    <w:abstractNumId w:val="18"/>
  </w:num>
  <w:num w:numId="37" w16cid:durableId="2035575783">
    <w:abstractNumId w:val="30"/>
  </w:num>
  <w:num w:numId="38" w16cid:durableId="876969813">
    <w:abstractNumId w:val="30"/>
  </w:num>
  <w:num w:numId="39" w16cid:durableId="1363553317">
    <w:abstractNumId w:val="15"/>
  </w:num>
  <w:num w:numId="40" w16cid:durableId="1522082507">
    <w:abstractNumId w:val="32"/>
  </w:num>
  <w:num w:numId="41" w16cid:durableId="513962901">
    <w:abstractNumId w:val="13"/>
  </w:num>
  <w:num w:numId="42" w16cid:durableId="1918249111">
    <w:abstractNumId w:val="30"/>
  </w:num>
  <w:num w:numId="43" w16cid:durableId="289555774">
    <w:abstractNumId w:val="33"/>
  </w:num>
  <w:num w:numId="44" w16cid:durableId="786317360">
    <w:abstractNumId w:val="7"/>
  </w:num>
  <w:num w:numId="45" w16cid:durableId="1007757652">
    <w:abstractNumId w:val="35"/>
  </w:num>
  <w:num w:numId="46" w16cid:durableId="980579284">
    <w:abstractNumId w:val="5"/>
  </w:num>
  <w:num w:numId="47" w16cid:durableId="2017416307">
    <w:abstractNumId w:val="30"/>
  </w:num>
  <w:num w:numId="48" w16cid:durableId="292173497">
    <w:abstractNumId w:val="30"/>
  </w:num>
  <w:num w:numId="49" w16cid:durableId="1745183248">
    <w:abstractNumId w:val="30"/>
  </w:num>
  <w:num w:numId="50" w16cid:durableId="1219322990">
    <w:abstractNumId w:val="30"/>
  </w:num>
  <w:num w:numId="51" w16cid:durableId="132990931">
    <w:abstractNumId w:val="30"/>
  </w:num>
  <w:num w:numId="52" w16cid:durableId="1652440154">
    <w:abstractNumId w:val="30"/>
  </w:num>
  <w:num w:numId="53" w16cid:durableId="2092001973">
    <w:abstractNumId w:val="30"/>
  </w:num>
  <w:num w:numId="54" w16cid:durableId="688335864">
    <w:abstractNumId w:val="30"/>
  </w:num>
  <w:num w:numId="55" w16cid:durableId="861820899">
    <w:abstractNumId w:val="30"/>
  </w:num>
  <w:num w:numId="56" w16cid:durableId="835076796">
    <w:abstractNumId w:val="30"/>
  </w:num>
  <w:num w:numId="57" w16cid:durableId="573395377">
    <w:abstractNumId w:val="30"/>
  </w:num>
  <w:num w:numId="58" w16cid:durableId="66828876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388529329">
    <w:abstractNumId w:val="30"/>
  </w:num>
  <w:num w:numId="60" w16cid:durableId="378365681">
    <w:abstractNumId w:val="30"/>
  </w:num>
  <w:num w:numId="61" w16cid:durableId="733620750">
    <w:abstractNumId w:val="30"/>
  </w:num>
  <w:num w:numId="62" w16cid:durableId="953752497">
    <w:abstractNumId w:val="30"/>
  </w:num>
  <w:num w:numId="63" w16cid:durableId="1446078404">
    <w:abstractNumId w:val="11"/>
  </w:num>
  <w:num w:numId="64" w16cid:durableId="810248040">
    <w:abstractNumId w:val="30"/>
  </w:num>
  <w:num w:numId="65" w16cid:durableId="89138619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201760738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8745380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20599339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835850961">
    <w:abstractNumId w:val="24"/>
  </w:num>
  <w:num w:numId="70" w16cid:durableId="543490488">
    <w:abstractNumId w:val="16"/>
  </w:num>
  <w:num w:numId="71" w16cid:durableId="434328091">
    <w:abstractNumId w:val="38"/>
  </w:num>
  <w:num w:numId="72" w16cid:durableId="252132940">
    <w:abstractNumId w:val="14"/>
  </w:num>
  <w:num w:numId="73" w16cid:durableId="975715875">
    <w:abstractNumId w:val="29"/>
  </w:num>
  <w:num w:numId="74" w16cid:durableId="1346708487">
    <w:abstractNumId w:val="1"/>
  </w:num>
  <w:num w:numId="75" w16cid:durableId="1611207237">
    <w:abstractNumId w:val="4"/>
  </w:num>
  <w:num w:numId="76" w16cid:durableId="165387546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0898"/>
    <w:rsid w:val="00002350"/>
    <w:rsid w:val="0000595B"/>
    <w:rsid w:val="000104C5"/>
    <w:rsid w:val="000122C4"/>
    <w:rsid w:val="00013432"/>
    <w:rsid w:val="0001548F"/>
    <w:rsid w:val="00021326"/>
    <w:rsid w:val="00023DD6"/>
    <w:rsid w:val="00027DF9"/>
    <w:rsid w:val="0003088B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3A31"/>
    <w:rsid w:val="00043D9E"/>
    <w:rsid w:val="00044057"/>
    <w:rsid w:val="00044672"/>
    <w:rsid w:val="0004586E"/>
    <w:rsid w:val="00046E3F"/>
    <w:rsid w:val="00047AB1"/>
    <w:rsid w:val="00052C35"/>
    <w:rsid w:val="00056E0E"/>
    <w:rsid w:val="0006175C"/>
    <w:rsid w:val="00063A0B"/>
    <w:rsid w:val="00067DBD"/>
    <w:rsid w:val="00070A32"/>
    <w:rsid w:val="00070FD6"/>
    <w:rsid w:val="000714C9"/>
    <w:rsid w:val="00073A24"/>
    <w:rsid w:val="0007507B"/>
    <w:rsid w:val="00075772"/>
    <w:rsid w:val="00081C88"/>
    <w:rsid w:val="00082B51"/>
    <w:rsid w:val="0008591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5847"/>
    <w:rsid w:val="000A6489"/>
    <w:rsid w:val="000B0E18"/>
    <w:rsid w:val="000B54F5"/>
    <w:rsid w:val="000B5704"/>
    <w:rsid w:val="000B5DAA"/>
    <w:rsid w:val="000B7CE6"/>
    <w:rsid w:val="000C0EAC"/>
    <w:rsid w:val="000C12CF"/>
    <w:rsid w:val="000C7938"/>
    <w:rsid w:val="000D1A76"/>
    <w:rsid w:val="000D1BA1"/>
    <w:rsid w:val="000D272F"/>
    <w:rsid w:val="000D4AE8"/>
    <w:rsid w:val="000D6001"/>
    <w:rsid w:val="000D60ED"/>
    <w:rsid w:val="000E6059"/>
    <w:rsid w:val="000E628F"/>
    <w:rsid w:val="000F1771"/>
    <w:rsid w:val="000F50BE"/>
    <w:rsid w:val="0010028D"/>
    <w:rsid w:val="00100BD0"/>
    <w:rsid w:val="00116386"/>
    <w:rsid w:val="001163A5"/>
    <w:rsid w:val="00117283"/>
    <w:rsid w:val="00121FF3"/>
    <w:rsid w:val="0012586F"/>
    <w:rsid w:val="00134C93"/>
    <w:rsid w:val="0014318B"/>
    <w:rsid w:val="00144A8B"/>
    <w:rsid w:val="00145343"/>
    <w:rsid w:val="001467EC"/>
    <w:rsid w:val="00151588"/>
    <w:rsid w:val="00151603"/>
    <w:rsid w:val="001550D0"/>
    <w:rsid w:val="00161154"/>
    <w:rsid w:val="00165B76"/>
    <w:rsid w:val="001700F1"/>
    <w:rsid w:val="0017068F"/>
    <w:rsid w:val="00171E3E"/>
    <w:rsid w:val="00174548"/>
    <w:rsid w:val="00175EAC"/>
    <w:rsid w:val="0018006E"/>
    <w:rsid w:val="00180BB0"/>
    <w:rsid w:val="00180CA6"/>
    <w:rsid w:val="0018616B"/>
    <w:rsid w:val="001870BB"/>
    <w:rsid w:val="001875F5"/>
    <w:rsid w:val="0019043B"/>
    <w:rsid w:val="00191A54"/>
    <w:rsid w:val="00192986"/>
    <w:rsid w:val="001938E4"/>
    <w:rsid w:val="00194D5A"/>
    <w:rsid w:val="00195D28"/>
    <w:rsid w:val="001969BA"/>
    <w:rsid w:val="001A0601"/>
    <w:rsid w:val="001A1771"/>
    <w:rsid w:val="001A4D9A"/>
    <w:rsid w:val="001A4FFC"/>
    <w:rsid w:val="001A5B5D"/>
    <w:rsid w:val="001A5E06"/>
    <w:rsid w:val="001A7FAD"/>
    <w:rsid w:val="001B2DAE"/>
    <w:rsid w:val="001B5F7F"/>
    <w:rsid w:val="001B69CE"/>
    <w:rsid w:val="001C6E07"/>
    <w:rsid w:val="001D068B"/>
    <w:rsid w:val="001D30F5"/>
    <w:rsid w:val="001D4278"/>
    <w:rsid w:val="001D5606"/>
    <w:rsid w:val="001D59A4"/>
    <w:rsid w:val="001D5D82"/>
    <w:rsid w:val="001D7DF6"/>
    <w:rsid w:val="001E0CA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B7"/>
    <w:rsid w:val="002162EA"/>
    <w:rsid w:val="00216B4A"/>
    <w:rsid w:val="00216CA0"/>
    <w:rsid w:val="00217E67"/>
    <w:rsid w:val="00222557"/>
    <w:rsid w:val="0022309F"/>
    <w:rsid w:val="00224FD1"/>
    <w:rsid w:val="00225293"/>
    <w:rsid w:val="00226627"/>
    <w:rsid w:val="002272FF"/>
    <w:rsid w:val="00227F8C"/>
    <w:rsid w:val="00232BBC"/>
    <w:rsid w:val="00233BEF"/>
    <w:rsid w:val="002443F5"/>
    <w:rsid w:val="00245E1B"/>
    <w:rsid w:val="002476BD"/>
    <w:rsid w:val="002477E2"/>
    <w:rsid w:val="0025616B"/>
    <w:rsid w:val="002569EC"/>
    <w:rsid w:val="00257A89"/>
    <w:rsid w:val="00260049"/>
    <w:rsid w:val="002600F7"/>
    <w:rsid w:val="00265194"/>
    <w:rsid w:val="002654DA"/>
    <w:rsid w:val="0026615B"/>
    <w:rsid w:val="00266CFD"/>
    <w:rsid w:val="002708EE"/>
    <w:rsid w:val="002711D5"/>
    <w:rsid w:val="002718D8"/>
    <w:rsid w:val="00274F7E"/>
    <w:rsid w:val="00277A12"/>
    <w:rsid w:val="00280999"/>
    <w:rsid w:val="00281DBD"/>
    <w:rsid w:val="00282BE7"/>
    <w:rsid w:val="0028545B"/>
    <w:rsid w:val="002856E4"/>
    <w:rsid w:val="00291F2D"/>
    <w:rsid w:val="00294BF7"/>
    <w:rsid w:val="002A122F"/>
    <w:rsid w:val="002A494B"/>
    <w:rsid w:val="002A72C8"/>
    <w:rsid w:val="002B262C"/>
    <w:rsid w:val="002B37C8"/>
    <w:rsid w:val="002B585D"/>
    <w:rsid w:val="002B69D0"/>
    <w:rsid w:val="002B7D7A"/>
    <w:rsid w:val="002C3537"/>
    <w:rsid w:val="002C4090"/>
    <w:rsid w:val="002C670D"/>
    <w:rsid w:val="002D07AA"/>
    <w:rsid w:val="002D34E2"/>
    <w:rsid w:val="002D4A50"/>
    <w:rsid w:val="002E098C"/>
    <w:rsid w:val="002E7ECE"/>
    <w:rsid w:val="002F0904"/>
    <w:rsid w:val="002F21AE"/>
    <w:rsid w:val="002F5B66"/>
    <w:rsid w:val="002F71DE"/>
    <w:rsid w:val="00300A6B"/>
    <w:rsid w:val="00301BC4"/>
    <w:rsid w:val="003029E6"/>
    <w:rsid w:val="00302BA5"/>
    <w:rsid w:val="0030572C"/>
    <w:rsid w:val="00312560"/>
    <w:rsid w:val="00321F4A"/>
    <w:rsid w:val="00323A7F"/>
    <w:rsid w:val="003262A2"/>
    <w:rsid w:val="003301B3"/>
    <w:rsid w:val="003301FD"/>
    <w:rsid w:val="003329E2"/>
    <w:rsid w:val="003336E7"/>
    <w:rsid w:val="00336284"/>
    <w:rsid w:val="00346EAB"/>
    <w:rsid w:val="00355383"/>
    <w:rsid w:val="00357A1D"/>
    <w:rsid w:val="003602E0"/>
    <w:rsid w:val="003614F6"/>
    <w:rsid w:val="00361ECF"/>
    <w:rsid w:val="00365DE5"/>
    <w:rsid w:val="00370386"/>
    <w:rsid w:val="00373859"/>
    <w:rsid w:val="00373ABF"/>
    <w:rsid w:val="00375BC6"/>
    <w:rsid w:val="0037669D"/>
    <w:rsid w:val="00377C1A"/>
    <w:rsid w:val="00386731"/>
    <w:rsid w:val="00387749"/>
    <w:rsid w:val="0039144D"/>
    <w:rsid w:val="003929CE"/>
    <w:rsid w:val="00393640"/>
    <w:rsid w:val="00394167"/>
    <w:rsid w:val="003A0F21"/>
    <w:rsid w:val="003A2B3D"/>
    <w:rsid w:val="003A5C71"/>
    <w:rsid w:val="003A7A69"/>
    <w:rsid w:val="003A7F19"/>
    <w:rsid w:val="003B1551"/>
    <w:rsid w:val="003B2EF4"/>
    <w:rsid w:val="003B3241"/>
    <w:rsid w:val="003B3D2F"/>
    <w:rsid w:val="003B4654"/>
    <w:rsid w:val="003B46B9"/>
    <w:rsid w:val="003B7D6D"/>
    <w:rsid w:val="003C078B"/>
    <w:rsid w:val="003C08BF"/>
    <w:rsid w:val="003C1B2E"/>
    <w:rsid w:val="003C1E19"/>
    <w:rsid w:val="003C7957"/>
    <w:rsid w:val="003D0A3C"/>
    <w:rsid w:val="003D2AE3"/>
    <w:rsid w:val="003D3560"/>
    <w:rsid w:val="003D385B"/>
    <w:rsid w:val="003D3C88"/>
    <w:rsid w:val="003D65DE"/>
    <w:rsid w:val="003D70CE"/>
    <w:rsid w:val="003E7446"/>
    <w:rsid w:val="003F084C"/>
    <w:rsid w:val="003F21EC"/>
    <w:rsid w:val="003F499E"/>
    <w:rsid w:val="003F4F9D"/>
    <w:rsid w:val="003F4FDC"/>
    <w:rsid w:val="003F71A3"/>
    <w:rsid w:val="0040092C"/>
    <w:rsid w:val="0040128F"/>
    <w:rsid w:val="00401D70"/>
    <w:rsid w:val="0040280C"/>
    <w:rsid w:val="00402A0F"/>
    <w:rsid w:val="00410D11"/>
    <w:rsid w:val="00412687"/>
    <w:rsid w:val="00417B36"/>
    <w:rsid w:val="004208FB"/>
    <w:rsid w:val="0042142E"/>
    <w:rsid w:val="0042179F"/>
    <w:rsid w:val="004226B7"/>
    <w:rsid w:val="00423820"/>
    <w:rsid w:val="00425D98"/>
    <w:rsid w:val="004327D9"/>
    <w:rsid w:val="00432FC3"/>
    <w:rsid w:val="00433357"/>
    <w:rsid w:val="00435A38"/>
    <w:rsid w:val="0043662F"/>
    <w:rsid w:val="00445458"/>
    <w:rsid w:val="00445C63"/>
    <w:rsid w:val="004469F5"/>
    <w:rsid w:val="004477AC"/>
    <w:rsid w:val="00452BA0"/>
    <w:rsid w:val="00453803"/>
    <w:rsid w:val="00454E6F"/>
    <w:rsid w:val="0045566A"/>
    <w:rsid w:val="00455F65"/>
    <w:rsid w:val="004575D1"/>
    <w:rsid w:val="00457C0A"/>
    <w:rsid w:val="00464DF1"/>
    <w:rsid w:val="00467F0A"/>
    <w:rsid w:val="00471FC1"/>
    <w:rsid w:val="0047329F"/>
    <w:rsid w:val="0048120D"/>
    <w:rsid w:val="004821A6"/>
    <w:rsid w:val="0048417A"/>
    <w:rsid w:val="004875C7"/>
    <w:rsid w:val="004918CB"/>
    <w:rsid w:val="004930EB"/>
    <w:rsid w:val="004946D4"/>
    <w:rsid w:val="00494797"/>
    <w:rsid w:val="00496162"/>
    <w:rsid w:val="004A4CDF"/>
    <w:rsid w:val="004A7AA3"/>
    <w:rsid w:val="004B110A"/>
    <w:rsid w:val="004B2D74"/>
    <w:rsid w:val="004B2E95"/>
    <w:rsid w:val="004B4BD9"/>
    <w:rsid w:val="004B6596"/>
    <w:rsid w:val="004B68F0"/>
    <w:rsid w:val="004C5480"/>
    <w:rsid w:val="004C64EF"/>
    <w:rsid w:val="004E0BF0"/>
    <w:rsid w:val="004E173E"/>
    <w:rsid w:val="004E3A57"/>
    <w:rsid w:val="004E5B0D"/>
    <w:rsid w:val="004F1277"/>
    <w:rsid w:val="004F1FF2"/>
    <w:rsid w:val="004F4564"/>
    <w:rsid w:val="004F6285"/>
    <w:rsid w:val="004F6DF3"/>
    <w:rsid w:val="00504492"/>
    <w:rsid w:val="00504A97"/>
    <w:rsid w:val="00511D34"/>
    <w:rsid w:val="00514B9C"/>
    <w:rsid w:val="00514EB5"/>
    <w:rsid w:val="00515A69"/>
    <w:rsid w:val="00515BAB"/>
    <w:rsid w:val="00517EB0"/>
    <w:rsid w:val="00520166"/>
    <w:rsid w:val="0052430C"/>
    <w:rsid w:val="005245FD"/>
    <w:rsid w:val="00530D59"/>
    <w:rsid w:val="00531DB2"/>
    <w:rsid w:val="005320AB"/>
    <w:rsid w:val="005364D9"/>
    <w:rsid w:val="0054161E"/>
    <w:rsid w:val="00541C03"/>
    <w:rsid w:val="005420BA"/>
    <w:rsid w:val="00542392"/>
    <w:rsid w:val="00551DD8"/>
    <w:rsid w:val="00552D15"/>
    <w:rsid w:val="005540DF"/>
    <w:rsid w:val="0056425D"/>
    <w:rsid w:val="00564424"/>
    <w:rsid w:val="00566A73"/>
    <w:rsid w:val="00567E24"/>
    <w:rsid w:val="00567FB7"/>
    <w:rsid w:val="00573952"/>
    <w:rsid w:val="0057490F"/>
    <w:rsid w:val="00575FDF"/>
    <w:rsid w:val="00576BC0"/>
    <w:rsid w:val="00577222"/>
    <w:rsid w:val="00580A0D"/>
    <w:rsid w:val="00581124"/>
    <w:rsid w:val="00581481"/>
    <w:rsid w:val="00581AC5"/>
    <w:rsid w:val="00582E05"/>
    <w:rsid w:val="00583570"/>
    <w:rsid w:val="00583761"/>
    <w:rsid w:val="00583C2F"/>
    <w:rsid w:val="005844EE"/>
    <w:rsid w:val="00587E45"/>
    <w:rsid w:val="00591228"/>
    <w:rsid w:val="0059275E"/>
    <w:rsid w:val="00592CFF"/>
    <w:rsid w:val="00593022"/>
    <w:rsid w:val="005932E7"/>
    <w:rsid w:val="00594B00"/>
    <w:rsid w:val="00594C6B"/>
    <w:rsid w:val="00596A20"/>
    <w:rsid w:val="00596B79"/>
    <w:rsid w:val="005A031D"/>
    <w:rsid w:val="005A3206"/>
    <w:rsid w:val="005A35A8"/>
    <w:rsid w:val="005A4319"/>
    <w:rsid w:val="005A46A0"/>
    <w:rsid w:val="005B035F"/>
    <w:rsid w:val="005B08B7"/>
    <w:rsid w:val="005B5C2E"/>
    <w:rsid w:val="005B60EB"/>
    <w:rsid w:val="005C1CF6"/>
    <w:rsid w:val="005C36F5"/>
    <w:rsid w:val="005C4453"/>
    <w:rsid w:val="005C7F4D"/>
    <w:rsid w:val="005D2B8C"/>
    <w:rsid w:val="005D6CAF"/>
    <w:rsid w:val="005D7673"/>
    <w:rsid w:val="005D76A7"/>
    <w:rsid w:val="005E04AE"/>
    <w:rsid w:val="005E252A"/>
    <w:rsid w:val="005E3F9B"/>
    <w:rsid w:val="005E4364"/>
    <w:rsid w:val="005E55FF"/>
    <w:rsid w:val="005E5F1F"/>
    <w:rsid w:val="005E7CCC"/>
    <w:rsid w:val="005F00C5"/>
    <w:rsid w:val="005F300E"/>
    <w:rsid w:val="005F300F"/>
    <w:rsid w:val="005F4747"/>
    <w:rsid w:val="005F57A0"/>
    <w:rsid w:val="005F5A84"/>
    <w:rsid w:val="005F657A"/>
    <w:rsid w:val="00616820"/>
    <w:rsid w:val="0061707F"/>
    <w:rsid w:val="006223F8"/>
    <w:rsid w:val="00622F5E"/>
    <w:rsid w:val="00626D88"/>
    <w:rsid w:val="00627E2C"/>
    <w:rsid w:val="0063182D"/>
    <w:rsid w:val="00633727"/>
    <w:rsid w:val="00633F75"/>
    <w:rsid w:val="00644278"/>
    <w:rsid w:val="0064462D"/>
    <w:rsid w:val="00644684"/>
    <w:rsid w:val="00644C07"/>
    <w:rsid w:val="006461AE"/>
    <w:rsid w:val="00651611"/>
    <w:rsid w:val="006537E1"/>
    <w:rsid w:val="006578AD"/>
    <w:rsid w:val="00660293"/>
    <w:rsid w:val="0066166C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87BF1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188"/>
    <w:rsid w:val="006A7416"/>
    <w:rsid w:val="006B0BB3"/>
    <w:rsid w:val="006B0E52"/>
    <w:rsid w:val="006B1B06"/>
    <w:rsid w:val="006B25D4"/>
    <w:rsid w:val="006C3647"/>
    <w:rsid w:val="006C3FA0"/>
    <w:rsid w:val="006C408F"/>
    <w:rsid w:val="006C5866"/>
    <w:rsid w:val="006C63BC"/>
    <w:rsid w:val="006C680F"/>
    <w:rsid w:val="006D09FA"/>
    <w:rsid w:val="006D1234"/>
    <w:rsid w:val="006D15FE"/>
    <w:rsid w:val="006D1CC7"/>
    <w:rsid w:val="006D29EA"/>
    <w:rsid w:val="006D5276"/>
    <w:rsid w:val="006D547D"/>
    <w:rsid w:val="006E0409"/>
    <w:rsid w:val="006E0AD2"/>
    <w:rsid w:val="006E0C22"/>
    <w:rsid w:val="006E1C84"/>
    <w:rsid w:val="006E3129"/>
    <w:rsid w:val="006E35D9"/>
    <w:rsid w:val="006E611C"/>
    <w:rsid w:val="006E6339"/>
    <w:rsid w:val="006E6C92"/>
    <w:rsid w:val="006F37FC"/>
    <w:rsid w:val="006F7F62"/>
    <w:rsid w:val="007011A4"/>
    <w:rsid w:val="00701644"/>
    <w:rsid w:val="007025E5"/>
    <w:rsid w:val="00702BFF"/>
    <w:rsid w:val="007036EB"/>
    <w:rsid w:val="00704167"/>
    <w:rsid w:val="00704AEB"/>
    <w:rsid w:val="0071179D"/>
    <w:rsid w:val="00720EC0"/>
    <w:rsid w:val="007219AC"/>
    <w:rsid w:val="0072617B"/>
    <w:rsid w:val="007276C4"/>
    <w:rsid w:val="00727E91"/>
    <w:rsid w:val="007313F1"/>
    <w:rsid w:val="00733C52"/>
    <w:rsid w:val="0073679D"/>
    <w:rsid w:val="0074571A"/>
    <w:rsid w:val="00747AAF"/>
    <w:rsid w:val="0075083A"/>
    <w:rsid w:val="0075449A"/>
    <w:rsid w:val="00761392"/>
    <w:rsid w:val="007636DA"/>
    <w:rsid w:val="00765209"/>
    <w:rsid w:val="00766089"/>
    <w:rsid w:val="00770283"/>
    <w:rsid w:val="00773EBD"/>
    <w:rsid w:val="0077764A"/>
    <w:rsid w:val="00782566"/>
    <w:rsid w:val="007847B2"/>
    <w:rsid w:val="00784C7C"/>
    <w:rsid w:val="00785049"/>
    <w:rsid w:val="0078589A"/>
    <w:rsid w:val="00786BF2"/>
    <w:rsid w:val="00787455"/>
    <w:rsid w:val="0079146C"/>
    <w:rsid w:val="00792A35"/>
    <w:rsid w:val="00797200"/>
    <w:rsid w:val="007A0962"/>
    <w:rsid w:val="007A27CD"/>
    <w:rsid w:val="007A2A00"/>
    <w:rsid w:val="007A3B33"/>
    <w:rsid w:val="007A42A1"/>
    <w:rsid w:val="007A4C55"/>
    <w:rsid w:val="007B213C"/>
    <w:rsid w:val="007B2B9F"/>
    <w:rsid w:val="007B3A2D"/>
    <w:rsid w:val="007B46B8"/>
    <w:rsid w:val="007B46B9"/>
    <w:rsid w:val="007B548A"/>
    <w:rsid w:val="007C3DA9"/>
    <w:rsid w:val="007C4022"/>
    <w:rsid w:val="007C6633"/>
    <w:rsid w:val="007C667D"/>
    <w:rsid w:val="007C6E31"/>
    <w:rsid w:val="007D0381"/>
    <w:rsid w:val="007D18B6"/>
    <w:rsid w:val="007D23E7"/>
    <w:rsid w:val="007D3DDF"/>
    <w:rsid w:val="007D490A"/>
    <w:rsid w:val="007E1337"/>
    <w:rsid w:val="007E1FE7"/>
    <w:rsid w:val="007E3174"/>
    <w:rsid w:val="007E32CB"/>
    <w:rsid w:val="007E442F"/>
    <w:rsid w:val="007E54B2"/>
    <w:rsid w:val="007E6AAD"/>
    <w:rsid w:val="007F0183"/>
    <w:rsid w:val="007F0199"/>
    <w:rsid w:val="007F1611"/>
    <w:rsid w:val="007F2C2D"/>
    <w:rsid w:val="00804FC1"/>
    <w:rsid w:val="00805142"/>
    <w:rsid w:val="0080585B"/>
    <w:rsid w:val="00805A56"/>
    <w:rsid w:val="00807078"/>
    <w:rsid w:val="00812C3A"/>
    <w:rsid w:val="00814D1D"/>
    <w:rsid w:val="00815B47"/>
    <w:rsid w:val="008175D6"/>
    <w:rsid w:val="0081771D"/>
    <w:rsid w:val="008178BB"/>
    <w:rsid w:val="00821E1D"/>
    <w:rsid w:val="00822334"/>
    <w:rsid w:val="0082270D"/>
    <w:rsid w:val="00832AB4"/>
    <w:rsid w:val="00832DFA"/>
    <w:rsid w:val="0083385F"/>
    <w:rsid w:val="008338D7"/>
    <w:rsid w:val="00836C12"/>
    <w:rsid w:val="008400A1"/>
    <w:rsid w:val="00841BBC"/>
    <w:rsid w:val="00846462"/>
    <w:rsid w:val="008503D5"/>
    <w:rsid w:val="00850C77"/>
    <w:rsid w:val="008512A7"/>
    <w:rsid w:val="008542D2"/>
    <w:rsid w:val="008548EA"/>
    <w:rsid w:val="008566CB"/>
    <w:rsid w:val="00861CFB"/>
    <w:rsid w:val="00865BEB"/>
    <w:rsid w:val="00866E12"/>
    <w:rsid w:val="0087018D"/>
    <w:rsid w:val="008747E5"/>
    <w:rsid w:val="00875A45"/>
    <w:rsid w:val="00876365"/>
    <w:rsid w:val="008766AD"/>
    <w:rsid w:val="008767C8"/>
    <w:rsid w:val="00876FB2"/>
    <w:rsid w:val="00880A8C"/>
    <w:rsid w:val="0088115E"/>
    <w:rsid w:val="008812D2"/>
    <w:rsid w:val="008845F0"/>
    <w:rsid w:val="0089240B"/>
    <w:rsid w:val="00893893"/>
    <w:rsid w:val="00894EBE"/>
    <w:rsid w:val="008953C1"/>
    <w:rsid w:val="00897027"/>
    <w:rsid w:val="008A1557"/>
    <w:rsid w:val="008A2A21"/>
    <w:rsid w:val="008A5B0C"/>
    <w:rsid w:val="008A63A3"/>
    <w:rsid w:val="008A7DA5"/>
    <w:rsid w:val="008B073C"/>
    <w:rsid w:val="008B41BE"/>
    <w:rsid w:val="008C108B"/>
    <w:rsid w:val="008C3063"/>
    <w:rsid w:val="008C4381"/>
    <w:rsid w:val="008C7ABA"/>
    <w:rsid w:val="008D407D"/>
    <w:rsid w:val="008D4B7C"/>
    <w:rsid w:val="008D654C"/>
    <w:rsid w:val="008D7564"/>
    <w:rsid w:val="008E0293"/>
    <w:rsid w:val="008E2BDA"/>
    <w:rsid w:val="008E3C8D"/>
    <w:rsid w:val="008E55A4"/>
    <w:rsid w:val="008E5A7F"/>
    <w:rsid w:val="008F021B"/>
    <w:rsid w:val="008F2040"/>
    <w:rsid w:val="008F205F"/>
    <w:rsid w:val="008F4A46"/>
    <w:rsid w:val="008F5584"/>
    <w:rsid w:val="008F7CE3"/>
    <w:rsid w:val="0090437B"/>
    <w:rsid w:val="00907CCD"/>
    <w:rsid w:val="00907EA2"/>
    <w:rsid w:val="00911B31"/>
    <w:rsid w:val="009135D4"/>
    <w:rsid w:val="009165B7"/>
    <w:rsid w:val="0092266B"/>
    <w:rsid w:val="00922DD1"/>
    <w:rsid w:val="00926C92"/>
    <w:rsid w:val="00926E21"/>
    <w:rsid w:val="009305DA"/>
    <w:rsid w:val="00930E6F"/>
    <w:rsid w:val="009312A3"/>
    <w:rsid w:val="009313D6"/>
    <w:rsid w:val="00932911"/>
    <w:rsid w:val="009354B3"/>
    <w:rsid w:val="00936EB0"/>
    <w:rsid w:val="0094046A"/>
    <w:rsid w:val="009406CB"/>
    <w:rsid w:val="009420B4"/>
    <w:rsid w:val="00943E20"/>
    <w:rsid w:val="0094514D"/>
    <w:rsid w:val="00946F51"/>
    <w:rsid w:val="00954B83"/>
    <w:rsid w:val="00954E16"/>
    <w:rsid w:val="00954E17"/>
    <w:rsid w:val="00961F21"/>
    <w:rsid w:val="00962035"/>
    <w:rsid w:val="009637FD"/>
    <w:rsid w:val="00963D70"/>
    <w:rsid w:val="00965F4D"/>
    <w:rsid w:val="00966459"/>
    <w:rsid w:val="0097000F"/>
    <w:rsid w:val="0097033A"/>
    <w:rsid w:val="00970BAE"/>
    <w:rsid w:val="009719CD"/>
    <w:rsid w:val="0097451B"/>
    <w:rsid w:val="00975710"/>
    <w:rsid w:val="00983D33"/>
    <w:rsid w:val="00991117"/>
    <w:rsid w:val="0099241A"/>
    <w:rsid w:val="00994222"/>
    <w:rsid w:val="009964E1"/>
    <w:rsid w:val="00997049"/>
    <w:rsid w:val="009A1151"/>
    <w:rsid w:val="009A4754"/>
    <w:rsid w:val="009A7CD9"/>
    <w:rsid w:val="009B063B"/>
    <w:rsid w:val="009B2781"/>
    <w:rsid w:val="009B362F"/>
    <w:rsid w:val="009B7CBC"/>
    <w:rsid w:val="009C0158"/>
    <w:rsid w:val="009C04B0"/>
    <w:rsid w:val="009C19D3"/>
    <w:rsid w:val="009C4FEE"/>
    <w:rsid w:val="009D1CB6"/>
    <w:rsid w:val="009D29DF"/>
    <w:rsid w:val="009D4427"/>
    <w:rsid w:val="009D4527"/>
    <w:rsid w:val="009D4E93"/>
    <w:rsid w:val="009D5591"/>
    <w:rsid w:val="009D65B8"/>
    <w:rsid w:val="009D78C2"/>
    <w:rsid w:val="009E65FC"/>
    <w:rsid w:val="009F370C"/>
    <w:rsid w:val="009F5079"/>
    <w:rsid w:val="009F6783"/>
    <w:rsid w:val="00A0206D"/>
    <w:rsid w:val="00A03A66"/>
    <w:rsid w:val="00A0458E"/>
    <w:rsid w:val="00A05283"/>
    <w:rsid w:val="00A07C94"/>
    <w:rsid w:val="00A11281"/>
    <w:rsid w:val="00A12D6A"/>
    <w:rsid w:val="00A133F1"/>
    <w:rsid w:val="00A1452A"/>
    <w:rsid w:val="00A15DFB"/>
    <w:rsid w:val="00A160F0"/>
    <w:rsid w:val="00A1757C"/>
    <w:rsid w:val="00A24BDB"/>
    <w:rsid w:val="00A307F7"/>
    <w:rsid w:val="00A3181C"/>
    <w:rsid w:val="00A33BD6"/>
    <w:rsid w:val="00A35762"/>
    <w:rsid w:val="00A36DBE"/>
    <w:rsid w:val="00A37CBE"/>
    <w:rsid w:val="00A37E4C"/>
    <w:rsid w:val="00A40E34"/>
    <w:rsid w:val="00A41F77"/>
    <w:rsid w:val="00A42C6A"/>
    <w:rsid w:val="00A4727A"/>
    <w:rsid w:val="00A502E3"/>
    <w:rsid w:val="00A50914"/>
    <w:rsid w:val="00A56845"/>
    <w:rsid w:val="00A613F8"/>
    <w:rsid w:val="00A61F05"/>
    <w:rsid w:val="00A63EAB"/>
    <w:rsid w:val="00A641BC"/>
    <w:rsid w:val="00A64D82"/>
    <w:rsid w:val="00A65F34"/>
    <w:rsid w:val="00A674D8"/>
    <w:rsid w:val="00A67A2E"/>
    <w:rsid w:val="00A67F93"/>
    <w:rsid w:val="00A7133C"/>
    <w:rsid w:val="00A738AA"/>
    <w:rsid w:val="00A75DA9"/>
    <w:rsid w:val="00A813AC"/>
    <w:rsid w:val="00A831AA"/>
    <w:rsid w:val="00A83F42"/>
    <w:rsid w:val="00A85010"/>
    <w:rsid w:val="00A928E1"/>
    <w:rsid w:val="00A93067"/>
    <w:rsid w:val="00A97533"/>
    <w:rsid w:val="00A97A9B"/>
    <w:rsid w:val="00A97CD8"/>
    <w:rsid w:val="00AA0B1F"/>
    <w:rsid w:val="00AA5EAD"/>
    <w:rsid w:val="00AA6C06"/>
    <w:rsid w:val="00AB13BF"/>
    <w:rsid w:val="00AB2EED"/>
    <w:rsid w:val="00AB3561"/>
    <w:rsid w:val="00AB51B4"/>
    <w:rsid w:val="00AC264E"/>
    <w:rsid w:val="00AC4033"/>
    <w:rsid w:val="00AC541E"/>
    <w:rsid w:val="00AC5DEA"/>
    <w:rsid w:val="00AC6186"/>
    <w:rsid w:val="00AC7B6D"/>
    <w:rsid w:val="00AD2DCF"/>
    <w:rsid w:val="00AD502D"/>
    <w:rsid w:val="00AD7D23"/>
    <w:rsid w:val="00AE1C47"/>
    <w:rsid w:val="00AE3DA6"/>
    <w:rsid w:val="00AE5050"/>
    <w:rsid w:val="00AF5624"/>
    <w:rsid w:val="00AF70C7"/>
    <w:rsid w:val="00B0046E"/>
    <w:rsid w:val="00B011F3"/>
    <w:rsid w:val="00B05A09"/>
    <w:rsid w:val="00B05AE3"/>
    <w:rsid w:val="00B1385E"/>
    <w:rsid w:val="00B14907"/>
    <w:rsid w:val="00B204FF"/>
    <w:rsid w:val="00B21163"/>
    <w:rsid w:val="00B24260"/>
    <w:rsid w:val="00B26B10"/>
    <w:rsid w:val="00B272FC"/>
    <w:rsid w:val="00B3009B"/>
    <w:rsid w:val="00B336D9"/>
    <w:rsid w:val="00B43F25"/>
    <w:rsid w:val="00B4738B"/>
    <w:rsid w:val="00B5261A"/>
    <w:rsid w:val="00B53220"/>
    <w:rsid w:val="00B56743"/>
    <w:rsid w:val="00B57A4C"/>
    <w:rsid w:val="00B619BC"/>
    <w:rsid w:val="00B638DE"/>
    <w:rsid w:val="00B638F1"/>
    <w:rsid w:val="00B63FFA"/>
    <w:rsid w:val="00B6592D"/>
    <w:rsid w:val="00B67C75"/>
    <w:rsid w:val="00B8782F"/>
    <w:rsid w:val="00B879DD"/>
    <w:rsid w:val="00B900E7"/>
    <w:rsid w:val="00B916AA"/>
    <w:rsid w:val="00B933BC"/>
    <w:rsid w:val="00B95A00"/>
    <w:rsid w:val="00B9611E"/>
    <w:rsid w:val="00B9649A"/>
    <w:rsid w:val="00BA7E7B"/>
    <w:rsid w:val="00BB00DA"/>
    <w:rsid w:val="00BB0BC4"/>
    <w:rsid w:val="00BB3B36"/>
    <w:rsid w:val="00BB6EE8"/>
    <w:rsid w:val="00BB7993"/>
    <w:rsid w:val="00BC298C"/>
    <w:rsid w:val="00BC37CC"/>
    <w:rsid w:val="00BC4AD1"/>
    <w:rsid w:val="00BC5604"/>
    <w:rsid w:val="00BD117B"/>
    <w:rsid w:val="00BD158B"/>
    <w:rsid w:val="00BD4D0A"/>
    <w:rsid w:val="00BE6683"/>
    <w:rsid w:val="00BF0734"/>
    <w:rsid w:val="00BF271D"/>
    <w:rsid w:val="00BF35D1"/>
    <w:rsid w:val="00BF38F5"/>
    <w:rsid w:val="00BF5CB8"/>
    <w:rsid w:val="00BF6B04"/>
    <w:rsid w:val="00BF7A1D"/>
    <w:rsid w:val="00C0338D"/>
    <w:rsid w:val="00C03420"/>
    <w:rsid w:val="00C03DF3"/>
    <w:rsid w:val="00C201AD"/>
    <w:rsid w:val="00C2054F"/>
    <w:rsid w:val="00C21C18"/>
    <w:rsid w:val="00C24100"/>
    <w:rsid w:val="00C24C32"/>
    <w:rsid w:val="00C3427C"/>
    <w:rsid w:val="00C36496"/>
    <w:rsid w:val="00C377FC"/>
    <w:rsid w:val="00C42DCF"/>
    <w:rsid w:val="00C43110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6E8"/>
    <w:rsid w:val="00C6706F"/>
    <w:rsid w:val="00C675F3"/>
    <w:rsid w:val="00C70237"/>
    <w:rsid w:val="00C7365F"/>
    <w:rsid w:val="00C83580"/>
    <w:rsid w:val="00C9767C"/>
    <w:rsid w:val="00CA1625"/>
    <w:rsid w:val="00CA1949"/>
    <w:rsid w:val="00CA471E"/>
    <w:rsid w:val="00CA59D7"/>
    <w:rsid w:val="00CB0D13"/>
    <w:rsid w:val="00CB5639"/>
    <w:rsid w:val="00CB67EA"/>
    <w:rsid w:val="00CB6EC7"/>
    <w:rsid w:val="00CD0214"/>
    <w:rsid w:val="00CD0E6C"/>
    <w:rsid w:val="00CD15D0"/>
    <w:rsid w:val="00CD589E"/>
    <w:rsid w:val="00CE2745"/>
    <w:rsid w:val="00CF06C8"/>
    <w:rsid w:val="00CF1B06"/>
    <w:rsid w:val="00CF1B95"/>
    <w:rsid w:val="00CF4AD4"/>
    <w:rsid w:val="00CF53B7"/>
    <w:rsid w:val="00D01DCE"/>
    <w:rsid w:val="00D02080"/>
    <w:rsid w:val="00D02489"/>
    <w:rsid w:val="00D02D59"/>
    <w:rsid w:val="00D03B7F"/>
    <w:rsid w:val="00D0437B"/>
    <w:rsid w:val="00D05269"/>
    <w:rsid w:val="00D066FA"/>
    <w:rsid w:val="00D06788"/>
    <w:rsid w:val="00D06CBE"/>
    <w:rsid w:val="00D123FE"/>
    <w:rsid w:val="00D15523"/>
    <w:rsid w:val="00D20445"/>
    <w:rsid w:val="00D21DBF"/>
    <w:rsid w:val="00D223DF"/>
    <w:rsid w:val="00D22BC4"/>
    <w:rsid w:val="00D24EB6"/>
    <w:rsid w:val="00D30BC2"/>
    <w:rsid w:val="00D30C00"/>
    <w:rsid w:val="00D32E4B"/>
    <w:rsid w:val="00D3371B"/>
    <w:rsid w:val="00D345F5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3721"/>
    <w:rsid w:val="00D57988"/>
    <w:rsid w:val="00D57C83"/>
    <w:rsid w:val="00D6054B"/>
    <w:rsid w:val="00D61C64"/>
    <w:rsid w:val="00D66E94"/>
    <w:rsid w:val="00D710A2"/>
    <w:rsid w:val="00D7116C"/>
    <w:rsid w:val="00D738E4"/>
    <w:rsid w:val="00D75218"/>
    <w:rsid w:val="00D84126"/>
    <w:rsid w:val="00D84F70"/>
    <w:rsid w:val="00D85CFD"/>
    <w:rsid w:val="00D86F88"/>
    <w:rsid w:val="00D8760E"/>
    <w:rsid w:val="00D87EFD"/>
    <w:rsid w:val="00D93135"/>
    <w:rsid w:val="00D95F59"/>
    <w:rsid w:val="00D9708C"/>
    <w:rsid w:val="00DA1532"/>
    <w:rsid w:val="00DA29A1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190C"/>
    <w:rsid w:val="00DD2FF9"/>
    <w:rsid w:val="00DD32D6"/>
    <w:rsid w:val="00DD55DE"/>
    <w:rsid w:val="00DD5BFD"/>
    <w:rsid w:val="00DD6DF5"/>
    <w:rsid w:val="00DE2014"/>
    <w:rsid w:val="00DE2073"/>
    <w:rsid w:val="00DE5DA0"/>
    <w:rsid w:val="00DF0E2B"/>
    <w:rsid w:val="00DF3507"/>
    <w:rsid w:val="00DF3FC5"/>
    <w:rsid w:val="00DF4D35"/>
    <w:rsid w:val="00DF62F2"/>
    <w:rsid w:val="00DF6E73"/>
    <w:rsid w:val="00E02D55"/>
    <w:rsid w:val="00E060E6"/>
    <w:rsid w:val="00E06171"/>
    <w:rsid w:val="00E06AB3"/>
    <w:rsid w:val="00E10775"/>
    <w:rsid w:val="00E15093"/>
    <w:rsid w:val="00E200A2"/>
    <w:rsid w:val="00E20F5D"/>
    <w:rsid w:val="00E22994"/>
    <w:rsid w:val="00E33476"/>
    <w:rsid w:val="00E35036"/>
    <w:rsid w:val="00E351BF"/>
    <w:rsid w:val="00E4095B"/>
    <w:rsid w:val="00E52C4A"/>
    <w:rsid w:val="00E5394E"/>
    <w:rsid w:val="00E543F9"/>
    <w:rsid w:val="00E54B26"/>
    <w:rsid w:val="00E55EFB"/>
    <w:rsid w:val="00E567A7"/>
    <w:rsid w:val="00E56F70"/>
    <w:rsid w:val="00E60F6D"/>
    <w:rsid w:val="00E613F4"/>
    <w:rsid w:val="00E61C41"/>
    <w:rsid w:val="00E64BA5"/>
    <w:rsid w:val="00E65830"/>
    <w:rsid w:val="00E66750"/>
    <w:rsid w:val="00E717E5"/>
    <w:rsid w:val="00E73C8D"/>
    <w:rsid w:val="00E74D58"/>
    <w:rsid w:val="00E7777A"/>
    <w:rsid w:val="00E81FC6"/>
    <w:rsid w:val="00E85296"/>
    <w:rsid w:val="00E86A91"/>
    <w:rsid w:val="00EA1794"/>
    <w:rsid w:val="00EA2C5C"/>
    <w:rsid w:val="00EA63E5"/>
    <w:rsid w:val="00EB49D4"/>
    <w:rsid w:val="00EB51EA"/>
    <w:rsid w:val="00EB562D"/>
    <w:rsid w:val="00EB7A6B"/>
    <w:rsid w:val="00EC15AA"/>
    <w:rsid w:val="00EC2DBB"/>
    <w:rsid w:val="00EC7CEE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EF793A"/>
    <w:rsid w:val="00F00404"/>
    <w:rsid w:val="00F0147F"/>
    <w:rsid w:val="00F05E84"/>
    <w:rsid w:val="00F101C2"/>
    <w:rsid w:val="00F10CCD"/>
    <w:rsid w:val="00F13844"/>
    <w:rsid w:val="00F15DD9"/>
    <w:rsid w:val="00F31BE4"/>
    <w:rsid w:val="00F3252D"/>
    <w:rsid w:val="00F35748"/>
    <w:rsid w:val="00F359E3"/>
    <w:rsid w:val="00F37AED"/>
    <w:rsid w:val="00F47FBD"/>
    <w:rsid w:val="00F5329D"/>
    <w:rsid w:val="00F54345"/>
    <w:rsid w:val="00F54EB8"/>
    <w:rsid w:val="00F6007E"/>
    <w:rsid w:val="00F61ACC"/>
    <w:rsid w:val="00F65B00"/>
    <w:rsid w:val="00F77A0C"/>
    <w:rsid w:val="00F828DF"/>
    <w:rsid w:val="00F82922"/>
    <w:rsid w:val="00F82AB6"/>
    <w:rsid w:val="00F8418B"/>
    <w:rsid w:val="00F86E30"/>
    <w:rsid w:val="00F92841"/>
    <w:rsid w:val="00F93C6D"/>
    <w:rsid w:val="00F9495D"/>
    <w:rsid w:val="00F96F8B"/>
    <w:rsid w:val="00FA1465"/>
    <w:rsid w:val="00FA2661"/>
    <w:rsid w:val="00FA3C69"/>
    <w:rsid w:val="00FA65C5"/>
    <w:rsid w:val="00FB3776"/>
    <w:rsid w:val="00FB769B"/>
    <w:rsid w:val="00FB78EC"/>
    <w:rsid w:val="00FC1903"/>
    <w:rsid w:val="00FC32AC"/>
    <w:rsid w:val="00FC3F53"/>
    <w:rsid w:val="00FC4BBF"/>
    <w:rsid w:val="00FC7699"/>
    <w:rsid w:val="00FD05A8"/>
    <w:rsid w:val="00FD44C7"/>
    <w:rsid w:val="00FD48F4"/>
    <w:rsid w:val="00FD711C"/>
    <w:rsid w:val="00FE009C"/>
    <w:rsid w:val="00FE2363"/>
    <w:rsid w:val="00FE564D"/>
    <w:rsid w:val="00FE64C3"/>
    <w:rsid w:val="00FF0547"/>
    <w:rsid w:val="00FF0645"/>
    <w:rsid w:val="00FF0771"/>
    <w:rsid w:val="00FF2BCB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  <w:style w:type="character" w:customStyle="1" w:styleId="textykjlp">
    <w:name w:val="text_ykjlp"/>
    <w:basedOn w:val="a0"/>
    <w:rsid w:val="000B5DAA"/>
  </w:style>
  <w:style w:type="paragraph" w:styleId="af9">
    <w:name w:val="Normal (Web)"/>
    <w:basedOn w:val="a"/>
    <w:uiPriority w:val="99"/>
    <w:unhideWhenUsed/>
    <w:rsid w:val="0077764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5816</TotalTime>
  <Pages>7</Pages>
  <Words>332</Words>
  <Characters>1899</Characters>
  <Application>Microsoft Office Word</Application>
  <DocSecurity>0</DocSecurity>
  <Lines>15</Lines>
  <Paragraphs>4</Paragraphs>
  <ScaleCrop>false</ScaleCrop>
  <Company>www.xunchi.com</Company>
  <LinksUpToDate>false</LinksUpToDate>
  <CharactersWithSpaces>2227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陈奕利</dc:creator>
  <cp:keywords/>
  <dc:description/>
  <cp:lastModifiedBy>陈奕利</cp:lastModifiedBy>
  <cp:revision>318</cp:revision>
  <cp:lastPrinted>1899-12-31T16:00:00Z</cp:lastPrinted>
  <dcterms:created xsi:type="dcterms:W3CDTF">2023-06-30T03:13:00Z</dcterms:created>
  <dcterms:modified xsi:type="dcterms:W3CDTF">2023-07-31T11:53:00Z</dcterms:modified>
</cp:coreProperties>
</file>