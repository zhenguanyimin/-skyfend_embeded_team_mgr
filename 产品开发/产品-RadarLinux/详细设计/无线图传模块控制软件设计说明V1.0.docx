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0C83F447" w14:textId="6E2976AC" w:rsidR="005A35A8" w:rsidRDefault="008F7CE3" w:rsidP="002711D5">
      <w:pPr>
        <w:jc w:val="center"/>
        <w:rPr>
          <w:rFonts w:ascii="宋体" w:hAnsi="宋体"/>
          <w:b/>
          <w:sz w:val="56"/>
          <w:szCs w:val="56"/>
        </w:rPr>
      </w:pPr>
      <w:r>
        <w:rPr>
          <w:rFonts w:ascii="宋体" w:hAnsi="宋体" w:hint="eastAsia"/>
          <w:b/>
          <w:sz w:val="56"/>
          <w:szCs w:val="56"/>
        </w:rPr>
        <w:t>无线图传模块控制</w:t>
      </w:r>
      <w:r w:rsidR="0079146C">
        <w:rPr>
          <w:rFonts w:ascii="宋体" w:hAnsi="宋体"/>
          <w:b/>
          <w:sz w:val="56"/>
          <w:szCs w:val="56"/>
        </w:rPr>
        <w:t>软件</w:t>
      </w:r>
    </w:p>
    <w:p w14:paraId="69AEFCFD" w14:textId="07DEE1AA" w:rsidR="002711D5" w:rsidRPr="0083385F" w:rsidRDefault="001E1A8F" w:rsidP="002711D5">
      <w:pPr>
        <w:jc w:val="center"/>
        <w:rPr>
          <w:rFonts w:ascii="宋体" w:hAnsi="宋体"/>
          <w:b/>
          <w:sz w:val="56"/>
          <w:szCs w:val="56"/>
        </w:rPr>
      </w:pPr>
      <w:r w:rsidRPr="0083385F">
        <w:rPr>
          <w:rFonts w:ascii="宋体" w:hAnsi="宋体" w:hint="eastAsia"/>
          <w:b/>
          <w:sz w:val="56"/>
          <w:szCs w:val="56"/>
        </w:rPr>
        <w:t>设计</w:t>
      </w:r>
      <w:r w:rsidR="002711D5" w:rsidRPr="0083385F">
        <w:rPr>
          <w:rFonts w:ascii="宋体" w:hAnsi="宋体"/>
          <w:b/>
          <w:sz w:val="56"/>
          <w:szCs w:val="56"/>
        </w:rPr>
        <w:t>说明</w:t>
      </w:r>
    </w:p>
    <w:p w14:paraId="792C603B" w14:textId="77777777" w:rsidR="004327D9" w:rsidRPr="0083385F" w:rsidRDefault="004327D9" w:rsidP="004327D9">
      <w:pPr>
        <w:jc w:val="center"/>
        <w:rPr>
          <w:rFonts w:ascii="宋体" w:hAnsi="宋体"/>
          <w:b/>
          <w:bCs/>
          <w:sz w:val="24"/>
        </w:rPr>
      </w:pP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75B5EF0B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3A5C71">
              <w:rPr>
                <w:rFonts w:ascii="宋体" w:hAnsi="宋体"/>
              </w:rPr>
              <w:t>7</w:t>
            </w:r>
            <w:r w:rsidR="008C4381">
              <w:rPr>
                <w:rFonts w:ascii="宋体" w:hAnsi="宋体"/>
              </w:rPr>
              <w:t>.</w:t>
            </w:r>
            <w:r w:rsidR="003A5C71">
              <w:rPr>
                <w:rFonts w:ascii="宋体" w:hAnsi="宋体"/>
              </w:rPr>
              <w:t>06</w:t>
            </w:r>
          </w:p>
        </w:tc>
        <w:tc>
          <w:tcPr>
            <w:tcW w:w="900" w:type="dxa"/>
            <w:vAlign w:val="center"/>
          </w:tcPr>
          <w:p w14:paraId="654AF618" w14:textId="26785A79" w:rsidR="00AD502D" w:rsidRPr="0083385F" w:rsidRDefault="00195D28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陈奕利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682FD9F7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7179C963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77777777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5959DE46" w14:textId="2037D18F" w:rsidR="005D2B8C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39881625" w:history="1">
        <w:r w:rsidR="005D2B8C" w:rsidRPr="002C26B1">
          <w:rPr>
            <w:rStyle w:val="a6"/>
            <w:rFonts w:ascii="宋体" w:hAnsi="宋体"/>
            <w:noProof/>
          </w:rPr>
          <w:t>1</w:t>
        </w:r>
        <w:r w:rsidR="005D2B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引言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_Toc139881625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3</w:t>
        </w:r>
        <w:r w:rsidR="005D2B8C">
          <w:rPr>
            <w:noProof/>
            <w:webHidden/>
          </w:rPr>
          <w:fldChar w:fldCharType="end"/>
        </w:r>
      </w:hyperlink>
    </w:p>
    <w:p w14:paraId="67B0FE04" w14:textId="0DC4D961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26" w:history="1">
        <w:r w:rsidR="005D2B8C" w:rsidRPr="002C26B1">
          <w:rPr>
            <w:rStyle w:val="a6"/>
            <w:rFonts w:ascii="宋体" w:hAnsi="宋体"/>
            <w:noProof/>
          </w:rPr>
          <w:t>1.1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目的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_Toc139881626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3</w:t>
        </w:r>
        <w:r w:rsidR="005D2B8C">
          <w:rPr>
            <w:noProof/>
            <w:webHidden/>
          </w:rPr>
          <w:fldChar w:fldCharType="end"/>
        </w:r>
      </w:hyperlink>
    </w:p>
    <w:p w14:paraId="0C0DD073" w14:textId="47F304EE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27" w:history="1">
        <w:r w:rsidR="005D2B8C" w:rsidRPr="002C26B1">
          <w:rPr>
            <w:rStyle w:val="a6"/>
            <w:rFonts w:ascii="宋体" w:hAnsi="宋体"/>
            <w:noProof/>
          </w:rPr>
          <w:t>1.2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范围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_Toc139881627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3</w:t>
        </w:r>
        <w:r w:rsidR="005D2B8C">
          <w:rPr>
            <w:noProof/>
            <w:webHidden/>
          </w:rPr>
          <w:fldChar w:fldCharType="end"/>
        </w:r>
      </w:hyperlink>
    </w:p>
    <w:p w14:paraId="09027BF6" w14:textId="671A4B2A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28" w:history="1">
        <w:r w:rsidR="005D2B8C" w:rsidRPr="002C26B1">
          <w:rPr>
            <w:rStyle w:val="a6"/>
            <w:rFonts w:ascii="宋体" w:hAnsi="宋体"/>
            <w:noProof/>
          </w:rPr>
          <w:t>1.3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缩略语定义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_Toc139881628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3</w:t>
        </w:r>
        <w:r w:rsidR="005D2B8C">
          <w:rPr>
            <w:noProof/>
            <w:webHidden/>
          </w:rPr>
          <w:fldChar w:fldCharType="end"/>
        </w:r>
      </w:hyperlink>
    </w:p>
    <w:p w14:paraId="3F5A37FA" w14:textId="1877689B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29" w:history="1">
        <w:r w:rsidR="005D2B8C" w:rsidRPr="002C26B1">
          <w:rPr>
            <w:rStyle w:val="a6"/>
            <w:rFonts w:ascii="宋体" w:hAnsi="宋体"/>
            <w:noProof/>
          </w:rPr>
          <w:t>1.4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参考资料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_Toc139881629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3</w:t>
        </w:r>
        <w:r w:rsidR="005D2B8C">
          <w:rPr>
            <w:noProof/>
            <w:webHidden/>
          </w:rPr>
          <w:fldChar w:fldCharType="end"/>
        </w:r>
      </w:hyperlink>
    </w:p>
    <w:p w14:paraId="032240B9" w14:textId="51F5D31C" w:rsidR="005D2B8C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39881630" w:history="1">
        <w:r w:rsidR="005D2B8C" w:rsidRPr="002C26B1">
          <w:rPr>
            <w:rStyle w:val="a6"/>
            <w:rFonts w:ascii="宋体" w:hAnsi="宋体"/>
            <w:noProof/>
          </w:rPr>
          <w:t>2</w:t>
        </w:r>
        <w:r w:rsidR="005D2B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需求概述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_Toc139881630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3</w:t>
        </w:r>
        <w:r w:rsidR="005D2B8C">
          <w:rPr>
            <w:noProof/>
            <w:webHidden/>
          </w:rPr>
          <w:fldChar w:fldCharType="end"/>
        </w:r>
      </w:hyperlink>
    </w:p>
    <w:p w14:paraId="5419B6F2" w14:textId="3143BC4B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31" w:history="1">
        <w:r w:rsidR="005D2B8C" w:rsidRPr="002C26B1">
          <w:rPr>
            <w:rStyle w:val="a6"/>
            <w:rFonts w:ascii="宋体" w:hAnsi="宋体"/>
            <w:noProof/>
          </w:rPr>
          <w:t>2.1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功能需求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_Toc139881631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4</w:t>
        </w:r>
        <w:r w:rsidR="005D2B8C">
          <w:rPr>
            <w:noProof/>
            <w:webHidden/>
          </w:rPr>
          <w:fldChar w:fldCharType="end"/>
        </w:r>
      </w:hyperlink>
    </w:p>
    <w:p w14:paraId="798C5587" w14:textId="4E429167" w:rsidR="005D2B8C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881632" w:history="1">
        <w:r w:rsidR="005D2B8C" w:rsidRPr="002C26B1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5D2B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noProof/>
          </w:rPr>
          <w:t>对频及其结果查询功能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_Toc139881632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4</w:t>
        </w:r>
        <w:r w:rsidR="005D2B8C">
          <w:rPr>
            <w:noProof/>
            <w:webHidden/>
          </w:rPr>
          <w:fldChar w:fldCharType="end"/>
        </w:r>
      </w:hyperlink>
    </w:p>
    <w:p w14:paraId="17BA174E" w14:textId="5DA492E7" w:rsidR="005D2B8C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881633" w:history="1">
        <w:r w:rsidR="005D2B8C" w:rsidRPr="002C26B1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5D2B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noProof/>
          </w:rPr>
          <w:t>图传模块固件升级功能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_Toc139881633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4</w:t>
        </w:r>
        <w:r w:rsidR="005D2B8C">
          <w:rPr>
            <w:noProof/>
            <w:webHidden/>
          </w:rPr>
          <w:fldChar w:fldCharType="end"/>
        </w:r>
      </w:hyperlink>
    </w:p>
    <w:p w14:paraId="591CB72B" w14:textId="48A36702" w:rsidR="005D2B8C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881634" w:history="1">
        <w:r w:rsidR="005D2B8C" w:rsidRPr="002C26B1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5D2B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noProof/>
          </w:rPr>
          <w:t>上下电及状态查询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_Toc139881634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4</w:t>
        </w:r>
        <w:r w:rsidR="005D2B8C">
          <w:rPr>
            <w:noProof/>
            <w:webHidden/>
          </w:rPr>
          <w:fldChar w:fldCharType="end"/>
        </w:r>
      </w:hyperlink>
    </w:p>
    <w:p w14:paraId="3DABD06D" w14:textId="71A2EBA3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35" w:history="1">
        <w:r w:rsidR="005D2B8C" w:rsidRPr="002C26B1">
          <w:rPr>
            <w:rStyle w:val="a6"/>
            <w:rFonts w:ascii="宋体" w:hAnsi="宋体"/>
            <w:noProof/>
          </w:rPr>
          <w:t>2.2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接口需求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_Toc139881635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4</w:t>
        </w:r>
        <w:r w:rsidR="005D2B8C">
          <w:rPr>
            <w:noProof/>
            <w:webHidden/>
          </w:rPr>
          <w:fldChar w:fldCharType="end"/>
        </w:r>
      </w:hyperlink>
    </w:p>
    <w:p w14:paraId="0367BD58" w14:textId="31557919" w:rsidR="005D2B8C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881636" w:history="1">
        <w:r w:rsidR="005D2B8C" w:rsidRPr="002C26B1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5D2B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noProof/>
          </w:rPr>
          <w:t>消息队列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_Toc139881636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4</w:t>
        </w:r>
        <w:r w:rsidR="005D2B8C">
          <w:rPr>
            <w:noProof/>
            <w:webHidden/>
          </w:rPr>
          <w:fldChar w:fldCharType="end"/>
        </w:r>
      </w:hyperlink>
    </w:p>
    <w:p w14:paraId="3DD780FB" w14:textId="08FD1D94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37" w:history="1">
        <w:r w:rsidR="005D2B8C" w:rsidRPr="002C26B1">
          <w:rPr>
            <w:rStyle w:val="a6"/>
            <w:rFonts w:ascii="宋体" w:hAnsi="宋体"/>
            <w:noProof/>
          </w:rPr>
          <w:t>2.3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性能需求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_Toc139881637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4</w:t>
        </w:r>
        <w:r w:rsidR="005D2B8C">
          <w:rPr>
            <w:noProof/>
            <w:webHidden/>
          </w:rPr>
          <w:fldChar w:fldCharType="end"/>
        </w:r>
      </w:hyperlink>
    </w:p>
    <w:p w14:paraId="0F7BF6E0" w14:textId="604DE89F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38" w:history="1">
        <w:r w:rsidR="005D2B8C" w:rsidRPr="002C26B1">
          <w:rPr>
            <w:rStyle w:val="a6"/>
            <w:rFonts w:ascii="宋体" w:hAnsi="宋体"/>
            <w:noProof/>
          </w:rPr>
          <w:t>2.4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边界需求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_Toc139881638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5</w:t>
        </w:r>
        <w:r w:rsidR="005D2B8C">
          <w:rPr>
            <w:noProof/>
            <w:webHidden/>
          </w:rPr>
          <w:fldChar w:fldCharType="end"/>
        </w:r>
      </w:hyperlink>
    </w:p>
    <w:p w14:paraId="21BAB31D" w14:textId="6772B67F" w:rsidR="005D2B8C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39881639" w:history="1">
        <w:r w:rsidR="005D2B8C" w:rsidRPr="002C26B1">
          <w:rPr>
            <w:rStyle w:val="a6"/>
            <w:rFonts w:ascii="宋体" w:hAnsi="宋体"/>
            <w:noProof/>
            <w:lang w:val="en-GB"/>
          </w:rPr>
          <w:t>3</w:t>
        </w:r>
        <w:r w:rsidR="005D2B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  <w:lang w:val="en-GB"/>
          </w:rPr>
          <w:t>软件设计说明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_Toc139881639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5</w:t>
        </w:r>
        <w:r w:rsidR="005D2B8C">
          <w:rPr>
            <w:noProof/>
            <w:webHidden/>
          </w:rPr>
          <w:fldChar w:fldCharType="end"/>
        </w:r>
      </w:hyperlink>
    </w:p>
    <w:p w14:paraId="12761ACE" w14:textId="661A5DA2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40" w:history="1">
        <w:r w:rsidR="005D2B8C" w:rsidRPr="002C26B1">
          <w:rPr>
            <w:rStyle w:val="a6"/>
            <w:rFonts w:ascii="宋体" w:hAnsi="宋体"/>
            <w:noProof/>
          </w:rPr>
          <w:t>3.1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设计示意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_Toc139881640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5</w:t>
        </w:r>
        <w:r w:rsidR="005D2B8C">
          <w:rPr>
            <w:noProof/>
            <w:webHidden/>
          </w:rPr>
          <w:fldChar w:fldCharType="end"/>
        </w:r>
      </w:hyperlink>
    </w:p>
    <w:p w14:paraId="57EF1E50" w14:textId="60FBEA27" w:rsidR="005D2B8C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881641" w:history="1">
        <w:r w:rsidR="005D2B8C" w:rsidRPr="002C26B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5D2B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图传模块组网示意图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_Toc139881641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5</w:t>
        </w:r>
        <w:r w:rsidR="005D2B8C">
          <w:rPr>
            <w:noProof/>
            <w:webHidden/>
          </w:rPr>
          <w:fldChar w:fldCharType="end"/>
        </w:r>
      </w:hyperlink>
    </w:p>
    <w:p w14:paraId="0B6AB5DD" w14:textId="18C58119" w:rsidR="005D2B8C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881642" w:history="1">
        <w:r w:rsidR="005D2B8C" w:rsidRPr="002C26B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5D2B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软件使用流程示意图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_Toc139881642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6</w:t>
        </w:r>
        <w:r w:rsidR="005D2B8C">
          <w:rPr>
            <w:noProof/>
            <w:webHidden/>
          </w:rPr>
          <w:fldChar w:fldCharType="end"/>
        </w:r>
      </w:hyperlink>
    </w:p>
    <w:p w14:paraId="17CF87C0" w14:textId="118E929F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43" w:history="1">
        <w:r w:rsidR="005D2B8C" w:rsidRPr="002C26B1">
          <w:rPr>
            <w:rStyle w:val="a6"/>
            <w:rFonts w:ascii="宋体" w:hAnsi="宋体"/>
            <w:noProof/>
          </w:rPr>
          <w:t>3.2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模块详细设计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_Toc139881643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6</w:t>
        </w:r>
        <w:r w:rsidR="005D2B8C">
          <w:rPr>
            <w:noProof/>
            <w:webHidden/>
          </w:rPr>
          <w:fldChar w:fldCharType="end"/>
        </w:r>
      </w:hyperlink>
    </w:p>
    <w:p w14:paraId="0F978787" w14:textId="69F191F1" w:rsidR="005D2B8C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881644" w:history="1">
        <w:r w:rsidR="005D2B8C" w:rsidRPr="002C26B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5D2B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模块接口说明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_Toc139881644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6</w:t>
        </w:r>
        <w:r w:rsidR="005D2B8C">
          <w:rPr>
            <w:noProof/>
            <w:webHidden/>
          </w:rPr>
          <w:fldChar w:fldCharType="end"/>
        </w:r>
      </w:hyperlink>
    </w:p>
    <w:p w14:paraId="4336F10D" w14:textId="210C165E" w:rsidR="005D2B8C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881645" w:history="1">
        <w:r w:rsidR="005D2B8C" w:rsidRPr="002C26B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5D2B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方案描述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_Toc139881645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8</w:t>
        </w:r>
        <w:r w:rsidR="005D2B8C">
          <w:rPr>
            <w:noProof/>
            <w:webHidden/>
          </w:rPr>
          <w:fldChar w:fldCharType="end"/>
        </w:r>
      </w:hyperlink>
    </w:p>
    <w:p w14:paraId="2DCA639A" w14:textId="196D7C12" w:rsidR="005D2B8C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881646" w:history="1">
        <w:r w:rsidR="005D2B8C" w:rsidRPr="002C26B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5D2B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方案实现流程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_Toc139881646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8</w:t>
        </w:r>
        <w:r w:rsidR="005D2B8C">
          <w:rPr>
            <w:noProof/>
            <w:webHidden/>
          </w:rPr>
          <w:fldChar w:fldCharType="end"/>
        </w:r>
      </w:hyperlink>
    </w:p>
    <w:p w14:paraId="485BE9A8" w14:textId="34537DCB" w:rsidR="005D2B8C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881647" w:history="1">
        <w:r w:rsidR="005D2B8C" w:rsidRPr="002C26B1">
          <w:rPr>
            <w:rStyle w:val="a6"/>
            <w:rFonts w:ascii="宋体" w:hAnsi="宋体"/>
            <w:noProof/>
          </w:rPr>
          <w:t>3.3</w:t>
        </w:r>
        <w:r w:rsidR="005D2B8C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</w:rPr>
          <w:t>模块功能使用流程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_Toc139881647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9</w:t>
        </w:r>
        <w:r w:rsidR="005D2B8C">
          <w:rPr>
            <w:noProof/>
            <w:webHidden/>
          </w:rPr>
          <w:fldChar w:fldCharType="end"/>
        </w:r>
      </w:hyperlink>
    </w:p>
    <w:p w14:paraId="091F9C4A" w14:textId="75B9406C" w:rsidR="005D2B8C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39881648" w:history="1">
        <w:r w:rsidR="005D2B8C" w:rsidRPr="002C26B1">
          <w:rPr>
            <w:rStyle w:val="a6"/>
            <w:rFonts w:ascii="宋体" w:hAnsi="宋体"/>
            <w:noProof/>
            <w:lang w:val="en-GB"/>
          </w:rPr>
          <w:t>4</w:t>
        </w:r>
        <w:r w:rsidR="005D2B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5D2B8C" w:rsidRPr="002C26B1">
          <w:rPr>
            <w:rStyle w:val="a6"/>
            <w:rFonts w:ascii="宋体" w:hAnsi="宋体"/>
            <w:noProof/>
            <w:lang w:val="en-GB"/>
          </w:rPr>
          <w:t>附件</w:t>
        </w:r>
        <w:r w:rsidR="005D2B8C">
          <w:rPr>
            <w:noProof/>
            <w:webHidden/>
          </w:rPr>
          <w:tab/>
        </w:r>
        <w:r w:rsidR="005D2B8C">
          <w:rPr>
            <w:noProof/>
            <w:webHidden/>
          </w:rPr>
          <w:fldChar w:fldCharType="begin"/>
        </w:r>
        <w:r w:rsidR="005D2B8C">
          <w:rPr>
            <w:noProof/>
            <w:webHidden/>
          </w:rPr>
          <w:instrText xml:space="preserve"> PAGEREF _Toc139881648 \h </w:instrText>
        </w:r>
        <w:r w:rsidR="005D2B8C">
          <w:rPr>
            <w:noProof/>
            <w:webHidden/>
          </w:rPr>
        </w:r>
        <w:r w:rsidR="005D2B8C">
          <w:rPr>
            <w:noProof/>
            <w:webHidden/>
          </w:rPr>
          <w:fldChar w:fldCharType="separate"/>
        </w:r>
        <w:r w:rsidR="005D2B8C">
          <w:rPr>
            <w:noProof/>
            <w:webHidden/>
          </w:rPr>
          <w:t>10</w:t>
        </w:r>
        <w:r w:rsidR="005D2B8C">
          <w:rPr>
            <w:noProof/>
            <w:webHidden/>
          </w:rPr>
          <w:fldChar w:fldCharType="end"/>
        </w:r>
      </w:hyperlink>
    </w:p>
    <w:p w14:paraId="33D8C229" w14:textId="1CBB7696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39881625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39881626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4745A831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</w:t>
      </w:r>
      <w:r w:rsidR="003B7D6D">
        <w:rPr>
          <w:rFonts w:ascii="宋体" w:hAnsi="宋体" w:hint="eastAsia"/>
        </w:rPr>
        <w:t>用于说明无线图传模块控制的设计场景及实现方式</w:t>
      </w:r>
      <w:r w:rsidRPr="0083385F">
        <w:rPr>
          <w:rFonts w:ascii="宋体" w:hAnsi="宋体" w:hint="eastAsia"/>
        </w:rPr>
        <w:t>，</w:t>
      </w:r>
      <w:r w:rsidRPr="0083385F">
        <w:rPr>
          <w:rFonts w:ascii="宋体" w:hAnsi="宋体"/>
        </w:rPr>
        <w:t>供项目组开发人员和软件维护人员阅读。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39881627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39881628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2ACE9846" w:rsidR="00A75DA9" w:rsidRPr="0083385F" w:rsidRDefault="002856E4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WIT</w:t>
            </w:r>
          </w:p>
        </w:tc>
        <w:tc>
          <w:tcPr>
            <w:tcW w:w="3682" w:type="dxa"/>
            <w:vAlign w:val="center"/>
          </w:tcPr>
          <w:p w14:paraId="007ABCE6" w14:textId="4643E643" w:rsidR="00A75DA9" w:rsidRPr="0083385F" w:rsidRDefault="002856E4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W</w:t>
            </w:r>
            <w:r>
              <w:rPr>
                <w:rFonts w:ascii="宋体" w:hAnsi="宋体" w:hint="eastAsia"/>
              </w:rPr>
              <w:t>ir</w:t>
            </w:r>
            <w:r>
              <w:rPr>
                <w:rFonts w:ascii="宋体" w:hAnsi="宋体"/>
              </w:rPr>
              <w:t xml:space="preserve">eless </w:t>
            </w:r>
            <w:r>
              <w:rPr>
                <w:rFonts w:ascii="宋体" w:hAnsi="宋体" w:hint="eastAsia"/>
              </w:rPr>
              <w:t>Image</w:t>
            </w:r>
            <w:r>
              <w:rPr>
                <w:rFonts w:ascii="宋体" w:hAnsi="宋体"/>
              </w:rPr>
              <w:t xml:space="preserve"> </w:t>
            </w:r>
            <w:r w:rsidR="00C83580">
              <w:rPr>
                <w:rFonts w:ascii="宋体" w:hAnsi="宋体"/>
              </w:rPr>
              <w:t>Transition</w:t>
            </w:r>
          </w:p>
        </w:tc>
        <w:tc>
          <w:tcPr>
            <w:tcW w:w="3827" w:type="dxa"/>
            <w:vAlign w:val="center"/>
          </w:tcPr>
          <w:p w14:paraId="7FAD6F4F" w14:textId="38036619" w:rsidR="00A75DA9" w:rsidRPr="0083385F" w:rsidRDefault="002856E4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无线图传模块</w:t>
            </w:r>
          </w:p>
        </w:tc>
      </w:tr>
      <w:tr w:rsidR="004B68F0" w:rsidRPr="0083385F" w14:paraId="7EF6C8AF" w14:textId="77777777" w:rsidTr="00291F2D">
        <w:tc>
          <w:tcPr>
            <w:tcW w:w="1548" w:type="dxa"/>
            <w:vAlign w:val="center"/>
          </w:tcPr>
          <w:p w14:paraId="3A20244F" w14:textId="5C7DDF9A" w:rsidR="004B68F0" w:rsidRDefault="004B68F0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WITD</w:t>
            </w:r>
          </w:p>
        </w:tc>
        <w:tc>
          <w:tcPr>
            <w:tcW w:w="3682" w:type="dxa"/>
            <w:vAlign w:val="center"/>
          </w:tcPr>
          <w:p w14:paraId="7E1DC3A3" w14:textId="378CBB41" w:rsidR="004B68F0" w:rsidRDefault="004B68F0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W</w:t>
            </w:r>
            <w:r>
              <w:rPr>
                <w:rFonts w:ascii="宋体" w:hAnsi="宋体" w:hint="eastAsia"/>
              </w:rPr>
              <w:t>ir</w:t>
            </w:r>
            <w:r>
              <w:rPr>
                <w:rFonts w:ascii="宋体" w:hAnsi="宋体"/>
              </w:rPr>
              <w:t xml:space="preserve">eless </w:t>
            </w:r>
            <w:r>
              <w:rPr>
                <w:rFonts w:ascii="宋体" w:hAnsi="宋体" w:hint="eastAsia"/>
              </w:rPr>
              <w:t>Image</w:t>
            </w:r>
            <w:r>
              <w:rPr>
                <w:rFonts w:ascii="宋体" w:hAnsi="宋体"/>
              </w:rPr>
              <w:t xml:space="preserve"> Transition’s D</w:t>
            </w:r>
            <w:r w:rsidR="00865BEB">
              <w:rPr>
                <w:rFonts w:ascii="宋体" w:hAnsi="宋体"/>
              </w:rPr>
              <w:t>ae</w:t>
            </w:r>
            <w:r>
              <w:rPr>
                <w:rFonts w:ascii="宋体" w:hAnsi="宋体"/>
              </w:rPr>
              <w:t>mon program</w:t>
            </w:r>
          </w:p>
        </w:tc>
        <w:tc>
          <w:tcPr>
            <w:tcW w:w="3827" w:type="dxa"/>
            <w:vAlign w:val="center"/>
          </w:tcPr>
          <w:p w14:paraId="56E7355B" w14:textId="1468F620" w:rsidR="004B68F0" w:rsidRDefault="004B68F0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无线图传模块d</w:t>
            </w:r>
            <w:r w:rsidR="00455F65">
              <w:rPr>
                <w:rFonts w:ascii="宋体" w:hAnsi="宋体" w:hint="eastAsia"/>
              </w:rPr>
              <w:t>ae</w:t>
            </w:r>
            <w:r>
              <w:rPr>
                <w:rFonts w:ascii="宋体" w:hAnsi="宋体"/>
              </w:rPr>
              <w:t>mon</w:t>
            </w:r>
            <w:r>
              <w:rPr>
                <w:rFonts w:ascii="宋体" w:hAnsi="宋体" w:hint="eastAsia"/>
              </w:rPr>
              <w:t>程序</w:t>
            </w:r>
          </w:p>
        </w:tc>
      </w:tr>
      <w:tr w:rsidR="00D6054B" w:rsidRPr="0083385F" w14:paraId="2473CDD6" w14:textId="77777777" w:rsidTr="00291F2D">
        <w:tc>
          <w:tcPr>
            <w:tcW w:w="1548" w:type="dxa"/>
            <w:vAlign w:val="center"/>
          </w:tcPr>
          <w:p w14:paraId="3838DD25" w14:textId="3450E8AD" w:rsidR="00D6054B" w:rsidRDefault="00D6054B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对频</w:t>
            </w:r>
          </w:p>
        </w:tc>
        <w:tc>
          <w:tcPr>
            <w:tcW w:w="3682" w:type="dxa"/>
            <w:vAlign w:val="center"/>
          </w:tcPr>
          <w:p w14:paraId="7888A5CF" w14:textId="1EFAF570" w:rsidR="00D6054B" w:rsidRDefault="00D6054B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</w:p>
        </w:tc>
        <w:tc>
          <w:tcPr>
            <w:tcW w:w="3827" w:type="dxa"/>
            <w:vAlign w:val="center"/>
          </w:tcPr>
          <w:p w14:paraId="2D4E0072" w14:textId="4E7535F4" w:rsidR="00D6054B" w:rsidRDefault="00D6054B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图传模块连接的过程</w:t>
            </w: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139881629"/>
      <w:r w:rsidRPr="0083385F">
        <w:rPr>
          <w:rFonts w:ascii="宋体" w:hAnsi="宋体" w:hint="eastAsia"/>
        </w:rPr>
        <w:t>参考资料</w:t>
      </w:r>
      <w:bookmarkEnd w:id="1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7D19C4E7" w:rsidR="00E717E5" w:rsidRPr="0083385F" w:rsidRDefault="00E717E5" w:rsidP="0068241E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26688D50" w:rsidR="00D06CBE" w:rsidRPr="0083385F" w:rsidRDefault="00D06CBE" w:rsidP="0068241E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3" w:name="_Toc139881630"/>
      <w:r>
        <w:rPr>
          <w:rFonts w:ascii="宋体" w:hAnsi="宋体" w:hint="eastAsia"/>
        </w:rPr>
        <w:t>需求概述</w:t>
      </w:r>
      <w:bookmarkEnd w:id="13"/>
    </w:p>
    <w:p w14:paraId="05A2A70C" w14:textId="6B1F2B06" w:rsidR="00A15DFB" w:rsidRPr="00A15DFB" w:rsidRDefault="007E32CB" w:rsidP="00A15DFB">
      <w:pPr>
        <w:ind w:firstLineChars="200" w:firstLine="420"/>
      </w:pPr>
      <w:r>
        <w:rPr>
          <w:rFonts w:hint="eastAsia"/>
          <w:bCs/>
          <w:szCs w:val="21"/>
        </w:rPr>
        <w:t>图传模块在做数据通信之前，需要与对端做对频操作，对频完成后，即连接完成，可与对端进行通信。由于图传模块的对频功能是定制的，暂时无相关的工具进行支持。同时，考虑到后续图传模块的固件可能需要升级，所以还要支持在雷达侧对它进行升级的功能。</w:t>
      </w: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4" w:name="_Toc139881631"/>
      <w:r>
        <w:rPr>
          <w:rFonts w:ascii="宋体" w:hAnsi="宋体" w:hint="eastAsia"/>
        </w:rPr>
        <w:lastRenderedPageBreak/>
        <w:t>功能需求</w:t>
      </w:r>
      <w:bookmarkEnd w:id="14"/>
    </w:p>
    <w:p w14:paraId="60DFB09B" w14:textId="1730AEB6" w:rsidR="009C4FEE" w:rsidRPr="009C4FEE" w:rsidRDefault="009C4FEE" w:rsidP="009C4FEE"/>
    <w:p w14:paraId="6B82A8AE" w14:textId="77777777" w:rsidR="00A613F8" w:rsidRDefault="00A613F8" w:rsidP="00A613F8">
      <w:pPr>
        <w:pStyle w:val="3"/>
      </w:pPr>
      <w:bookmarkStart w:id="15" w:name="_Toc139881632"/>
      <w:r>
        <w:rPr>
          <w:rFonts w:hint="eastAsia"/>
        </w:rPr>
        <w:t>对频及其结果查询</w:t>
      </w:r>
      <w:r>
        <w:t>功能</w:t>
      </w:r>
      <w:bookmarkEnd w:id="15"/>
    </w:p>
    <w:p w14:paraId="0E8E05B0" w14:textId="77777777" w:rsidR="00A613F8" w:rsidRDefault="00A613F8" w:rsidP="00A613F8">
      <w:pPr>
        <w:ind w:firstLine="420"/>
      </w:pPr>
      <w:r>
        <w:rPr>
          <w:rFonts w:hint="eastAsia"/>
        </w:rPr>
        <w:t>触发雷达上的图传与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的图传模块进行对频，并可以查询对频的结果。只有在对频成功后，才允许向图传里发送数据。</w:t>
      </w:r>
    </w:p>
    <w:p w14:paraId="3CA2AA7B" w14:textId="44C586C4" w:rsidR="00F05E84" w:rsidRDefault="00D7116C" w:rsidP="007F2C2D">
      <w:pPr>
        <w:pStyle w:val="3"/>
      </w:pPr>
      <w:bookmarkStart w:id="16" w:name="_Toc139881633"/>
      <w:r>
        <w:rPr>
          <w:rFonts w:hint="eastAsia"/>
        </w:rPr>
        <w:t>图传模块固件升级</w:t>
      </w:r>
      <w:r w:rsidR="00F05E84">
        <w:t>功能</w:t>
      </w:r>
      <w:bookmarkEnd w:id="16"/>
    </w:p>
    <w:p w14:paraId="4773171C" w14:textId="3FD98D95" w:rsidR="00F05E84" w:rsidRDefault="00E35036" w:rsidP="00F05E84">
      <w:pPr>
        <w:ind w:firstLineChars="200" w:firstLine="420"/>
      </w:pPr>
      <w:r>
        <w:rPr>
          <w:rFonts w:hint="eastAsia"/>
        </w:rPr>
        <w:t>按照图传模块的固件升级方法，需要由雷达发送固件给图传模块，并通知图传模块进行升级。等待升级成功后，应能查询图传版本的固件版本号。</w:t>
      </w:r>
    </w:p>
    <w:p w14:paraId="435EBCCB" w14:textId="104EE6E6" w:rsidR="00A613F8" w:rsidRDefault="00954E17" w:rsidP="00B879DD">
      <w:pPr>
        <w:pStyle w:val="3"/>
      </w:pPr>
      <w:bookmarkStart w:id="17" w:name="_Toc139881634"/>
      <w:r>
        <w:rPr>
          <w:rFonts w:hint="eastAsia"/>
        </w:rPr>
        <w:t>上下电及状态查询</w:t>
      </w:r>
      <w:bookmarkEnd w:id="17"/>
    </w:p>
    <w:p w14:paraId="6D982880" w14:textId="23C55CB1" w:rsidR="00A613F8" w:rsidRDefault="00A613F8" w:rsidP="00A613F8">
      <w:pPr>
        <w:ind w:firstLine="420"/>
      </w:pPr>
      <w:r>
        <w:rPr>
          <w:rFonts w:hint="eastAsia"/>
        </w:rPr>
        <w:t>因为图传模块的功耗比较大，并且有天线产生辐射，需要对其进行上下电，避免影响其它部分及控制功耗。同时固件的升级后也需要进行重启。</w:t>
      </w:r>
    </w:p>
    <w:p w14:paraId="7C565736" w14:textId="77777777" w:rsidR="007F2C2D" w:rsidRPr="00A613F8" w:rsidRDefault="007F2C2D" w:rsidP="00A613F8"/>
    <w:p w14:paraId="254A72A0" w14:textId="0F854692" w:rsidR="00F05E84" w:rsidRDefault="00F05E84" w:rsidP="00F05E84">
      <w:pPr>
        <w:jc w:val="center"/>
      </w:pPr>
    </w:p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18" w:name="_Toc139881635"/>
      <w:r>
        <w:rPr>
          <w:rFonts w:ascii="宋体" w:hAnsi="宋体" w:hint="eastAsia"/>
        </w:rPr>
        <w:t>接口需求</w:t>
      </w:r>
      <w:bookmarkEnd w:id="18"/>
    </w:p>
    <w:p w14:paraId="4773C848" w14:textId="2EAEEBA8" w:rsidR="00336284" w:rsidRDefault="0025616B" w:rsidP="00336284">
      <w:pPr>
        <w:pStyle w:val="3"/>
        <w:numPr>
          <w:ilvl w:val="2"/>
          <w:numId w:val="25"/>
        </w:numPr>
        <w:rPr>
          <w:color w:val="000000" w:themeColor="text1"/>
        </w:rPr>
      </w:pPr>
      <w:bookmarkStart w:id="19" w:name="_Toc139881636"/>
      <w:r>
        <w:rPr>
          <w:rFonts w:hint="eastAsia"/>
          <w:color w:val="000000" w:themeColor="text1"/>
        </w:rPr>
        <w:t>消息队列</w:t>
      </w:r>
      <w:bookmarkEnd w:id="19"/>
    </w:p>
    <w:p w14:paraId="3D89C43E" w14:textId="3189CEC8" w:rsidR="0025616B" w:rsidRDefault="0025616B" w:rsidP="0025616B">
      <w:pPr>
        <w:ind w:left="709"/>
      </w:pPr>
      <w:r>
        <w:rPr>
          <w:rFonts w:hint="eastAsia"/>
        </w:rPr>
        <w:t>提供发送消息队列和接</w:t>
      </w:r>
      <w:r w:rsidR="00085911">
        <w:rPr>
          <w:rFonts w:hint="eastAsia"/>
        </w:rPr>
        <w:t>收</w:t>
      </w:r>
      <w:r>
        <w:rPr>
          <w:rFonts w:hint="eastAsia"/>
        </w:rPr>
        <w:t>消息队列，提供发送消息和接收消息的格式及含义。</w:t>
      </w:r>
    </w:p>
    <w:p w14:paraId="139E4904" w14:textId="696FF15E" w:rsidR="0025616B" w:rsidRPr="0025616B" w:rsidRDefault="00085911" w:rsidP="0025616B">
      <w:pPr>
        <w:ind w:left="709"/>
      </w:pPr>
      <w:r>
        <w:rPr>
          <w:rFonts w:hint="eastAsia"/>
        </w:rPr>
        <w:t>发送消息队列用于雷达应用程序发送对频开始、对频结果</w:t>
      </w:r>
      <w:r w:rsidR="00822334">
        <w:rPr>
          <w:rFonts w:hint="eastAsia"/>
        </w:rPr>
        <w:t>、对模块进行上下电</w:t>
      </w:r>
      <w:r w:rsidR="00E56F70">
        <w:rPr>
          <w:rFonts w:hint="eastAsia"/>
        </w:rPr>
        <w:t>、</w:t>
      </w:r>
      <w:r>
        <w:rPr>
          <w:rFonts w:hint="eastAsia"/>
        </w:rPr>
        <w:t>升级命令及版本查询命令；接收消息队列用于上述命令的结果收取。</w:t>
      </w:r>
    </w:p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20" w:name="_Toc139881637"/>
      <w:r>
        <w:rPr>
          <w:rFonts w:ascii="宋体" w:hAnsi="宋体" w:hint="eastAsia"/>
        </w:rPr>
        <w:t>性能需求</w:t>
      </w:r>
      <w:bookmarkEnd w:id="2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05E7BE58" w14:textId="77777777" w:rsidTr="002476BD">
        <w:trPr>
          <w:jc w:val="center"/>
        </w:trPr>
        <w:tc>
          <w:tcPr>
            <w:tcW w:w="988" w:type="dxa"/>
          </w:tcPr>
          <w:p w14:paraId="28BFAACD" w14:textId="76C74589" w:rsidR="00A15DFB" w:rsidRDefault="00A15DFB" w:rsidP="00A15DFB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C0832F8" w14:textId="5189741A" w:rsidR="00A15DFB" w:rsidRDefault="00A15DFB" w:rsidP="00A15DFB">
            <w:r>
              <w:rPr>
                <w:rFonts w:hint="eastAsia"/>
              </w:rPr>
              <w:t>性能需求</w:t>
            </w:r>
          </w:p>
        </w:tc>
      </w:tr>
      <w:tr w:rsidR="00A15DFB" w14:paraId="07A23F54" w14:textId="77777777" w:rsidTr="002476BD">
        <w:trPr>
          <w:jc w:val="center"/>
        </w:trPr>
        <w:tc>
          <w:tcPr>
            <w:tcW w:w="988" w:type="dxa"/>
          </w:tcPr>
          <w:p w14:paraId="267DF6EF" w14:textId="3790281D" w:rsidR="00A15DFB" w:rsidRDefault="00A15DFB" w:rsidP="00A15DFB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976F4CF" w14:textId="37180987" w:rsidR="00A15DFB" w:rsidRDefault="00FC4BBF" w:rsidP="00A15DFB">
            <w:r>
              <w:rPr>
                <w:rFonts w:hint="eastAsia"/>
              </w:rPr>
              <w:t>对频命令在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秒内完成</w:t>
            </w:r>
          </w:p>
        </w:tc>
      </w:tr>
      <w:tr w:rsidR="00A15DFB" w14:paraId="2750B933" w14:textId="77777777" w:rsidTr="002476BD">
        <w:trPr>
          <w:jc w:val="center"/>
        </w:trPr>
        <w:tc>
          <w:tcPr>
            <w:tcW w:w="988" w:type="dxa"/>
          </w:tcPr>
          <w:p w14:paraId="2A3544FA" w14:textId="0574D082" w:rsidR="00A15DFB" w:rsidRDefault="00786BF2" w:rsidP="00A15DFB">
            <w:r>
              <w:t>2</w:t>
            </w:r>
          </w:p>
        </w:tc>
        <w:tc>
          <w:tcPr>
            <w:tcW w:w="5128" w:type="dxa"/>
          </w:tcPr>
          <w:p w14:paraId="58A40495" w14:textId="3555A0C6" w:rsidR="00A15DFB" w:rsidRDefault="00FC4BBF" w:rsidP="00A15DFB">
            <w:r>
              <w:rPr>
                <w:rFonts w:hint="eastAsia"/>
              </w:rPr>
              <w:t>对频结果查询命令在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秒内完成</w:t>
            </w:r>
          </w:p>
        </w:tc>
      </w:tr>
    </w:tbl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21" w:name="_Toc139881638"/>
      <w:r>
        <w:rPr>
          <w:rFonts w:ascii="宋体" w:hAnsi="宋体" w:hint="eastAsia"/>
        </w:rPr>
        <w:lastRenderedPageBreak/>
        <w:t>边界需求</w:t>
      </w:r>
      <w:bookmarkEnd w:id="2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73F4D8C7" w14:textId="77777777" w:rsidTr="006E3129">
        <w:trPr>
          <w:jc w:val="center"/>
        </w:trPr>
        <w:tc>
          <w:tcPr>
            <w:tcW w:w="988" w:type="dxa"/>
          </w:tcPr>
          <w:p w14:paraId="214E6BBD" w14:textId="77777777" w:rsidR="00A15DFB" w:rsidRDefault="00A15DFB" w:rsidP="0040092C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887FCAA" w14:textId="6D00F5A6" w:rsidR="00A15DFB" w:rsidRDefault="00A15DFB" w:rsidP="0040092C">
            <w:r>
              <w:rPr>
                <w:rFonts w:hint="eastAsia"/>
              </w:rPr>
              <w:t>边界需求</w:t>
            </w:r>
          </w:p>
        </w:tc>
      </w:tr>
      <w:tr w:rsidR="00A15DFB" w14:paraId="33A27F02" w14:textId="77777777" w:rsidTr="006E3129">
        <w:trPr>
          <w:jc w:val="center"/>
        </w:trPr>
        <w:tc>
          <w:tcPr>
            <w:tcW w:w="988" w:type="dxa"/>
          </w:tcPr>
          <w:p w14:paraId="132D2E07" w14:textId="77777777" w:rsidR="00A15DFB" w:rsidRDefault="00A15DFB" w:rsidP="0040092C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74B6D07" w14:textId="07D38FED" w:rsidR="00A15DFB" w:rsidRDefault="00FC4BBF" w:rsidP="0040092C">
            <w:r>
              <w:rPr>
                <w:rFonts w:hint="eastAsia"/>
              </w:rPr>
              <w:t>对频成功时间不大于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</w:t>
            </w:r>
          </w:p>
        </w:tc>
      </w:tr>
      <w:tr w:rsidR="00A15DFB" w14:paraId="5126B780" w14:textId="77777777" w:rsidTr="006E3129">
        <w:trPr>
          <w:jc w:val="center"/>
        </w:trPr>
        <w:tc>
          <w:tcPr>
            <w:tcW w:w="988" w:type="dxa"/>
          </w:tcPr>
          <w:p w14:paraId="7BEF44EB" w14:textId="06AD00D7" w:rsidR="00A15DFB" w:rsidRDefault="0022309F" w:rsidP="0040092C">
            <w:r>
              <w:rPr>
                <w:rFonts w:hint="eastAsia"/>
              </w:rPr>
              <w:t>2</w:t>
            </w:r>
          </w:p>
        </w:tc>
        <w:tc>
          <w:tcPr>
            <w:tcW w:w="5128" w:type="dxa"/>
          </w:tcPr>
          <w:p w14:paraId="2533D95E" w14:textId="628A747E" w:rsidR="00A15DFB" w:rsidRDefault="0022309F" w:rsidP="007E6AAD">
            <w:r>
              <w:rPr>
                <w:rFonts w:hint="eastAsia"/>
              </w:rPr>
              <w:t>断线检测时间不大于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  <w:tr w:rsidR="00A15DFB" w14:paraId="1CB3580C" w14:textId="77777777" w:rsidTr="006E3129">
        <w:trPr>
          <w:jc w:val="center"/>
        </w:trPr>
        <w:tc>
          <w:tcPr>
            <w:tcW w:w="988" w:type="dxa"/>
          </w:tcPr>
          <w:p w14:paraId="555A86DC" w14:textId="4E0E08A2" w:rsidR="00A15DFB" w:rsidRDefault="00117283" w:rsidP="0040092C">
            <w:r>
              <w:rPr>
                <w:rFonts w:hint="eastAsia"/>
              </w:rPr>
              <w:t>3</w:t>
            </w:r>
          </w:p>
        </w:tc>
        <w:tc>
          <w:tcPr>
            <w:tcW w:w="5128" w:type="dxa"/>
          </w:tcPr>
          <w:p w14:paraId="0CF48C34" w14:textId="56CA5CE5" w:rsidR="00A15DFB" w:rsidRDefault="00A15DFB" w:rsidP="007E6AAD"/>
        </w:tc>
      </w:tr>
    </w:tbl>
    <w:p w14:paraId="22DC5389" w14:textId="2A284036" w:rsidR="00966459" w:rsidRDefault="008845F0" w:rsidP="00966459">
      <w:pPr>
        <w:pStyle w:val="1"/>
        <w:rPr>
          <w:rFonts w:ascii="宋体" w:hAnsi="宋体"/>
          <w:lang w:val="en-GB"/>
        </w:rPr>
      </w:pPr>
      <w:bookmarkStart w:id="22" w:name="_Toc139881639"/>
      <w:r>
        <w:rPr>
          <w:rFonts w:ascii="宋体" w:hAnsi="宋体" w:hint="eastAsia"/>
          <w:lang w:val="en-GB"/>
        </w:rPr>
        <w:t>软件</w:t>
      </w:r>
      <w:r w:rsidR="00966459" w:rsidRPr="0083385F">
        <w:rPr>
          <w:rFonts w:ascii="宋体" w:hAnsi="宋体" w:hint="eastAsia"/>
          <w:lang w:val="en-GB"/>
        </w:rPr>
        <w:t>设计说明</w:t>
      </w:r>
      <w:bookmarkEnd w:id="22"/>
    </w:p>
    <w:p w14:paraId="6B3D7B8E" w14:textId="5E114CAB" w:rsidR="008D654C" w:rsidRDefault="008D654C" w:rsidP="008D654C">
      <w:pPr>
        <w:pStyle w:val="2"/>
        <w:rPr>
          <w:rFonts w:ascii="宋体" w:hAnsi="宋体"/>
        </w:rPr>
      </w:pPr>
      <w:bookmarkStart w:id="23" w:name="_Toc139881640"/>
      <w:r w:rsidRPr="008D654C">
        <w:rPr>
          <w:rFonts w:ascii="宋体" w:hAnsi="宋体" w:hint="eastAsia"/>
        </w:rPr>
        <w:t>设计示意</w:t>
      </w:r>
      <w:bookmarkEnd w:id="23"/>
    </w:p>
    <w:p w14:paraId="2A91765D" w14:textId="40CDF150" w:rsidR="008D654C" w:rsidRPr="008D654C" w:rsidRDefault="00FF4537" w:rsidP="008D654C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24" w:name="_Toc139881641"/>
      <w:r>
        <w:rPr>
          <w:rFonts w:ascii="宋体" w:hAnsi="宋体" w:hint="eastAsia"/>
        </w:rPr>
        <w:t>图传模块组网示意图</w:t>
      </w:r>
      <w:bookmarkEnd w:id="24"/>
    </w:p>
    <w:p w14:paraId="4690E7BD" w14:textId="03EA6541" w:rsidR="008D654C" w:rsidRDefault="006D1234" w:rsidP="008D654C">
      <w:pPr>
        <w:rPr>
          <w:rFonts w:hint="eastAsia"/>
        </w:rPr>
      </w:pPr>
      <w:r>
        <w:rPr>
          <w:rFonts w:hint="eastAsia"/>
        </w:rPr>
        <w:t>本软件将两个或者多个图传模块连接在一起，这样的话，雷达主系统就可以与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主系统通过局域网的方式直接进行数据的通信。</w:t>
      </w:r>
      <w:r w:rsidR="0059275E">
        <w:rPr>
          <w:rFonts w:hint="eastAsia"/>
        </w:rPr>
        <w:t>此时，图传模块的</w:t>
      </w:r>
      <w:r w:rsidR="0059275E">
        <w:rPr>
          <w:rFonts w:hint="eastAsia"/>
        </w:rPr>
        <w:t>IP</w:t>
      </w:r>
      <w:r w:rsidR="0059275E">
        <w:rPr>
          <w:rFonts w:hint="eastAsia"/>
        </w:rPr>
        <w:t>已经没有什么意义了，可以不使用。</w:t>
      </w:r>
    </w:p>
    <w:p w14:paraId="4B3FEB52" w14:textId="6CC3BF6F" w:rsidR="008D654C" w:rsidRDefault="005D7673" w:rsidP="00100BD0">
      <w:pPr>
        <w:jc w:val="center"/>
      </w:pPr>
      <w:r>
        <w:object w:dxaOrig="8325" w:dyaOrig="4065" w14:anchorId="2934E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203.2pt" o:ole="">
            <v:imagedata r:id="rId9" o:title=""/>
          </v:shape>
          <o:OLEObject Type="Embed" ProgID="Visio.Drawing.15" ShapeID="_x0000_i1025" DrawAspect="Content" ObjectID="_1750495616" r:id="rId10"/>
        </w:object>
      </w:r>
    </w:p>
    <w:p w14:paraId="4755811C" w14:textId="7D68F4BE" w:rsidR="008D654C" w:rsidRPr="008D654C" w:rsidRDefault="00FF4537" w:rsidP="008D654C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25" w:name="_Toc139881642"/>
      <w:r>
        <w:rPr>
          <w:rFonts w:ascii="宋体" w:hAnsi="宋体" w:hint="eastAsia"/>
        </w:rPr>
        <w:lastRenderedPageBreak/>
        <w:t>软件</w:t>
      </w:r>
      <w:r w:rsidR="005D7673">
        <w:rPr>
          <w:rFonts w:ascii="宋体" w:hAnsi="宋体" w:hint="eastAsia"/>
        </w:rPr>
        <w:t>使用</w:t>
      </w:r>
      <w:r>
        <w:rPr>
          <w:rFonts w:ascii="宋体" w:hAnsi="宋体" w:hint="eastAsia"/>
        </w:rPr>
        <w:t>流程示意图</w:t>
      </w:r>
      <w:bookmarkEnd w:id="25"/>
    </w:p>
    <w:p w14:paraId="30D7586E" w14:textId="59E1B8E0" w:rsidR="008D654C" w:rsidRDefault="00AC6186" w:rsidP="00FD711C">
      <w:pPr>
        <w:jc w:val="center"/>
      </w:pPr>
      <w:r>
        <w:object w:dxaOrig="7140" w:dyaOrig="6555" w14:anchorId="48A0BF8F">
          <v:shape id="_x0000_i1026" type="#_x0000_t75" style="width:356.9pt;height:327.75pt" o:ole="">
            <v:imagedata r:id="rId11" o:title=""/>
          </v:shape>
          <o:OLEObject Type="Embed" ProgID="Visio.Drawing.15" ShapeID="_x0000_i1026" DrawAspect="Content" ObjectID="_1750495617" r:id="rId12"/>
        </w:object>
      </w:r>
    </w:p>
    <w:p w14:paraId="0EAC3E78" w14:textId="77777777" w:rsidR="008178BB" w:rsidRDefault="008178BB" w:rsidP="008D654C"/>
    <w:p w14:paraId="529AC1A7" w14:textId="77777777" w:rsidR="00E5394E" w:rsidRPr="008D654C" w:rsidRDefault="00E5394E" w:rsidP="008D654C"/>
    <w:p w14:paraId="797D7D5E" w14:textId="01F9C46A" w:rsidR="00165B76" w:rsidRDefault="001D30F5" w:rsidP="008845F0">
      <w:pPr>
        <w:pStyle w:val="2"/>
        <w:rPr>
          <w:rFonts w:ascii="宋体" w:hAnsi="宋体"/>
        </w:rPr>
      </w:pPr>
      <w:bookmarkStart w:id="26" w:name="_Toc139881643"/>
      <w:r>
        <w:rPr>
          <w:rFonts w:ascii="宋体" w:hAnsi="宋体" w:hint="eastAsia"/>
        </w:rPr>
        <w:t>模块</w:t>
      </w:r>
      <w:r w:rsidR="00FF4537">
        <w:rPr>
          <w:rFonts w:ascii="宋体" w:hAnsi="宋体" w:hint="eastAsia"/>
        </w:rPr>
        <w:t>详细</w:t>
      </w:r>
      <w:r w:rsidR="008845F0">
        <w:rPr>
          <w:rFonts w:ascii="宋体" w:hAnsi="宋体" w:hint="eastAsia"/>
        </w:rPr>
        <w:t>设计</w:t>
      </w:r>
      <w:bookmarkEnd w:id="26"/>
    </w:p>
    <w:p w14:paraId="59461670" w14:textId="49193E85" w:rsidR="008845F0" w:rsidRDefault="00FF4537" w:rsidP="008845F0">
      <w:pPr>
        <w:pStyle w:val="3"/>
        <w:rPr>
          <w:rFonts w:ascii="宋体" w:hAnsi="宋体"/>
        </w:rPr>
      </w:pPr>
      <w:bookmarkStart w:id="27" w:name="_Toc139881644"/>
      <w:r>
        <w:rPr>
          <w:rFonts w:ascii="宋体" w:hAnsi="宋体" w:hint="eastAsia"/>
        </w:rPr>
        <w:t>模块接口说明</w:t>
      </w:r>
      <w:bookmarkEnd w:id="27"/>
    </w:p>
    <w:p w14:paraId="721A0541" w14:textId="14E9816D" w:rsidR="0010028D" w:rsidRDefault="00F54EB8" w:rsidP="0010028D">
      <w:pPr>
        <w:ind w:firstLineChars="200" w:firstLine="420"/>
      </w:pPr>
      <w:r>
        <w:rPr>
          <w:rFonts w:hint="eastAsia"/>
        </w:rPr>
        <w:t>该软件命名为</w:t>
      </w:r>
      <w:r>
        <w:rPr>
          <w:rFonts w:hint="eastAsia"/>
        </w:rPr>
        <w:t>w</w:t>
      </w:r>
      <w:r>
        <w:t xml:space="preserve">itd, </w:t>
      </w:r>
      <w:r>
        <w:rPr>
          <w:rFonts w:hint="eastAsia"/>
        </w:rPr>
        <w:t>即</w:t>
      </w:r>
      <w:r>
        <w:rPr>
          <w:rFonts w:hint="eastAsia"/>
        </w:rPr>
        <w:t>Wireless</w:t>
      </w:r>
      <w:r>
        <w:t xml:space="preserve"> Image Transition Daemon</w:t>
      </w:r>
      <w:r>
        <w:rPr>
          <w:rFonts w:hint="eastAsia"/>
        </w:rPr>
        <w:t>。其使用方法为：</w:t>
      </w:r>
    </w:p>
    <w:p w14:paraId="51D5E076" w14:textId="4DE2DF0D" w:rsidR="00F54EB8" w:rsidRDefault="00F54EB8" w:rsidP="0010028D">
      <w:pPr>
        <w:ind w:firstLineChars="200" w:firstLine="420"/>
      </w:pPr>
      <w:r w:rsidRPr="00F54EB8">
        <w:t xml:space="preserve">witd -i </w:t>
      </w:r>
      <w:r>
        <w:rPr>
          <w:rFonts w:hint="eastAsia"/>
        </w:rPr>
        <w:t>xxx</w:t>
      </w:r>
      <w:r w:rsidRPr="00F54EB8">
        <w:t xml:space="preserve"> -p </w:t>
      </w:r>
      <w:r>
        <w:t>xx</w:t>
      </w:r>
      <w:r w:rsidRPr="00F54EB8">
        <w:t xml:space="preserve"> -m </w:t>
      </w:r>
      <w:r>
        <w:t>xxx</w:t>
      </w:r>
      <w:r w:rsidRPr="00F54EB8">
        <w:t xml:space="preserve"> -d xx.xx.xx.xx</w:t>
      </w:r>
      <w:r>
        <w:t xml:space="preserve"> [-g xxx]</w:t>
      </w:r>
    </w:p>
    <w:p w14:paraId="1D2D336A" w14:textId="107ADD92" w:rsidR="00F54EB8" w:rsidRDefault="00F54EB8" w:rsidP="00F54EB8">
      <w:pPr>
        <w:ind w:firstLineChars="200" w:firstLine="420"/>
      </w:pPr>
      <w:r>
        <w:rPr>
          <w:rFonts w:hint="eastAsia"/>
        </w:rPr>
        <w:t>参数说明：</w:t>
      </w:r>
    </w:p>
    <w:p w14:paraId="6A1A21ED" w14:textId="77777777" w:rsidR="00F54EB8" w:rsidRDefault="00F54EB8" w:rsidP="00F54EB8">
      <w:pPr>
        <w:ind w:firstLineChars="200" w:firstLine="420"/>
      </w:pPr>
      <w:r>
        <w:rPr>
          <w:rFonts w:hint="eastAsia"/>
        </w:rPr>
        <w:t xml:space="preserve">-i </w:t>
      </w:r>
      <w:r>
        <w:rPr>
          <w:rFonts w:hint="eastAsia"/>
        </w:rPr>
        <w:t>网卡名称</w:t>
      </w:r>
    </w:p>
    <w:p w14:paraId="079478B0" w14:textId="3A599083" w:rsidR="00F54EB8" w:rsidRDefault="00F54EB8" w:rsidP="00F54EB8">
      <w:pPr>
        <w:ind w:firstLineChars="200" w:firstLine="420"/>
      </w:pPr>
      <w:r>
        <w:rPr>
          <w:rFonts w:hint="eastAsia"/>
        </w:rPr>
        <w:t xml:space="preserve">-p </w:t>
      </w:r>
      <w:r w:rsidR="008E55A4">
        <w:t>shell</w:t>
      </w:r>
      <w:r w:rsidR="008E55A4">
        <w:rPr>
          <w:rFonts w:hint="eastAsia"/>
        </w:rPr>
        <w:t>控制台的</w:t>
      </w:r>
      <w:r>
        <w:rPr>
          <w:rFonts w:hint="eastAsia"/>
        </w:rPr>
        <w:t>端口</w:t>
      </w:r>
      <w:r w:rsidR="008E55A4">
        <w:rPr>
          <w:rFonts w:hint="eastAsia"/>
        </w:rPr>
        <w:t>，一般通过</w:t>
      </w:r>
      <w:r w:rsidR="008E55A4">
        <w:rPr>
          <w:rFonts w:hint="eastAsia"/>
        </w:rPr>
        <w:t>t</w:t>
      </w:r>
      <w:r w:rsidR="008E55A4">
        <w:t>elnet</w:t>
      </w:r>
      <w:r w:rsidR="008E55A4">
        <w:rPr>
          <w:rFonts w:hint="eastAsia"/>
        </w:rPr>
        <w:t>去实现，所以它为</w:t>
      </w:r>
      <w:r w:rsidR="008E55A4">
        <w:rPr>
          <w:rFonts w:hint="eastAsia"/>
        </w:rPr>
        <w:t>2</w:t>
      </w:r>
      <w:r w:rsidR="008E55A4">
        <w:t>3</w:t>
      </w:r>
    </w:p>
    <w:p w14:paraId="65E6A784" w14:textId="75219C1F" w:rsidR="00F54EB8" w:rsidRDefault="00F54EB8" w:rsidP="00F54EB8">
      <w:pPr>
        <w:ind w:firstLineChars="200" w:firstLine="420"/>
      </w:pPr>
      <w:r>
        <w:rPr>
          <w:rFonts w:hint="eastAsia"/>
        </w:rPr>
        <w:t xml:space="preserve">-m </w:t>
      </w:r>
      <w:r>
        <w:rPr>
          <w:rFonts w:hint="eastAsia"/>
        </w:rPr>
        <w:t>消息队列文件名前缀，其中的发送消息队列名称为：</w:t>
      </w:r>
      <w:r>
        <w:rPr>
          <w:rFonts w:hint="eastAsia"/>
        </w:rPr>
        <w:t>/</w:t>
      </w:r>
      <w:r>
        <w:t xml:space="preserve">xxx-req.msg, </w:t>
      </w:r>
      <w:r>
        <w:rPr>
          <w:rFonts w:hint="eastAsia"/>
        </w:rPr>
        <w:t>接收的为</w:t>
      </w:r>
      <w:r>
        <w:rPr>
          <w:rFonts w:hint="eastAsia"/>
        </w:rPr>
        <w:t>/</w:t>
      </w:r>
      <w:r>
        <w:t>xxx-rsp.msg</w:t>
      </w:r>
    </w:p>
    <w:p w14:paraId="2B0822E6" w14:textId="1B3FD4EB" w:rsidR="002600F7" w:rsidRDefault="002600F7" w:rsidP="00F54EB8">
      <w:pPr>
        <w:ind w:firstLineChars="200" w:firstLine="420"/>
      </w:pPr>
      <w:r>
        <w:rPr>
          <w:rFonts w:hint="eastAsia"/>
        </w:rPr>
        <w:lastRenderedPageBreak/>
        <w:t>-</w:t>
      </w:r>
      <w:r>
        <w:t xml:space="preserve">d </w:t>
      </w:r>
      <w:r>
        <w:rPr>
          <w:rFonts w:hint="eastAsia"/>
        </w:rPr>
        <w:t>为图传模块的</w:t>
      </w:r>
      <w:r>
        <w:rPr>
          <w:rFonts w:hint="eastAsia"/>
        </w:rPr>
        <w:t>IP</w:t>
      </w:r>
      <w:r>
        <w:rPr>
          <w:rFonts w:hint="eastAsia"/>
        </w:rPr>
        <w:t>，一般</w:t>
      </w:r>
      <w:r>
        <w:rPr>
          <w:rFonts w:hint="eastAsia"/>
        </w:rPr>
        <w:t>1</w:t>
      </w:r>
      <w:r>
        <w:t>92.168.1.1</w:t>
      </w:r>
    </w:p>
    <w:p w14:paraId="2BA5156C" w14:textId="5CB559E7" w:rsidR="00F54EB8" w:rsidRDefault="00F54EB8" w:rsidP="00F54EB8">
      <w:pPr>
        <w:ind w:firstLineChars="200" w:firstLine="420"/>
      </w:pPr>
      <w:r>
        <w:rPr>
          <w:rFonts w:hint="eastAsia"/>
        </w:rPr>
        <w:t>[-g] log</w:t>
      </w:r>
      <w:r>
        <w:rPr>
          <w:rFonts w:hint="eastAsia"/>
        </w:rPr>
        <w:t>文件名称</w:t>
      </w:r>
    </w:p>
    <w:p w14:paraId="6B489089" w14:textId="03CB5EFD" w:rsidR="0010028D" w:rsidRPr="00F54EB8" w:rsidRDefault="0010028D" w:rsidP="0010028D">
      <w:pPr>
        <w:jc w:val="center"/>
      </w:pPr>
    </w:p>
    <w:p w14:paraId="59DDD6C6" w14:textId="77777777" w:rsidR="0010028D" w:rsidRDefault="0010028D" w:rsidP="0010028D">
      <w:pPr>
        <w:pStyle w:val="af4"/>
        <w:ind w:left="780" w:firstLineChars="0" w:firstLine="0"/>
      </w:pPr>
    </w:p>
    <w:p w14:paraId="2E853F46" w14:textId="214046FE" w:rsidR="0010028D" w:rsidRDefault="00991117" w:rsidP="0010028D">
      <w:pPr>
        <w:ind w:firstLineChars="200" w:firstLine="420"/>
      </w:pPr>
      <w:r>
        <w:rPr>
          <w:rFonts w:hint="eastAsia"/>
        </w:rPr>
        <w:t>与上位机的控制接口为消息队列，具体如下：</w:t>
      </w:r>
    </w:p>
    <w:p w14:paraId="25C87C9C" w14:textId="39A11C2F" w:rsidR="00991117" w:rsidRDefault="00991117" w:rsidP="0010028D">
      <w:pPr>
        <w:ind w:firstLineChars="200" w:firstLine="420"/>
      </w:pPr>
      <w:r>
        <w:rPr>
          <w:rFonts w:hint="eastAsia"/>
        </w:rPr>
        <w:t>消息格式：</w:t>
      </w:r>
    </w:p>
    <w:p w14:paraId="75E78C03" w14:textId="5AD657F0" w:rsidR="00991117" w:rsidRDefault="00991117" w:rsidP="0010028D">
      <w:pPr>
        <w:ind w:firstLineChars="200" w:firstLine="420"/>
      </w:pPr>
      <w:r>
        <w:rPr>
          <w:noProof/>
        </w:rPr>
        <mc:AlternateContent>
          <mc:Choice Requires="wps">
            <w:drawing>
              <wp:inline distT="0" distB="0" distL="0" distR="0" wp14:anchorId="6BF8741E" wp14:editId="3780659D">
                <wp:extent cx="4992370" cy="3090545"/>
                <wp:effectExtent l="0" t="0" r="17780" b="1460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309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EFDE7" w14:textId="1C187E18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#define WIT_MSG_MAX_SIZE (512)</w:t>
                            </w:r>
                          </w:p>
                          <w:p w14:paraId="758F48ED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struct wit_msg_req</w:t>
                            </w:r>
                          </w:p>
                          <w:p w14:paraId="14EDAD47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7D1D35F6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ab/>
                              <w:t>int req_cmd;</w:t>
                            </w:r>
                          </w:p>
                          <w:p w14:paraId="64AC0EE8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ab/>
                              <w:t>int param_len;</w:t>
                            </w:r>
                          </w:p>
                          <w:p w14:paraId="37C4D3E4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ab/>
                              <w:t>char param[WIT_MSG_MAX_SIZE];</w:t>
                            </w:r>
                          </w:p>
                          <w:p w14:paraId="1501A41A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7B013DDA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79AECE2D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struct wit_msg_rsp</w:t>
                            </w:r>
                          </w:p>
                          <w:p w14:paraId="42288976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282E4A1D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ab/>
                              <w:t>int req_cmd;</w:t>
                            </w:r>
                          </w:p>
                          <w:p w14:paraId="12DDF0A3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ab/>
                              <w:t>int rsp_result;</w:t>
                            </w:r>
                          </w:p>
                          <w:p w14:paraId="6765563C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ab/>
                              <w:t>int param_len;</w:t>
                            </w:r>
                          </w:p>
                          <w:p w14:paraId="35AA1E67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ab/>
                              <w:t>char param[WIT_MSG_MAX_SIZE];</w:t>
                            </w:r>
                          </w:p>
                          <w:p w14:paraId="22F20F08" w14:textId="7EB25FF7" w:rsidR="00991117" w:rsidRPr="00991117" w:rsidRDefault="00991117" w:rsidP="00991117">
                            <w:pPr>
                              <w:spacing w:line="14" w:lineRule="auto"/>
                              <w:ind w:firstLineChars="250" w:firstLine="375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F8741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3.1pt;height:2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">
                <v:textbox>
                  <w:txbxContent>
                    <w:p w14:paraId="12EEFDE7" w14:textId="1C187E18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>#define WIT_MSG_MAX_SIZE (512)</w:t>
                      </w:r>
                    </w:p>
                    <w:p w14:paraId="758F48ED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 xml:space="preserve">struct </w:t>
                      </w:r>
                      <w:proofErr w:type="spellStart"/>
                      <w:r w:rsidRPr="00991117">
                        <w:rPr>
                          <w:sz w:val="15"/>
                          <w:szCs w:val="15"/>
                        </w:rPr>
                        <w:t>wit_msg_req</w:t>
                      </w:r>
                      <w:proofErr w:type="spellEnd"/>
                    </w:p>
                    <w:p w14:paraId="14EDAD47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7D1D35F6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ab/>
                        <w:t xml:space="preserve">int </w:t>
                      </w:r>
                      <w:proofErr w:type="spellStart"/>
                      <w:r w:rsidRPr="00991117">
                        <w:rPr>
                          <w:sz w:val="15"/>
                          <w:szCs w:val="15"/>
                        </w:rPr>
                        <w:t>req_cmd</w:t>
                      </w:r>
                      <w:proofErr w:type="spellEnd"/>
                      <w:r w:rsidRPr="00991117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64AC0EE8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ab/>
                        <w:t xml:space="preserve">int </w:t>
                      </w:r>
                      <w:proofErr w:type="spellStart"/>
                      <w:r w:rsidRPr="00991117">
                        <w:rPr>
                          <w:sz w:val="15"/>
                          <w:szCs w:val="15"/>
                        </w:rPr>
                        <w:t>param_len</w:t>
                      </w:r>
                      <w:proofErr w:type="spellEnd"/>
                      <w:r w:rsidRPr="00991117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37C4D3E4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ab/>
                        <w:t xml:space="preserve">char </w:t>
                      </w:r>
                      <w:proofErr w:type="gramStart"/>
                      <w:r w:rsidRPr="00991117">
                        <w:rPr>
                          <w:sz w:val="15"/>
                          <w:szCs w:val="15"/>
                        </w:rPr>
                        <w:t>param[</w:t>
                      </w:r>
                      <w:proofErr w:type="gramEnd"/>
                      <w:r w:rsidRPr="00991117">
                        <w:rPr>
                          <w:sz w:val="15"/>
                          <w:szCs w:val="15"/>
                        </w:rPr>
                        <w:t>WIT_MSG_MAX_SIZE];</w:t>
                      </w:r>
                    </w:p>
                    <w:p w14:paraId="1501A41A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>};</w:t>
                      </w:r>
                    </w:p>
                    <w:p w14:paraId="7B013DDA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</w:p>
                    <w:p w14:paraId="79AECE2D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 xml:space="preserve">struct </w:t>
                      </w:r>
                      <w:proofErr w:type="spellStart"/>
                      <w:r w:rsidRPr="00991117">
                        <w:rPr>
                          <w:sz w:val="15"/>
                          <w:szCs w:val="15"/>
                        </w:rPr>
                        <w:t>wit_msg_rsp</w:t>
                      </w:r>
                      <w:proofErr w:type="spellEnd"/>
                    </w:p>
                    <w:p w14:paraId="42288976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282E4A1D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ab/>
                        <w:t xml:space="preserve">int </w:t>
                      </w:r>
                      <w:proofErr w:type="spellStart"/>
                      <w:r w:rsidRPr="00991117">
                        <w:rPr>
                          <w:sz w:val="15"/>
                          <w:szCs w:val="15"/>
                        </w:rPr>
                        <w:t>req_cmd</w:t>
                      </w:r>
                      <w:proofErr w:type="spellEnd"/>
                      <w:r w:rsidRPr="00991117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12DDF0A3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ab/>
                        <w:t xml:space="preserve">int </w:t>
                      </w:r>
                      <w:proofErr w:type="spellStart"/>
                      <w:r w:rsidRPr="00991117">
                        <w:rPr>
                          <w:sz w:val="15"/>
                          <w:szCs w:val="15"/>
                        </w:rPr>
                        <w:t>rsp_result</w:t>
                      </w:r>
                      <w:proofErr w:type="spellEnd"/>
                      <w:r w:rsidRPr="00991117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6765563C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ab/>
                        <w:t xml:space="preserve">int </w:t>
                      </w:r>
                      <w:proofErr w:type="spellStart"/>
                      <w:r w:rsidRPr="00991117">
                        <w:rPr>
                          <w:sz w:val="15"/>
                          <w:szCs w:val="15"/>
                        </w:rPr>
                        <w:t>param_len</w:t>
                      </w:r>
                      <w:proofErr w:type="spellEnd"/>
                      <w:r w:rsidRPr="00991117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35AA1E67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ab/>
                        <w:t xml:space="preserve">char </w:t>
                      </w:r>
                      <w:proofErr w:type="gramStart"/>
                      <w:r w:rsidRPr="00991117">
                        <w:rPr>
                          <w:sz w:val="15"/>
                          <w:szCs w:val="15"/>
                        </w:rPr>
                        <w:t>param[</w:t>
                      </w:r>
                      <w:proofErr w:type="gramEnd"/>
                      <w:r w:rsidRPr="00991117">
                        <w:rPr>
                          <w:sz w:val="15"/>
                          <w:szCs w:val="15"/>
                        </w:rPr>
                        <w:t>WIT_MSG_MAX_SIZE];</w:t>
                      </w:r>
                    </w:p>
                    <w:p w14:paraId="22F20F08" w14:textId="7EB25FF7" w:rsidR="00991117" w:rsidRPr="00991117" w:rsidRDefault="00991117" w:rsidP="00991117">
                      <w:pPr>
                        <w:spacing w:line="14" w:lineRule="auto"/>
                        <w:ind w:firstLineChars="250" w:firstLine="375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229295" w14:textId="77777777" w:rsidR="00991117" w:rsidRDefault="00991117" w:rsidP="00991117">
      <w:pPr>
        <w:ind w:firstLineChars="200" w:firstLine="420"/>
      </w:pPr>
    </w:p>
    <w:p w14:paraId="228E30B5" w14:textId="1FFC454A" w:rsidR="00991117" w:rsidRDefault="00991117" w:rsidP="00991117">
      <w:pPr>
        <w:ind w:firstLineChars="200" w:firstLine="420"/>
      </w:pPr>
      <w:r>
        <w:t>r</w:t>
      </w:r>
      <w:r>
        <w:rPr>
          <w:rFonts w:hint="eastAsia"/>
        </w:rPr>
        <w:t>eq</w:t>
      </w:r>
      <w:r>
        <w:t>_cmd</w:t>
      </w:r>
      <w:r>
        <w:rPr>
          <w:rFonts w:hint="eastAsia"/>
        </w:rPr>
        <w:t>命令值：</w:t>
      </w:r>
    </w:p>
    <w:p w14:paraId="2B8C9CBA" w14:textId="08E5085F" w:rsidR="00991117" w:rsidRDefault="00991117" w:rsidP="00991117">
      <w:pPr>
        <w:ind w:firstLineChars="200" w:firstLine="420"/>
      </w:pPr>
      <w:r>
        <w:rPr>
          <w:noProof/>
        </w:rPr>
        <mc:AlternateContent>
          <mc:Choice Requires="wps">
            <w:drawing>
              <wp:inline distT="0" distB="0" distL="0" distR="0" wp14:anchorId="557EDE48" wp14:editId="6876569C">
                <wp:extent cx="4992370" cy="1688555"/>
                <wp:effectExtent l="0" t="0" r="17780" b="26035"/>
                <wp:docPr id="89789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168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DB3D" w14:textId="41F6A55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enum WIT_REQ_CMD</w:t>
                            </w:r>
                          </w:p>
                          <w:p w14:paraId="799A77A4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35ECCF88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ab/>
                              <w:t>WIT_REQ_CMD_NET_CONNECT,</w:t>
                            </w:r>
                          </w:p>
                          <w:p w14:paraId="58E25F1C" w14:textId="77777777" w:rsid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ab/>
                              <w:t>WIT_REQ_CMD_NET_CHECK,</w:t>
                            </w:r>
                          </w:p>
                          <w:p w14:paraId="0B98E393" w14:textId="2DA80A75" w:rsidR="00A502E3" w:rsidRDefault="00A502E3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  WIT_RE</w:t>
                            </w:r>
                            <w:r w:rsidR="00B1385E">
                              <w:rPr>
                                <w:sz w:val="15"/>
                                <w:szCs w:val="15"/>
                              </w:rPr>
                              <w:t>Q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_CMD_POWERON,</w:t>
                            </w:r>
                          </w:p>
                          <w:p w14:paraId="428B2A58" w14:textId="2F7B950E" w:rsidR="00A502E3" w:rsidRDefault="00A502E3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WIT_RE</w:t>
                            </w:r>
                            <w:r w:rsidR="00B1385E">
                              <w:rPr>
                                <w:sz w:val="15"/>
                                <w:szCs w:val="15"/>
                              </w:rPr>
                              <w:t>Q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_CMD_POWEROFF,</w:t>
                            </w:r>
                          </w:p>
                          <w:p w14:paraId="4E273C1E" w14:textId="0802BA78" w:rsidR="00B1385E" w:rsidRPr="00991117" w:rsidRDefault="00B1385E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WIT_REQ_CMD_READY_CHECK,</w:t>
                            </w:r>
                          </w:p>
                          <w:p w14:paraId="7F6792AE" w14:textId="77777777" w:rsidR="00991117" w:rsidRPr="00991117" w:rsidRDefault="00991117" w:rsidP="00991117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991117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7EDE48" id="_x0000_s1027" type="#_x0000_t202" style="width:393.1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">
                <v:textbox>
                  <w:txbxContent>
                    <w:p w14:paraId="134FDB3D" w14:textId="41F6A55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991117">
                        <w:rPr>
                          <w:sz w:val="15"/>
                          <w:szCs w:val="15"/>
                        </w:rPr>
                        <w:t>enum</w:t>
                      </w:r>
                      <w:proofErr w:type="spellEnd"/>
                      <w:r w:rsidRPr="00991117">
                        <w:rPr>
                          <w:sz w:val="15"/>
                          <w:szCs w:val="15"/>
                        </w:rPr>
                        <w:t xml:space="preserve"> WIT_REQ_CMD</w:t>
                      </w:r>
                    </w:p>
                    <w:p w14:paraId="799A77A4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35ECCF88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ab/>
                        <w:t>WIT_REQ_CMD_NET_CONNECT,</w:t>
                      </w:r>
                    </w:p>
                    <w:p w14:paraId="58E25F1C" w14:textId="77777777" w:rsid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ab/>
                        <w:t>WIT_REQ_CMD_NET_CHECK,</w:t>
                      </w:r>
                    </w:p>
                    <w:p w14:paraId="0B98E393" w14:textId="2DA80A75" w:rsidR="00A502E3" w:rsidRDefault="00A502E3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  WIT_RE</w:t>
                      </w:r>
                      <w:r w:rsidR="00B1385E">
                        <w:rPr>
                          <w:sz w:val="15"/>
                          <w:szCs w:val="15"/>
                        </w:rPr>
                        <w:t>Q</w:t>
                      </w:r>
                      <w:r>
                        <w:rPr>
                          <w:sz w:val="15"/>
                          <w:szCs w:val="15"/>
                        </w:rPr>
                        <w:t>_CMD_POWERON,</w:t>
                      </w:r>
                    </w:p>
                    <w:p w14:paraId="428B2A58" w14:textId="2F7B950E" w:rsidR="00A502E3" w:rsidRDefault="00A502E3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WIT_RE</w:t>
                      </w:r>
                      <w:r w:rsidR="00B1385E">
                        <w:rPr>
                          <w:sz w:val="15"/>
                          <w:szCs w:val="15"/>
                        </w:rPr>
                        <w:t>Q</w:t>
                      </w:r>
                      <w:r>
                        <w:rPr>
                          <w:sz w:val="15"/>
                          <w:szCs w:val="15"/>
                        </w:rPr>
                        <w:t>_CMD_POWEROFF,</w:t>
                      </w:r>
                    </w:p>
                    <w:p w14:paraId="4E273C1E" w14:textId="0802BA78" w:rsidR="00B1385E" w:rsidRPr="00991117" w:rsidRDefault="00B1385E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WIT_REQ_CMD_READY_CHECK,</w:t>
                      </w:r>
                    </w:p>
                    <w:p w14:paraId="7F6792AE" w14:textId="77777777" w:rsidR="00991117" w:rsidRPr="00991117" w:rsidRDefault="00991117" w:rsidP="00991117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991117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D7329C" w14:textId="44650D58" w:rsidR="00991117" w:rsidRDefault="00991117" w:rsidP="00991117">
      <w:pPr>
        <w:ind w:firstLineChars="200" w:firstLine="420"/>
      </w:pPr>
      <w:r w:rsidRPr="0019043B">
        <w:t>rsp_result</w:t>
      </w:r>
      <w:r w:rsidR="0019043B">
        <w:rPr>
          <w:rFonts w:hint="eastAsia"/>
        </w:rPr>
        <w:t>的</w:t>
      </w:r>
      <w:r>
        <w:rPr>
          <w:rFonts w:hint="eastAsia"/>
        </w:rPr>
        <w:t>值</w:t>
      </w:r>
    </w:p>
    <w:p w14:paraId="444A692F" w14:textId="67C4C42F" w:rsidR="0019043B" w:rsidRDefault="0019043B" w:rsidP="00991117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2A7243B" wp14:editId="315B73DA">
                <wp:extent cx="4981516" cy="2350513"/>
                <wp:effectExtent l="0" t="0" r="10160" b="12065"/>
                <wp:docPr id="9703784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16" cy="2350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77EE4" w14:textId="7DCF67AC" w:rsidR="0019043B" w:rsidRPr="0019043B" w:rsidRDefault="0019043B" w:rsidP="0019043B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19043B">
                              <w:rPr>
                                <w:sz w:val="15"/>
                                <w:szCs w:val="15"/>
                              </w:rPr>
                              <w:t>enum WIT_RSP_RESULT</w:t>
                            </w:r>
                          </w:p>
                          <w:p w14:paraId="3C6BCB91" w14:textId="77777777" w:rsidR="0019043B" w:rsidRDefault="0019043B" w:rsidP="0019043B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19043B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5A90A451" w14:textId="3F61BB94" w:rsidR="001D068B" w:rsidRDefault="001D068B" w:rsidP="0019043B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  <w:t>WIT_RSP_RESULT_POWEROFF=-</w:t>
                            </w:r>
                            <w:r w:rsidR="00577222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,  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图传模块已经下电</w:t>
                            </w:r>
                          </w:p>
                          <w:p w14:paraId="7D1F268E" w14:textId="25102818" w:rsidR="00577222" w:rsidRPr="0019043B" w:rsidRDefault="00577222" w:rsidP="0088115E">
                            <w:pPr>
                              <w:spacing w:line="14" w:lineRule="auto"/>
                              <w:ind w:firstLineChars="300" w:firstLine="450"/>
                              <w:rPr>
                                <w:sz w:val="15"/>
                                <w:szCs w:val="15"/>
                              </w:rPr>
                            </w:pPr>
                            <w:r w:rsidRPr="0057722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WIT_RSP_RESULT_UNSUPPORTED = -3, //</w:t>
                            </w:r>
                            <w:r w:rsidRPr="0057722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不支持的指令</w:t>
                            </w:r>
                          </w:p>
                          <w:p w14:paraId="0E6D523F" w14:textId="77777777" w:rsidR="0019043B" w:rsidRPr="0019043B" w:rsidRDefault="0019043B" w:rsidP="0019043B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  <w:t>WIT_RSP_RESULT_HW_ERROR = -2, //</w:t>
                            </w: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网卡不通或者不存在</w:t>
                            </w:r>
                          </w:p>
                          <w:p w14:paraId="12F8E2D4" w14:textId="77777777" w:rsidR="0019043B" w:rsidRPr="0019043B" w:rsidRDefault="0019043B" w:rsidP="0019043B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  <w:t>WIT_RSP_RESULT_ERROR = -1,    //</w:t>
                            </w: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图传模块能应答，但是数据异常</w:t>
                            </w:r>
                          </w:p>
                          <w:p w14:paraId="71228B5F" w14:textId="0761B2C7" w:rsidR="0019043B" w:rsidRPr="0019043B" w:rsidRDefault="0019043B" w:rsidP="0019043B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  <w:t>WIT_RSP_RESULT_OK = 0,        //</w:t>
                            </w:r>
                            <w:r w:rsidR="004B4B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成功</w:t>
                            </w: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的返回值</w:t>
                            </w:r>
                          </w:p>
                          <w:p w14:paraId="5549A9BB" w14:textId="77777777" w:rsidR="0019043B" w:rsidRPr="0019043B" w:rsidRDefault="0019043B" w:rsidP="0019043B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  <w:t>WIT_RSP_RESULT_CONNECTED,     //WIT_REQ_CMD_NET_CHECK</w:t>
                            </w: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的返回值</w:t>
                            </w:r>
                          </w:p>
                          <w:p w14:paraId="06014C45" w14:textId="77777777" w:rsidR="0019043B" w:rsidRPr="0019043B" w:rsidRDefault="0019043B" w:rsidP="0019043B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  <w:t>WIT_RSP_RESULT_CONNECTING,    //WIT_REQ_CMD_NET_CHECK</w:t>
                            </w: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的返回值</w:t>
                            </w:r>
                          </w:p>
                          <w:p w14:paraId="7AD7A4AA" w14:textId="77777777" w:rsidR="0019043B" w:rsidRPr="0019043B" w:rsidRDefault="0019043B" w:rsidP="0019043B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  <w:t>WIT_RSP_RESULT_DISCONNECT,    //WIT_REQ_CMD_NET_CHECK</w:t>
                            </w:r>
                            <w:r w:rsidRPr="001904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的返回值</w:t>
                            </w:r>
                          </w:p>
                          <w:p w14:paraId="1B8C0FAC" w14:textId="3DD51767" w:rsidR="0019043B" w:rsidRPr="00991117" w:rsidRDefault="0019043B" w:rsidP="0019043B">
                            <w:pPr>
                              <w:spacing w:line="14" w:lineRule="auto"/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19043B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A7243B" id="_x0000_s1028" type="#_x0000_t202" style="width:392.25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">
                <v:textbox>
                  <w:txbxContent>
                    <w:p w14:paraId="4C177EE4" w14:textId="7DCF67AC" w:rsidR="0019043B" w:rsidRPr="0019043B" w:rsidRDefault="0019043B" w:rsidP="0019043B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19043B">
                        <w:rPr>
                          <w:sz w:val="15"/>
                          <w:szCs w:val="15"/>
                        </w:rPr>
                        <w:t>enum</w:t>
                      </w:r>
                      <w:proofErr w:type="spellEnd"/>
                      <w:r w:rsidRPr="0019043B">
                        <w:rPr>
                          <w:sz w:val="15"/>
                          <w:szCs w:val="15"/>
                        </w:rPr>
                        <w:t xml:space="preserve"> WIT_RSP_RESULT</w:t>
                      </w:r>
                    </w:p>
                    <w:p w14:paraId="3C6BCB91" w14:textId="77777777" w:rsidR="0019043B" w:rsidRDefault="0019043B" w:rsidP="0019043B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19043B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5A90A451" w14:textId="3F61BB94" w:rsidR="001D068B" w:rsidRDefault="001D068B" w:rsidP="0019043B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ab/>
                        <w:t>WIT_RSP_RESULT_POWEROFF=-</w:t>
                      </w:r>
                      <w:r w:rsidR="00577222">
                        <w:rPr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sz w:val="15"/>
                          <w:szCs w:val="15"/>
                        </w:rPr>
                        <w:t>,  //</w:t>
                      </w: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图传模块</w:t>
                      </w:r>
                      <w:proofErr w:type="gramEnd"/>
                      <w:r>
                        <w:rPr>
                          <w:rFonts w:hint="eastAsia"/>
                          <w:sz w:val="15"/>
                          <w:szCs w:val="15"/>
                        </w:rPr>
                        <w:t>已经下电</w:t>
                      </w:r>
                    </w:p>
                    <w:p w14:paraId="7D1F268E" w14:textId="25102818" w:rsidR="00577222" w:rsidRPr="0019043B" w:rsidRDefault="00577222" w:rsidP="0088115E">
                      <w:pPr>
                        <w:spacing w:line="14" w:lineRule="auto"/>
                        <w:ind w:firstLineChars="300" w:firstLine="45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577222">
                        <w:rPr>
                          <w:rFonts w:hint="eastAsia"/>
                          <w:sz w:val="15"/>
                          <w:szCs w:val="15"/>
                        </w:rPr>
                        <w:t>WIT_RSP_RESULT_UNSUPPORTED = -3, //</w:t>
                      </w:r>
                      <w:r w:rsidRPr="00577222">
                        <w:rPr>
                          <w:rFonts w:hint="eastAsia"/>
                          <w:sz w:val="15"/>
                          <w:szCs w:val="15"/>
                        </w:rPr>
                        <w:t>不支持的指令</w:t>
                      </w:r>
                    </w:p>
                    <w:p w14:paraId="0E6D523F" w14:textId="77777777" w:rsidR="0019043B" w:rsidRPr="0019043B" w:rsidRDefault="0019043B" w:rsidP="0019043B">
                      <w:pPr>
                        <w:spacing w:line="14" w:lineRule="auto"/>
                        <w:ind w:firstLineChars="200" w:firstLine="30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ab/>
                        <w:t>WIT_RSP_RESULT_HW_ERROR = -2, //</w:t>
                      </w: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>网卡不通或者不存在</w:t>
                      </w:r>
                    </w:p>
                    <w:p w14:paraId="12F8E2D4" w14:textId="77777777" w:rsidR="0019043B" w:rsidRPr="0019043B" w:rsidRDefault="0019043B" w:rsidP="0019043B">
                      <w:pPr>
                        <w:spacing w:line="14" w:lineRule="auto"/>
                        <w:ind w:firstLineChars="200" w:firstLine="30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ab/>
                        <w:t>WIT_RSP_RESULT_ERROR = -1,    //</w:t>
                      </w:r>
                      <w:proofErr w:type="gramStart"/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>图传模块</w:t>
                      </w:r>
                      <w:proofErr w:type="gramEnd"/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>能应答，但是数据异常</w:t>
                      </w:r>
                    </w:p>
                    <w:p w14:paraId="71228B5F" w14:textId="0761B2C7" w:rsidR="0019043B" w:rsidRPr="0019043B" w:rsidRDefault="0019043B" w:rsidP="0019043B">
                      <w:pPr>
                        <w:spacing w:line="14" w:lineRule="auto"/>
                        <w:ind w:firstLineChars="200" w:firstLine="30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ab/>
                        <w:t>WIT_RSP_RESULT_OK = 0,        //</w:t>
                      </w:r>
                      <w:r w:rsidR="004B4BD9">
                        <w:rPr>
                          <w:rFonts w:hint="eastAsia"/>
                          <w:sz w:val="15"/>
                          <w:szCs w:val="15"/>
                        </w:rPr>
                        <w:t>成功</w:t>
                      </w: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>的返回值</w:t>
                      </w:r>
                    </w:p>
                    <w:p w14:paraId="5549A9BB" w14:textId="77777777" w:rsidR="0019043B" w:rsidRPr="0019043B" w:rsidRDefault="0019043B" w:rsidP="0019043B">
                      <w:pPr>
                        <w:ind w:firstLineChars="200" w:firstLine="30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ab/>
                        <w:t>WIT_RSP_RESULT_CONNECTED,     //WIT_REQ_CMD_NET_CHECK</w:t>
                      </w: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>的返回值</w:t>
                      </w:r>
                    </w:p>
                    <w:p w14:paraId="06014C45" w14:textId="77777777" w:rsidR="0019043B" w:rsidRPr="0019043B" w:rsidRDefault="0019043B" w:rsidP="0019043B">
                      <w:pPr>
                        <w:ind w:firstLineChars="200" w:firstLine="30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ab/>
                        <w:t>WIT_RSP_RESULT_CONNECTING,    //WIT_REQ_CMD_NET_CHECK</w:t>
                      </w: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>的返回值</w:t>
                      </w:r>
                    </w:p>
                    <w:p w14:paraId="7AD7A4AA" w14:textId="77777777" w:rsidR="0019043B" w:rsidRPr="0019043B" w:rsidRDefault="0019043B" w:rsidP="0019043B">
                      <w:pPr>
                        <w:ind w:firstLineChars="200" w:firstLine="30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ab/>
                        <w:t>WIT_RSP_RESULT_DISCONNECT,    //WIT_REQ_CMD_NET_CHECK</w:t>
                      </w:r>
                      <w:r w:rsidRPr="0019043B">
                        <w:rPr>
                          <w:rFonts w:hint="eastAsia"/>
                          <w:sz w:val="15"/>
                          <w:szCs w:val="15"/>
                        </w:rPr>
                        <w:t>的返回值</w:t>
                      </w:r>
                    </w:p>
                    <w:p w14:paraId="1B8C0FAC" w14:textId="3DD51767" w:rsidR="0019043B" w:rsidRPr="00991117" w:rsidRDefault="0019043B" w:rsidP="0019043B">
                      <w:pPr>
                        <w:spacing w:line="14" w:lineRule="auto"/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19043B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60CB39" w14:textId="2C07CCFA" w:rsidR="008845F0" w:rsidRDefault="008845F0" w:rsidP="00435A38">
      <w:pPr>
        <w:jc w:val="left"/>
      </w:pPr>
    </w:p>
    <w:p w14:paraId="4B8A9B27" w14:textId="7C9362E7" w:rsidR="00435A38" w:rsidRDefault="00435A38" w:rsidP="00435A38">
      <w:pPr>
        <w:jc w:val="left"/>
      </w:pPr>
      <w:r>
        <w:tab/>
      </w:r>
      <w:r>
        <w:rPr>
          <w:rFonts w:hint="eastAsia"/>
        </w:rPr>
        <w:t>如下的命令及返回值均通过</w:t>
      </w:r>
      <w:r>
        <w:rPr>
          <w:rFonts w:hint="eastAsia"/>
        </w:rPr>
        <w:t>p</w:t>
      </w:r>
      <w:r>
        <w:t>osix</w:t>
      </w:r>
      <w:r>
        <w:rPr>
          <w:rFonts w:hint="eastAsia"/>
        </w:rPr>
        <w:t>的消息队列</w:t>
      </w:r>
      <w:r w:rsidR="009D4527">
        <w:rPr>
          <w:rFonts w:hint="eastAsia"/>
        </w:rPr>
        <w:t>（</w:t>
      </w:r>
      <w:r w:rsidR="009D4527">
        <w:rPr>
          <w:rFonts w:hint="eastAsia"/>
        </w:rPr>
        <w:t>mq</w:t>
      </w:r>
      <w:r w:rsidR="009D4527">
        <w:t>_xxx</w:t>
      </w:r>
      <w:r w:rsidR="009D4527">
        <w:rPr>
          <w:rFonts w:hint="eastAsia"/>
        </w:rPr>
        <w:t>系列函数）</w:t>
      </w:r>
      <w:r>
        <w:rPr>
          <w:rFonts w:hint="eastAsia"/>
        </w:rPr>
        <w:t>进行通信，其中所涉及的消息队列名称可自定义。</w:t>
      </w:r>
    </w:p>
    <w:p w14:paraId="7BD8AD8D" w14:textId="77777777" w:rsidR="00435A38" w:rsidRPr="00515A69" w:rsidRDefault="00435A38" w:rsidP="00435A38">
      <w:pPr>
        <w:jc w:val="left"/>
      </w:pPr>
    </w:p>
    <w:p w14:paraId="52E0651F" w14:textId="362DA7C0" w:rsidR="008845F0" w:rsidRDefault="00566A73" w:rsidP="008845F0">
      <w:pPr>
        <w:pStyle w:val="3"/>
        <w:rPr>
          <w:rFonts w:ascii="宋体" w:hAnsi="宋体"/>
        </w:rPr>
      </w:pPr>
      <w:bookmarkStart w:id="28" w:name="_Toc139881645"/>
      <w:r>
        <w:rPr>
          <w:rFonts w:ascii="宋体" w:hAnsi="宋体" w:hint="eastAsia"/>
        </w:rPr>
        <w:t>方案</w:t>
      </w:r>
      <w:r w:rsidR="00E5394E">
        <w:rPr>
          <w:rFonts w:ascii="宋体" w:hAnsi="宋体" w:hint="eastAsia"/>
        </w:rPr>
        <w:t>描述</w:t>
      </w:r>
      <w:bookmarkEnd w:id="28"/>
    </w:p>
    <w:p w14:paraId="52F7DD32" w14:textId="6ED242D5" w:rsidR="0010028D" w:rsidRDefault="00453803" w:rsidP="0010028D">
      <w:pPr>
        <w:rPr>
          <w:b/>
          <w:bCs/>
        </w:rPr>
      </w:pPr>
      <w:r>
        <w:rPr>
          <w:rFonts w:hint="eastAsia"/>
          <w:b/>
          <w:bCs/>
        </w:rPr>
        <w:t>由于图传模块对外的接口只有一个</w:t>
      </w:r>
      <w:r>
        <w:rPr>
          <w:rFonts w:hint="eastAsia"/>
          <w:b/>
          <w:bCs/>
        </w:rPr>
        <w:t>USB</w:t>
      </w:r>
      <w:r>
        <w:rPr>
          <w:rFonts w:hint="eastAsia"/>
          <w:b/>
          <w:bCs/>
        </w:rPr>
        <w:t>，并且在软件上只作为一下网卡使用。启动对频功能时，需在调用图传模块内部程序</w:t>
      </w:r>
      <w:r>
        <w:rPr>
          <w:rFonts w:hint="eastAsia"/>
          <w:b/>
          <w:bCs/>
        </w:rPr>
        <w:t>a</w:t>
      </w:r>
      <w:r>
        <w:rPr>
          <w:b/>
          <w:bCs/>
        </w:rPr>
        <w:t>tcmd</w:t>
      </w:r>
      <w:r>
        <w:rPr>
          <w:rFonts w:hint="eastAsia"/>
          <w:b/>
          <w:bCs/>
        </w:rPr>
        <w:t>进行发送</w:t>
      </w:r>
      <w:r>
        <w:rPr>
          <w:rFonts w:hint="eastAsia"/>
          <w:b/>
          <w:bCs/>
        </w:rPr>
        <w:t>AT</w:t>
      </w:r>
      <w:r>
        <w:rPr>
          <w:rFonts w:hint="eastAsia"/>
          <w:b/>
          <w:bCs/>
        </w:rPr>
        <w:t>指令。图传模块默认启动</w:t>
      </w:r>
      <w:r>
        <w:rPr>
          <w:rFonts w:hint="eastAsia"/>
          <w:b/>
          <w:bCs/>
        </w:rPr>
        <w:t>tel</w:t>
      </w:r>
      <w:r>
        <w:rPr>
          <w:b/>
          <w:bCs/>
        </w:rPr>
        <w:t>net</w:t>
      </w:r>
      <w:r w:rsidR="00E65830">
        <w:rPr>
          <w:rFonts w:hint="eastAsia"/>
          <w:b/>
          <w:bCs/>
        </w:rPr>
        <w:t>和</w:t>
      </w:r>
      <w:r w:rsidR="00E65830">
        <w:rPr>
          <w:rFonts w:hint="eastAsia"/>
          <w:b/>
          <w:bCs/>
        </w:rPr>
        <w:t>f</w:t>
      </w:r>
      <w:r w:rsidR="00E65830">
        <w:rPr>
          <w:b/>
          <w:bCs/>
        </w:rPr>
        <w:t>tp</w:t>
      </w:r>
      <w:r>
        <w:rPr>
          <w:rFonts w:hint="eastAsia"/>
          <w:b/>
          <w:bCs/>
        </w:rPr>
        <w:t>服务器功能。</w:t>
      </w:r>
      <w:r w:rsidR="00975710">
        <w:rPr>
          <w:rFonts w:hint="eastAsia"/>
          <w:b/>
          <w:bCs/>
        </w:rPr>
        <w:t>图传模块有独立的电源控制。</w:t>
      </w:r>
    </w:p>
    <w:p w14:paraId="7BD87BEE" w14:textId="524AB81A" w:rsidR="00453803" w:rsidRPr="002201BB" w:rsidRDefault="00453803" w:rsidP="0010028D">
      <w:pPr>
        <w:rPr>
          <w:b/>
          <w:bCs/>
        </w:rPr>
      </w:pPr>
      <w:r>
        <w:rPr>
          <w:rFonts w:hint="eastAsia"/>
          <w:b/>
          <w:bCs/>
        </w:rPr>
        <w:t>基于如上的设备特性</w:t>
      </w:r>
      <w:r w:rsidR="00975710">
        <w:rPr>
          <w:rFonts w:hint="eastAsia"/>
          <w:b/>
          <w:bCs/>
        </w:rPr>
        <w:t>，实现如下</w:t>
      </w:r>
    </w:p>
    <w:p w14:paraId="09EDB7A3" w14:textId="47AC6B92" w:rsidR="0010028D" w:rsidRPr="00E65830" w:rsidRDefault="00975710" w:rsidP="0010028D">
      <w:pPr>
        <w:pStyle w:val="af4"/>
        <w:numPr>
          <w:ilvl w:val="0"/>
          <w:numId w:val="3"/>
        </w:numPr>
        <w:spacing w:line="240" w:lineRule="auto"/>
        <w:ind w:firstLineChars="0"/>
        <w:rPr>
          <w:rStyle w:val="af7"/>
          <w:b w:val="0"/>
          <w:bCs w:val="0"/>
        </w:rPr>
      </w:pPr>
      <w:r w:rsidRPr="00E65830">
        <w:rPr>
          <w:rStyle w:val="af7"/>
          <w:rFonts w:hint="eastAsia"/>
          <w:b w:val="0"/>
          <w:bCs w:val="0"/>
        </w:rPr>
        <w:t>编写基于</w:t>
      </w:r>
      <w:r w:rsidRPr="00E65830">
        <w:rPr>
          <w:rStyle w:val="af7"/>
          <w:rFonts w:hint="eastAsia"/>
          <w:b w:val="0"/>
          <w:bCs w:val="0"/>
        </w:rPr>
        <w:t>tel</w:t>
      </w:r>
      <w:r w:rsidRPr="00E65830">
        <w:rPr>
          <w:rStyle w:val="af7"/>
          <w:b w:val="0"/>
          <w:bCs w:val="0"/>
        </w:rPr>
        <w:t>net</w:t>
      </w:r>
      <w:r w:rsidRPr="00E65830">
        <w:rPr>
          <w:rStyle w:val="af7"/>
          <w:rFonts w:hint="eastAsia"/>
          <w:b w:val="0"/>
          <w:bCs w:val="0"/>
        </w:rPr>
        <w:t>默认端口</w:t>
      </w:r>
      <w:r w:rsidRPr="00E65830">
        <w:rPr>
          <w:rStyle w:val="af7"/>
          <w:rFonts w:hint="eastAsia"/>
          <w:b w:val="0"/>
          <w:bCs w:val="0"/>
        </w:rPr>
        <w:t>2</w:t>
      </w:r>
      <w:r w:rsidRPr="00E65830">
        <w:rPr>
          <w:rStyle w:val="af7"/>
          <w:b w:val="0"/>
          <w:bCs w:val="0"/>
        </w:rPr>
        <w:t>3</w:t>
      </w:r>
      <w:r w:rsidRPr="00E65830">
        <w:rPr>
          <w:rStyle w:val="af7"/>
          <w:rFonts w:hint="eastAsia"/>
          <w:b w:val="0"/>
          <w:bCs w:val="0"/>
        </w:rPr>
        <w:t>的程序，使用</w:t>
      </w:r>
      <w:r w:rsidRPr="00E65830">
        <w:rPr>
          <w:rStyle w:val="af7"/>
          <w:rFonts w:hint="eastAsia"/>
          <w:b w:val="0"/>
          <w:bCs w:val="0"/>
        </w:rPr>
        <w:t>TCP</w:t>
      </w:r>
      <w:r w:rsidRPr="00E65830">
        <w:rPr>
          <w:rStyle w:val="af7"/>
          <w:rFonts w:hint="eastAsia"/>
          <w:b w:val="0"/>
          <w:bCs w:val="0"/>
        </w:rPr>
        <w:t>连接与图传模块进行交互，得到一个</w:t>
      </w:r>
      <w:r w:rsidRPr="00E65830">
        <w:rPr>
          <w:rStyle w:val="af7"/>
          <w:rFonts w:hint="eastAsia"/>
          <w:b w:val="0"/>
          <w:bCs w:val="0"/>
        </w:rPr>
        <w:t>s</w:t>
      </w:r>
      <w:r w:rsidRPr="00E65830">
        <w:rPr>
          <w:rStyle w:val="af7"/>
          <w:b w:val="0"/>
          <w:bCs w:val="0"/>
        </w:rPr>
        <w:t>hell</w:t>
      </w:r>
      <w:r w:rsidRPr="00E65830">
        <w:rPr>
          <w:rStyle w:val="af7"/>
          <w:rFonts w:hint="eastAsia"/>
          <w:b w:val="0"/>
          <w:bCs w:val="0"/>
        </w:rPr>
        <w:t>控制台。</w:t>
      </w:r>
    </w:p>
    <w:p w14:paraId="7FAA8DFA" w14:textId="54475694" w:rsidR="0010028D" w:rsidRPr="00E65830" w:rsidRDefault="00975710" w:rsidP="0010028D">
      <w:pPr>
        <w:pStyle w:val="af4"/>
        <w:numPr>
          <w:ilvl w:val="0"/>
          <w:numId w:val="3"/>
        </w:numPr>
        <w:spacing w:line="240" w:lineRule="auto"/>
        <w:ind w:firstLineChars="0"/>
        <w:rPr>
          <w:rStyle w:val="af7"/>
        </w:rPr>
      </w:pPr>
      <w:r w:rsidRPr="00E65830">
        <w:rPr>
          <w:rStyle w:val="af7"/>
          <w:rFonts w:hint="eastAsia"/>
          <w:b w:val="0"/>
          <w:bCs w:val="0"/>
        </w:rPr>
        <w:t>根据收到的指令，在该控制台上，调用</w:t>
      </w:r>
      <w:r w:rsidRPr="00E65830">
        <w:rPr>
          <w:rStyle w:val="af7"/>
          <w:rFonts w:hint="eastAsia"/>
          <w:b w:val="0"/>
          <w:bCs w:val="0"/>
        </w:rPr>
        <w:t>a</w:t>
      </w:r>
      <w:r w:rsidRPr="00E65830">
        <w:rPr>
          <w:rStyle w:val="af7"/>
          <w:b w:val="0"/>
          <w:bCs w:val="0"/>
        </w:rPr>
        <w:t>tcmd</w:t>
      </w:r>
      <w:r w:rsidRPr="00E65830">
        <w:rPr>
          <w:rStyle w:val="af7"/>
          <w:rFonts w:hint="eastAsia"/>
          <w:b w:val="0"/>
          <w:bCs w:val="0"/>
        </w:rPr>
        <w:t>程序发送一系列的</w:t>
      </w:r>
      <w:r w:rsidRPr="00E65830">
        <w:rPr>
          <w:rStyle w:val="af7"/>
          <w:rFonts w:hint="eastAsia"/>
          <w:b w:val="0"/>
          <w:bCs w:val="0"/>
        </w:rPr>
        <w:t>AT</w:t>
      </w:r>
      <w:r w:rsidRPr="00E65830">
        <w:rPr>
          <w:rStyle w:val="af7"/>
          <w:rFonts w:hint="eastAsia"/>
          <w:b w:val="0"/>
          <w:bCs w:val="0"/>
        </w:rPr>
        <w:t>命令，并且将所有的返回获取后，去掉无效信息，获取对应</w:t>
      </w:r>
      <w:r w:rsidRPr="00E65830">
        <w:rPr>
          <w:rStyle w:val="af7"/>
          <w:rFonts w:hint="eastAsia"/>
          <w:b w:val="0"/>
          <w:bCs w:val="0"/>
        </w:rPr>
        <w:t>AT</w:t>
      </w:r>
      <w:r w:rsidRPr="00E65830">
        <w:rPr>
          <w:rStyle w:val="af7"/>
          <w:rFonts w:hint="eastAsia"/>
          <w:b w:val="0"/>
          <w:bCs w:val="0"/>
        </w:rPr>
        <w:t>命令的返回值。</w:t>
      </w:r>
    </w:p>
    <w:p w14:paraId="4D159EA4" w14:textId="0E8BAFD6" w:rsidR="0010028D" w:rsidRPr="00E65830" w:rsidRDefault="00975710" w:rsidP="0010028D">
      <w:pPr>
        <w:pStyle w:val="af4"/>
        <w:numPr>
          <w:ilvl w:val="0"/>
          <w:numId w:val="3"/>
        </w:numPr>
        <w:spacing w:line="240" w:lineRule="auto"/>
        <w:ind w:firstLineChars="0"/>
        <w:rPr>
          <w:rStyle w:val="af7"/>
          <w:b w:val="0"/>
          <w:bCs w:val="0"/>
        </w:rPr>
      </w:pPr>
      <w:r w:rsidRPr="00E65830">
        <w:rPr>
          <w:rStyle w:val="af7"/>
          <w:b w:val="0"/>
          <w:bCs w:val="0"/>
        </w:rPr>
        <w:t>对于控制</w:t>
      </w:r>
      <w:r w:rsidRPr="00E65830">
        <w:rPr>
          <w:rStyle w:val="af7"/>
          <w:rFonts w:hint="eastAsia"/>
          <w:b w:val="0"/>
          <w:bCs w:val="0"/>
        </w:rPr>
        <w:t>图传模块上下电的，可以直接操作其上下电，并通过检测其网卡的的启动情况和通过</w:t>
      </w:r>
      <w:r w:rsidRPr="00E65830">
        <w:rPr>
          <w:rStyle w:val="af7"/>
          <w:rFonts w:hint="eastAsia"/>
          <w:b w:val="0"/>
          <w:bCs w:val="0"/>
        </w:rPr>
        <w:t>TCP</w:t>
      </w:r>
      <w:r w:rsidRPr="00E65830">
        <w:rPr>
          <w:rStyle w:val="af7"/>
          <w:b w:val="0"/>
          <w:bCs w:val="0"/>
        </w:rPr>
        <w:t xml:space="preserve"> 23</w:t>
      </w:r>
      <w:r w:rsidRPr="00E65830">
        <w:rPr>
          <w:rStyle w:val="af7"/>
          <w:b w:val="0"/>
          <w:bCs w:val="0"/>
        </w:rPr>
        <w:t>端口发送测试的</w:t>
      </w:r>
      <w:r w:rsidRPr="00E65830">
        <w:rPr>
          <w:rStyle w:val="af7"/>
          <w:rFonts w:hint="eastAsia"/>
          <w:b w:val="0"/>
          <w:bCs w:val="0"/>
        </w:rPr>
        <w:t>s</w:t>
      </w:r>
      <w:r w:rsidRPr="00E65830">
        <w:rPr>
          <w:rStyle w:val="af7"/>
          <w:b w:val="0"/>
          <w:bCs w:val="0"/>
        </w:rPr>
        <w:t>hell</w:t>
      </w:r>
      <w:r w:rsidRPr="00E65830">
        <w:rPr>
          <w:rStyle w:val="af7"/>
          <w:b w:val="0"/>
          <w:bCs w:val="0"/>
        </w:rPr>
        <w:t>指令</w:t>
      </w:r>
      <w:r w:rsidRPr="00E65830">
        <w:rPr>
          <w:rStyle w:val="af7"/>
          <w:rFonts w:hint="eastAsia"/>
          <w:b w:val="0"/>
          <w:bCs w:val="0"/>
        </w:rPr>
        <w:t>，以验证其是否启动完成。</w:t>
      </w:r>
    </w:p>
    <w:p w14:paraId="4ED5FAD6" w14:textId="47E2B5D3" w:rsidR="00E65830" w:rsidRPr="00E65830" w:rsidRDefault="00E65830" w:rsidP="0010028D">
      <w:pPr>
        <w:pStyle w:val="af4"/>
        <w:numPr>
          <w:ilvl w:val="0"/>
          <w:numId w:val="3"/>
        </w:numPr>
        <w:spacing w:line="240" w:lineRule="auto"/>
        <w:ind w:firstLineChars="0"/>
        <w:rPr>
          <w:rStyle w:val="af7"/>
          <w:b w:val="0"/>
          <w:bCs w:val="0"/>
        </w:rPr>
      </w:pPr>
      <w:r w:rsidRPr="00E65830">
        <w:rPr>
          <w:rStyle w:val="af7"/>
          <w:b w:val="0"/>
          <w:bCs w:val="0"/>
        </w:rPr>
        <w:t>对于图传固件升级功能</w:t>
      </w:r>
      <w:r w:rsidRPr="00E65830">
        <w:rPr>
          <w:rStyle w:val="af7"/>
          <w:rFonts w:hint="eastAsia"/>
          <w:b w:val="0"/>
          <w:bCs w:val="0"/>
        </w:rPr>
        <w:t>，则基于现在图传模块所支持</w:t>
      </w:r>
      <w:r w:rsidRPr="00E65830">
        <w:rPr>
          <w:rStyle w:val="af7"/>
          <w:rFonts w:hint="eastAsia"/>
          <w:b w:val="0"/>
          <w:bCs w:val="0"/>
        </w:rPr>
        <w:t>f</w:t>
      </w:r>
      <w:r w:rsidRPr="00E65830">
        <w:rPr>
          <w:rStyle w:val="af7"/>
          <w:b w:val="0"/>
          <w:bCs w:val="0"/>
        </w:rPr>
        <w:t>tp</w:t>
      </w:r>
      <w:r w:rsidRPr="00E65830">
        <w:rPr>
          <w:rStyle w:val="af7"/>
          <w:b w:val="0"/>
          <w:bCs w:val="0"/>
        </w:rPr>
        <w:t>服务器，通过</w:t>
      </w:r>
      <w:r w:rsidRPr="00E65830">
        <w:rPr>
          <w:rStyle w:val="af7"/>
          <w:b w:val="0"/>
          <w:bCs w:val="0"/>
        </w:rPr>
        <w:t>fpt</w:t>
      </w:r>
      <w:r w:rsidRPr="00E65830">
        <w:rPr>
          <w:rStyle w:val="af7"/>
          <w:b w:val="0"/>
          <w:bCs w:val="0"/>
        </w:rPr>
        <w:t>发送固件到</w:t>
      </w:r>
      <w:r w:rsidRPr="00E65830">
        <w:rPr>
          <w:rStyle w:val="af7"/>
          <w:rFonts w:hint="eastAsia"/>
          <w:b w:val="0"/>
          <w:bCs w:val="0"/>
        </w:rPr>
        <w:t>/</w:t>
      </w:r>
      <w:r w:rsidRPr="00E65830">
        <w:rPr>
          <w:rStyle w:val="af7"/>
          <w:b w:val="0"/>
          <w:bCs w:val="0"/>
        </w:rPr>
        <w:t>data/ota</w:t>
      </w:r>
      <w:r w:rsidRPr="00E65830">
        <w:rPr>
          <w:rStyle w:val="af7"/>
          <w:b w:val="0"/>
          <w:bCs w:val="0"/>
        </w:rPr>
        <w:t>下，并通过</w:t>
      </w:r>
      <w:r w:rsidRPr="00E65830">
        <w:rPr>
          <w:rStyle w:val="af7"/>
          <w:rFonts w:hint="eastAsia"/>
          <w:b w:val="0"/>
          <w:bCs w:val="0"/>
        </w:rPr>
        <w:t>s</w:t>
      </w:r>
      <w:r w:rsidRPr="00E65830">
        <w:rPr>
          <w:rStyle w:val="af7"/>
          <w:b w:val="0"/>
          <w:bCs w:val="0"/>
        </w:rPr>
        <w:t>hell</w:t>
      </w:r>
      <w:r w:rsidRPr="00E65830">
        <w:rPr>
          <w:rStyle w:val="af7"/>
          <w:rFonts w:hint="eastAsia"/>
          <w:b w:val="0"/>
          <w:bCs w:val="0"/>
        </w:rPr>
        <w:t>执行“</w:t>
      </w:r>
      <w:r w:rsidRPr="00E65830">
        <w:rPr>
          <w:rStyle w:val="af7"/>
          <w:rFonts w:ascii="华文仿宋" w:eastAsia="华文仿宋" w:hAnsi="华文仿宋"/>
        </w:rPr>
        <w:t>setprop ctl.start installPackage</w:t>
      </w:r>
      <w:r w:rsidRPr="00E65830">
        <w:rPr>
          <w:rStyle w:val="af7"/>
          <w:rFonts w:hint="eastAsia"/>
          <w:b w:val="0"/>
          <w:bCs w:val="0"/>
        </w:rPr>
        <w:t>”，将图传重启。</w:t>
      </w:r>
    </w:p>
    <w:p w14:paraId="1C38E114" w14:textId="5F663272" w:rsidR="008845F0" w:rsidRDefault="008845F0" w:rsidP="0010028D"/>
    <w:p w14:paraId="27068D72" w14:textId="0F4267F1" w:rsidR="00E5394E" w:rsidRDefault="00E5394E" w:rsidP="00E5394E">
      <w:pPr>
        <w:pStyle w:val="3"/>
        <w:rPr>
          <w:rFonts w:ascii="宋体" w:hAnsi="宋体"/>
        </w:rPr>
      </w:pPr>
      <w:bookmarkStart w:id="29" w:name="_Toc139881646"/>
      <w:r>
        <w:rPr>
          <w:rFonts w:ascii="宋体" w:hAnsi="宋体" w:hint="eastAsia"/>
        </w:rPr>
        <w:t>方案</w:t>
      </w:r>
      <w:r w:rsidR="00454E6F">
        <w:rPr>
          <w:rFonts w:ascii="宋体" w:hAnsi="宋体" w:hint="eastAsia"/>
        </w:rPr>
        <w:t>实现流程</w:t>
      </w:r>
      <w:bookmarkEnd w:id="29"/>
    </w:p>
    <w:p w14:paraId="5EBE5815" w14:textId="5C7D7462" w:rsidR="008812D2" w:rsidRDefault="008812D2" w:rsidP="008812D2">
      <w:pPr>
        <w:ind w:left="420"/>
      </w:pPr>
      <w:r w:rsidRPr="00300A6B">
        <w:rPr>
          <w:rFonts w:hint="eastAsia"/>
          <w:b/>
          <w:bCs/>
        </w:rPr>
        <w:t>为了能快速的使用图传模块，默认情况下，图传模块是上电状态</w:t>
      </w:r>
      <w:r w:rsidR="00687BF1">
        <w:rPr>
          <w:rFonts w:hint="eastAsia"/>
          <w:b/>
          <w:bCs/>
        </w:rPr>
        <w:t>，但不启用对频功能</w:t>
      </w:r>
      <w:r>
        <w:rPr>
          <w:rFonts w:hint="eastAsia"/>
        </w:rPr>
        <w:t>。</w:t>
      </w:r>
    </w:p>
    <w:p w14:paraId="5E60C137" w14:textId="33F525F8" w:rsidR="00E5394E" w:rsidRPr="00E5394E" w:rsidRDefault="00D02489" w:rsidP="0010028D">
      <w:r>
        <w:object w:dxaOrig="10006" w:dyaOrig="8685" w14:anchorId="0CD78C9D">
          <v:shape id="_x0000_i1027" type="#_x0000_t75" style="width:458.95pt;height:398pt" o:ole="">
            <v:imagedata r:id="rId13" o:title=""/>
          </v:shape>
          <o:OLEObject Type="Embed" ProgID="Visio.Drawing.15" ShapeID="_x0000_i1027" DrawAspect="Content" ObjectID="_1750495618" r:id="rId14"/>
        </w:object>
      </w:r>
    </w:p>
    <w:p w14:paraId="440AC175" w14:textId="28205548" w:rsidR="008845F0" w:rsidRPr="00583C2F" w:rsidRDefault="00FF4537" w:rsidP="00DE2073">
      <w:pPr>
        <w:pStyle w:val="2"/>
        <w:rPr>
          <w:rFonts w:ascii="宋体" w:hAnsi="宋体"/>
        </w:rPr>
      </w:pPr>
      <w:bookmarkStart w:id="30" w:name="_Toc139881647"/>
      <w:r>
        <w:rPr>
          <w:rFonts w:ascii="宋体" w:hAnsi="宋体" w:hint="eastAsia"/>
        </w:rPr>
        <w:t>模块功能使用流程</w:t>
      </w:r>
      <w:bookmarkEnd w:id="30"/>
    </w:p>
    <w:p w14:paraId="38EAC97C" w14:textId="071F272C" w:rsidR="0010028D" w:rsidRDefault="009F5079" w:rsidP="0010028D">
      <w:pPr>
        <w:autoSpaceDE w:val="0"/>
        <w:autoSpaceDN w:val="0"/>
        <w:adjustRightInd w:val="0"/>
        <w:spacing w:line="240" w:lineRule="auto"/>
        <w:ind w:firstLineChars="200" w:firstLine="420"/>
        <w:jc w:val="left"/>
      </w:pPr>
      <w:r>
        <w:rPr>
          <w:rFonts w:hint="eastAsia"/>
        </w:rPr>
        <w:t>以图传模块的网卡名为</w:t>
      </w:r>
      <w:r>
        <w:rPr>
          <w:rFonts w:hint="eastAsia"/>
        </w:rPr>
        <w:t>u</w:t>
      </w:r>
      <w:r>
        <w:t xml:space="preserve">sb0, 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92.168.1.1</w:t>
      </w:r>
      <w:r>
        <w:rPr>
          <w:rFonts w:hint="eastAsia"/>
        </w:rPr>
        <w:t>为示例，启动对频功能的流程如下：</w:t>
      </w:r>
    </w:p>
    <w:p w14:paraId="22BDF355" w14:textId="21FF02D3" w:rsidR="008845F0" w:rsidRDefault="008766AD" w:rsidP="00A50914">
      <w:pPr>
        <w:jc w:val="center"/>
      </w:pPr>
      <w:r>
        <w:object w:dxaOrig="3435" w:dyaOrig="10590" w14:anchorId="04AAA816">
          <v:shape id="_x0000_i1028" type="#_x0000_t75" style="width:171.85pt;height:529.6pt" o:ole="">
            <v:imagedata r:id="rId15" o:title=""/>
          </v:shape>
          <o:OLEObject Type="Embed" ProgID="Visio.Drawing.15" ShapeID="_x0000_i1028" DrawAspect="Content" ObjectID="_1750495619" r:id="rId16"/>
        </w:object>
      </w: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31" w:name="_Toc139881648"/>
      <w:r w:rsidRPr="0083385F">
        <w:rPr>
          <w:rFonts w:ascii="宋体" w:hAnsi="宋体" w:hint="eastAsia"/>
          <w:lang w:val="en-GB"/>
        </w:rPr>
        <w:t>附件</w:t>
      </w:r>
      <w:bookmarkEnd w:id="31"/>
    </w:p>
    <w:p w14:paraId="4261EFC2" w14:textId="4BF7766E" w:rsidR="009A4754" w:rsidRPr="0083385F" w:rsidRDefault="005F300E" w:rsidP="00095744">
      <w:pPr>
        <w:ind w:left="420"/>
        <w:rPr>
          <w:rFonts w:ascii="宋体" w:hAnsi="宋体"/>
          <w:lang w:val="en-GB"/>
        </w:rPr>
      </w:pPr>
      <w:r w:rsidRPr="0083385F">
        <w:rPr>
          <w:rFonts w:ascii="宋体" w:hAnsi="宋体"/>
        </w:rPr>
        <w:t>无</w:t>
      </w:r>
      <w:r w:rsidRPr="0083385F">
        <w:rPr>
          <w:rFonts w:ascii="宋体" w:hAnsi="宋体" w:hint="eastAsia"/>
        </w:rPr>
        <w:t>。</w:t>
      </w:r>
    </w:p>
    <w:sectPr w:rsidR="009A4754" w:rsidRPr="0083385F" w:rsidSect="008747E5">
      <w:headerReference w:type="default" r:id="rId17"/>
      <w:footerReference w:type="default" r:id="rId18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CEEE" w14:textId="77777777" w:rsidR="00930E6F" w:rsidRDefault="00930E6F">
      <w:r>
        <w:separator/>
      </w:r>
    </w:p>
  </w:endnote>
  <w:endnote w:type="continuationSeparator" w:id="0">
    <w:p w14:paraId="3640FE12" w14:textId="77777777" w:rsidR="00930E6F" w:rsidRDefault="0093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967D" w14:textId="77777777" w:rsidR="00930E6F" w:rsidRDefault="00930E6F">
      <w:r>
        <w:separator/>
      </w:r>
    </w:p>
  </w:footnote>
  <w:footnote w:type="continuationSeparator" w:id="0">
    <w:p w14:paraId="50E5998C" w14:textId="77777777" w:rsidR="00930E6F" w:rsidRDefault="0093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10"/>
      <w:gridCol w:w="1250"/>
      <w:gridCol w:w="2232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4238AEF7" w:rsidR="000D6001" w:rsidRPr="009278BF" w:rsidRDefault="00043D9E" w:rsidP="005E3F9B">
          <w:pPr>
            <w:rPr>
              <w:rFonts w:ascii="宋体" w:hAnsi="宋体"/>
              <w:b/>
              <w:szCs w:val="21"/>
            </w:rPr>
          </w:pPr>
          <w:r>
            <w:rPr>
              <w:rFonts w:ascii="宋体" w:hAnsi="宋体" w:hint="eastAsia"/>
              <w:b/>
              <w:szCs w:val="21"/>
            </w:rPr>
            <w:t>无线图传模块控制</w:t>
          </w:r>
          <w:r w:rsidR="000D6001" w:rsidRPr="00694636">
            <w:rPr>
              <w:rFonts w:ascii="宋体" w:hAnsi="宋体" w:hint="eastAsia"/>
              <w:b/>
              <w:szCs w:val="21"/>
            </w:rPr>
            <w:t>软件</w:t>
          </w:r>
          <w:r w:rsidR="000D6001">
            <w:rPr>
              <w:rFonts w:ascii="宋体" w:hAnsi="宋体"/>
              <w:b/>
              <w:szCs w:val="21"/>
            </w:rPr>
            <w:t>设计</w:t>
          </w:r>
          <w:r w:rsidR="000D6001" w:rsidRPr="00694636">
            <w:rPr>
              <w:rFonts w:ascii="宋体" w:hAnsi="宋体" w:hint="eastAsia"/>
              <w:b/>
              <w:szCs w:val="21"/>
            </w:rPr>
            <w:t>说</w:t>
          </w:r>
          <w:r w:rsidR="000D6001">
            <w:rPr>
              <w:rFonts w:ascii="宋体" w:hAnsi="宋体"/>
              <w:b/>
              <w:szCs w:val="21"/>
            </w:rPr>
            <w:t>明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0B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A09C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140D4"/>
    <w:multiLevelType w:val="hybridMultilevel"/>
    <w:tmpl w:val="67906F06"/>
    <w:lvl w:ilvl="0" w:tplc="BE86A1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1A6CBC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49729A"/>
    <w:multiLevelType w:val="hybridMultilevel"/>
    <w:tmpl w:val="70BAF09A"/>
    <w:lvl w:ilvl="0" w:tplc="63DC4D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80B1E9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BE37C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EE72A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210EDC"/>
    <w:multiLevelType w:val="hybridMultilevel"/>
    <w:tmpl w:val="32986928"/>
    <w:lvl w:ilvl="0" w:tplc="5002D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225B3790"/>
    <w:multiLevelType w:val="hybridMultilevel"/>
    <w:tmpl w:val="808E29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2DF0305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1" w15:restartNumberingAfterBreak="0">
    <w:nsid w:val="25AA2C79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D105CE"/>
    <w:multiLevelType w:val="hybridMultilevel"/>
    <w:tmpl w:val="C046C52A"/>
    <w:lvl w:ilvl="0" w:tplc="44DE6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01643B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F27C48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2A00A3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E852E2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A623C3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8831928"/>
    <w:multiLevelType w:val="hybridMultilevel"/>
    <w:tmpl w:val="8AB6F8E8"/>
    <w:lvl w:ilvl="0" w:tplc="8F704F88">
      <w:start w:val="1"/>
      <w:numFmt w:val="lowerLetter"/>
      <w:lvlText w:val="%1)"/>
      <w:lvlJc w:val="left"/>
      <w:pPr>
        <w:ind w:left="136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EE45F6"/>
    <w:multiLevelType w:val="hybridMultilevel"/>
    <w:tmpl w:val="AA30A1CE"/>
    <w:lvl w:ilvl="0" w:tplc="90D6C636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D196FE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F4066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5510134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BB054D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26" w15:restartNumberingAfterBreak="0">
    <w:nsid w:val="5A0408F5"/>
    <w:multiLevelType w:val="hybridMultilevel"/>
    <w:tmpl w:val="3A369B0C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B034EE1"/>
    <w:multiLevelType w:val="hybridMultilevel"/>
    <w:tmpl w:val="87F8BC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5B631FF9"/>
    <w:multiLevelType w:val="hybridMultilevel"/>
    <w:tmpl w:val="56D0033E"/>
    <w:lvl w:ilvl="0" w:tplc="5BECF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C834812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D4436A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39463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7640818">
    <w:abstractNumId w:val="23"/>
  </w:num>
  <w:num w:numId="2" w16cid:durableId="1135567109">
    <w:abstractNumId w:val="18"/>
  </w:num>
  <w:num w:numId="3" w16cid:durableId="1305550157">
    <w:abstractNumId w:val="20"/>
  </w:num>
  <w:num w:numId="4" w16cid:durableId="2032535740">
    <w:abstractNumId w:val="9"/>
  </w:num>
  <w:num w:numId="5" w16cid:durableId="1204632418">
    <w:abstractNumId w:val="3"/>
  </w:num>
  <w:num w:numId="6" w16cid:durableId="202837660">
    <w:abstractNumId w:val="14"/>
  </w:num>
  <w:num w:numId="7" w16cid:durableId="2078432052">
    <w:abstractNumId w:val="12"/>
  </w:num>
  <w:num w:numId="8" w16cid:durableId="2136168011">
    <w:abstractNumId w:val="17"/>
  </w:num>
  <w:num w:numId="9" w16cid:durableId="1736850296">
    <w:abstractNumId w:val="31"/>
  </w:num>
  <w:num w:numId="10" w16cid:durableId="849414593">
    <w:abstractNumId w:val="21"/>
  </w:num>
  <w:num w:numId="11" w16cid:durableId="120464450">
    <w:abstractNumId w:val="16"/>
  </w:num>
  <w:num w:numId="12" w16cid:durableId="463356892">
    <w:abstractNumId w:val="24"/>
  </w:num>
  <w:num w:numId="13" w16cid:durableId="1878274724">
    <w:abstractNumId w:val="5"/>
  </w:num>
  <w:num w:numId="14" w16cid:durableId="1748191581">
    <w:abstractNumId w:val="30"/>
  </w:num>
  <w:num w:numId="15" w16cid:durableId="352995682">
    <w:abstractNumId w:val="29"/>
  </w:num>
  <w:num w:numId="16" w16cid:durableId="1878355021">
    <w:abstractNumId w:val="7"/>
  </w:num>
  <w:num w:numId="17" w16cid:durableId="870922332">
    <w:abstractNumId w:val="0"/>
  </w:num>
  <w:num w:numId="18" w16cid:durableId="771171239">
    <w:abstractNumId w:val="6"/>
  </w:num>
  <w:num w:numId="19" w16cid:durableId="113642212">
    <w:abstractNumId w:val="1"/>
  </w:num>
  <w:num w:numId="20" w16cid:durableId="2031956158">
    <w:abstractNumId w:val="22"/>
  </w:num>
  <w:num w:numId="21" w16cid:durableId="115560865">
    <w:abstractNumId w:val="27"/>
  </w:num>
  <w:num w:numId="22" w16cid:durableId="4132082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562014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948214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865930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71564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445531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48132668">
    <w:abstractNumId w:val="15"/>
  </w:num>
  <w:num w:numId="29" w16cid:durableId="290209149">
    <w:abstractNumId w:val="23"/>
  </w:num>
  <w:num w:numId="30" w16cid:durableId="1356883894">
    <w:abstractNumId w:val="19"/>
  </w:num>
  <w:num w:numId="31" w16cid:durableId="666518626">
    <w:abstractNumId w:val="23"/>
  </w:num>
  <w:num w:numId="32" w16cid:durableId="498278811">
    <w:abstractNumId w:val="23"/>
  </w:num>
  <w:num w:numId="33" w16cid:durableId="2109495605">
    <w:abstractNumId w:val="23"/>
  </w:num>
  <w:num w:numId="34" w16cid:durableId="1566139091">
    <w:abstractNumId w:val="23"/>
  </w:num>
  <w:num w:numId="35" w16cid:durableId="1815027486">
    <w:abstractNumId w:val="23"/>
  </w:num>
  <w:num w:numId="36" w16cid:durableId="1338653048">
    <w:abstractNumId w:val="13"/>
  </w:num>
  <w:num w:numId="37" w16cid:durableId="2035575783">
    <w:abstractNumId w:val="23"/>
  </w:num>
  <w:num w:numId="38" w16cid:durableId="876969813">
    <w:abstractNumId w:val="23"/>
  </w:num>
  <w:num w:numId="39" w16cid:durableId="1363553317">
    <w:abstractNumId w:val="11"/>
  </w:num>
  <w:num w:numId="40" w16cid:durableId="1522082507">
    <w:abstractNumId w:val="25"/>
  </w:num>
  <w:num w:numId="41" w16cid:durableId="513962901">
    <w:abstractNumId w:val="10"/>
  </w:num>
  <w:num w:numId="42" w16cid:durableId="1918249111">
    <w:abstractNumId w:val="23"/>
  </w:num>
  <w:num w:numId="43" w16cid:durableId="289555774">
    <w:abstractNumId w:val="26"/>
  </w:num>
  <w:num w:numId="44" w16cid:durableId="786317360">
    <w:abstractNumId w:val="4"/>
  </w:num>
  <w:num w:numId="45" w16cid:durableId="1007757652">
    <w:abstractNumId w:val="28"/>
  </w:num>
  <w:num w:numId="46" w16cid:durableId="980579284">
    <w:abstractNumId w:val="2"/>
  </w:num>
  <w:num w:numId="47" w16cid:durableId="2017416307">
    <w:abstractNumId w:val="23"/>
  </w:num>
  <w:num w:numId="48" w16cid:durableId="292173497">
    <w:abstractNumId w:val="23"/>
  </w:num>
  <w:num w:numId="49" w16cid:durableId="1745183248">
    <w:abstractNumId w:val="23"/>
  </w:num>
  <w:num w:numId="50" w16cid:durableId="1219322990">
    <w:abstractNumId w:val="23"/>
  </w:num>
  <w:num w:numId="51" w16cid:durableId="132990931">
    <w:abstractNumId w:val="23"/>
  </w:num>
  <w:num w:numId="52" w16cid:durableId="1652440154">
    <w:abstractNumId w:val="23"/>
  </w:num>
  <w:num w:numId="53" w16cid:durableId="2092001973">
    <w:abstractNumId w:val="23"/>
  </w:num>
  <w:num w:numId="54" w16cid:durableId="688335864">
    <w:abstractNumId w:val="23"/>
  </w:num>
  <w:num w:numId="55" w16cid:durableId="861820899">
    <w:abstractNumId w:val="23"/>
  </w:num>
  <w:num w:numId="56" w16cid:durableId="835076796">
    <w:abstractNumId w:val="23"/>
  </w:num>
  <w:num w:numId="57" w16cid:durableId="573395377">
    <w:abstractNumId w:val="23"/>
  </w:num>
  <w:num w:numId="58" w16cid:durableId="66828876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388529329">
    <w:abstractNumId w:val="23"/>
  </w:num>
  <w:num w:numId="60" w16cid:durableId="378365681">
    <w:abstractNumId w:val="23"/>
  </w:num>
  <w:num w:numId="61" w16cid:durableId="733620750">
    <w:abstractNumId w:val="23"/>
  </w:num>
  <w:num w:numId="62" w16cid:durableId="953752497">
    <w:abstractNumId w:val="23"/>
  </w:num>
  <w:num w:numId="63" w16cid:durableId="1446078404">
    <w:abstractNumId w:val="8"/>
  </w:num>
  <w:num w:numId="64" w16cid:durableId="810248040">
    <w:abstractNumId w:val="23"/>
  </w:num>
  <w:num w:numId="65" w16cid:durableId="89138619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20176073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8745380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2350"/>
    <w:rsid w:val="0000595B"/>
    <w:rsid w:val="000104C5"/>
    <w:rsid w:val="000122C4"/>
    <w:rsid w:val="00013432"/>
    <w:rsid w:val="00021326"/>
    <w:rsid w:val="00027DF9"/>
    <w:rsid w:val="0003088B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3D9E"/>
    <w:rsid w:val="00044057"/>
    <w:rsid w:val="00044672"/>
    <w:rsid w:val="00046E3F"/>
    <w:rsid w:val="00047AB1"/>
    <w:rsid w:val="00052C35"/>
    <w:rsid w:val="00056E0E"/>
    <w:rsid w:val="0006175C"/>
    <w:rsid w:val="00063A0B"/>
    <w:rsid w:val="00067DBD"/>
    <w:rsid w:val="00070A32"/>
    <w:rsid w:val="000714C9"/>
    <w:rsid w:val="00073A24"/>
    <w:rsid w:val="0007507B"/>
    <w:rsid w:val="00075772"/>
    <w:rsid w:val="00081C88"/>
    <w:rsid w:val="00082B51"/>
    <w:rsid w:val="0008591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6489"/>
    <w:rsid w:val="000B0E18"/>
    <w:rsid w:val="000B54F5"/>
    <w:rsid w:val="000B5704"/>
    <w:rsid w:val="000B7CE6"/>
    <w:rsid w:val="000C0EAC"/>
    <w:rsid w:val="000C12CF"/>
    <w:rsid w:val="000C7938"/>
    <w:rsid w:val="000D1A76"/>
    <w:rsid w:val="000D1BA1"/>
    <w:rsid w:val="000D6001"/>
    <w:rsid w:val="000D60ED"/>
    <w:rsid w:val="000E628F"/>
    <w:rsid w:val="000F1771"/>
    <w:rsid w:val="000F50BE"/>
    <w:rsid w:val="0010028D"/>
    <w:rsid w:val="00100BD0"/>
    <w:rsid w:val="00116386"/>
    <w:rsid w:val="001163A5"/>
    <w:rsid w:val="00117283"/>
    <w:rsid w:val="0012586F"/>
    <w:rsid w:val="00134C93"/>
    <w:rsid w:val="0014318B"/>
    <w:rsid w:val="00144A8B"/>
    <w:rsid w:val="00145343"/>
    <w:rsid w:val="001467EC"/>
    <w:rsid w:val="00151603"/>
    <w:rsid w:val="00161154"/>
    <w:rsid w:val="00165B76"/>
    <w:rsid w:val="001700F1"/>
    <w:rsid w:val="0017068F"/>
    <w:rsid w:val="00171E3E"/>
    <w:rsid w:val="00174548"/>
    <w:rsid w:val="00175EAC"/>
    <w:rsid w:val="0018006E"/>
    <w:rsid w:val="00180BB0"/>
    <w:rsid w:val="00180CA6"/>
    <w:rsid w:val="0018616B"/>
    <w:rsid w:val="001870BB"/>
    <w:rsid w:val="001875F5"/>
    <w:rsid w:val="0019043B"/>
    <w:rsid w:val="00191A54"/>
    <w:rsid w:val="00192986"/>
    <w:rsid w:val="00194D5A"/>
    <w:rsid w:val="00195D28"/>
    <w:rsid w:val="001969BA"/>
    <w:rsid w:val="001A0601"/>
    <w:rsid w:val="001A4D9A"/>
    <w:rsid w:val="001A5B5D"/>
    <w:rsid w:val="001A5E06"/>
    <w:rsid w:val="001A7FAD"/>
    <w:rsid w:val="001B5F7F"/>
    <w:rsid w:val="001B69CE"/>
    <w:rsid w:val="001C6E07"/>
    <w:rsid w:val="001D068B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B7"/>
    <w:rsid w:val="002162EA"/>
    <w:rsid w:val="00216B4A"/>
    <w:rsid w:val="00216CA0"/>
    <w:rsid w:val="00217E67"/>
    <w:rsid w:val="00222557"/>
    <w:rsid w:val="0022309F"/>
    <w:rsid w:val="00224FD1"/>
    <w:rsid w:val="00225293"/>
    <w:rsid w:val="002272FF"/>
    <w:rsid w:val="00227F8C"/>
    <w:rsid w:val="00232BBC"/>
    <w:rsid w:val="00233BEF"/>
    <w:rsid w:val="002443F5"/>
    <w:rsid w:val="00245E1B"/>
    <w:rsid w:val="002476BD"/>
    <w:rsid w:val="002477E2"/>
    <w:rsid w:val="0025616B"/>
    <w:rsid w:val="002569EC"/>
    <w:rsid w:val="00257A89"/>
    <w:rsid w:val="002600F7"/>
    <w:rsid w:val="00265194"/>
    <w:rsid w:val="002654DA"/>
    <w:rsid w:val="0026615B"/>
    <w:rsid w:val="00266CFD"/>
    <w:rsid w:val="002708EE"/>
    <w:rsid w:val="002711D5"/>
    <w:rsid w:val="002718D8"/>
    <w:rsid w:val="00274F7E"/>
    <w:rsid w:val="00277A12"/>
    <w:rsid w:val="00280999"/>
    <w:rsid w:val="00281DBD"/>
    <w:rsid w:val="00282BE7"/>
    <w:rsid w:val="0028545B"/>
    <w:rsid w:val="002856E4"/>
    <w:rsid w:val="00291F2D"/>
    <w:rsid w:val="00294BF7"/>
    <w:rsid w:val="002A122F"/>
    <w:rsid w:val="002A494B"/>
    <w:rsid w:val="002B262C"/>
    <w:rsid w:val="002B37C8"/>
    <w:rsid w:val="002B585D"/>
    <w:rsid w:val="002B69D0"/>
    <w:rsid w:val="002B7D7A"/>
    <w:rsid w:val="002C3537"/>
    <w:rsid w:val="002C4090"/>
    <w:rsid w:val="002D07AA"/>
    <w:rsid w:val="002D34E2"/>
    <w:rsid w:val="002D4A50"/>
    <w:rsid w:val="002E098C"/>
    <w:rsid w:val="002E7ECE"/>
    <w:rsid w:val="002F0904"/>
    <w:rsid w:val="002F21AE"/>
    <w:rsid w:val="002F5B66"/>
    <w:rsid w:val="002F71DE"/>
    <w:rsid w:val="00300A6B"/>
    <w:rsid w:val="00301BC4"/>
    <w:rsid w:val="003029E6"/>
    <w:rsid w:val="0030572C"/>
    <w:rsid w:val="00312560"/>
    <w:rsid w:val="00321F4A"/>
    <w:rsid w:val="00323A7F"/>
    <w:rsid w:val="003262A2"/>
    <w:rsid w:val="003301B3"/>
    <w:rsid w:val="003301FD"/>
    <w:rsid w:val="003329E2"/>
    <w:rsid w:val="003336E7"/>
    <w:rsid w:val="00336284"/>
    <w:rsid w:val="00346EAB"/>
    <w:rsid w:val="00357A1D"/>
    <w:rsid w:val="003602E0"/>
    <w:rsid w:val="003614F6"/>
    <w:rsid w:val="00361ECF"/>
    <w:rsid w:val="00365DE5"/>
    <w:rsid w:val="00370386"/>
    <w:rsid w:val="00373ABF"/>
    <w:rsid w:val="00375BC6"/>
    <w:rsid w:val="0037669D"/>
    <w:rsid w:val="00377C1A"/>
    <w:rsid w:val="00386731"/>
    <w:rsid w:val="00387749"/>
    <w:rsid w:val="0039144D"/>
    <w:rsid w:val="00393640"/>
    <w:rsid w:val="00394167"/>
    <w:rsid w:val="003A2B3D"/>
    <w:rsid w:val="003A5C71"/>
    <w:rsid w:val="003A7A69"/>
    <w:rsid w:val="003A7F19"/>
    <w:rsid w:val="003B1551"/>
    <w:rsid w:val="003B2EF4"/>
    <w:rsid w:val="003B3241"/>
    <w:rsid w:val="003B46B9"/>
    <w:rsid w:val="003B7D6D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7446"/>
    <w:rsid w:val="003F084C"/>
    <w:rsid w:val="003F21EC"/>
    <w:rsid w:val="003F499E"/>
    <w:rsid w:val="003F4F9D"/>
    <w:rsid w:val="0040092C"/>
    <w:rsid w:val="0040128F"/>
    <w:rsid w:val="00401D70"/>
    <w:rsid w:val="0040280C"/>
    <w:rsid w:val="00402A0F"/>
    <w:rsid w:val="00410D11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5A38"/>
    <w:rsid w:val="0043662F"/>
    <w:rsid w:val="00445458"/>
    <w:rsid w:val="00445C63"/>
    <w:rsid w:val="004469F5"/>
    <w:rsid w:val="004477AC"/>
    <w:rsid w:val="00452BA0"/>
    <w:rsid w:val="00453803"/>
    <w:rsid w:val="00454E6F"/>
    <w:rsid w:val="0045566A"/>
    <w:rsid w:val="00455F65"/>
    <w:rsid w:val="004575D1"/>
    <w:rsid w:val="00464DF1"/>
    <w:rsid w:val="00467F0A"/>
    <w:rsid w:val="00471FC1"/>
    <w:rsid w:val="0048120D"/>
    <w:rsid w:val="004821A6"/>
    <w:rsid w:val="0048417A"/>
    <w:rsid w:val="004875C7"/>
    <w:rsid w:val="004918CB"/>
    <w:rsid w:val="004930EB"/>
    <w:rsid w:val="00494797"/>
    <w:rsid w:val="004A4CDF"/>
    <w:rsid w:val="004A7AA3"/>
    <w:rsid w:val="004B110A"/>
    <w:rsid w:val="004B2D74"/>
    <w:rsid w:val="004B2E95"/>
    <w:rsid w:val="004B4BD9"/>
    <w:rsid w:val="004B6596"/>
    <w:rsid w:val="004B68F0"/>
    <w:rsid w:val="004C5480"/>
    <w:rsid w:val="004C64EF"/>
    <w:rsid w:val="004E0BF0"/>
    <w:rsid w:val="004E3A57"/>
    <w:rsid w:val="004E5B0D"/>
    <w:rsid w:val="004F1277"/>
    <w:rsid w:val="004F1FF2"/>
    <w:rsid w:val="004F4564"/>
    <w:rsid w:val="004F6285"/>
    <w:rsid w:val="004F6DF3"/>
    <w:rsid w:val="00504492"/>
    <w:rsid w:val="00504A97"/>
    <w:rsid w:val="00511D34"/>
    <w:rsid w:val="00514B9C"/>
    <w:rsid w:val="00514EB5"/>
    <w:rsid w:val="00515A69"/>
    <w:rsid w:val="00517EB0"/>
    <w:rsid w:val="00520166"/>
    <w:rsid w:val="0052430C"/>
    <w:rsid w:val="00530D59"/>
    <w:rsid w:val="005320AB"/>
    <w:rsid w:val="005364D9"/>
    <w:rsid w:val="0054161E"/>
    <w:rsid w:val="005420BA"/>
    <w:rsid w:val="00542392"/>
    <w:rsid w:val="00551DD8"/>
    <w:rsid w:val="00552D15"/>
    <w:rsid w:val="005540DF"/>
    <w:rsid w:val="0056425D"/>
    <w:rsid w:val="00564424"/>
    <w:rsid w:val="00566A73"/>
    <w:rsid w:val="00567E24"/>
    <w:rsid w:val="00567FB7"/>
    <w:rsid w:val="00573952"/>
    <w:rsid w:val="0057490F"/>
    <w:rsid w:val="00575FDF"/>
    <w:rsid w:val="00577222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75E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60EB"/>
    <w:rsid w:val="005C1CF6"/>
    <w:rsid w:val="005C36F5"/>
    <w:rsid w:val="005C4453"/>
    <w:rsid w:val="005C7F4D"/>
    <w:rsid w:val="005D2B8C"/>
    <w:rsid w:val="005D6CAF"/>
    <w:rsid w:val="005D7673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4747"/>
    <w:rsid w:val="005F57A0"/>
    <w:rsid w:val="005F5A84"/>
    <w:rsid w:val="00616820"/>
    <w:rsid w:val="0061707F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51611"/>
    <w:rsid w:val="006537E1"/>
    <w:rsid w:val="006578AD"/>
    <w:rsid w:val="00660293"/>
    <w:rsid w:val="0066166C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87BF1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416"/>
    <w:rsid w:val="006B0BB3"/>
    <w:rsid w:val="006B0E52"/>
    <w:rsid w:val="006B1B06"/>
    <w:rsid w:val="006B25D4"/>
    <w:rsid w:val="006C3647"/>
    <w:rsid w:val="006C3FA0"/>
    <w:rsid w:val="006C408F"/>
    <w:rsid w:val="006C63BC"/>
    <w:rsid w:val="006C680F"/>
    <w:rsid w:val="006D09FA"/>
    <w:rsid w:val="006D1234"/>
    <w:rsid w:val="006D1CC7"/>
    <w:rsid w:val="006D29EA"/>
    <w:rsid w:val="006D5276"/>
    <w:rsid w:val="006D547D"/>
    <w:rsid w:val="006E0409"/>
    <w:rsid w:val="006E0AD2"/>
    <w:rsid w:val="006E0C22"/>
    <w:rsid w:val="006E1C84"/>
    <w:rsid w:val="006E3129"/>
    <w:rsid w:val="006E35D9"/>
    <w:rsid w:val="006E611C"/>
    <w:rsid w:val="006E6C92"/>
    <w:rsid w:val="006F37FC"/>
    <w:rsid w:val="006F7F62"/>
    <w:rsid w:val="007011A4"/>
    <w:rsid w:val="00701644"/>
    <w:rsid w:val="007025E5"/>
    <w:rsid w:val="00702BFF"/>
    <w:rsid w:val="007036EB"/>
    <w:rsid w:val="0071179D"/>
    <w:rsid w:val="00720EC0"/>
    <w:rsid w:val="007219AC"/>
    <w:rsid w:val="007276C4"/>
    <w:rsid w:val="00727E91"/>
    <w:rsid w:val="007313F1"/>
    <w:rsid w:val="00733C52"/>
    <w:rsid w:val="0073679D"/>
    <w:rsid w:val="00747AAF"/>
    <w:rsid w:val="0075083A"/>
    <w:rsid w:val="0075449A"/>
    <w:rsid w:val="007636DA"/>
    <w:rsid w:val="00766089"/>
    <w:rsid w:val="00770283"/>
    <w:rsid w:val="00773EBD"/>
    <w:rsid w:val="00782566"/>
    <w:rsid w:val="007847B2"/>
    <w:rsid w:val="00785049"/>
    <w:rsid w:val="0078589A"/>
    <w:rsid w:val="00786BF2"/>
    <w:rsid w:val="00787455"/>
    <w:rsid w:val="0079146C"/>
    <w:rsid w:val="00797200"/>
    <w:rsid w:val="007A0962"/>
    <w:rsid w:val="007A27CD"/>
    <w:rsid w:val="007A2A00"/>
    <w:rsid w:val="007A3B33"/>
    <w:rsid w:val="007A42A1"/>
    <w:rsid w:val="007A4C55"/>
    <w:rsid w:val="007B213C"/>
    <w:rsid w:val="007B2B9F"/>
    <w:rsid w:val="007B3A2D"/>
    <w:rsid w:val="007B46B9"/>
    <w:rsid w:val="007B548A"/>
    <w:rsid w:val="007C3DA9"/>
    <w:rsid w:val="007C6633"/>
    <w:rsid w:val="007C6E31"/>
    <w:rsid w:val="007D0381"/>
    <w:rsid w:val="007D18B6"/>
    <w:rsid w:val="007D23E7"/>
    <w:rsid w:val="007D3DDF"/>
    <w:rsid w:val="007D490A"/>
    <w:rsid w:val="007E1337"/>
    <w:rsid w:val="007E1FE7"/>
    <w:rsid w:val="007E3174"/>
    <w:rsid w:val="007E32CB"/>
    <w:rsid w:val="007E442F"/>
    <w:rsid w:val="007E54B2"/>
    <w:rsid w:val="007E6AAD"/>
    <w:rsid w:val="007F0183"/>
    <w:rsid w:val="007F0199"/>
    <w:rsid w:val="007F1611"/>
    <w:rsid w:val="007F2C2D"/>
    <w:rsid w:val="00804FC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1E1D"/>
    <w:rsid w:val="00822334"/>
    <w:rsid w:val="00832AB4"/>
    <w:rsid w:val="0083385F"/>
    <w:rsid w:val="008338D7"/>
    <w:rsid w:val="008503D5"/>
    <w:rsid w:val="00850C77"/>
    <w:rsid w:val="008512A7"/>
    <w:rsid w:val="008542D2"/>
    <w:rsid w:val="008548EA"/>
    <w:rsid w:val="008566CB"/>
    <w:rsid w:val="00861CFB"/>
    <w:rsid w:val="00865BEB"/>
    <w:rsid w:val="00866E12"/>
    <w:rsid w:val="0087018D"/>
    <w:rsid w:val="008747E5"/>
    <w:rsid w:val="00875A45"/>
    <w:rsid w:val="00876365"/>
    <w:rsid w:val="008766AD"/>
    <w:rsid w:val="008767C8"/>
    <w:rsid w:val="00876FB2"/>
    <w:rsid w:val="00880A8C"/>
    <w:rsid w:val="0088115E"/>
    <w:rsid w:val="008812D2"/>
    <w:rsid w:val="008845F0"/>
    <w:rsid w:val="0089240B"/>
    <w:rsid w:val="00893893"/>
    <w:rsid w:val="00894EBE"/>
    <w:rsid w:val="008953C1"/>
    <w:rsid w:val="00897027"/>
    <w:rsid w:val="008A1557"/>
    <w:rsid w:val="008A2A21"/>
    <w:rsid w:val="008A5B0C"/>
    <w:rsid w:val="008A63A3"/>
    <w:rsid w:val="008A7DA5"/>
    <w:rsid w:val="008B41BE"/>
    <w:rsid w:val="008C108B"/>
    <w:rsid w:val="008C4381"/>
    <w:rsid w:val="008C7ABA"/>
    <w:rsid w:val="008D4B7C"/>
    <w:rsid w:val="008D654C"/>
    <w:rsid w:val="008D7564"/>
    <w:rsid w:val="008E0293"/>
    <w:rsid w:val="008E2BDA"/>
    <w:rsid w:val="008E3C8D"/>
    <w:rsid w:val="008E55A4"/>
    <w:rsid w:val="008E5A7F"/>
    <w:rsid w:val="008F021B"/>
    <w:rsid w:val="008F2040"/>
    <w:rsid w:val="008F205F"/>
    <w:rsid w:val="008F4A46"/>
    <w:rsid w:val="008F5584"/>
    <w:rsid w:val="008F7CE3"/>
    <w:rsid w:val="0090437B"/>
    <w:rsid w:val="00907CCD"/>
    <w:rsid w:val="00907EA2"/>
    <w:rsid w:val="00911B31"/>
    <w:rsid w:val="009135D4"/>
    <w:rsid w:val="009165B7"/>
    <w:rsid w:val="0092266B"/>
    <w:rsid w:val="00922DD1"/>
    <w:rsid w:val="00926C92"/>
    <w:rsid w:val="00926E21"/>
    <w:rsid w:val="009305DA"/>
    <w:rsid w:val="00930E6F"/>
    <w:rsid w:val="009312A3"/>
    <w:rsid w:val="009313D6"/>
    <w:rsid w:val="00932911"/>
    <w:rsid w:val="009354B3"/>
    <w:rsid w:val="009406CB"/>
    <w:rsid w:val="009420B4"/>
    <w:rsid w:val="00943E20"/>
    <w:rsid w:val="0094514D"/>
    <w:rsid w:val="00954B83"/>
    <w:rsid w:val="00954E17"/>
    <w:rsid w:val="00961F21"/>
    <w:rsid w:val="00962035"/>
    <w:rsid w:val="00963D70"/>
    <w:rsid w:val="00966459"/>
    <w:rsid w:val="0097000F"/>
    <w:rsid w:val="0097033A"/>
    <w:rsid w:val="00970BAE"/>
    <w:rsid w:val="009719CD"/>
    <w:rsid w:val="0097451B"/>
    <w:rsid w:val="00975710"/>
    <w:rsid w:val="00983D33"/>
    <w:rsid w:val="00991117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4FEE"/>
    <w:rsid w:val="009D1CB6"/>
    <w:rsid w:val="009D29DF"/>
    <w:rsid w:val="009D4527"/>
    <w:rsid w:val="009D5591"/>
    <w:rsid w:val="009D65B8"/>
    <w:rsid w:val="009D78C2"/>
    <w:rsid w:val="009F370C"/>
    <w:rsid w:val="009F5079"/>
    <w:rsid w:val="009F6783"/>
    <w:rsid w:val="00A0206D"/>
    <w:rsid w:val="00A03A66"/>
    <w:rsid w:val="00A0458E"/>
    <w:rsid w:val="00A05283"/>
    <w:rsid w:val="00A11281"/>
    <w:rsid w:val="00A133F1"/>
    <w:rsid w:val="00A15DFB"/>
    <w:rsid w:val="00A160F0"/>
    <w:rsid w:val="00A1757C"/>
    <w:rsid w:val="00A24BDB"/>
    <w:rsid w:val="00A307F7"/>
    <w:rsid w:val="00A3181C"/>
    <w:rsid w:val="00A33BD6"/>
    <w:rsid w:val="00A35762"/>
    <w:rsid w:val="00A36DBE"/>
    <w:rsid w:val="00A37CBE"/>
    <w:rsid w:val="00A37E4C"/>
    <w:rsid w:val="00A40E34"/>
    <w:rsid w:val="00A41F77"/>
    <w:rsid w:val="00A42C6A"/>
    <w:rsid w:val="00A4727A"/>
    <w:rsid w:val="00A502E3"/>
    <w:rsid w:val="00A50914"/>
    <w:rsid w:val="00A56845"/>
    <w:rsid w:val="00A613F8"/>
    <w:rsid w:val="00A61F05"/>
    <w:rsid w:val="00A63EAB"/>
    <w:rsid w:val="00A64D82"/>
    <w:rsid w:val="00A65F34"/>
    <w:rsid w:val="00A67A2E"/>
    <w:rsid w:val="00A67F93"/>
    <w:rsid w:val="00A7133C"/>
    <w:rsid w:val="00A738AA"/>
    <w:rsid w:val="00A75DA9"/>
    <w:rsid w:val="00A813AC"/>
    <w:rsid w:val="00A831AA"/>
    <w:rsid w:val="00A83F42"/>
    <w:rsid w:val="00A85010"/>
    <w:rsid w:val="00A93067"/>
    <w:rsid w:val="00A97533"/>
    <w:rsid w:val="00A97A9B"/>
    <w:rsid w:val="00AA0B1F"/>
    <w:rsid w:val="00AA5EAD"/>
    <w:rsid w:val="00AA6C06"/>
    <w:rsid w:val="00AB13BF"/>
    <w:rsid w:val="00AB2EED"/>
    <w:rsid w:val="00AB3561"/>
    <w:rsid w:val="00AB51B4"/>
    <w:rsid w:val="00AC264E"/>
    <w:rsid w:val="00AC541E"/>
    <w:rsid w:val="00AC5DEA"/>
    <w:rsid w:val="00AC6186"/>
    <w:rsid w:val="00AC7B6D"/>
    <w:rsid w:val="00AD2DCF"/>
    <w:rsid w:val="00AD502D"/>
    <w:rsid w:val="00AD7D23"/>
    <w:rsid w:val="00AE1C47"/>
    <w:rsid w:val="00AE5050"/>
    <w:rsid w:val="00AF5624"/>
    <w:rsid w:val="00AF70C7"/>
    <w:rsid w:val="00B0046E"/>
    <w:rsid w:val="00B011F3"/>
    <w:rsid w:val="00B05A09"/>
    <w:rsid w:val="00B05AE3"/>
    <w:rsid w:val="00B1385E"/>
    <w:rsid w:val="00B14907"/>
    <w:rsid w:val="00B204FF"/>
    <w:rsid w:val="00B21163"/>
    <w:rsid w:val="00B24260"/>
    <w:rsid w:val="00B26B10"/>
    <w:rsid w:val="00B272FC"/>
    <w:rsid w:val="00B3009B"/>
    <w:rsid w:val="00B336D9"/>
    <w:rsid w:val="00B43F25"/>
    <w:rsid w:val="00B5261A"/>
    <w:rsid w:val="00B57A4C"/>
    <w:rsid w:val="00B619BC"/>
    <w:rsid w:val="00B638DE"/>
    <w:rsid w:val="00B67C75"/>
    <w:rsid w:val="00B8782F"/>
    <w:rsid w:val="00B879DD"/>
    <w:rsid w:val="00B900E7"/>
    <w:rsid w:val="00B95A00"/>
    <w:rsid w:val="00B9611E"/>
    <w:rsid w:val="00BA7E7B"/>
    <w:rsid w:val="00BB00DA"/>
    <w:rsid w:val="00BB0BC4"/>
    <w:rsid w:val="00BB3B36"/>
    <w:rsid w:val="00BB6EE8"/>
    <w:rsid w:val="00BB7993"/>
    <w:rsid w:val="00BC298C"/>
    <w:rsid w:val="00BC37CC"/>
    <w:rsid w:val="00BC4AD1"/>
    <w:rsid w:val="00BC5604"/>
    <w:rsid w:val="00BD117B"/>
    <w:rsid w:val="00BD158B"/>
    <w:rsid w:val="00BD4D0A"/>
    <w:rsid w:val="00BE6683"/>
    <w:rsid w:val="00BF0734"/>
    <w:rsid w:val="00BF38F5"/>
    <w:rsid w:val="00BF5CB8"/>
    <w:rsid w:val="00BF6B04"/>
    <w:rsid w:val="00C0338D"/>
    <w:rsid w:val="00C03420"/>
    <w:rsid w:val="00C03DF3"/>
    <w:rsid w:val="00C21C18"/>
    <w:rsid w:val="00C24C32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6E8"/>
    <w:rsid w:val="00C6706F"/>
    <w:rsid w:val="00C675F3"/>
    <w:rsid w:val="00C70237"/>
    <w:rsid w:val="00C83580"/>
    <w:rsid w:val="00CA1625"/>
    <w:rsid w:val="00CA1949"/>
    <w:rsid w:val="00CB0D13"/>
    <w:rsid w:val="00CB5639"/>
    <w:rsid w:val="00CB67EA"/>
    <w:rsid w:val="00CB6EC7"/>
    <w:rsid w:val="00CD0214"/>
    <w:rsid w:val="00CD0E6C"/>
    <w:rsid w:val="00CD15D0"/>
    <w:rsid w:val="00CD589E"/>
    <w:rsid w:val="00CE2745"/>
    <w:rsid w:val="00CF06C8"/>
    <w:rsid w:val="00CF1B06"/>
    <w:rsid w:val="00CF1B95"/>
    <w:rsid w:val="00CF4AD4"/>
    <w:rsid w:val="00D01DCE"/>
    <w:rsid w:val="00D02080"/>
    <w:rsid w:val="00D02489"/>
    <w:rsid w:val="00D0437B"/>
    <w:rsid w:val="00D05269"/>
    <w:rsid w:val="00D066FA"/>
    <w:rsid w:val="00D06788"/>
    <w:rsid w:val="00D06CBE"/>
    <w:rsid w:val="00D123FE"/>
    <w:rsid w:val="00D15523"/>
    <w:rsid w:val="00D20445"/>
    <w:rsid w:val="00D21DBF"/>
    <w:rsid w:val="00D223DF"/>
    <w:rsid w:val="00D22BC4"/>
    <w:rsid w:val="00D24EB6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3721"/>
    <w:rsid w:val="00D57988"/>
    <w:rsid w:val="00D57C83"/>
    <w:rsid w:val="00D6054B"/>
    <w:rsid w:val="00D61C64"/>
    <w:rsid w:val="00D66E94"/>
    <w:rsid w:val="00D710A2"/>
    <w:rsid w:val="00D7116C"/>
    <w:rsid w:val="00D738E4"/>
    <w:rsid w:val="00D75218"/>
    <w:rsid w:val="00D84126"/>
    <w:rsid w:val="00D84F70"/>
    <w:rsid w:val="00D85CFD"/>
    <w:rsid w:val="00D86F88"/>
    <w:rsid w:val="00D8760E"/>
    <w:rsid w:val="00D87EFD"/>
    <w:rsid w:val="00D93135"/>
    <w:rsid w:val="00D95F59"/>
    <w:rsid w:val="00DA1532"/>
    <w:rsid w:val="00DA29A1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2073"/>
    <w:rsid w:val="00DE5DA0"/>
    <w:rsid w:val="00DF0E2B"/>
    <w:rsid w:val="00DF3507"/>
    <w:rsid w:val="00DF3FC5"/>
    <w:rsid w:val="00DF62F2"/>
    <w:rsid w:val="00DF6E73"/>
    <w:rsid w:val="00E02D55"/>
    <w:rsid w:val="00E060E6"/>
    <w:rsid w:val="00E06171"/>
    <w:rsid w:val="00E06AB3"/>
    <w:rsid w:val="00E10775"/>
    <w:rsid w:val="00E15093"/>
    <w:rsid w:val="00E200A2"/>
    <w:rsid w:val="00E20F5D"/>
    <w:rsid w:val="00E22994"/>
    <w:rsid w:val="00E33476"/>
    <w:rsid w:val="00E35036"/>
    <w:rsid w:val="00E351BF"/>
    <w:rsid w:val="00E5394E"/>
    <w:rsid w:val="00E543F9"/>
    <w:rsid w:val="00E54B26"/>
    <w:rsid w:val="00E567A7"/>
    <w:rsid w:val="00E56F70"/>
    <w:rsid w:val="00E60F6D"/>
    <w:rsid w:val="00E613F4"/>
    <w:rsid w:val="00E61C41"/>
    <w:rsid w:val="00E64BA5"/>
    <w:rsid w:val="00E65830"/>
    <w:rsid w:val="00E66750"/>
    <w:rsid w:val="00E717E5"/>
    <w:rsid w:val="00E74D58"/>
    <w:rsid w:val="00E7777A"/>
    <w:rsid w:val="00E81FC6"/>
    <w:rsid w:val="00EA1794"/>
    <w:rsid w:val="00EA2C5C"/>
    <w:rsid w:val="00EA63E5"/>
    <w:rsid w:val="00EB49D4"/>
    <w:rsid w:val="00EB562D"/>
    <w:rsid w:val="00EB7A6B"/>
    <w:rsid w:val="00EC15AA"/>
    <w:rsid w:val="00EC2DBB"/>
    <w:rsid w:val="00EC7CEE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5E84"/>
    <w:rsid w:val="00F101C2"/>
    <w:rsid w:val="00F10CCD"/>
    <w:rsid w:val="00F13844"/>
    <w:rsid w:val="00F15DD9"/>
    <w:rsid w:val="00F31BE4"/>
    <w:rsid w:val="00F3252D"/>
    <w:rsid w:val="00F35748"/>
    <w:rsid w:val="00F359E3"/>
    <w:rsid w:val="00F37AED"/>
    <w:rsid w:val="00F47FBD"/>
    <w:rsid w:val="00F5329D"/>
    <w:rsid w:val="00F54345"/>
    <w:rsid w:val="00F54EB8"/>
    <w:rsid w:val="00F6007E"/>
    <w:rsid w:val="00F61ACC"/>
    <w:rsid w:val="00F65B00"/>
    <w:rsid w:val="00F77A0C"/>
    <w:rsid w:val="00F828DF"/>
    <w:rsid w:val="00F82922"/>
    <w:rsid w:val="00F82AB6"/>
    <w:rsid w:val="00F8418B"/>
    <w:rsid w:val="00F92841"/>
    <w:rsid w:val="00F93C6D"/>
    <w:rsid w:val="00F9495D"/>
    <w:rsid w:val="00F96F8B"/>
    <w:rsid w:val="00FA1465"/>
    <w:rsid w:val="00FA2661"/>
    <w:rsid w:val="00FA3C69"/>
    <w:rsid w:val="00FA65C5"/>
    <w:rsid w:val="00FB3776"/>
    <w:rsid w:val="00FB78EC"/>
    <w:rsid w:val="00FC1903"/>
    <w:rsid w:val="00FC32AC"/>
    <w:rsid w:val="00FC3F53"/>
    <w:rsid w:val="00FC4BBF"/>
    <w:rsid w:val="00FD05A8"/>
    <w:rsid w:val="00FD44C7"/>
    <w:rsid w:val="00FD711C"/>
    <w:rsid w:val="00FE009C"/>
    <w:rsid w:val="00FE564D"/>
    <w:rsid w:val="00FF0547"/>
    <w:rsid w:val="00FF0645"/>
    <w:rsid w:val="00FF2BCB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4664</TotalTime>
  <Pages>13</Pages>
  <Words>600</Words>
  <Characters>3422</Characters>
  <Application>Microsoft Office Word</Application>
  <DocSecurity>0</DocSecurity>
  <Lines>28</Lines>
  <Paragraphs>8</Paragraphs>
  <ScaleCrop>false</ScaleCrop>
  <Company>www.xunchi.com</Company>
  <LinksUpToDate>false</LinksUpToDate>
  <CharactersWithSpaces>4014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陈奕利</dc:creator>
  <cp:keywords/>
  <dc:description/>
  <cp:lastModifiedBy>陈奕利</cp:lastModifiedBy>
  <cp:revision>170</cp:revision>
  <cp:lastPrinted>1899-12-31T16:00:00Z</cp:lastPrinted>
  <dcterms:created xsi:type="dcterms:W3CDTF">2023-06-30T03:13:00Z</dcterms:created>
  <dcterms:modified xsi:type="dcterms:W3CDTF">2023-07-10T03:51:00Z</dcterms:modified>
</cp:coreProperties>
</file>